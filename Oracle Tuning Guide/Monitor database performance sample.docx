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25" w:rsidRDefault="00047E25">
      <w:pPr>
        <w:tabs>
          <w:tab w:val="clear" w:pos="709"/>
        </w:tabs>
        <w:spacing w:after="0" w:line="240" w:lineRule="auto"/>
        <w:ind w:firstLine="0"/>
        <w:jc w:val="left"/>
      </w:pPr>
    </w:p>
    <w:p w:rsidR="0055648C" w:rsidRDefault="00C97B21" w:rsidP="00CD32C0">
      <w:pPr>
        <w:pStyle w:val="Heading1"/>
      </w:pPr>
      <w:r>
        <w:t>Performance hệ thống</w:t>
      </w:r>
    </w:p>
    <w:p w:rsidR="00F61C78" w:rsidRDefault="00F61C78" w:rsidP="00F61C78">
      <w:pPr>
        <w:pStyle w:val="ListParagraph"/>
        <w:tabs>
          <w:tab w:val="clear" w:pos="709"/>
        </w:tabs>
        <w:ind w:left="709" w:firstLine="0"/>
      </w:pPr>
    </w:p>
    <w:p w:rsidR="00C97B21" w:rsidRDefault="005A285F" w:rsidP="00C97B21">
      <w:pPr>
        <w:pStyle w:val="ListParagraph"/>
        <w:tabs>
          <w:tab w:val="clear" w:pos="709"/>
        </w:tabs>
        <w:ind w:left="709" w:firstLine="0"/>
      </w:pPr>
      <w:r>
        <w:rPr>
          <w:noProof/>
          <w:lang w:eastAsia="ja-JP"/>
        </w:rPr>
        <w:drawing>
          <wp:inline distT="0" distB="0" distL="0" distR="0" wp14:anchorId="0C2D9A15" wp14:editId="4C7CD0E0">
            <wp:extent cx="9610725" cy="2400300"/>
            <wp:effectExtent l="0" t="0" r="9525" b="0"/>
            <wp:docPr id="11" name="Picture 11" descr="C:\Hyperlogy\Project\INSupport\Thang1\Tuan 4\pps1\OSWg_OS_Cpu_Syste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yperlogy\Project\INSupport\Thang1\Tuan 4\pps1\OSWg_OS_Cpu_System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85F" w:rsidRDefault="005A285F" w:rsidP="00C97B21">
      <w:pPr>
        <w:pStyle w:val="ListParagraph"/>
        <w:tabs>
          <w:tab w:val="clear" w:pos="709"/>
        </w:tabs>
        <w:ind w:left="709" w:firstLine="0"/>
      </w:pPr>
      <w:r>
        <w:rPr>
          <w:noProof/>
          <w:lang w:eastAsia="ja-JP"/>
        </w:rPr>
        <w:drawing>
          <wp:inline distT="0" distB="0" distL="0" distR="0" wp14:anchorId="6B65F285" wp14:editId="4115CDA8">
            <wp:extent cx="9610725" cy="2400300"/>
            <wp:effectExtent l="0" t="0" r="9525" b="0"/>
            <wp:docPr id="12" name="Picture 12" descr="C:\Hyperlogy\Project\INSupport\Thang1\Tuan 4\pps1\OSWg_OS_Memory_F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yperlogy\Project\INSupport\Thang1\Tuan 4\pps1\OSWg_OS_Memory_Fre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E6" w:rsidRDefault="00A50DF6" w:rsidP="00A50DF6">
      <w:pPr>
        <w:pStyle w:val="ListParagraph"/>
        <w:numPr>
          <w:ilvl w:val="0"/>
          <w:numId w:val="12"/>
        </w:numPr>
        <w:tabs>
          <w:tab w:val="clear" w:pos="709"/>
        </w:tabs>
      </w:pPr>
      <w:r>
        <w:t>Performance của hệ thống không quá cao, hệ thống hoạt động bình thường và ổn định</w:t>
      </w:r>
      <w:r w:rsidR="00856247">
        <w:t xml:space="preserve">, cần theo dõi thêm </w:t>
      </w:r>
    </w:p>
    <w:p w:rsidR="00C97B21" w:rsidRPr="0055648C" w:rsidRDefault="00C97B21" w:rsidP="00CD32C0">
      <w:pPr>
        <w:pStyle w:val="Heading1"/>
      </w:pPr>
      <w:r>
        <w:lastRenderedPageBreak/>
        <w:t>Thông tin hệ thống</w:t>
      </w:r>
    </w:p>
    <w:tbl>
      <w:tblPr>
        <w:tblW w:w="13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7103"/>
        <w:gridCol w:w="4226"/>
      </w:tblGrid>
      <w:tr w:rsidR="00567073" w:rsidRPr="006335D9" w:rsidTr="00433E35">
        <w:trPr>
          <w:trHeight w:val="466"/>
          <w:jc w:val="center"/>
        </w:trPr>
        <w:tc>
          <w:tcPr>
            <w:tcW w:w="2065" w:type="dxa"/>
            <w:shd w:val="clear" w:color="auto" w:fill="auto"/>
            <w:vAlign w:val="center"/>
          </w:tcPr>
          <w:p w:rsidR="00567073" w:rsidRPr="00774586" w:rsidRDefault="00567073" w:rsidP="0055648C">
            <w:pPr>
              <w:ind w:firstLine="0"/>
              <w:jc w:val="left"/>
              <w:rPr>
                <w:b/>
                <w:color w:val="000000"/>
              </w:rPr>
            </w:pPr>
            <w:r w:rsidRPr="00774586">
              <w:rPr>
                <w:b/>
                <w:color w:val="000000"/>
              </w:rPr>
              <w:t>Danh mục kiểm tra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567073" w:rsidRPr="00774586" w:rsidRDefault="00567073" w:rsidP="0055648C">
            <w:pPr>
              <w:ind w:firstLine="0"/>
              <w:jc w:val="left"/>
              <w:rPr>
                <w:b/>
              </w:rPr>
            </w:pPr>
            <w:r w:rsidRPr="00774586">
              <w:rPr>
                <w:b/>
              </w:rPr>
              <w:t>Kết quả kiểm tra</w:t>
            </w:r>
          </w:p>
        </w:tc>
        <w:tc>
          <w:tcPr>
            <w:tcW w:w="4226" w:type="dxa"/>
            <w:shd w:val="clear" w:color="auto" w:fill="auto"/>
            <w:vAlign w:val="center"/>
          </w:tcPr>
          <w:p w:rsidR="00567073" w:rsidRPr="00774586" w:rsidRDefault="00567073" w:rsidP="0055648C">
            <w:pPr>
              <w:ind w:firstLine="0"/>
              <w:jc w:val="left"/>
              <w:rPr>
                <w:b/>
                <w:bCs/>
                <w:color w:val="000000"/>
              </w:rPr>
            </w:pPr>
            <w:r w:rsidRPr="00774586">
              <w:rPr>
                <w:b/>
                <w:bCs/>
                <w:color w:val="000000"/>
              </w:rPr>
              <w:t>Ghi chú</w:t>
            </w:r>
          </w:p>
        </w:tc>
      </w:tr>
      <w:tr w:rsidR="00567073" w:rsidRPr="006335D9" w:rsidTr="00433E35">
        <w:trPr>
          <w:trHeight w:val="466"/>
          <w:jc w:val="center"/>
        </w:trPr>
        <w:tc>
          <w:tcPr>
            <w:tcW w:w="2065" w:type="dxa"/>
            <w:shd w:val="clear" w:color="auto" w:fill="auto"/>
            <w:vAlign w:val="center"/>
          </w:tcPr>
          <w:p w:rsidR="00567073" w:rsidRPr="006467C0" w:rsidRDefault="00567073" w:rsidP="0055648C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Database version 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333384" w:rsidRDefault="00333384" w:rsidP="00333384">
            <w:pPr>
              <w:ind w:firstLine="0"/>
              <w:jc w:val="left"/>
            </w:pPr>
            <w:r>
              <w:t>11.2.0.1.0</w:t>
            </w:r>
          </w:p>
          <w:p w:rsidR="00567073" w:rsidRPr="00137E73" w:rsidRDefault="00333384" w:rsidP="00333384">
            <w:pPr>
              <w:ind w:firstLine="0"/>
              <w:jc w:val="left"/>
            </w:pPr>
            <w:r>
              <w:t>64 bits Production</w:t>
            </w:r>
          </w:p>
        </w:tc>
        <w:tc>
          <w:tcPr>
            <w:tcW w:w="4226" w:type="dxa"/>
            <w:shd w:val="clear" w:color="auto" w:fill="auto"/>
            <w:vAlign w:val="center"/>
          </w:tcPr>
          <w:p w:rsidR="00567073" w:rsidRPr="001428BB" w:rsidRDefault="00A667BE" w:rsidP="0055648C">
            <w:pPr>
              <w:ind w:firstLine="0"/>
              <w:jc w:val="left"/>
              <w:rPr>
                <w:bCs/>
                <w:color w:val="000000"/>
              </w:rPr>
            </w:pPr>
            <w:r w:rsidRPr="001428BB">
              <w:rPr>
                <w:bCs/>
                <w:color w:val="000000"/>
              </w:rPr>
              <w:t>Database Single</w:t>
            </w:r>
          </w:p>
        </w:tc>
      </w:tr>
      <w:tr w:rsidR="00567073" w:rsidRPr="006335D9" w:rsidTr="00433E35">
        <w:trPr>
          <w:trHeight w:val="466"/>
          <w:jc w:val="center"/>
        </w:trPr>
        <w:tc>
          <w:tcPr>
            <w:tcW w:w="2065" w:type="dxa"/>
            <w:shd w:val="clear" w:color="auto" w:fill="auto"/>
            <w:vAlign w:val="center"/>
          </w:tcPr>
          <w:p w:rsidR="00567073" w:rsidRPr="006467C0" w:rsidRDefault="00567073" w:rsidP="0055648C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Archivelog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567073" w:rsidRPr="006467C0" w:rsidRDefault="00567073" w:rsidP="0055648C">
            <w:pPr>
              <w:ind w:firstLine="0"/>
              <w:jc w:val="left"/>
            </w:pPr>
            <w:r>
              <w:t>yes</w:t>
            </w:r>
          </w:p>
        </w:tc>
        <w:tc>
          <w:tcPr>
            <w:tcW w:w="4226" w:type="dxa"/>
            <w:shd w:val="clear" w:color="auto" w:fill="auto"/>
            <w:vAlign w:val="center"/>
          </w:tcPr>
          <w:p w:rsidR="00567073" w:rsidRPr="001428BB" w:rsidRDefault="00567073" w:rsidP="0055648C">
            <w:pPr>
              <w:ind w:firstLine="0"/>
              <w:jc w:val="left"/>
              <w:rPr>
                <w:bCs/>
                <w:color w:val="000000"/>
              </w:rPr>
            </w:pPr>
          </w:p>
        </w:tc>
      </w:tr>
      <w:tr w:rsidR="00D47634" w:rsidRPr="006335D9" w:rsidTr="00433E35">
        <w:trPr>
          <w:trHeight w:val="466"/>
          <w:jc w:val="center"/>
        </w:trPr>
        <w:tc>
          <w:tcPr>
            <w:tcW w:w="2065" w:type="dxa"/>
            <w:shd w:val="clear" w:color="auto" w:fill="auto"/>
            <w:vAlign w:val="center"/>
          </w:tcPr>
          <w:p w:rsidR="00D47634" w:rsidRDefault="00D47634" w:rsidP="0055648C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Dung lượng archivelog sinh ra trong tuần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9F3A08" w:rsidRDefault="009F3A08" w:rsidP="009F3A08">
            <w:pPr>
              <w:ind w:firstLine="0"/>
              <w:jc w:val="left"/>
            </w:pPr>
            <w:r>
              <w:t>DAY         Total_MB        Total_switch_log</w:t>
            </w:r>
          </w:p>
          <w:p w:rsidR="009F3A08" w:rsidRDefault="009F3A08" w:rsidP="009F3A08">
            <w:pPr>
              <w:ind w:firstLine="0"/>
              <w:jc w:val="left"/>
            </w:pPr>
            <w:r>
              <w:t>----------- --------------- ----------------</w:t>
            </w:r>
          </w:p>
          <w:p w:rsidR="009F3A08" w:rsidRDefault="009F3A08" w:rsidP="009F3A08">
            <w:pPr>
              <w:ind w:firstLine="0"/>
              <w:jc w:val="left"/>
            </w:pPr>
            <w:r>
              <w:t>2014-01-17  28378.969 MB                  17</w:t>
            </w:r>
          </w:p>
          <w:p w:rsidR="009F3A08" w:rsidRDefault="009F3A08" w:rsidP="009F3A08">
            <w:pPr>
              <w:ind w:firstLine="0"/>
              <w:jc w:val="left"/>
            </w:pPr>
            <w:r>
              <w:t>2014-01-18  26561.75 MB                   16</w:t>
            </w:r>
          </w:p>
          <w:p w:rsidR="009F3A08" w:rsidRDefault="009F3A08" w:rsidP="009F3A08">
            <w:pPr>
              <w:ind w:firstLine="0"/>
              <w:jc w:val="left"/>
            </w:pPr>
            <w:r>
              <w:t>2014-01-19  29033.976 MB                  17</w:t>
            </w:r>
          </w:p>
          <w:p w:rsidR="009F3A08" w:rsidRDefault="009F3A08" w:rsidP="009F3A08">
            <w:pPr>
              <w:ind w:firstLine="0"/>
              <w:jc w:val="left"/>
            </w:pPr>
            <w:r>
              <w:t>2014-01-20  28145.779 MB                  17</w:t>
            </w:r>
          </w:p>
          <w:p w:rsidR="009F3A08" w:rsidRDefault="009F3A08" w:rsidP="009F3A08">
            <w:pPr>
              <w:ind w:firstLine="0"/>
              <w:jc w:val="left"/>
            </w:pPr>
            <w:r>
              <w:t>2014-01-21  28150.262 MB                  17</w:t>
            </w:r>
          </w:p>
          <w:p w:rsidR="009F3A08" w:rsidRDefault="009F3A08" w:rsidP="009F3A08">
            <w:pPr>
              <w:ind w:firstLine="0"/>
              <w:jc w:val="left"/>
            </w:pPr>
            <w:r>
              <w:t>2014-01-22  27417.627 MB                  17</w:t>
            </w:r>
          </w:p>
          <w:p w:rsidR="00D47634" w:rsidRDefault="009F3A08" w:rsidP="009F3A08">
            <w:pPr>
              <w:ind w:firstLine="0"/>
              <w:jc w:val="left"/>
            </w:pPr>
            <w:r>
              <w:t>2014-01-23  17733.274 MB                  11</w:t>
            </w:r>
          </w:p>
        </w:tc>
        <w:tc>
          <w:tcPr>
            <w:tcW w:w="4226" w:type="dxa"/>
            <w:shd w:val="clear" w:color="auto" w:fill="auto"/>
            <w:vAlign w:val="center"/>
          </w:tcPr>
          <w:p w:rsidR="00D47634" w:rsidRPr="001428BB" w:rsidRDefault="00D47634" w:rsidP="0055648C">
            <w:pPr>
              <w:ind w:firstLine="0"/>
              <w:jc w:val="left"/>
              <w:rPr>
                <w:bCs/>
                <w:color w:val="000000"/>
              </w:rPr>
            </w:pPr>
          </w:p>
        </w:tc>
      </w:tr>
      <w:tr w:rsidR="00567073" w:rsidRPr="006335D9" w:rsidTr="00433E35">
        <w:trPr>
          <w:trHeight w:val="466"/>
          <w:jc w:val="center"/>
        </w:trPr>
        <w:tc>
          <w:tcPr>
            <w:tcW w:w="2065" w:type="dxa"/>
            <w:shd w:val="clear" w:color="auto" w:fill="auto"/>
            <w:vAlign w:val="center"/>
          </w:tcPr>
          <w:p w:rsidR="00567073" w:rsidRDefault="00567073" w:rsidP="0055648C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Dung lượng database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567073" w:rsidRDefault="009F3A08" w:rsidP="0013049B">
            <w:pPr>
              <w:ind w:firstLine="0"/>
              <w:jc w:val="left"/>
            </w:pPr>
            <w:r w:rsidRPr="009F3A08">
              <w:t>2505.993</w:t>
            </w:r>
            <w:r>
              <w:t xml:space="preserve"> </w:t>
            </w:r>
            <w:r w:rsidR="003F409D">
              <w:t>GB</w:t>
            </w:r>
          </w:p>
        </w:tc>
        <w:tc>
          <w:tcPr>
            <w:tcW w:w="4226" w:type="dxa"/>
            <w:shd w:val="clear" w:color="auto" w:fill="auto"/>
            <w:vAlign w:val="center"/>
          </w:tcPr>
          <w:p w:rsidR="00567073" w:rsidRPr="001428BB" w:rsidRDefault="00567073" w:rsidP="0055648C">
            <w:pPr>
              <w:ind w:firstLine="0"/>
              <w:jc w:val="left"/>
              <w:rPr>
                <w:bCs/>
                <w:color w:val="000000"/>
              </w:rPr>
            </w:pPr>
          </w:p>
        </w:tc>
      </w:tr>
      <w:tr w:rsidR="00567073" w:rsidRPr="006335D9" w:rsidTr="00433E35">
        <w:trPr>
          <w:trHeight w:val="466"/>
          <w:jc w:val="center"/>
        </w:trPr>
        <w:tc>
          <w:tcPr>
            <w:tcW w:w="2065" w:type="dxa"/>
            <w:shd w:val="clear" w:color="auto" w:fill="auto"/>
            <w:vAlign w:val="center"/>
          </w:tcPr>
          <w:p w:rsidR="00567073" w:rsidRPr="00AC7CFD" w:rsidRDefault="00567073" w:rsidP="0055648C">
            <w:pPr>
              <w:ind w:firstLine="0"/>
              <w:jc w:val="left"/>
              <w:rPr>
                <w:color w:val="000000"/>
              </w:rPr>
            </w:pPr>
            <w:r w:rsidRPr="00AC7CFD">
              <w:rPr>
                <w:color w:val="000000"/>
              </w:rPr>
              <w:t>Dung lượng phần cứng</w:t>
            </w:r>
          </w:p>
        </w:tc>
        <w:tc>
          <w:tcPr>
            <w:tcW w:w="7103" w:type="dxa"/>
            <w:shd w:val="clear" w:color="auto" w:fill="auto"/>
            <w:vAlign w:val="center"/>
          </w:tcPr>
          <w:p w:rsidR="00567073" w:rsidRDefault="00567073" w:rsidP="0055648C">
            <w:pPr>
              <w:ind w:firstLine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47C6B">
              <w:rPr>
                <w:bCs/>
                <w:color w:val="000000"/>
                <w:szCs w:val="20"/>
              </w:rPr>
              <w:t>Phân vùng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bCs/>
                <w:color w:val="000000"/>
              </w:rPr>
              <w:t>có dung lượng sử dụng lớn hơn 80%</w:t>
            </w:r>
          </w:p>
          <w:p w:rsidR="009F3A08" w:rsidRPr="009F3A08" w:rsidRDefault="009F3A08" w:rsidP="009F3A08">
            <w:pPr>
              <w:ind w:firstLine="0"/>
              <w:jc w:val="left"/>
              <w:rPr>
                <w:sz w:val="24"/>
                <w:szCs w:val="24"/>
              </w:rPr>
            </w:pPr>
            <w:r w:rsidRPr="009F3A08">
              <w:rPr>
                <w:sz w:val="24"/>
                <w:szCs w:val="24"/>
              </w:rPr>
              <w:t>Filesystem           size       used       avail      capacity   Mounted on</w:t>
            </w:r>
          </w:p>
          <w:p w:rsidR="00567073" w:rsidRPr="00774586" w:rsidRDefault="009F3A08" w:rsidP="009F3A08">
            <w:pPr>
              <w:ind w:firstLine="0"/>
              <w:jc w:val="left"/>
              <w:rPr>
                <w:b/>
              </w:rPr>
            </w:pPr>
            <w:r w:rsidRPr="009F3A08">
              <w:rPr>
                <w:sz w:val="24"/>
                <w:szCs w:val="24"/>
              </w:rPr>
              <w:t>/dev/dsk/c4t60000970000292604631533030334232d0s6 1.6T       1.4T       139G       92%        /u09</w:t>
            </w:r>
          </w:p>
        </w:tc>
        <w:tc>
          <w:tcPr>
            <w:tcW w:w="4226" w:type="dxa"/>
            <w:shd w:val="clear" w:color="auto" w:fill="auto"/>
            <w:vAlign w:val="center"/>
          </w:tcPr>
          <w:p w:rsidR="00567073" w:rsidRPr="001428BB" w:rsidRDefault="001428BB" w:rsidP="0055648C">
            <w:pPr>
              <w:ind w:firstLine="0"/>
              <w:jc w:val="left"/>
              <w:rPr>
                <w:bCs/>
                <w:color w:val="000000"/>
              </w:rPr>
            </w:pPr>
            <w:r w:rsidRPr="001428BB">
              <w:rPr>
                <w:bCs/>
                <w:color w:val="000000"/>
              </w:rPr>
              <w:t>Cần theo dõi phân vùng /u09</w:t>
            </w:r>
          </w:p>
        </w:tc>
      </w:tr>
      <w:tr w:rsidR="006C2899" w:rsidRPr="006335D9" w:rsidTr="00433E35">
        <w:trPr>
          <w:trHeight w:val="466"/>
          <w:jc w:val="center"/>
        </w:trPr>
        <w:tc>
          <w:tcPr>
            <w:tcW w:w="2065" w:type="dxa"/>
            <w:vMerge w:val="restart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color w:val="000000"/>
              </w:rPr>
            </w:pPr>
            <w:r w:rsidRPr="006335D9">
              <w:rPr>
                <w:color w:val="000000"/>
              </w:rPr>
              <w:lastRenderedPageBreak/>
              <w:t>Table space/Datafile</w:t>
            </w:r>
          </w:p>
        </w:tc>
        <w:tc>
          <w:tcPr>
            <w:tcW w:w="7103" w:type="dxa"/>
            <w:vMerge w:val="restart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color w:val="000000"/>
              </w:rPr>
            </w:pPr>
            <w:r w:rsidRPr="006335D9">
              <w:t xml:space="preserve">Các tablespace </w:t>
            </w:r>
            <w:r>
              <w:t xml:space="preserve">hiện tại </w:t>
            </w:r>
            <w:r w:rsidRPr="006335D9">
              <w:t>được cấp phát dung lượng đẩy đủ</w:t>
            </w:r>
          </w:p>
        </w:tc>
        <w:tc>
          <w:tcPr>
            <w:tcW w:w="4226" w:type="dxa"/>
            <w:vMerge w:val="restart"/>
            <w:shd w:val="clear" w:color="auto" w:fill="auto"/>
            <w:vAlign w:val="center"/>
            <w:hideMark/>
          </w:tcPr>
          <w:p w:rsidR="00567073" w:rsidRDefault="00567073" w:rsidP="0055648C">
            <w:pPr>
              <w:ind w:firstLine="0"/>
              <w:jc w:val="left"/>
              <w:rPr>
                <w:bCs/>
                <w:color w:val="000000"/>
              </w:rPr>
            </w:pPr>
            <w:r w:rsidRPr="008475A3">
              <w:rPr>
                <w:bCs/>
                <w:color w:val="000000"/>
              </w:rPr>
              <w:t>Các tablespace có dung lượng free &lt; 5%:</w:t>
            </w:r>
            <w:r>
              <w:rPr>
                <w:bCs/>
                <w:color w:val="000000"/>
              </w:rPr>
              <w:t xml:space="preserve"> </w:t>
            </w:r>
          </w:p>
          <w:p w:rsidR="009F3A08" w:rsidRPr="009F3A08" w:rsidRDefault="009F3A08" w:rsidP="009F3A08">
            <w:pPr>
              <w:ind w:firstLine="0"/>
              <w:jc w:val="left"/>
              <w:rPr>
                <w:bCs/>
                <w:color w:val="000000"/>
                <w:sz w:val="20"/>
                <w:szCs w:val="20"/>
              </w:rPr>
            </w:pPr>
            <w:r w:rsidRPr="009F3A08">
              <w:rPr>
                <w:bCs/>
                <w:color w:val="000000"/>
                <w:sz w:val="20"/>
                <w:szCs w:val="20"/>
              </w:rPr>
              <w:t>DATA201305</w:t>
            </w:r>
          </w:p>
          <w:p w:rsidR="009F3A08" w:rsidRPr="009F3A08" w:rsidRDefault="009F3A08" w:rsidP="009F3A08">
            <w:pPr>
              <w:ind w:firstLine="0"/>
              <w:jc w:val="left"/>
              <w:rPr>
                <w:bCs/>
                <w:color w:val="000000"/>
                <w:sz w:val="20"/>
                <w:szCs w:val="20"/>
              </w:rPr>
            </w:pPr>
            <w:r w:rsidRPr="009F3A08">
              <w:rPr>
                <w:bCs/>
                <w:color w:val="000000"/>
                <w:sz w:val="20"/>
                <w:szCs w:val="20"/>
              </w:rPr>
              <w:t>DATA201104</w:t>
            </w:r>
          </w:p>
          <w:p w:rsidR="009F3A08" w:rsidRPr="009F3A08" w:rsidRDefault="009F3A08" w:rsidP="009F3A08">
            <w:pPr>
              <w:ind w:firstLine="0"/>
              <w:jc w:val="left"/>
              <w:rPr>
                <w:bCs/>
                <w:color w:val="000000"/>
                <w:sz w:val="20"/>
                <w:szCs w:val="20"/>
              </w:rPr>
            </w:pPr>
            <w:r w:rsidRPr="009F3A08">
              <w:rPr>
                <w:bCs/>
                <w:color w:val="000000"/>
                <w:sz w:val="20"/>
                <w:szCs w:val="20"/>
              </w:rPr>
              <w:t>DATA201311</w:t>
            </w:r>
          </w:p>
          <w:p w:rsidR="00567073" w:rsidRPr="006335D9" w:rsidRDefault="00567073" w:rsidP="009F3A08">
            <w:pPr>
              <w:ind w:firstLine="0"/>
              <w:jc w:val="left"/>
              <w:rPr>
                <w:bCs/>
                <w:color w:val="000000"/>
              </w:rPr>
            </w:pPr>
          </w:p>
        </w:tc>
      </w:tr>
      <w:tr w:rsidR="006C2899" w:rsidRPr="006335D9" w:rsidTr="00433E35">
        <w:trPr>
          <w:trHeight w:val="466"/>
          <w:jc w:val="center"/>
        </w:trPr>
        <w:tc>
          <w:tcPr>
            <w:tcW w:w="2065" w:type="dxa"/>
            <w:vMerge/>
            <w:vAlign w:val="center"/>
            <w:hideMark/>
          </w:tcPr>
          <w:p w:rsidR="00567073" w:rsidRPr="006335D9" w:rsidRDefault="00567073" w:rsidP="0055648C">
            <w:pPr>
              <w:jc w:val="left"/>
              <w:rPr>
                <w:color w:val="000000"/>
              </w:rPr>
            </w:pPr>
          </w:p>
        </w:tc>
        <w:tc>
          <w:tcPr>
            <w:tcW w:w="7103" w:type="dxa"/>
            <w:vMerge/>
            <w:vAlign w:val="center"/>
            <w:hideMark/>
          </w:tcPr>
          <w:p w:rsidR="00567073" w:rsidRPr="006335D9" w:rsidRDefault="00567073" w:rsidP="0055648C">
            <w:pPr>
              <w:jc w:val="left"/>
              <w:rPr>
                <w:color w:val="000000"/>
              </w:rPr>
            </w:pPr>
          </w:p>
        </w:tc>
        <w:tc>
          <w:tcPr>
            <w:tcW w:w="4226" w:type="dxa"/>
            <w:vMerge/>
            <w:vAlign w:val="center"/>
            <w:hideMark/>
          </w:tcPr>
          <w:p w:rsidR="00567073" w:rsidRPr="006335D9" w:rsidRDefault="00567073" w:rsidP="0055648C">
            <w:pPr>
              <w:jc w:val="left"/>
              <w:rPr>
                <w:b/>
                <w:bCs/>
                <w:color w:val="000000"/>
              </w:rPr>
            </w:pPr>
          </w:p>
        </w:tc>
      </w:tr>
      <w:tr w:rsidR="006C2899" w:rsidRPr="006335D9" w:rsidTr="00433E35">
        <w:trPr>
          <w:trHeight w:val="547"/>
          <w:jc w:val="center"/>
        </w:trPr>
        <w:tc>
          <w:tcPr>
            <w:tcW w:w="2065" w:type="dxa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color w:val="000000"/>
              </w:rPr>
            </w:pPr>
            <w:r w:rsidRPr="006335D9">
              <w:rPr>
                <w:color w:val="000000"/>
              </w:rPr>
              <w:t>Số lượng phiên truy cập</w:t>
            </w:r>
            <w:r>
              <w:rPr>
                <w:color w:val="000000"/>
              </w:rPr>
              <w:t xml:space="preserve"> hiện tại đang active</w:t>
            </w:r>
          </w:p>
        </w:tc>
        <w:tc>
          <w:tcPr>
            <w:tcW w:w="7103" w:type="dxa"/>
            <w:shd w:val="clear" w:color="auto" w:fill="auto"/>
            <w:vAlign w:val="center"/>
            <w:hideMark/>
          </w:tcPr>
          <w:p w:rsidR="00567073" w:rsidRDefault="00A54418" w:rsidP="0055648C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Session active :</w:t>
            </w:r>
            <w:r w:rsidR="00A4136C">
              <w:t xml:space="preserve"> </w:t>
            </w:r>
            <w:r w:rsidR="009F3A08" w:rsidRPr="009F3A08">
              <w:rPr>
                <w:color w:val="000000"/>
              </w:rPr>
              <w:t>59</w:t>
            </w:r>
          </w:p>
          <w:p w:rsidR="00567073" w:rsidRPr="006335D9" w:rsidRDefault="00567073" w:rsidP="0055648C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Nhỏ hơn ngưỡng cho</w:t>
            </w:r>
            <w:bookmarkStart w:id="0" w:name="_GoBack"/>
            <w:bookmarkEnd w:id="0"/>
            <w:r>
              <w:rPr>
                <w:color w:val="000000"/>
              </w:rPr>
              <w:t xml:space="preserve"> phép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567073" w:rsidRDefault="00567073" w:rsidP="0055648C">
            <w:pPr>
              <w:ind w:firstLine="0"/>
              <w:jc w:val="left"/>
              <w:rPr>
                <w:bCs/>
                <w:color w:val="000000"/>
              </w:rPr>
            </w:pPr>
            <w:r w:rsidRPr="006335D9">
              <w:rPr>
                <w:bCs/>
                <w:color w:val="000000"/>
              </w:rPr>
              <w:t xml:space="preserve"> Số lượng </w:t>
            </w:r>
            <w:r>
              <w:rPr>
                <w:bCs/>
                <w:color w:val="000000"/>
              </w:rPr>
              <w:t>session</w:t>
            </w:r>
            <w:r w:rsidRPr="006335D9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active</w:t>
            </w:r>
            <w:r w:rsidRPr="006335D9">
              <w:rPr>
                <w:bCs/>
                <w:color w:val="000000"/>
              </w:rPr>
              <w:t xml:space="preserve"> trên Database</w:t>
            </w:r>
            <w:r>
              <w:rPr>
                <w:bCs/>
                <w:color w:val="000000"/>
              </w:rPr>
              <w:t xml:space="preserve"> nhỏ hơn</w:t>
            </w:r>
          </w:p>
          <w:p w:rsidR="00567073" w:rsidRPr="006335D9" w:rsidRDefault="00567073" w:rsidP="0055648C">
            <w:pPr>
              <w:ind w:firstLine="0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Tham số cấu hình session trên database </w:t>
            </w:r>
            <w:r w:rsidR="005807F4" w:rsidRPr="005807F4">
              <w:rPr>
                <w:bCs/>
                <w:color w:val="000000"/>
              </w:rPr>
              <w:t>960</w:t>
            </w:r>
          </w:p>
        </w:tc>
      </w:tr>
      <w:tr w:rsidR="006C2899" w:rsidRPr="006335D9" w:rsidTr="00433E35">
        <w:trPr>
          <w:trHeight w:val="612"/>
          <w:jc w:val="center"/>
        </w:trPr>
        <w:tc>
          <w:tcPr>
            <w:tcW w:w="2065" w:type="dxa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color w:val="000000"/>
              </w:rPr>
            </w:pPr>
            <w:r w:rsidRPr="006335D9">
              <w:rPr>
                <w:color w:val="000000"/>
              </w:rPr>
              <w:t>Tình trạng backup</w:t>
            </w:r>
          </w:p>
        </w:tc>
        <w:tc>
          <w:tcPr>
            <w:tcW w:w="7103" w:type="dxa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DB backup định kỳ level0 vào thứ 4 và chủ nhật hàng tuần, các ngày khác trong tuần backup incremental level1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567073" w:rsidRPr="00AC4F13" w:rsidRDefault="00567073" w:rsidP="0055648C">
            <w:pPr>
              <w:spacing w:before="40" w:line="252" w:lineRule="auto"/>
              <w:ind w:firstLine="0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Hệ thống đảm bảo có thể restore được nếu xảy ra sự cố</w:t>
            </w:r>
          </w:p>
        </w:tc>
      </w:tr>
      <w:tr w:rsidR="006C2899" w:rsidRPr="006335D9" w:rsidTr="00433E35">
        <w:trPr>
          <w:trHeight w:val="271"/>
          <w:jc w:val="center"/>
        </w:trPr>
        <w:tc>
          <w:tcPr>
            <w:tcW w:w="2065" w:type="dxa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bCs/>
                <w:color w:val="000000"/>
              </w:rPr>
            </w:pPr>
            <w:r w:rsidRPr="006335D9">
              <w:rPr>
                <w:bCs/>
                <w:color w:val="000000"/>
              </w:rPr>
              <w:t>Tình trạng đồng bộ</w:t>
            </w:r>
          </w:p>
        </w:tc>
        <w:tc>
          <w:tcPr>
            <w:tcW w:w="7103" w:type="dxa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bCs/>
                <w:color w:val="000000"/>
              </w:rPr>
            </w:pPr>
            <w:r w:rsidRPr="0048005D">
              <w:t>2 DB PPS1 và PPS2 đồng bộ GoldenGate sang DB thẻ cào của hệ thống TTQLKHTT, hiện trạng hoạt động bình thường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bCs/>
                <w:color w:val="000000"/>
              </w:rPr>
            </w:pPr>
          </w:p>
        </w:tc>
      </w:tr>
      <w:tr w:rsidR="006C2899" w:rsidRPr="006335D9" w:rsidTr="00433E35">
        <w:trPr>
          <w:trHeight w:val="271"/>
          <w:jc w:val="center"/>
        </w:trPr>
        <w:tc>
          <w:tcPr>
            <w:tcW w:w="2065" w:type="dxa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color w:val="000000"/>
              </w:rPr>
            </w:pPr>
            <w:r w:rsidRPr="006335D9">
              <w:rPr>
                <w:color w:val="000000"/>
              </w:rPr>
              <w:t>Kiểm tra an toàn, bảo mật dữ liệu hệ thống</w:t>
            </w:r>
          </w:p>
        </w:tc>
        <w:tc>
          <w:tcPr>
            <w:tcW w:w="7103" w:type="dxa"/>
            <w:shd w:val="clear" w:color="auto" w:fill="auto"/>
            <w:vAlign w:val="center"/>
            <w:hideMark/>
          </w:tcPr>
          <w:p w:rsidR="00567073" w:rsidRPr="006335D9" w:rsidRDefault="00567073" w:rsidP="0055648C">
            <w:pPr>
              <w:ind w:firstLine="0"/>
              <w:jc w:val="left"/>
              <w:rPr>
                <w:color w:val="000000"/>
              </w:rPr>
            </w:pPr>
            <w:r w:rsidRPr="006335D9">
              <w:rPr>
                <w:color w:val="000000"/>
              </w:rPr>
              <w:t>An toàn, bảo mật của dữ liệu bình thường</w:t>
            </w:r>
          </w:p>
        </w:tc>
        <w:tc>
          <w:tcPr>
            <w:tcW w:w="4226" w:type="dxa"/>
            <w:shd w:val="clear" w:color="auto" w:fill="auto"/>
            <w:vAlign w:val="center"/>
            <w:hideMark/>
          </w:tcPr>
          <w:p w:rsidR="00567073" w:rsidRDefault="00567073" w:rsidP="0055648C">
            <w:pPr>
              <w:ind w:firstLine="0"/>
              <w:jc w:val="left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Một số user có quyền DBA : </w:t>
            </w:r>
          </w:p>
          <w:p w:rsidR="009F3A08" w:rsidRPr="009F3A08" w:rsidRDefault="009F3A08" w:rsidP="009F3A08">
            <w:pPr>
              <w:ind w:firstLine="0"/>
              <w:jc w:val="left"/>
              <w:rPr>
                <w:bCs/>
                <w:color w:val="000000"/>
              </w:rPr>
            </w:pPr>
            <w:r w:rsidRPr="009F3A08">
              <w:rPr>
                <w:bCs/>
                <w:color w:val="000000"/>
              </w:rPr>
              <w:t>GOLDGATE</w:t>
            </w:r>
          </w:p>
          <w:p w:rsidR="009F3A08" w:rsidRPr="009F3A08" w:rsidRDefault="009F3A08" w:rsidP="009F3A08">
            <w:pPr>
              <w:ind w:firstLine="0"/>
              <w:jc w:val="left"/>
              <w:rPr>
                <w:bCs/>
                <w:color w:val="000000"/>
              </w:rPr>
            </w:pPr>
            <w:r w:rsidRPr="009F3A08">
              <w:rPr>
                <w:bCs/>
                <w:color w:val="000000"/>
              </w:rPr>
              <w:t>STR_ADMIN1</w:t>
            </w:r>
          </w:p>
          <w:p w:rsidR="009F3A08" w:rsidRDefault="009F3A08" w:rsidP="009F3A08">
            <w:pPr>
              <w:ind w:firstLine="0"/>
              <w:jc w:val="left"/>
              <w:rPr>
                <w:bCs/>
                <w:color w:val="000000"/>
              </w:rPr>
            </w:pPr>
            <w:r w:rsidRPr="009F3A08">
              <w:rPr>
                <w:bCs/>
                <w:color w:val="000000"/>
              </w:rPr>
              <w:t>INS_OWNER</w:t>
            </w:r>
          </w:p>
          <w:p w:rsidR="009D68B2" w:rsidRPr="006335D9" w:rsidRDefault="009D68B2" w:rsidP="009F3A08">
            <w:pPr>
              <w:ind w:firstLine="0"/>
              <w:jc w:val="left"/>
              <w:rPr>
                <w:b/>
                <w:bCs/>
                <w:color w:val="000000"/>
              </w:rPr>
            </w:pPr>
            <w:r w:rsidRPr="009D68B2">
              <w:rPr>
                <w:bCs/>
                <w:color w:val="000000"/>
              </w:rPr>
              <w:t>Những user nào không cần thiết phải dùng đến quyền DBA có thể thu hồi quyền này</w:t>
            </w:r>
          </w:p>
        </w:tc>
      </w:tr>
    </w:tbl>
    <w:p w:rsidR="007D3202" w:rsidRPr="007D3202" w:rsidRDefault="007D3202" w:rsidP="007D3202"/>
    <w:sectPr w:rsidR="007D3202" w:rsidRPr="007D3202" w:rsidSect="00830617">
      <w:headerReference w:type="default" r:id="rId10"/>
      <w:pgSz w:w="16840" w:h="11907" w:orient="landscape" w:code="9"/>
      <w:pgMar w:top="1418" w:right="851" w:bottom="851" w:left="851" w:header="459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F35" w:rsidRDefault="00E17F35" w:rsidP="00FD7E25">
      <w:pPr>
        <w:spacing w:after="0" w:line="240" w:lineRule="auto"/>
      </w:pPr>
      <w:r>
        <w:separator/>
      </w:r>
    </w:p>
  </w:endnote>
  <w:endnote w:type="continuationSeparator" w:id="0">
    <w:p w:rsidR="00E17F35" w:rsidRDefault="00E17F35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F35" w:rsidRDefault="00E17F35" w:rsidP="00FD7E25">
      <w:pPr>
        <w:spacing w:after="0" w:line="240" w:lineRule="auto"/>
      </w:pPr>
      <w:r>
        <w:separator/>
      </w:r>
    </w:p>
  </w:footnote>
  <w:footnote w:type="continuationSeparator" w:id="0">
    <w:p w:rsidR="00E17F35" w:rsidRDefault="00E17F35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A08" w:rsidRPr="00FC4E60" w:rsidRDefault="009F3A08" w:rsidP="00486090">
    <w:pPr>
      <w:pStyle w:val="Header"/>
      <w:ind w:firstLine="0"/>
      <w:rPr>
        <w:color w:val="8DB3E2"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76B9"/>
    <w:multiLevelType w:val="multilevel"/>
    <w:tmpl w:val="2FE4A542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31"/>
        </w:tabs>
        <w:ind w:left="103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3D73441"/>
    <w:multiLevelType w:val="hybridMultilevel"/>
    <w:tmpl w:val="5A6EA876"/>
    <w:lvl w:ilvl="0" w:tplc="61F2FA8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7D25F1"/>
    <w:multiLevelType w:val="hybridMultilevel"/>
    <w:tmpl w:val="B476CA2E"/>
    <w:lvl w:ilvl="0" w:tplc="5232E020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03E7228"/>
    <w:multiLevelType w:val="hybridMultilevel"/>
    <w:tmpl w:val="4212FAEE"/>
    <w:lvl w:ilvl="0" w:tplc="4E06CCF4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DA"/>
    <w:rsid w:val="0001042F"/>
    <w:rsid w:val="00011220"/>
    <w:rsid w:val="0001600C"/>
    <w:rsid w:val="00016ADF"/>
    <w:rsid w:val="0002118A"/>
    <w:rsid w:val="00023A31"/>
    <w:rsid w:val="000244FC"/>
    <w:rsid w:val="00024758"/>
    <w:rsid w:val="00032EA1"/>
    <w:rsid w:val="0003354B"/>
    <w:rsid w:val="0003505C"/>
    <w:rsid w:val="00035589"/>
    <w:rsid w:val="00036EF3"/>
    <w:rsid w:val="00045406"/>
    <w:rsid w:val="00047E25"/>
    <w:rsid w:val="000538CD"/>
    <w:rsid w:val="000543E4"/>
    <w:rsid w:val="00056594"/>
    <w:rsid w:val="000607E0"/>
    <w:rsid w:val="0006196B"/>
    <w:rsid w:val="00061A9A"/>
    <w:rsid w:val="00070053"/>
    <w:rsid w:val="0007172C"/>
    <w:rsid w:val="00076CF8"/>
    <w:rsid w:val="00076E20"/>
    <w:rsid w:val="00080611"/>
    <w:rsid w:val="00094F20"/>
    <w:rsid w:val="00097095"/>
    <w:rsid w:val="000972D9"/>
    <w:rsid w:val="000972E3"/>
    <w:rsid w:val="00097B8D"/>
    <w:rsid w:val="000A1FF6"/>
    <w:rsid w:val="000A25B7"/>
    <w:rsid w:val="000A293E"/>
    <w:rsid w:val="000A5525"/>
    <w:rsid w:val="000B048C"/>
    <w:rsid w:val="000B068D"/>
    <w:rsid w:val="000B0BFD"/>
    <w:rsid w:val="000B290F"/>
    <w:rsid w:val="000B2A43"/>
    <w:rsid w:val="000B5739"/>
    <w:rsid w:val="000B5EC5"/>
    <w:rsid w:val="000C0265"/>
    <w:rsid w:val="000C1FFC"/>
    <w:rsid w:val="000C3524"/>
    <w:rsid w:val="000C6EB0"/>
    <w:rsid w:val="000D04DA"/>
    <w:rsid w:val="000D5AE6"/>
    <w:rsid w:val="000D7C86"/>
    <w:rsid w:val="000E1B4F"/>
    <w:rsid w:val="000E2343"/>
    <w:rsid w:val="000E2F37"/>
    <w:rsid w:val="000E41CF"/>
    <w:rsid w:val="000E5C20"/>
    <w:rsid w:val="000F135A"/>
    <w:rsid w:val="000F18A9"/>
    <w:rsid w:val="000F32F3"/>
    <w:rsid w:val="000F71AE"/>
    <w:rsid w:val="00100EB9"/>
    <w:rsid w:val="001061B4"/>
    <w:rsid w:val="0011063B"/>
    <w:rsid w:val="00111DA2"/>
    <w:rsid w:val="001122FD"/>
    <w:rsid w:val="001156C8"/>
    <w:rsid w:val="00116AA0"/>
    <w:rsid w:val="00120312"/>
    <w:rsid w:val="0012043F"/>
    <w:rsid w:val="00121057"/>
    <w:rsid w:val="00121102"/>
    <w:rsid w:val="00126E2B"/>
    <w:rsid w:val="00126F5A"/>
    <w:rsid w:val="001301D0"/>
    <w:rsid w:val="0013049B"/>
    <w:rsid w:val="0013536A"/>
    <w:rsid w:val="0013586B"/>
    <w:rsid w:val="00136B64"/>
    <w:rsid w:val="00141933"/>
    <w:rsid w:val="00141C93"/>
    <w:rsid w:val="001428BB"/>
    <w:rsid w:val="0014292D"/>
    <w:rsid w:val="00150D24"/>
    <w:rsid w:val="0015193C"/>
    <w:rsid w:val="001530F6"/>
    <w:rsid w:val="00153C35"/>
    <w:rsid w:val="0015516B"/>
    <w:rsid w:val="00164A7D"/>
    <w:rsid w:val="00171106"/>
    <w:rsid w:val="00171C6C"/>
    <w:rsid w:val="001733B2"/>
    <w:rsid w:val="00176283"/>
    <w:rsid w:val="00184D84"/>
    <w:rsid w:val="00185BCF"/>
    <w:rsid w:val="00185E2B"/>
    <w:rsid w:val="001860CD"/>
    <w:rsid w:val="00192854"/>
    <w:rsid w:val="00195E58"/>
    <w:rsid w:val="0019798F"/>
    <w:rsid w:val="001A049C"/>
    <w:rsid w:val="001A550C"/>
    <w:rsid w:val="001A6D96"/>
    <w:rsid w:val="001B1991"/>
    <w:rsid w:val="001C5782"/>
    <w:rsid w:val="001C5A98"/>
    <w:rsid w:val="001C7A71"/>
    <w:rsid w:val="001D0D14"/>
    <w:rsid w:val="001D1A1A"/>
    <w:rsid w:val="001D5986"/>
    <w:rsid w:val="001D7274"/>
    <w:rsid w:val="001D748D"/>
    <w:rsid w:val="001D768F"/>
    <w:rsid w:val="001E19EB"/>
    <w:rsid w:val="001E204A"/>
    <w:rsid w:val="001E2F3C"/>
    <w:rsid w:val="001E3C2A"/>
    <w:rsid w:val="001E51EB"/>
    <w:rsid w:val="001F5D25"/>
    <w:rsid w:val="001F65B2"/>
    <w:rsid w:val="001F7273"/>
    <w:rsid w:val="00207D92"/>
    <w:rsid w:val="0021424D"/>
    <w:rsid w:val="002177BF"/>
    <w:rsid w:val="00220706"/>
    <w:rsid w:val="0023691B"/>
    <w:rsid w:val="002405C4"/>
    <w:rsid w:val="00241255"/>
    <w:rsid w:val="0024334B"/>
    <w:rsid w:val="0024688B"/>
    <w:rsid w:val="00250A63"/>
    <w:rsid w:val="002514FA"/>
    <w:rsid w:val="00251C01"/>
    <w:rsid w:val="0025700A"/>
    <w:rsid w:val="00263A64"/>
    <w:rsid w:val="00267D25"/>
    <w:rsid w:val="002718A7"/>
    <w:rsid w:val="0027323B"/>
    <w:rsid w:val="002821A0"/>
    <w:rsid w:val="00291C32"/>
    <w:rsid w:val="00294F42"/>
    <w:rsid w:val="00295677"/>
    <w:rsid w:val="0029578F"/>
    <w:rsid w:val="0029623C"/>
    <w:rsid w:val="002A4A37"/>
    <w:rsid w:val="002A5305"/>
    <w:rsid w:val="002A760A"/>
    <w:rsid w:val="002B4256"/>
    <w:rsid w:val="002B4E77"/>
    <w:rsid w:val="002B57C2"/>
    <w:rsid w:val="002B6B35"/>
    <w:rsid w:val="002B6BA9"/>
    <w:rsid w:val="002C1A79"/>
    <w:rsid w:val="002C378F"/>
    <w:rsid w:val="002C3A8A"/>
    <w:rsid w:val="002D3813"/>
    <w:rsid w:val="002D3F44"/>
    <w:rsid w:val="002D4EDD"/>
    <w:rsid w:val="002D52C3"/>
    <w:rsid w:val="002D5728"/>
    <w:rsid w:val="002D5A62"/>
    <w:rsid w:val="002D6B19"/>
    <w:rsid w:val="002D7C39"/>
    <w:rsid w:val="002E1968"/>
    <w:rsid w:val="002E7DEA"/>
    <w:rsid w:val="002F1CF2"/>
    <w:rsid w:val="002F37A6"/>
    <w:rsid w:val="0030427D"/>
    <w:rsid w:val="0031133A"/>
    <w:rsid w:val="003116E7"/>
    <w:rsid w:val="00312FA2"/>
    <w:rsid w:val="0031419D"/>
    <w:rsid w:val="00320715"/>
    <w:rsid w:val="0032176E"/>
    <w:rsid w:val="0033093B"/>
    <w:rsid w:val="003310D1"/>
    <w:rsid w:val="003314E4"/>
    <w:rsid w:val="00333384"/>
    <w:rsid w:val="00333FC9"/>
    <w:rsid w:val="00334E6B"/>
    <w:rsid w:val="00334EC9"/>
    <w:rsid w:val="00335592"/>
    <w:rsid w:val="0033621D"/>
    <w:rsid w:val="00336945"/>
    <w:rsid w:val="00340710"/>
    <w:rsid w:val="00343398"/>
    <w:rsid w:val="0035001F"/>
    <w:rsid w:val="003519D8"/>
    <w:rsid w:val="00351E70"/>
    <w:rsid w:val="00352CDB"/>
    <w:rsid w:val="00354A0B"/>
    <w:rsid w:val="00360DAD"/>
    <w:rsid w:val="00361B5D"/>
    <w:rsid w:val="003620D1"/>
    <w:rsid w:val="003626A7"/>
    <w:rsid w:val="00365D4A"/>
    <w:rsid w:val="0037038C"/>
    <w:rsid w:val="00371590"/>
    <w:rsid w:val="003753A7"/>
    <w:rsid w:val="003779C7"/>
    <w:rsid w:val="00377AC2"/>
    <w:rsid w:val="00377F3B"/>
    <w:rsid w:val="003921D6"/>
    <w:rsid w:val="00393989"/>
    <w:rsid w:val="00393DBB"/>
    <w:rsid w:val="003941CE"/>
    <w:rsid w:val="003942AA"/>
    <w:rsid w:val="00396950"/>
    <w:rsid w:val="00396D35"/>
    <w:rsid w:val="003A38AD"/>
    <w:rsid w:val="003A5C6C"/>
    <w:rsid w:val="003A6CBB"/>
    <w:rsid w:val="003B00EC"/>
    <w:rsid w:val="003B4B30"/>
    <w:rsid w:val="003C2275"/>
    <w:rsid w:val="003C471A"/>
    <w:rsid w:val="003C4A8F"/>
    <w:rsid w:val="003D2AE4"/>
    <w:rsid w:val="003D4864"/>
    <w:rsid w:val="003E1D6B"/>
    <w:rsid w:val="003E6E8F"/>
    <w:rsid w:val="003F0875"/>
    <w:rsid w:val="003F409D"/>
    <w:rsid w:val="003F5B84"/>
    <w:rsid w:val="00403032"/>
    <w:rsid w:val="004034DA"/>
    <w:rsid w:val="004034E7"/>
    <w:rsid w:val="0040538C"/>
    <w:rsid w:val="00406902"/>
    <w:rsid w:val="004072E3"/>
    <w:rsid w:val="00407B17"/>
    <w:rsid w:val="004132F5"/>
    <w:rsid w:val="00414335"/>
    <w:rsid w:val="0041652C"/>
    <w:rsid w:val="00417FD2"/>
    <w:rsid w:val="00421A2B"/>
    <w:rsid w:val="00421B2C"/>
    <w:rsid w:val="00424D96"/>
    <w:rsid w:val="00426D71"/>
    <w:rsid w:val="00433733"/>
    <w:rsid w:val="00433E35"/>
    <w:rsid w:val="004438C9"/>
    <w:rsid w:val="00445AA2"/>
    <w:rsid w:val="00446AC4"/>
    <w:rsid w:val="0045472E"/>
    <w:rsid w:val="00454EC2"/>
    <w:rsid w:val="004604E5"/>
    <w:rsid w:val="00461CEE"/>
    <w:rsid w:val="0046203F"/>
    <w:rsid w:val="0046234A"/>
    <w:rsid w:val="00465BE5"/>
    <w:rsid w:val="00467EEC"/>
    <w:rsid w:val="004708E4"/>
    <w:rsid w:val="00477188"/>
    <w:rsid w:val="00481704"/>
    <w:rsid w:val="00486090"/>
    <w:rsid w:val="00490582"/>
    <w:rsid w:val="004A095A"/>
    <w:rsid w:val="004A3BFA"/>
    <w:rsid w:val="004B2634"/>
    <w:rsid w:val="004C02FE"/>
    <w:rsid w:val="004C2418"/>
    <w:rsid w:val="004C4133"/>
    <w:rsid w:val="004D08DA"/>
    <w:rsid w:val="004D5183"/>
    <w:rsid w:val="004D5B72"/>
    <w:rsid w:val="004D7D5F"/>
    <w:rsid w:val="004E2772"/>
    <w:rsid w:val="004E290E"/>
    <w:rsid w:val="004E2B9D"/>
    <w:rsid w:val="004E7BE8"/>
    <w:rsid w:val="004F2990"/>
    <w:rsid w:val="004F5129"/>
    <w:rsid w:val="004F715C"/>
    <w:rsid w:val="00504960"/>
    <w:rsid w:val="00506644"/>
    <w:rsid w:val="00506B93"/>
    <w:rsid w:val="005100BD"/>
    <w:rsid w:val="00517633"/>
    <w:rsid w:val="00524101"/>
    <w:rsid w:val="0052470E"/>
    <w:rsid w:val="0053033D"/>
    <w:rsid w:val="0053555D"/>
    <w:rsid w:val="00543375"/>
    <w:rsid w:val="00546632"/>
    <w:rsid w:val="00554083"/>
    <w:rsid w:val="0055648C"/>
    <w:rsid w:val="00560967"/>
    <w:rsid w:val="00561F4A"/>
    <w:rsid w:val="00567073"/>
    <w:rsid w:val="00567427"/>
    <w:rsid w:val="0057380E"/>
    <w:rsid w:val="00574D70"/>
    <w:rsid w:val="00575807"/>
    <w:rsid w:val="00575E42"/>
    <w:rsid w:val="00577D17"/>
    <w:rsid w:val="005807F4"/>
    <w:rsid w:val="005814ED"/>
    <w:rsid w:val="005817C0"/>
    <w:rsid w:val="00581968"/>
    <w:rsid w:val="00587CD0"/>
    <w:rsid w:val="00593EFB"/>
    <w:rsid w:val="00596C36"/>
    <w:rsid w:val="005A285F"/>
    <w:rsid w:val="005A3A98"/>
    <w:rsid w:val="005A3DEA"/>
    <w:rsid w:val="005A4162"/>
    <w:rsid w:val="005A45E3"/>
    <w:rsid w:val="005A78C1"/>
    <w:rsid w:val="005B07C2"/>
    <w:rsid w:val="005B501A"/>
    <w:rsid w:val="005B5105"/>
    <w:rsid w:val="005C036D"/>
    <w:rsid w:val="005D04E5"/>
    <w:rsid w:val="005D05DA"/>
    <w:rsid w:val="005D0F99"/>
    <w:rsid w:val="005D19F7"/>
    <w:rsid w:val="005D2620"/>
    <w:rsid w:val="005D4137"/>
    <w:rsid w:val="005D43EA"/>
    <w:rsid w:val="005E3C63"/>
    <w:rsid w:val="005E623C"/>
    <w:rsid w:val="005E74D7"/>
    <w:rsid w:val="005F3D38"/>
    <w:rsid w:val="005F4099"/>
    <w:rsid w:val="0060503F"/>
    <w:rsid w:val="00612EA1"/>
    <w:rsid w:val="0061597F"/>
    <w:rsid w:val="00615BE4"/>
    <w:rsid w:val="00621A23"/>
    <w:rsid w:val="0062240C"/>
    <w:rsid w:val="006224C0"/>
    <w:rsid w:val="006240B8"/>
    <w:rsid w:val="00625A33"/>
    <w:rsid w:val="00627134"/>
    <w:rsid w:val="00632CAB"/>
    <w:rsid w:val="0064242A"/>
    <w:rsid w:val="00644A84"/>
    <w:rsid w:val="006457FB"/>
    <w:rsid w:val="00652AD9"/>
    <w:rsid w:val="006539CD"/>
    <w:rsid w:val="006611FB"/>
    <w:rsid w:val="00662B1D"/>
    <w:rsid w:val="00667A90"/>
    <w:rsid w:val="00672335"/>
    <w:rsid w:val="00676337"/>
    <w:rsid w:val="00682E10"/>
    <w:rsid w:val="0068537B"/>
    <w:rsid w:val="00686DCB"/>
    <w:rsid w:val="00687C1D"/>
    <w:rsid w:val="006949B1"/>
    <w:rsid w:val="00696240"/>
    <w:rsid w:val="006A5BF8"/>
    <w:rsid w:val="006A62F1"/>
    <w:rsid w:val="006C0364"/>
    <w:rsid w:val="006C0836"/>
    <w:rsid w:val="006C1832"/>
    <w:rsid w:val="006C2899"/>
    <w:rsid w:val="006C7141"/>
    <w:rsid w:val="006C7DF5"/>
    <w:rsid w:val="006D3B1F"/>
    <w:rsid w:val="006D4696"/>
    <w:rsid w:val="006D7BDE"/>
    <w:rsid w:val="006E08CC"/>
    <w:rsid w:val="006E21F1"/>
    <w:rsid w:val="006E2392"/>
    <w:rsid w:val="006E32EF"/>
    <w:rsid w:val="006E47F6"/>
    <w:rsid w:val="006E79C9"/>
    <w:rsid w:val="006E7AD5"/>
    <w:rsid w:val="006F0526"/>
    <w:rsid w:val="006F1E2A"/>
    <w:rsid w:val="006F2FE0"/>
    <w:rsid w:val="006F49C7"/>
    <w:rsid w:val="006F545F"/>
    <w:rsid w:val="006F6B09"/>
    <w:rsid w:val="006F6CA1"/>
    <w:rsid w:val="00702E5B"/>
    <w:rsid w:val="00705E66"/>
    <w:rsid w:val="00721D1D"/>
    <w:rsid w:val="0072300D"/>
    <w:rsid w:val="007409CA"/>
    <w:rsid w:val="007418F1"/>
    <w:rsid w:val="00743E12"/>
    <w:rsid w:val="007473AE"/>
    <w:rsid w:val="00753E78"/>
    <w:rsid w:val="00760901"/>
    <w:rsid w:val="007703A8"/>
    <w:rsid w:val="00770E48"/>
    <w:rsid w:val="00772BE1"/>
    <w:rsid w:val="00773F6D"/>
    <w:rsid w:val="00776802"/>
    <w:rsid w:val="00777F6E"/>
    <w:rsid w:val="00780A4D"/>
    <w:rsid w:val="00782132"/>
    <w:rsid w:val="00784DC6"/>
    <w:rsid w:val="00785EF1"/>
    <w:rsid w:val="0079499F"/>
    <w:rsid w:val="00794DAF"/>
    <w:rsid w:val="00797065"/>
    <w:rsid w:val="007B0018"/>
    <w:rsid w:val="007B0587"/>
    <w:rsid w:val="007B067C"/>
    <w:rsid w:val="007B1262"/>
    <w:rsid w:val="007B2C72"/>
    <w:rsid w:val="007B606D"/>
    <w:rsid w:val="007C6B93"/>
    <w:rsid w:val="007D2E34"/>
    <w:rsid w:val="007D3202"/>
    <w:rsid w:val="007D3FCE"/>
    <w:rsid w:val="007E2B80"/>
    <w:rsid w:val="007E2E10"/>
    <w:rsid w:val="007E6404"/>
    <w:rsid w:val="007F0961"/>
    <w:rsid w:val="007F2601"/>
    <w:rsid w:val="007F43A5"/>
    <w:rsid w:val="007F46C2"/>
    <w:rsid w:val="008003A8"/>
    <w:rsid w:val="00800546"/>
    <w:rsid w:val="008017EB"/>
    <w:rsid w:val="00803895"/>
    <w:rsid w:val="008043E6"/>
    <w:rsid w:val="0080556D"/>
    <w:rsid w:val="008064EB"/>
    <w:rsid w:val="00807B74"/>
    <w:rsid w:val="0081103D"/>
    <w:rsid w:val="00813EB3"/>
    <w:rsid w:val="00814688"/>
    <w:rsid w:val="00815C80"/>
    <w:rsid w:val="00824BC1"/>
    <w:rsid w:val="00830617"/>
    <w:rsid w:val="00832BF0"/>
    <w:rsid w:val="00837F5F"/>
    <w:rsid w:val="00841BF2"/>
    <w:rsid w:val="00841D64"/>
    <w:rsid w:val="008449F1"/>
    <w:rsid w:val="0084503E"/>
    <w:rsid w:val="00847C6B"/>
    <w:rsid w:val="0085242A"/>
    <w:rsid w:val="0085365B"/>
    <w:rsid w:val="0085483D"/>
    <w:rsid w:val="00856247"/>
    <w:rsid w:val="0086164B"/>
    <w:rsid w:val="00870795"/>
    <w:rsid w:val="0087207F"/>
    <w:rsid w:val="00881A1A"/>
    <w:rsid w:val="00885EC1"/>
    <w:rsid w:val="00885EEE"/>
    <w:rsid w:val="008934E2"/>
    <w:rsid w:val="00893DA4"/>
    <w:rsid w:val="008A1FE0"/>
    <w:rsid w:val="008A4F9C"/>
    <w:rsid w:val="008A51DD"/>
    <w:rsid w:val="008A5BFF"/>
    <w:rsid w:val="008C12BA"/>
    <w:rsid w:val="008C4DB8"/>
    <w:rsid w:val="008C673F"/>
    <w:rsid w:val="008D0669"/>
    <w:rsid w:val="008D2625"/>
    <w:rsid w:val="008D54CE"/>
    <w:rsid w:val="008D7DFC"/>
    <w:rsid w:val="008E09AF"/>
    <w:rsid w:val="008E3AD0"/>
    <w:rsid w:val="008E5667"/>
    <w:rsid w:val="008E5E1F"/>
    <w:rsid w:val="008F0177"/>
    <w:rsid w:val="008F3209"/>
    <w:rsid w:val="008F3991"/>
    <w:rsid w:val="008F5F53"/>
    <w:rsid w:val="008F6B7B"/>
    <w:rsid w:val="008F73F6"/>
    <w:rsid w:val="00902789"/>
    <w:rsid w:val="00904D90"/>
    <w:rsid w:val="00904F5C"/>
    <w:rsid w:val="009059F4"/>
    <w:rsid w:val="00911CFB"/>
    <w:rsid w:val="00925385"/>
    <w:rsid w:val="00931046"/>
    <w:rsid w:val="00936BB2"/>
    <w:rsid w:val="00937B19"/>
    <w:rsid w:val="00940E02"/>
    <w:rsid w:val="009426F9"/>
    <w:rsid w:val="00945CEB"/>
    <w:rsid w:val="00947BFF"/>
    <w:rsid w:val="009502C9"/>
    <w:rsid w:val="00953F96"/>
    <w:rsid w:val="00955C75"/>
    <w:rsid w:val="00960B62"/>
    <w:rsid w:val="0096395A"/>
    <w:rsid w:val="0097155B"/>
    <w:rsid w:val="0097303E"/>
    <w:rsid w:val="0097318C"/>
    <w:rsid w:val="00980628"/>
    <w:rsid w:val="009848EA"/>
    <w:rsid w:val="00991261"/>
    <w:rsid w:val="00991A2A"/>
    <w:rsid w:val="00992802"/>
    <w:rsid w:val="009A037A"/>
    <w:rsid w:val="009A232F"/>
    <w:rsid w:val="009B3F49"/>
    <w:rsid w:val="009B3F70"/>
    <w:rsid w:val="009B45CF"/>
    <w:rsid w:val="009B7B28"/>
    <w:rsid w:val="009C1456"/>
    <w:rsid w:val="009C5592"/>
    <w:rsid w:val="009D0BA0"/>
    <w:rsid w:val="009D0F1E"/>
    <w:rsid w:val="009D2087"/>
    <w:rsid w:val="009D485C"/>
    <w:rsid w:val="009D68B2"/>
    <w:rsid w:val="009D70DA"/>
    <w:rsid w:val="009E434F"/>
    <w:rsid w:val="009E4682"/>
    <w:rsid w:val="009E4D69"/>
    <w:rsid w:val="009F27A7"/>
    <w:rsid w:val="009F3A08"/>
    <w:rsid w:val="009F50AA"/>
    <w:rsid w:val="00A0044D"/>
    <w:rsid w:val="00A022B2"/>
    <w:rsid w:val="00A023B9"/>
    <w:rsid w:val="00A02786"/>
    <w:rsid w:val="00A03A57"/>
    <w:rsid w:val="00A10267"/>
    <w:rsid w:val="00A1740B"/>
    <w:rsid w:val="00A22905"/>
    <w:rsid w:val="00A26234"/>
    <w:rsid w:val="00A264EE"/>
    <w:rsid w:val="00A27D8D"/>
    <w:rsid w:val="00A30678"/>
    <w:rsid w:val="00A34015"/>
    <w:rsid w:val="00A34836"/>
    <w:rsid w:val="00A36745"/>
    <w:rsid w:val="00A372F4"/>
    <w:rsid w:val="00A37F04"/>
    <w:rsid w:val="00A4136C"/>
    <w:rsid w:val="00A41544"/>
    <w:rsid w:val="00A50DF6"/>
    <w:rsid w:val="00A50EFE"/>
    <w:rsid w:val="00A526AC"/>
    <w:rsid w:val="00A53915"/>
    <w:rsid w:val="00A54418"/>
    <w:rsid w:val="00A54873"/>
    <w:rsid w:val="00A54B1C"/>
    <w:rsid w:val="00A55C51"/>
    <w:rsid w:val="00A577AC"/>
    <w:rsid w:val="00A6546E"/>
    <w:rsid w:val="00A667BE"/>
    <w:rsid w:val="00A66991"/>
    <w:rsid w:val="00A708ED"/>
    <w:rsid w:val="00A74A25"/>
    <w:rsid w:val="00A779CA"/>
    <w:rsid w:val="00A81311"/>
    <w:rsid w:val="00A81B88"/>
    <w:rsid w:val="00A85BAC"/>
    <w:rsid w:val="00A92D5A"/>
    <w:rsid w:val="00A93BE5"/>
    <w:rsid w:val="00AA6DB8"/>
    <w:rsid w:val="00AA70D5"/>
    <w:rsid w:val="00AB5AD1"/>
    <w:rsid w:val="00AB5E0D"/>
    <w:rsid w:val="00AB6E0B"/>
    <w:rsid w:val="00AC1103"/>
    <w:rsid w:val="00AC41C9"/>
    <w:rsid w:val="00AD0AA6"/>
    <w:rsid w:val="00AD0ADC"/>
    <w:rsid w:val="00AD1CBD"/>
    <w:rsid w:val="00AD5800"/>
    <w:rsid w:val="00AD6C08"/>
    <w:rsid w:val="00AE2387"/>
    <w:rsid w:val="00AE3B8A"/>
    <w:rsid w:val="00AE422D"/>
    <w:rsid w:val="00AE447F"/>
    <w:rsid w:val="00AE7179"/>
    <w:rsid w:val="00AF010F"/>
    <w:rsid w:val="00AF08BA"/>
    <w:rsid w:val="00AF372A"/>
    <w:rsid w:val="00AF7464"/>
    <w:rsid w:val="00B07AFE"/>
    <w:rsid w:val="00B10FBE"/>
    <w:rsid w:val="00B115A0"/>
    <w:rsid w:val="00B13844"/>
    <w:rsid w:val="00B15BEA"/>
    <w:rsid w:val="00B2326D"/>
    <w:rsid w:val="00B242FE"/>
    <w:rsid w:val="00B2477A"/>
    <w:rsid w:val="00B25A4A"/>
    <w:rsid w:val="00B25FC7"/>
    <w:rsid w:val="00B26E79"/>
    <w:rsid w:val="00B301B9"/>
    <w:rsid w:val="00B31D68"/>
    <w:rsid w:val="00B32EBD"/>
    <w:rsid w:val="00B35892"/>
    <w:rsid w:val="00B3692A"/>
    <w:rsid w:val="00B36AEF"/>
    <w:rsid w:val="00B409A0"/>
    <w:rsid w:val="00B40E09"/>
    <w:rsid w:val="00B429AB"/>
    <w:rsid w:val="00B46851"/>
    <w:rsid w:val="00B60657"/>
    <w:rsid w:val="00B81E19"/>
    <w:rsid w:val="00B82E69"/>
    <w:rsid w:val="00B90A9E"/>
    <w:rsid w:val="00B936AB"/>
    <w:rsid w:val="00B96DD1"/>
    <w:rsid w:val="00BA1A3F"/>
    <w:rsid w:val="00BA4B93"/>
    <w:rsid w:val="00BA7E59"/>
    <w:rsid w:val="00BB143C"/>
    <w:rsid w:val="00BB3ADD"/>
    <w:rsid w:val="00BC3657"/>
    <w:rsid w:val="00BC42AC"/>
    <w:rsid w:val="00BC4367"/>
    <w:rsid w:val="00BC6BDD"/>
    <w:rsid w:val="00BD05B0"/>
    <w:rsid w:val="00BD3638"/>
    <w:rsid w:val="00BD4CBB"/>
    <w:rsid w:val="00BD7ADE"/>
    <w:rsid w:val="00BE1390"/>
    <w:rsid w:val="00BE2556"/>
    <w:rsid w:val="00BE4F42"/>
    <w:rsid w:val="00BF0F64"/>
    <w:rsid w:val="00BF6441"/>
    <w:rsid w:val="00BF75A9"/>
    <w:rsid w:val="00C1454A"/>
    <w:rsid w:val="00C14C18"/>
    <w:rsid w:val="00C20CDD"/>
    <w:rsid w:val="00C2362D"/>
    <w:rsid w:val="00C27621"/>
    <w:rsid w:val="00C30B95"/>
    <w:rsid w:val="00C31BE6"/>
    <w:rsid w:val="00C33CAB"/>
    <w:rsid w:val="00C36C62"/>
    <w:rsid w:val="00C445BD"/>
    <w:rsid w:val="00C47E68"/>
    <w:rsid w:val="00C502FD"/>
    <w:rsid w:val="00C51010"/>
    <w:rsid w:val="00C54D95"/>
    <w:rsid w:val="00C5545E"/>
    <w:rsid w:val="00C624E8"/>
    <w:rsid w:val="00C642D8"/>
    <w:rsid w:val="00C646C8"/>
    <w:rsid w:val="00C6570F"/>
    <w:rsid w:val="00C7135D"/>
    <w:rsid w:val="00C7378E"/>
    <w:rsid w:val="00C73823"/>
    <w:rsid w:val="00C75EF2"/>
    <w:rsid w:val="00C7604D"/>
    <w:rsid w:val="00C81D1E"/>
    <w:rsid w:val="00C839BC"/>
    <w:rsid w:val="00C906C3"/>
    <w:rsid w:val="00C92550"/>
    <w:rsid w:val="00C97649"/>
    <w:rsid w:val="00C97B21"/>
    <w:rsid w:val="00CA0114"/>
    <w:rsid w:val="00CA1723"/>
    <w:rsid w:val="00CA2C05"/>
    <w:rsid w:val="00CA762D"/>
    <w:rsid w:val="00CB333B"/>
    <w:rsid w:val="00CB43D0"/>
    <w:rsid w:val="00CB46A2"/>
    <w:rsid w:val="00CB64D5"/>
    <w:rsid w:val="00CB7F92"/>
    <w:rsid w:val="00CC05CB"/>
    <w:rsid w:val="00CC2969"/>
    <w:rsid w:val="00CC386E"/>
    <w:rsid w:val="00CC3D66"/>
    <w:rsid w:val="00CC4985"/>
    <w:rsid w:val="00CC75E2"/>
    <w:rsid w:val="00CD1C15"/>
    <w:rsid w:val="00CD2370"/>
    <w:rsid w:val="00CD32C0"/>
    <w:rsid w:val="00CD3E10"/>
    <w:rsid w:val="00CD414D"/>
    <w:rsid w:val="00CD55D6"/>
    <w:rsid w:val="00CD7FC9"/>
    <w:rsid w:val="00CE1E51"/>
    <w:rsid w:val="00CE227D"/>
    <w:rsid w:val="00CE342F"/>
    <w:rsid w:val="00CF0025"/>
    <w:rsid w:val="00CF1A52"/>
    <w:rsid w:val="00CF67DD"/>
    <w:rsid w:val="00D0102F"/>
    <w:rsid w:val="00D01B65"/>
    <w:rsid w:val="00D03BA0"/>
    <w:rsid w:val="00D1100E"/>
    <w:rsid w:val="00D11CC9"/>
    <w:rsid w:val="00D16150"/>
    <w:rsid w:val="00D165C2"/>
    <w:rsid w:val="00D176FF"/>
    <w:rsid w:val="00D20B95"/>
    <w:rsid w:val="00D211CA"/>
    <w:rsid w:val="00D218BC"/>
    <w:rsid w:val="00D221F6"/>
    <w:rsid w:val="00D221F7"/>
    <w:rsid w:val="00D2329D"/>
    <w:rsid w:val="00D23A51"/>
    <w:rsid w:val="00D23AFA"/>
    <w:rsid w:val="00D30143"/>
    <w:rsid w:val="00D30ACE"/>
    <w:rsid w:val="00D337F9"/>
    <w:rsid w:val="00D34A5F"/>
    <w:rsid w:val="00D37AAE"/>
    <w:rsid w:val="00D41E93"/>
    <w:rsid w:val="00D47634"/>
    <w:rsid w:val="00D55CA5"/>
    <w:rsid w:val="00D56EC5"/>
    <w:rsid w:val="00D60340"/>
    <w:rsid w:val="00D61F58"/>
    <w:rsid w:val="00D65780"/>
    <w:rsid w:val="00D67CE6"/>
    <w:rsid w:val="00D702F5"/>
    <w:rsid w:val="00D75D1A"/>
    <w:rsid w:val="00D775E5"/>
    <w:rsid w:val="00D80A8B"/>
    <w:rsid w:val="00D82F9D"/>
    <w:rsid w:val="00D836E9"/>
    <w:rsid w:val="00D85475"/>
    <w:rsid w:val="00D85789"/>
    <w:rsid w:val="00D91062"/>
    <w:rsid w:val="00D911F2"/>
    <w:rsid w:val="00DA07E7"/>
    <w:rsid w:val="00DA2AF4"/>
    <w:rsid w:val="00DA3BBE"/>
    <w:rsid w:val="00DA585F"/>
    <w:rsid w:val="00DA7D42"/>
    <w:rsid w:val="00DB0CD8"/>
    <w:rsid w:val="00DB1FFD"/>
    <w:rsid w:val="00DB46F6"/>
    <w:rsid w:val="00DB48EF"/>
    <w:rsid w:val="00DC1099"/>
    <w:rsid w:val="00DC584A"/>
    <w:rsid w:val="00DD02D0"/>
    <w:rsid w:val="00DD1D4E"/>
    <w:rsid w:val="00DD44FF"/>
    <w:rsid w:val="00DD6D75"/>
    <w:rsid w:val="00DD76B6"/>
    <w:rsid w:val="00DE0CB3"/>
    <w:rsid w:val="00DE52D5"/>
    <w:rsid w:val="00DE5903"/>
    <w:rsid w:val="00DF1817"/>
    <w:rsid w:val="00DF3211"/>
    <w:rsid w:val="00DF3C22"/>
    <w:rsid w:val="00DF4171"/>
    <w:rsid w:val="00E057E1"/>
    <w:rsid w:val="00E07B9F"/>
    <w:rsid w:val="00E150A6"/>
    <w:rsid w:val="00E16B9F"/>
    <w:rsid w:val="00E17F35"/>
    <w:rsid w:val="00E21E4C"/>
    <w:rsid w:val="00E22257"/>
    <w:rsid w:val="00E23208"/>
    <w:rsid w:val="00E2647F"/>
    <w:rsid w:val="00E328C5"/>
    <w:rsid w:val="00E37A04"/>
    <w:rsid w:val="00E40B46"/>
    <w:rsid w:val="00E45289"/>
    <w:rsid w:val="00E46CBE"/>
    <w:rsid w:val="00E505F6"/>
    <w:rsid w:val="00E5194A"/>
    <w:rsid w:val="00E55E32"/>
    <w:rsid w:val="00E561DA"/>
    <w:rsid w:val="00E565FB"/>
    <w:rsid w:val="00E56845"/>
    <w:rsid w:val="00E569BD"/>
    <w:rsid w:val="00E602F3"/>
    <w:rsid w:val="00E63B4C"/>
    <w:rsid w:val="00E6546A"/>
    <w:rsid w:val="00E810DC"/>
    <w:rsid w:val="00E829D1"/>
    <w:rsid w:val="00E83D69"/>
    <w:rsid w:val="00E860DA"/>
    <w:rsid w:val="00E86B8B"/>
    <w:rsid w:val="00E90E3D"/>
    <w:rsid w:val="00E91599"/>
    <w:rsid w:val="00E91DEA"/>
    <w:rsid w:val="00E91DF9"/>
    <w:rsid w:val="00E92806"/>
    <w:rsid w:val="00E9612E"/>
    <w:rsid w:val="00E967B9"/>
    <w:rsid w:val="00E974D9"/>
    <w:rsid w:val="00EA260F"/>
    <w:rsid w:val="00EA2742"/>
    <w:rsid w:val="00EA64F5"/>
    <w:rsid w:val="00EB0391"/>
    <w:rsid w:val="00EB1E66"/>
    <w:rsid w:val="00EB3255"/>
    <w:rsid w:val="00EB3934"/>
    <w:rsid w:val="00EB7C66"/>
    <w:rsid w:val="00EC23F0"/>
    <w:rsid w:val="00EC3D47"/>
    <w:rsid w:val="00EC3E0E"/>
    <w:rsid w:val="00EC6C4C"/>
    <w:rsid w:val="00ED4426"/>
    <w:rsid w:val="00ED4E0C"/>
    <w:rsid w:val="00EE61B7"/>
    <w:rsid w:val="00EE6F29"/>
    <w:rsid w:val="00EE79FC"/>
    <w:rsid w:val="00EF3D35"/>
    <w:rsid w:val="00EF3D59"/>
    <w:rsid w:val="00EF4E6E"/>
    <w:rsid w:val="00F15F43"/>
    <w:rsid w:val="00F20239"/>
    <w:rsid w:val="00F20383"/>
    <w:rsid w:val="00F20E67"/>
    <w:rsid w:val="00F24F7E"/>
    <w:rsid w:val="00F25EE6"/>
    <w:rsid w:val="00F27CCC"/>
    <w:rsid w:val="00F305FF"/>
    <w:rsid w:val="00F32F54"/>
    <w:rsid w:val="00F34BD4"/>
    <w:rsid w:val="00F403DE"/>
    <w:rsid w:val="00F42BE7"/>
    <w:rsid w:val="00F45075"/>
    <w:rsid w:val="00F4799F"/>
    <w:rsid w:val="00F50993"/>
    <w:rsid w:val="00F51CB7"/>
    <w:rsid w:val="00F526C4"/>
    <w:rsid w:val="00F56D8F"/>
    <w:rsid w:val="00F60767"/>
    <w:rsid w:val="00F61C78"/>
    <w:rsid w:val="00F6202F"/>
    <w:rsid w:val="00F63D60"/>
    <w:rsid w:val="00F7121E"/>
    <w:rsid w:val="00F72373"/>
    <w:rsid w:val="00F72441"/>
    <w:rsid w:val="00F7433B"/>
    <w:rsid w:val="00F76B69"/>
    <w:rsid w:val="00F81EB7"/>
    <w:rsid w:val="00F85140"/>
    <w:rsid w:val="00F8587D"/>
    <w:rsid w:val="00F86696"/>
    <w:rsid w:val="00F91D54"/>
    <w:rsid w:val="00F94691"/>
    <w:rsid w:val="00F94A0F"/>
    <w:rsid w:val="00F95B51"/>
    <w:rsid w:val="00F9658C"/>
    <w:rsid w:val="00F96A0A"/>
    <w:rsid w:val="00FA3D8A"/>
    <w:rsid w:val="00FA45D7"/>
    <w:rsid w:val="00FA4634"/>
    <w:rsid w:val="00FA4D8C"/>
    <w:rsid w:val="00FA67A7"/>
    <w:rsid w:val="00FA7BB3"/>
    <w:rsid w:val="00FC0E88"/>
    <w:rsid w:val="00FC4E60"/>
    <w:rsid w:val="00FC6065"/>
    <w:rsid w:val="00FC6A26"/>
    <w:rsid w:val="00FC6E29"/>
    <w:rsid w:val="00FD1ADF"/>
    <w:rsid w:val="00FD651C"/>
    <w:rsid w:val="00FD7295"/>
    <w:rsid w:val="00FD7E25"/>
    <w:rsid w:val="00FE16E5"/>
    <w:rsid w:val="00FE23A9"/>
    <w:rsid w:val="00FE2425"/>
    <w:rsid w:val="00FF02EA"/>
    <w:rsid w:val="00FF283D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787BE-D700-4AD5-A609-F7A2B2A0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601"/>
    <w:pPr>
      <w:tabs>
        <w:tab w:val="left" w:pos="709"/>
      </w:tabs>
      <w:spacing w:after="120" w:line="276" w:lineRule="auto"/>
      <w:ind w:firstLine="709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0E88"/>
    <w:pPr>
      <w:keepNext/>
      <w:keepLines/>
      <w:numPr>
        <w:numId w:val="2"/>
      </w:numPr>
      <w:spacing w:before="240"/>
      <w:jc w:val="left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C2418"/>
    <w:pPr>
      <w:keepNext/>
      <w:keepLines/>
      <w:numPr>
        <w:ilvl w:val="1"/>
        <w:numId w:val="2"/>
      </w:numPr>
      <w:tabs>
        <w:tab w:val="clear" w:pos="709"/>
        <w:tab w:val="left" w:pos="540"/>
      </w:tabs>
      <w:spacing w:before="240"/>
      <w:jc w:val="left"/>
      <w:outlineLvl w:val="1"/>
    </w:pPr>
    <w:rPr>
      <w:rFonts w:ascii="Tahoma" w:eastAsia="Times New Roman" w:hAnsi="Tahom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6CBB"/>
    <w:pPr>
      <w:keepNext/>
      <w:keepLines/>
      <w:numPr>
        <w:ilvl w:val="2"/>
        <w:numId w:val="2"/>
      </w:numPr>
      <w:spacing w:before="240"/>
      <w:jc w:val="left"/>
      <w:outlineLvl w:val="2"/>
    </w:pPr>
    <w:rPr>
      <w:rFonts w:ascii="Tahoma" w:eastAsia="Times New Roman" w:hAnsi="Tahoma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7E25"/>
    <w:pPr>
      <w:keepNext/>
      <w:keepLines/>
      <w:numPr>
        <w:ilvl w:val="3"/>
        <w:numId w:val="2"/>
      </w:numPr>
      <w:tabs>
        <w:tab w:val="left" w:pos="1134"/>
      </w:tabs>
      <w:spacing w:before="240"/>
      <w:jc w:val="left"/>
      <w:outlineLvl w:val="3"/>
    </w:pPr>
    <w:rPr>
      <w:rFonts w:ascii="Tahoma" w:eastAsia="Times New Roman" w:hAnsi="Tahoma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47E25"/>
    <w:pPr>
      <w:keepNext/>
      <w:keepLines/>
      <w:spacing w:before="120"/>
      <w:ind w:firstLine="0"/>
      <w:jc w:val="left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6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6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6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6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F37"/>
    <w:pPr>
      <w:spacing w:before="60" w:after="60"/>
    </w:p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i w:val="0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475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C0E88"/>
    <w:rPr>
      <w:rFonts w:ascii="Tahoma" w:eastAsia="Times New Roman" w:hAnsi="Tahoma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8196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4C2418"/>
    <w:rPr>
      <w:rFonts w:ascii="Tahoma" w:eastAsia="Times New Roman" w:hAnsi="Tahoma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3A6CBB"/>
    <w:rPr>
      <w:rFonts w:ascii="Tahoma" w:eastAsia="Times New Roman" w:hAnsi="Tahoma"/>
      <w:b/>
      <w:sz w:val="24"/>
      <w:szCs w:val="26"/>
    </w:rPr>
  </w:style>
  <w:style w:type="character" w:customStyle="1" w:styleId="Heading4Char">
    <w:name w:val="Heading 4 Char"/>
    <w:link w:val="Heading4"/>
    <w:uiPriority w:val="9"/>
    <w:rsid w:val="00047E25"/>
    <w:rPr>
      <w:rFonts w:ascii="Tahoma" w:eastAsia="Times New Roman" w:hAnsi="Tahoma"/>
      <w:b/>
      <w:bCs/>
      <w:i/>
      <w:iCs/>
      <w:sz w:val="24"/>
      <w:szCs w:val="26"/>
    </w:rPr>
  </w:style>
  <w:style w:type="character" w:customStyle="1" w:styleId="Heading5Char">
    <w:name w:val="Heading 5 Char"/>
    <w:link w:val="Heading5"/>
    <w:uiPriority w:val="9"/>
    <w:rsid w:val="00047E25"/>
    <w:rPr>
      <w:rFonts w:ascii="Times New Roman" w:eastAsia="Times New Roman" w:hAnsi="Times New Roman"/>
      <w:b/>
      <w:sz w:val="26"/>
      <w:szCs w:val="22"/>
    </w:rPr>
  </w:style>
  <w:style w:type="character" w:customStyle="1" w:styleId="Heading6Char">
    <w:name w:val="Heading 6 Char"/>
    <w:link w:val="Heading6"/>
    <w:uiPriority w:val="9"/>
    <w:semiHidden/>
    <w:rsid w:val="00581968"/>
    <w:rPr>
      <w:rFonts w:ascii="Cambria" w:eastAsia="Times New Roman" w:hAnsi="Cambria"/>
      <w:i/>
      <w:iCs/>
      <w:color w:val="243F60"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581968"/>
    <w:rPr>
      <w:rFonts w:ascii="Cambria" w:eastAsia="Times New Roman" w:hAnsi="Cambria"/>
      <w:i/>
      <w:iCs/>
      <w:color w:val="404040"/>
      <w:sz w:val="26"/>
      <w:szCs w:val="26"/>
    </w:rPr>
  </w:style>
  <w:style w:type="character" w:customStyle="1" w:styleId="Heading8Char">
    <w:name w:val="Heading 8 Char"/>
    <w:link w:val="Heading8"/>
    <w:uiPriority w:val="9"/>
    <w:semiHidden/>
    <w:rsid w:val="00581968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581968"/>
    <w:rPr>
      <w:rFonts w:ascii="Cambria" w:eastAsia="Times New Roman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056594"/>
    <w:pPr>
      <w:ind w:left="720"/>
      <w:contextualSpacing/>
    </w:pPr>
  </w:style>
  <w:style w:type="character" w:styleId="BookTitle">
    <w:name w:val="Book Title"/>
    <w:uiPriority w:val="33"/>
    <w:qFormat/>
    <w:rsid w:val="00AF010F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2C9"/>
    <w:pPr>
      <w:spacing w:after="300" w:line="240" w:lineRule="auto"/>
      <w:ind w:firstLine="0"/>
      <w:contextualSpacing/>
      <w:jc w:val="center"/>
    </w:pPr>
    <w:rPr>
      <w:rFonts w:ascii="Tahoma" w:eastAsia="Times New Roman" w:hAnsi="Tahoma"/>
      <w:b/>
      <w:sz w:val="32"/>
      <w:szCs w:val="52"/>
    </w:rPr>
  </w:style>
  <w:style w:type="character" w:customStyle="1" w:styleId="TitleChar">
    <w:name w:val="Title Char"/>
    <w:link w:val="Title"/>
    <w:uiPriority w:val="10"/>
    <w:rsid w:val="009502C9"/>
    <w:rPr>
      <w:rFonts w:ascii="Tahoma" w:eastAsia="Times New Roman" w:hAnsi="Tahoma"/>
      <w:b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47E25"/>
    <w:pPr>
      <w:tabs>
        <w:tab w:val="clear" w:pos="709"/>
      </w:tabs>
      <w:spacing w:before="240" w:after="240" w:line="240" w:lineRule="auto"/>
      <w:ind w:firstLine="0"/>
      <w:jc w:val="center"/>
    </w:pPr>
    <w:rPr>
      <w:rFonts w:ascii="Tahoma" w:hAnsi="Tahoma"/>
      <w:b/>
      <w:bCs/>
      <w:i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96"/>
    <w:pPr>
      <w:ind w:firstLine="0"/>
      <w:jc w:val="center"/>
      <w:outlineLvl w:val="1"/>
    </w:pPr>
    <w:rPr>
      <w:rFonts w:ascii="Tahoma" w:eastAsia="Times New Roman" w:hAnsi="Tahoma"/>
      <w:b/>
      <w:sz w:val="28"/>
      <w:szCs w:val="24"/>
    </w:rPr>
  </w:style>
  <w:style w:type="character" w:customStyle="1" w:styleId="SubtitleChar">
    <w:name w:val="Subtitle Char"/>
    <w:link w:val="Subtitle"/>
    <w:uiPriority w:val="11"/>
    <w:rsid w:val="001A6D96"/>
    <w:rPr>
      <w:rFonts w:ascii="Tahoma" w:eastAsia="Times New Roman" w:hAnsi="Tahoma"/>
      <w:b/>
      <w:sz w:val="28"/>
      <w:szCs w:val="24"/>
    </w:rPr>
  </w:style>
  <w:style w:type="character" w:styleId="Hyperlink">
    <w:name w:val="Hyperlink"/>
    <w:uiPriority w:val="99"/>
    <w:unhideWhenUsed/>
    <w:rsid w:val="004030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72335"/>
    <w:pPr>
      <w:tabs>
        <w:tab w:val="clear" w:pos="709"/>
        <w:tab w:val="left" w:pos="522"/>
        <w:tab w:val="right" w:leader="dot" w:pos="9638"/>
      </w:tabs>
      <w:spacing w:after="60"/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72335"/>
    <w:pPr>
      <w:tabs>
        <w:tab w:val="clear" w:pos="709"/>
        <w:tab w:val="right" w:leader="dot" w:pos="9638"/>
      </w:tabs>
      <w:spacing w:after="60"/>
      <w:ind w:left="26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2335"/>
    <w:pPr>
      <w:tabs>
        <w:tab w:val="clear" w:pos="709"/>
        <w:tab w:val="left" w:pos="1320"/>
        <w:tab w:val="right" w:leader="dot" w:pos="9638"/>
      </w:tabs>
      <w:spacing w:after="60"/>
      <w:ind w:left="522" w:firstLine="0"/>
      <w:jc w:val="left"/>
    </w:pPr>
  </w:style>
  <w:style w:type="paragraph" w:styleId="Header">
    <w:name w:val="header"/>
    <w:basedOn w:val="Normal"/>
    <w:link w:val="HeaderChar"/>
    <w:unhideWhenUsed/>
    <w:rsid w:val="00FD7E25"/>
    <w:pPr>
      <w:tabs>
        <w:tab w:val="clear" w:pos="709"/>
        <w:tab w:val="center" w:pos="4680"/>
        <w:tab w:val="right" w:pos="9360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5B07C2"/>
    <w:pPr>
      <w:tabs>
        <w:tab w:val="clear" w:pos="709"/>
        <w:tab w:val="right" w:leader="dot" w:pos="9072"/>
      </w:tabs>
      <w:ind w:firstLine="0"/>
      <w:jc w:val="left"/>
    </w:pPr>
  </w:style>
  <w:style w:type="character" w:customStyle="1" w:styleId="HeaderChar">
    <w:name w:val="Header Char"/>
    <w:link w:val="Header"/>
    <w:uiPriority w:val="99"/>
    <w:rsid w:val="00FD7E25"/>
    <w:rPr>
      <w:rFonts w:ascii="Times New Roman" w:hAnsi="Times New Roman"/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FD7E25"/>
    <w:pPr>
      <w:tabs>
        <w:tab w:val="clear" w:pos="709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7E25"/>
    <w:rPr>
      <w:rFonts w:ascii="Times New Roman" w:hAnsi="Times New Roman"/>
      <w:sz w:val="26"/>
      <w:szCs w:val="22"/>
    </w:rPr>
  </w:style>
  <w:style w:type="paragraph" w:customStyle="1" w:styleId="CommonHeader">
    <w:name w:val="Common Header"/>
    <w:basedOn w:val="Header"/>
    <w:link w:val="CommonHeaderChar"/>
    <w:qFormat/>
    <w:rsid w:val="00B429AB"/>
    <w:pPr>
      <w:tabs>
        <w:tab w:val="clear" w:pos="4680"/>
        <w:tab w:val="clear" w:pos="9360"/>
        <w:tab w:val="center" w:pos="1247"/>
        <w:tab w:val="center" w:pos="4320"/>
        <w:tab w:val="right" w:pos="8640"/>
      </w:tabs>
      <w:ind w:right="-621" w:firstLine="567"/>
    </w:pPr>
    <w:rPr>
      <w:rFonts w:eastAsia="Times New Roman"/>
      <w:sz w:val="24"/>
      <w:szCs w:val="24"/>
      <w:lang w:val="x-none" w:eastAsia="x-none"/>
    </w:rPr>
  </w:style>
  <w:style w:type="character" w:customStyle="1" w:styleId="CommonHeaderChar">
    <w:name w:val="Common Header Char"/>
    <w:link w:val="CommonHeader"/>
    <w:rsid w:val="00B429AB"/>
    <w:rPr>
      <w:rFonts w:ascii="Times New Roman" w:eastAsia="Times New Roman" w:hAnsi="Times New Roman"/>
      <w:sz w:val="24"/>
      <w:szCs w:val="24"/>
      <w:lang w:val="x-none" w:eastAsia="x-none"/>
    </w:rPr>
  </w:style>
  <w:style w:type="character" w:styleId="PlaceholderText">
    <w:name w:val="Placeholder Text"/>
    <w:uiPriority w:val="99"/>
    <w:semiHidden/>
    <w:rsid w:val="00F34BD4"/>
    <w:rPr>
      <w:color w:val="808080"/>
    </w:rPr>
  </w:style>
  <w:style w:type="paragraph" w:customStyle="1" w:styleId="Table">
    <w:name w:val="Table"/>
    <w:basedOn w:val="Normal"/>
    <w:qFormat/>
    <w:rsid w:val="00CE227D"/>
    <w:pPr>
      <w:tabs>
        <w:tab w:val="clear" w:pos="709"/>
      </w:tabs>
      <w:spacing w:before="60" w:after="60" w:line="240" w:lineRule="auto"/>
      <w:ind w:firstLine="0"/>
      <w:jc w:val="left"/>
    </w:pPr>
  </w:style>
  <w:style w:type="table" w:customStyle="1" w:styleId="HyperlogyTableStyle">
    <w:name w:val="Hyperlogy Table Style"/>
    <w:basedOn w:val="TableGrid"/>
    <w:uiPriority w:val="99"/>
    <w:rsid w:val="000E2F37"/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Wingdings 2" w:hAnsi="Wingdings 2"/>
        <w:b/>
        <w:i w:val="0"/>
        <w:caps w:val="0"/>
        <w:smallCaps w:val="0"/>
        <w:strike w:val="0"/>
        <w:dstrike w:val="0"/>
        <w:vanish w:val="0"/>
        <w:sz w:val="26"/>
        <w:vertAlign w:val="baseline"/>
      </w:rPr>
      <w:tblPr/>
      <w:tcPr>
        <w:vAlign w:val="center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E227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E227D"/>
    <w:rPr>
      <w:i/>
      <w:iCs/>
      <w:color w:val="000000"/>
    </w:rPr>
  </w:style>
  <w:style w:type="character" w:customStyle="1" w:styleId="apple-style-span">
    <w:name w:val="apple-style-span"/>
    <w:basedOn w:val="DefaultParagraphFont"/>
    <w:rsid w:val="00A372F4"/>
  </w:style>
  <w:style w:type="character" w:styleId="Strong">
    <w:name w:val="Strong"/>
    <w:uiPriority w:val="22"/>
    <w:qFormat/>
    <w:rsid w:val="00486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ngltt\Desktop\test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7192F-5B29-4261-B7B0-4C64015B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test01</Template>
  <TotalTime>171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Hyperlogy Jsc.</Company>
  <LinksUpToDate>false</LinksUpToDate>
  <CharactersWithSpaces>1894</CharactersWithSpaces>
  <SharedDoc>false</SharedDoc>
  <HLinks>
    <vt:vector size="204" baseType="variant">
      <vt:variant>
        <vt:i4>3735678</vt:i4>
      </vt:variant>
      <vt:variant>
        <vt:i4>285</vt:i4>
      </vt:variant>
      <vt:variant>
        <vt:i4>0</vt:i4>
      </vt:variant>
      <vt:variant>
        <vt:i4>5</vt:i4>
      </vt:variant>
      <vt:variant>
        <vt:lpwstr>C:\Hyperlogy\Project\CNTTSupport\Bao cao\BHTT\awr\awr_bhttdb2_2_8105_8106_2013_01_21_10_00.html</vt:lpwstr>
      </vt:variant>
      <vt:variant>
        <vt:lpwstr>2z7fts0z11t9q</vt:lpwstr>
      </vt:variant>
      <vt:variant>
        <vt:i4>6619189</vt:i4>
      </vt:variant>
      <vt:variant>
        <vt:i4>282</vt:i4>
      </vt:variant>
      <vt:variant>
        <vt:i4>0</vt:i4>
      </vt:variant>
      <vt:variant>
        <vt:i4>5</vt:i4>
      </vt:variant>
      <vt:variant>
        <vt:lpwstr>C:\Hyperlogy\Project\CNTTSupport\Bao cao\BHTT\awr\awr_bhttdb2_2_8105_8106_2013_01_21_10_00.html</vt:lpwstr>
      </vt:variant>
      <vt:variant>
        <vt:lpwstr>9hy3m0v3sqghn</vt:lpwstr>
      </vt:variant>
      <vt:variant>
        <vt:i4>6881330</vt:i4>
      </vt:variant>
      <vt:variant>
        <vt:i4>279</vt:i4>
      </vt:variant>
      <vt:variant>
        <vt:i4>0</vt:i4>
      </vt:variant>
      <vt:variant>
        <vt:i4>5</vt:i4>
      </vt:variant>
      <vt:variant>
        <vt:lpwstr>C:\Hyperlogy\Project\CNTTSupport\Bao cao\BHTT\awr\awr_bhttdb2_2_8105_8106_2013_01_21_10_00.html</vt:lpwstr>
      </vt:variant>
      <vt:variant>
        <vt:lpwstr>cctgz2cy65p7a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_Toc347140726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_Toc347140725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_Toc347140724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_Toc347140723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_Toc347140722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_Toc347140721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_Toc347140720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_Toc347140719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_Toc347140718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_Toc347140717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_Toc347140716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_Toc347140715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_Toc347140714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_Toc347140713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_Toc347140712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_Toc347140711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_Toc347140710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_Toc347140709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_Toc347140708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_Toc347140707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_Toc347140706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_Toc347140705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_Toc347140704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_Toc347140703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_Toc347140702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_Toc347140701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_Toc347140700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_Toc347140699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_Toc347140698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_Toc347140697</vt:lpwstr>
      </vt:variant>
      <vt:variant>
        <vt:i4>655468</vt:i4>
      </vt:variant>
      <vt:variant>
        <vt:i4>10176</vt:i4>
      </vt:variant>
      <vt:variant>
        <vt:i4>1025</vt:i4>
      </vt:variant>
      <vt:variant>
        <vt:i4>1</vt:i4>
      </vt:variant>
      <vt:variant>
        <vt:lpwstr>C:\Hyperlogy\Project\CNTTSupport\gif\BHTT\Primary\node1\LTOMg_OS_Cpu_Idle.gif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Thi Thanh Tung</dc:creator>
  <cp:lastModifiedBy>sudowoodoo</cp:lastModifiedBy>
  <cp:revision>13</cp:revision>
  <dcterms:created xsi:type="dcterms:W3CDTF">2014-01-23T03:17:00Z</dcterms:created>
  <dcterms:modified xsi:type="dcterms:W3CDTF">2016-07-19T04:00:00Z</dcterms:modified>
</cp:coreProperties>
</file>