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1E" w:rsidRDefault="0072091E" w:rsidP="0072091E">
      <w:pPr>
        <w:pStyle w:val="Title"/>
      </w:pPr>
    </w:p>
    <w:p w:rsidR="0072091E" w:rsidRDefault="0072091E" w:rsidP="0072091E">
      <w:pPr>
        <w:pStyle w:val="Title"/>
        <w:rPr>
          <w:rStyle w:val="TitleChar"/>
          <w:b/>
        </w:rPr>
      </w:pPr>
      <w:r w:rsidRPr="0072091E">
        <w:t xml:space="preserve">Báo cáo hoạt </w:t>
      </w:r>
      <w:r w:rsidRPr="0072091E">
        <w:rPr>
          <w:rStyle w:val="TitleChar"/>
          <w:b/>
        </w:rPr>
        <w:t>động của database Oracle</w:t>
      </w:r>
    </w:p>
    <w:p w:rsidR="0072091E" w:rsidRPr="0072091E" w:rsidRDefault="0072091E" w:rsidP="0072091E">
      <w:pPr>
        <w:pStyle w:val="Heading1"/>
      </w:pPr>
      <w:r>
        <w:t>Mục Lục</w:t>
      </w:r>
    </w:p>
    <w:p w:rsidR="0072091E" w:rsidRPr="0072091E" w:rsidRDefault="0072091E" w:rsidP="00604F23">
      <w:pPr>
        <w:tabs>
          <w:tab w:val="clear" w:pos="709"/>
          <w:tab w:val="left" w:pos="142"/>
        </w:tabs>
        <w:spacing w:after="60" w:line="240" w:lineRule="auto"/>
        <w:ind w:firstLine="0"/>
        <w:jc w:val="center"/>
        <w:rPr>
          <w:rFonts w:eastAsia="Times New Roman"/>
          <w:b/>
          <w:bCs/>
          <w:iCs/>
          <w:sz w:val="24"/>
          <w:szCs w:val="24"/>
        </w:rPr>
      </w:pPr>
    </w:p>
    <w:p w:rsidR="00300054" w:rsidRDefault="001A6D96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instrText xml:space="preserve"> TOC \o "1-3" \h \z </w:instrText>
      </w:r>
      <w:r>
        <w:rPr>
          <w:b w:val="0"/>
        </w:rPr>
        <w:fldChar w:fldCharType="separate"/>
      </w:r>
      <w:hyperlink w:anchor="_Toc397556459" w:history="1">
        <w:r w:rsidR="00300054" w:rsidRPr="00BA7C9A">
          <w:rPr>
            <w:rStyle w:val="Hyperlink"/>
            <w:noProof/>
          </w:rPr>
          <w:t>1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chung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_Toc397556459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0" w:history="1">
        <w:r w:rsidR="00300054" w:rsidRPr="00BA7C9A">
          <w:rPr>
            <w:rStyle w:val="Hyperlink"/>
            <w:noProof/>
          </w:rPr>
          <w:t>1.1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Máy chủ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_Toc397556460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1" w:history="1">
        <w:r w:rsidR="00300054" w:rsidRPr="00BA7C9A">
          <w:rPr>
            <w:rStyle w:val="Hyperlink"/>
            <w:noProof/>
          </w:rPr>
          <w:t>1.2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Cơ sở dữ liệu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_Toc397556461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2" w:history="1">
        <w:r w:rsidR="00300054" w:rsidRPr="00BA7C9A">
          <w:rPr>
            <w:rStyle w:val="Hyperlink"/>
            <w:noProof/>
          </w:rPr>
          <w:t>1.3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Thời gian xem xét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_Toc397556462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63" w:history="1">
        <w:r w:rsidR="00300054" w:rsidRPr="00BA7C9A">
          <w:rPr>
            <w:rStyle w:val="Hyperlink"/>
            <w:noProof/>
          </w:rPr>
          <w:t>2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về hệ thống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_Toc397556463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4" w:history="1">
        <w:r w:rsidR="00300054" w:rsidRPr="00BA7C9A">
          <w:rPr>
            <w:rStyle w:val="Hyperlink"/>
            <w:noProof/>
          </w:rPr>
          <w:t>2.1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khai thác tài nguyên CPU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_Toc397556464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5" w:history="1">
        <w:r w:rsidR="00300054" w:rsidRPr="00BA7C9A">
          <w:rPr>
            <w:rStyle w:val="Hyperlink"/>
            <w:noProof/>
          </w:rPr>
          <w:t>2.1.1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Tỷ lệ sử dụng CPU của toàn hệ thống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_Toc397556465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6" w:history="1">
        <w:r w:rsidR="00300054" w:rsidRPr="00BA7C9A">
          <w:rPr>
            <w:rStyle w:val="Hyperlink"/>
            <w:noProof/>
          </w:rPr>
          <w:t>2.1.2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Tỷ lệ sử dụng CPU của các tiến trình hệ thống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_Toc397556466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9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7" w:history="1">
        <w:r w:rsidR="00300054" w:rsidRPr="00BA7C9A">
          <w:rPr>
            <w:rStyle w:val="Hyperlink"/>
            <w:noProof/>
          </w:rPr>
          <w:t>2.1.3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Tỷ lệ sử dụng CPU của các tiến trình người dùng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_Toc397556467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9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8" w:history="1">
        <w:r w:rsidR="00300054" w:rsidRPr="00BA7C9A">
          <w:rPr>
            <w:rStyle w:val="Hyperlink"/>
            <w:noProof/>
          </w:rPr>
          <w:t>2.2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khai thác bộ nhớ chính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_Toc397556468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10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69" w:history="1">
        <w:r w:rsidR="00300054" w:rsidRPr="00BA7C9A">
          <w:rPr>
            <w:rStyle w:val="Hyperlink"/>
            <w:noProof/>
          </w:rPr>
          <w:t>2.2.1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Bộ nhớ còn trống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_Toc397556469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10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0" w:history="1">
        <w:r w:rsidR="00300054" w:rsidRPr="00BA7C9A">
          <w:rPr>
            <w:rStyle w:val="Hyperlink"/>
            <w:noProof/>
          </w:rPr>
          <w:t>2.2.2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Tỷ lệ quét bộ nhớ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_Toc397556470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10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1" w:history="1">
        <w:r w:rsidR="00300054" w:rsidRPr="00BA7C9A">
          <w:rPr>
            <w:rStyle w:val="Hyperlink"/>
            <w:noProof/>
          </w:rPr>
          <w:t>2.2.3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Bộ nhớ swap khả dụng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_Toc397556471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11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2" w:history="1">
        <w:r w:rsidR="00300054" w:rsidRPr="00BA7C9A">
          <w:rPr>
            <w:rStyle w:val="Hyperlink"/>
            <w:noProof/>
          </w:rPr>
          <w:t>2.3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hàng đợi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_Toc397556472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11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3" w:history="1">
        <w:r w:rsidR="00300054" w:rsidRPr="00BA7C9A">
          <w:rPr>
            <w:rStyle w:val="Hyperlink"/>
            <w:noProof/>
          </w:rPr>
          <w:t>2.3.1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Hàng đợi các tiến trình đang thực thi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_Toc397556473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11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4" w:history="1">
        <w:r w:rsidR="00300054" w:rsidRPr="00BA7C9A">
          <w:rPr>
            <w:rStyle w:val="Hyperlink"/>
            <w:noProof/>
          </w:rPr>
          <w:t>2.3.2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Hàng đợi các tiến trình đang chờ (do IO)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_Toc397556474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5" w:history="1">
        <w:r w:rsidR="00300054" w:rsidRPr="00BA7C9A">
          <w:rPr>
            <w:rStyle w:val="Hyperlink"/>
            <w:noProof/>
          </w:rPr>
          <w:t>2.4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dung lượng lưu trữ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_Toc397556475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76" w:history="1">
        <w:r w:rsidR="00300054" w:rsidRPr="00BA7C9A">
          <w:rPr>
            <w:rStyle w:val="Hyperlink"/>
            <w:noProof/>
          </w:rPr>
          <w:t>3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Oracle Clusterware và Oracle RAC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_Toc397556476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7" w:history="1">
        <w:r w:rsidR="00300054" w:rsidRPr="00BA7C9A">
          <w:rPr>
            <w:rStyle w:val="Hyperlink"/>
            <w:noProof/>
          </w:rPr>
          <w:t>3.1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trạng thái của clusterware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_Toc397556477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78" w:history="1">
        <w:r w:rsidR="00300054" w:rsidRPr="00BA7C9A">
          <w:rPr>
            <w:rStyle w:val="Hyperlink"/>
            <w:noProof/>
          </w:rPr>
          <w:t>3.2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trạng thái các dịch vụ của clusterware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_Toc397556478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15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79" w:history="1">
        <w:r w:rsidR="00300054" w:rsidRPr="00BA7C9A">
          <w:rPr>
            <w:rStyle w:val="Hyperlink"/>
            <w:noProof/>
          </w:rPr>
          <w:t>4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về cơ sở dữ liệu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_Toc397556479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16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0" w:history="1">
        <w:r w:rsidR="00300054" w:rsidRPr="00BA7C9A">
          <w:rPr>
            <w:rStyle w:val="Hyperlink"/>
            <w:noProof/>
          </w:rPr>
          <w:t>4.1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Vai trò của CSDL và trạng thái của các instance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_Toc397556480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16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1" w:history="1">
        <w:r w:rsidR="00300054" w:rsidRPr="00BA7C9A">
          <w:rPr>
            <w:rStyle w:val="Hyperlink"/>
            <w:noProof/>
          </w:rPr>
          <w:t>4.2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Thông tin về chỉ số sử dụng hiệu quả của các instances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_Toc397556481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16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2" w:history="1">
        <w:r w:rsidR="00300054" w:rsidRPr="00BA7C9A">
          <w:rPr>
            <w:rStyle w:val="Hyperlink"/>
            <w:noProof/>
          </w:rPr>
          <w:t>4.3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sự kiện hệ thống phải chờ nhiều nhất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_Toc397556482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16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3" w:history="1">
        <w:r w:rsidR="00300054" w:rsidRPr="00BA7C9A">
          <w:rPr>
            <w:rStyle w:val="Hyperlink"/>
            <w:noProof/>
          </w:rPr>
          <w:t>4.4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câu lệnh SQL tiêu tốn nhiều tài nguyên hệ thống nhất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_Toc397556483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4" w:history="1">
        <w:r w:rsidR="00300054" w:rsidRPr="00BA7C9A">
          <w:rPr>
            <w:rStyle w:val="Hyperlink"/>
            <w:noProof/>
          </w:rPr>
          <w:t>4.4.1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Theo thời gian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_Toc397556484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5" w:history="1">
        <w:r w:rsidR="00300054" w:rsidRPr="00BA7C9A">
          <w:rPr>
            <w:rStyle w:val="Hyperlink"/>
            <w:noProof/>
          </w:rPr>
          <w:t>4.4.2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Theo tài nguyên CPU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_Toc397556485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6" w:history="1">
        <w:r w:rsidR="00300054" w:rsidRPr="00BA7C9A">
          <w:rPr>
            <w:rStyle w:val="Hyperlink"/>
            <w:noProof/>
          </w:rPr>
          <w:t>4.4.3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Theo đọc bộ nhớ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_Toc397556486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18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7" w:history="1">
        <w:r w:rsidR="00300054" w:rsidRPr="00BA7C9A">
          <w:rPr>
            <w:rStyle w:val="Hyperlink"/>
            <w:noProof/>
          </w:rPr>
          <w:t>4.4.4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Theo đọc đĩa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_Toc397556487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19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8" w:history="1">
        <w:r w:rsidR="00300054" w:rsidRPr="00BA7C9A">
          <w:rPr>
            <w:rStyle w:val="Hyperlink"/>
            <w:noProof/>
          </w:rPr>
          <w:t>4.4.5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Theo số lần thực thi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_Toc397556488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19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89" w:history="1">
        <w:r w:rsidR="00300054" w:rsidRPr="00BA7C9A">
          <w:rPr>
            <w:rStyle w:val="Hyperlink"/>
            <w:noProof/>
          </w:rPr>
          <w:t>4.4.6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Danh mục câu lệnh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_Toc397556489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20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90" w:history="1">
        <w:r w:rsidR="00300054" w:rsidRPr="00BA7C9A">
          <w:rPr>
            <w:rStyle w:val="Hyperlink"/>
            <w:noProof/>
          </w:rPr>
          <w:t>5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Chính sách sao lưu và tình trạng các bản sao lưu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_Toc397556490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20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91" w:history="1">
        <w:r w:rsidR="00300054" w:rsidRPr="00BA7C9A">
          <w:rPr>
            <w:rStyle w:val="Hyperlink"/>
            <w:noProof/>
          </w:rPr>
          <w:t>6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Những index cần tái cân bằng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_Toc397556491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92" w:history="1">
        <w:r w:rsidR="00300054" w:rsidRPr="00BA7C9A">
          <w:rPr>
            <w:rStyle w:val="Hyperlink"/>
            <w:noProof/>
          </w:rPr>
          <w:t>7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Tính bảo mật của hệ thống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_Toc397556492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93" w:history="1">
        <w:r w:rsidR="00300054" w:rsidRPr="00BA7C9A">
          <w:rPr>
            <w:rStyle w:val="Hyperlink"/>
            <w:noProof/>
          </w:rPr>
          <w:t>7.1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Những tài khoản có vai trò DBA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_Toc397556493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94" w:history="1">
        <w:r w:rsidR="00300054" w:rsidRPr="00BA7C9A">
          <w:rPr>
            <w:rStyle w:val="Hyperlink"/>
            <w:noProof/>
          </w:rPr>
          <w:t>7.2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Xác thực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_Toc397556494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95" w:history="1">
        <w:r w:rsidR="00300054" w:rsidRPr="00BA7C9A">
          <w:rPr>
            <w:rStyle w:val="Hyperlink"/>
            <w:noProof/>
          </w:rPr>
          <w:t>7.3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Kiểm soát truy cập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_Toc397556495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22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1"/>
        <w:rPr>
          <w:rFonts w:asciiTheme="minorHAnsi" w:eastAsiaTheme="minorEastAsia" w:hAnsiTheme="minorHAnsi" w:cstheme="minorBidi" w:hint="eastAsia"/>
          <w:b w:val="0"/>
          <w:noProof/>
          <w:sz w:val="22"/>
          <w:szCs w:val="22"/>
        </w:rPr>
      </w:pPr>
      <w:hyperlink w:anchor="_Toc397556496" w:history="1">
        <w:r w:rsidR="00300054" w:rsidRPr="00BA7C9A">
          <w:rPr>
            <w:rStyle w:val="Hyperlink"/>
            <w:noProof/>
          </w:rPr>
          <w:t>8</w:t>
        </w:r>
        <w:r w:rsidR="0030005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Đánh giá và đề xuất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_Toc397556496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23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97" w:history="1">
        <w:r w:rsidR="00300054" w:rsidRPr="00BA7C9A">
          <w:rPr>
            <w:rStyle w:val="Hyperlink"/>
            <w:noProof/>
          </w:rPr>
          <w:t>8.1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Đánh giá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_Toc397556497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23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98" w:history="1">
        <w:r w:rsidR="00300054" w:rsidRPr="00BA7C9A">
          <w:rPr>
            <w:rStyle w:val="Hyperlink"/>
            <w:noProof/>
          </w:rPr>
          <w:t>8.1.1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CPU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_Toc397556498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23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499" w:history="1">
        <w:r w:rsidR="00300054" w:rsidRPr="00BA7C9A">
          <w:rPr>
            <w:rStyle w:val="Hyperlink"/>
            <w:noProof/>
          </w:rPr>
          <w:t>8.1.2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Memory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_Toc397556499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0" w:history="1">
        <w:r w:rsidR="00300054" w:rsidRPr="00BA7C9A">
          <w:rPr>
            <w:rStyle w:val="Hyperlink"/>
            <w:noProof/>
          </w:rPr>
          <w:t>8.1.3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Hàng đợi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_Toc397556500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1" w:history="1">
        <w:r w:rsidR="00300054" w:rsidRPr="00BA7C9A">
          <w:rPr>
            <w:rStyle w:val="Hyperlink"/>
            <w:noProof/>
          </w:rPr>
          <w:t>8.1.4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Dung lượng lưu trữ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_Toc397556501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2" w:history="1">
        <w:r w:rsidR="00300054" w:rsidRPr="00BA7C9A">
          <w:rPr>
            <w:rStyle w:val="Hyperlink"/>
            <w:noProof/>
          </w:rPr>
          <w:t>8.1.5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Clusterware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_Toc397556502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3" w:history="1">
        <w:r w:rsidR="00300054" w:rsidRPr="00BA7C9A">
          <w:rPr>
            <w:rStyle w:val="Hyperlink"/>
            <w:noProof/>
          </w:rPr>
          <w:t>8.1.6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Chỉ số sử dụng hiệu quả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_Toc397556503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4" w:history="1">
        <w:r w:rsidR="00300054" w:rsidRPr="00BA7C9A">
          <w:rPr>
            <w:rStyle w:val="Hyperlink"/>
            <w:noProof/>
          </w:rPr>
          <w:t>8.1.7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sự kiện hệ thống phải chờ nhiều nhất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_Toc397556504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5" w:history="1">
        <w:r w:rsidR="00300054" w:rsidRPr="00BA7C9A">
          <w:rPr>
            <w:rStyle w:val="Hyperlink"/>
            <w:noProof/>
          </w:rPr>
          <w:t>8.1.8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câu lệnh tiêu tốn tài nguyên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_Toc397556505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24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6" w:history="1">
        <w:r w:rsidR="00300054" w:rsidRPr="00BA7C9A">
          <w:rPr>
            <w:rStyle w:val="Hyperlink"/>
            <w:noProof/>
          </w:rPr>
          <w:t>8.1.9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Tình trạng backup và tính khả dụng của bản backup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_Toc397556506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25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7" w:history="1">
        <w:r w:rsidR="00300054" w:rsidRPr="00BA7C9A">
          <w:rPr>
            <w:rStyle w:val="Hyperlink"/>
            <w:noProof/>
          </w:rPr>
          <w:t>8.1.10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lỗi phát sinh đáng chú ý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_Toc397556507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25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2"/>
        <w:tabs>
          <w:tab w:val="left" w:pos="880"/>
        </w:tabs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8" w:history="1">
        <w:r w:rsidR="00300054" w:rsidRPr="00BA7C9A">
          <w:rPr>
            <w:rStyle w:val="Hyperlink"/>
            <w:noProof/>
          </w:rPr>
          <w:t>8.2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đề xuất trong tháng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_Toc397556508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25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09" w:history="1">
        <w:r w:rsidR="00300054" w:rsidRPr="00BA7C9A">
          <w:rPr>
            <w:rStyle w:val="Hyperlink"/>
            <w:noProof/>
          </w:rPr>
          <w:t>8.2.1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đề xuất đã được xử lý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_Toc397556509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25</w:t>
        </w:r>
        <w:r w:rsidR="00300054">
          <w:rPr>
            <w:noProof/>
            <w:webHidden/>
          </w:rPr>
          <w:fldChar w:fldCharType="end"/>
        </w:r>
      </w:hyperlink>
    </w:p>
    <w:p w:rsidR="00300054" w:rsidRDefault="0072091E">
      <w:pPr>
        <w:pStyle w:val="TOC3"/>
        <w:rPr>
          <w:rFonts w:asciiTheme="minorHAnsi" w:eastAsiaTheme="minorEastAsia" w:hAnsiTheme="minorHAnsi" w:cstheme="minorBidi" w:hint="eastAsia"/>
          <w:noProof/>
          <w:sz w:val="22"/>
          <w:szCs w:val="22"/>
        </w:rPr>
      </w:pPr>
      <w:hyperlink w:anchor="_Toc397556510" w:history="1">
        <w:r w:rsidR="00300054" w:rsidRPr="00BA7C9A">
          <w:rPr>
            <w:rStyle w:val="Hyperlink"/>
            <w:noProof/>
          </w:rPr>
          <w:t>8.2.2</w:t>
        </w:r>
        <w:r w:rsidR="003000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0054" w:rsidRPr="00BA7C9A">
          <w:rPr>
            <w:rStyle w:val="Hyperlink"/>
            <w:noProof/>
          </w:rPr>
          <w:t>Các đề xuất chưa được xử lý</w:t>
        </w:r>
        <w:r w:rsidR="00300054">
          <w:rPr>
            <w:noProof/>
            <w:webHidden/>
          </w:rPr>
          <w:tab/>
        </w:r>
        <w:r w:rsidR="00300054">
          <w:rPr>
            <w:noProof/>
            <w:webHidden/>
          </w:rPr>
          <w:fldChar w:fldCharType="begin"/>
        </w:r>
        <w:r w:rsidR="00300054">
          <w:rPr>
            <w:noProof/>
            <w:webHidden/>
          </w:rPr>
          <w:instrText xml:space="preserve"> PAGEREF _Toc397556510 \h </w:instrText>
        </w:r>
        <w:r w:rsidR="00300054">
          <w:rPr>
            <w:noProof/>
            <w:webHidden/>
          </w:rPr>
        </w:r>
        <w:r w:rsidR="00300054">
          <w:rPr>
            <w:noProof/>
            <w:webHidden/>
          </w:rPr>
          <w:fldChar w:fldCharType="separate"/>
        </w:r>
        <w:r w:rsidR="00300054">
          <w:rPr>
            <w:noProof/>
            <w:webHidden/>
          </w:rPr>
          <w:t>25</w:t>
        </w:r>
        <w:r w:rsidR="00300054">
          <w:rPr>
            <w:noProof/>
            <w:webHidden/>
          </w:rPr>
          <w:fldChar w:fldCharType="end"/>
        </w:r>
      </w:hyperlink>
    </w:p>
    <w:p w:rsidR="00024758" w:rsidRDefault="001A6D96" w:rsidP="00403032">
      <w:pPr>
        <w:ind w:firstLine="0"/>
      </w:pPr>
      <w:r>
        <w:rPr>
          <w:b/>
        </w:rPr>
        <w:fldChar w:fldCharType="end"/>
      </w:r>
    </w:p>
    <w:p w:rsidR="00FD7E25" w:rsidRDefault="00024758" w:rsidP="00315A58">
      <w:pPr>
        <w:pStyle w:val="Subtitle"/>
      </w:pPr>
      <w:r>
        <w:br w:type="page"/>
      </w:r>
    </w:p>
    <w:p w:rsidR="00A372F4" w:rsidRDefault="00A372F4" w:rsidP="00F94573">
      <w:pPr>
        <w:pStyle w:val="Heading1"/>
      </w:pPr>
      <w:bookmarkStart w:id="0" w:name="_Ref375665026"/>
      <w:bookmarkStart w:id="1" w:name="_Ref375665035"/>
      <w:bookmarkStart w:id="2" w:name="_Ref375665199"/>
      <w:bookmarkStart w:id="3" w:name="_Toc397556459"/>
      <w:r>
        <w:lastRenderedPageBreak/>
        <w:t>Thông tin chung</w:t>
      </w:r>
      <w:bookmarkEnd w:id="0"/>
      <w:bookmarkEnd w:id="1"/>
      <w:bookmarkEnd w:id="2"/>
      <w:bookmarkEnd w:id="3"/>
    </w:p>
    <w:p w:rsidR="00A372F4" w:rsidRDefault="00A372F4" w:rsidP="00F94573">
      <w:pPr>
        <w:pStyle w:val="Heading2"/>
      </w:pPr>
      <w:bookmarkStart w:id="4" w:name="_Toc397556460"/>
      <w:r w:rsidRPr="00A372F4">
        <w:t>Máy chủ</w:t>
      </w:r>
      <w:bookmarkEnd w:id="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898"/>
        <w:gridCol w:w="3585"/>
      </w:tblGrid>
      <w:tr w:rsidR="00A372F4" w:rsidRPr="00F94573" w:rsidTr="00672335">
        <w:trPr>
          <w:trHeight w:val="255"/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A372F4" w:rsidRPr="00F94573" w:rsidRDefault="0085483D" w:rsidP="00672335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4573">
              <w:rPr>
                <w:rFonts w:ascii="Arial" w:hAnsi="Arial" w:cs="Arial"/>
                <w:b/>
                <w:sz w:val="16"/>
                <w:szCs w:val="16"/>
              </w:rPr>
              <w:t>Mục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A372F4" w:rsidRPr="00F94573" w:rsidRDefault="0085483D" w:rsidP="00672335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4573">
              <w:rPr>
                <w:rFonts w:ascii="Arial" w:hAnsi="Arial" w:cs="Arial"/>
                <w:b/>
                <w:sz w:val="16"/>
                <w:szCs w:val="16"/>
              </w:rPr>
              <w:t>Giá trị</w:t>
            </w:r>
          </w:p>
        </w:tc>
      </w:tr>
      <w:tr w:rsidR="00DE5903" w:rsidRPr="00F94573" w:rsidTr="00672335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Platform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Solaris[tm] OE (64-bit)</w:t>
            </w:r>
          </w:p>
        </w:tc>
      </w:tr>
      <w:tr w:rsidR="00DE5903" w:rsidRPr="00F94573" w:rsidTr="00672335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O/S Version and Release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Solaris 5.10</w:t>
            </w:r>
          </w:p>
        </w:tc>
      </w:tr>
      <w:tr w:rsidR="00DE5903" w:rsidRPr="00F94573" w:rsidTr="00672335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 xml:space="preserve"># CPU 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DE5903" w:rsidRPr="00F94573" w:rsidRDefault="00C14C18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32 core</w:t>
            </w:r>
          </w:p>
        </w:tc>
      </w:tr>
      <w:tr w:rsidR="00DE5903" w:rsidRPr="00F94573" w:rsidTr="00672335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Processor / CPU Speed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DE5903" w:rsidRPr="00F94573" w:rsidRDefault="00B90A9E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1800 MHz</w:t>
            </w:r>
          </w:p>
        </w:tc>
      </w:tr>
      <w:tr w:rsidR="00DE5903" w:rsidRPr="00F94573" w:rsidTr="00672335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DE5903" w:rsidRPr="00F94573" w:rsidRDefault="00DE5903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Memory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DE5903" w:rsidRPr="00F94573" w:rsidRDefault="00DC584A" w:rsidP="00672335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196608 Megabytes</w:t>
            </w:r>
          </w:p>
        </w:tc>
      </w:tr>
    </w:tbl>
    <w:p w:rsidR="00A372F4" w:rsidRPr="007B3B82" w:rsidRDefault="00A372F4" w:rsidP="00F94573">
      <w:pPr>
        <w:pStyle w:val="Heading2"/>
      </w:pPr>
      <w:bookmarkStart w:id="5" w:name="_Toc86476908"/>
      <w:bookmarkStart w:id="6" w:name="_Toc126638490"/>
      <w:bookmarkStart w:id="7" w:name="_Toc272133911"/>
      <w:bookmarkStart w:id="8" w:name="_Toc397556461"/>
      <w:r w:rsidRPr="007B3B82">
        <w:t>Cơ sở dữ liệu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898"/>
        <w:gridCol w:w="3585"/>
      </w:tblGrid>
      <w:tr w:rsidR="00672335" w:rsidRPr="00F94573" w:rsidTr="00FC4E60">
        <w:trPr>
          <w:trHeight w:val="255"/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A372F4" w:rsidRPr="00F94573" w:rsidRDefault="0085483D" w:rsidP="00FC4E60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4573">
              <w:rPr>
                <w:rFonts w:ascii="Arial" w:hAnsi="Arial" w:cs="Arial"/>
                <w:b/>
                <w:sz w:val="16"/>
                <w:szCs w:val="16"/>
              </w:rPr>
              <w:t>Mục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A372F4" w:rsidRPr="00F94573" w:rsidRDefault="0085483D" w:rsidP="00FC4E60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4573">
              <w:rPr>
                <w:rFonts w:ascii="Arial" w:hAnsi="Arial" w:cs="Arial"/>
                <w:b/>
                <w:sz w:val="16"/>
                <w:szCs w:val="16"/>
              </w:rPr>
              <w:t>Giá trị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F07A84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Database</w:t>
            </w:r>
            <w:r w:rsidR="000C6EB0" w:rsidRPr="00F94573">
              <w:rPr>
                <w:rFonts w:ascii="Arial" w:hAnsi="Arial" w:cs="Arial"/>
                <w:sz w:val="16"/>
                <w:szCs w:val="16"/>
              </w:rPr>
              <w:t xml:space="preserve"> Name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CRC4DB</w:t>
            </w:r>
            <w:r w:rsidRPr="00F94573">
              <w:rPr>
                <w:rStyle w:val="apple-style-span"/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0C6EB0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RAC-Configuration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0C6EB0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Nodes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0C6EB0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RDBMS Version/Release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10.2.0.4.0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0C6EB0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Usage (OLTP, DSS, etc.)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OLTP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0C6EB0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File System / raw devices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ASM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0C6EB0" w:rsidP="00C7604D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DB Size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19798F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31486.96 GB</w:t>
            </w:r>
          </w:p>
        </w:tc>
      </w:tr>
      <w:tr w:rsidR="00672335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0C6EB0" w:rsidRPr="00F94573" w:rsidRDefault="00533663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Archiving Enabled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0C6EB0" w:rsidRPr="00F94573" w:rsidRDefault="000C6EB0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533663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533663" w:rsidRPr="00F94573" w:rsidRDefault="00533663" w:rsidP="00A372F4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Flashback Enabled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533663" w:rsidRPr="00F94573" w:rsidRDefault="00533663" w:rsidP="00C75EF2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:rsidR="00FC0E88" w:rsidRPr="007B3B82" w:rsidRDefault="00FC0E88" w:rsidP="00F94573">
      <w:pPr>
        <w:pStyle w:val="Heading2"/>
      </w:pPr>
      <w:bookmarkStart w:id="9" w:name="_Toc272133912"/>
      <w:bookmarkStart w:id="10" w:name="_Toc397556462"/>
      <w:r w:rsidRPr="007B3B82">
        <w:t>Thời gian xem xét</w:t>
      </w:r>
      <w:bookmarkEnd w:id="9"/>
      <w:bookmarkEnd w:id="1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898"/>
        <w:gridCol w:w="3585"/>
      </w:tblGrid>
      <w:tr w:rsidR="00FC0E88" w:rsidRPr="00F94573" w:rsidTr="00FC4E60">
        <w:trPr>
          <w:trHeight w:val="255"/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FC0E88" w:rsidRPr="00F94573" w:rsidRDefault="0085483D" w:rsidP="00FC4E60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4573">
              <w:rPr>
                <w:rFonts w:ascii="Arial" w:hAnsi="Arial" w:cs="Arial"/>
                <w:b/>
                <w:sz w:val="16"/>
                <w:szCs w:val="16"/>
              </w:rPr>
              <w:t>Từ ngày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FC0E88" w:rsidRPr="00F94573" w:rsidRDefault="0085483D" w:rsidP="00FC4E60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4573">
              <w:rPr>
                <w:rFonts w:ascii="Arial" w:hAnsi="Arial" w:cs="Arial"/>
                <w:b/>
                <w:sz w:val="16"/>
                <w:szCs w:val="16"/>
              </w:rPr>
              <w:t>Đến ngày</w:t>
            </w:r>
          </w:p>
        </w:tc>
      </w:tr>
      <w:tr w:rsidR="00FC0E88" w:rsidRPr="00F94573" w:rsidTr="00FC4E60">
        <w:trPr>
          <w:jc w:val="center"/>
        </w:trPr>
        <w:tc>
          <w:tcPr>
            <w:tcW w:w="3898" w:type="dxa"/>
            <w:shd w:val="clear" w:color="auto" w:fill="auto"/>
            <w:vAlign w:val="center"/>
          </w:tcPr>
          <w:p w:rsidR="00FC0E88" w:rsidRPr="00F94573" w:rsidRDefault="00AB6E0B" w:rsidP="0019798F">
            <w:pPr>
              <w:pStyle w:val="Table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01/08/2014</w:t>
            </w:r>
          </w:p>
        </w:tc>
        <w:tc>
          <w:tcPr>
            <w:tcW w:w="3585" w:type="dxa"/>
            <w:shd w:val="clear" w:color="auto" w:fill="auto"/>
            <w:vAlign w:val="center"/>
          </w:tcPr>
          <w:p w:rsidR="00FC0E88" w:rsidRPr="00F94573" w:rsidRDefault="00AB6E0B" w:rsidP="0019798F">
            <w:pPr>
              <w:pStyle w:val="Table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94573">
              <w:rPr>
                <w:rFonts w:ascii="Arial" w:hAnsi="Arial" w:cs="Arial"/>
                <w:sz w:val="16"/>
                <w:szCs w:val="16"/>
              </w:rPr>
              <w:t>31/08/2014</w:t>
            </w:r>
          </w:p>
        </w:tc>
      </w:tr>
    </w:tbl>
    <w:p w:rsidR="00FC0E88" w:rsidRPr="006C47B7" w:rsidRDefault="00FC0E88" w:rsidP="00F94573">
      <w:pPr>
        <w:pStyle w:val="Heading1"/>
      </w:pPr>
      <w:bookmarkStart w:id="11" w:name="_Toc272133913"/>
      <w:bookmarkStart w:id="12" w:name="_Ref375659445"/>
      <w:bookmarkStart w:id="13" w:name="_Ref375659453"/>
      <w:bookmarkStart w:id="14" w:name="_Ref375659460"/>
      <w:bookmarkStart w:id="15" w:name="_Ref375662935"/>
      <w:bookmarkStart w:id="16" w:name="_Ref375665046"/>
      <w:bookmarkStart w:id="17" w:name="_Ref375665053"/>
      <w:bookmarkStart w:id="18" w:name="_Ref375665165"/>
      <w:bookmarkStart w:id="19" w:name="_Ref375665229"/>
      <w:bookmarkStart w:id="20" w:name="_Toc397556463"/>
      <w:r>
        <w:t>Thông tin về hệ thống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C0E88" w:rsidRPr="00FC0E88" w:rsidRDefault="00FC0E88" w:rsidP="00F94573">
      <w:pPr>
        <w:pStyle w:val="Heading2"/>
      </w:pPr>
      <w:bookmarkStart w:id="21" w:name="_Ref375663240"/>
      <w:bookmarkStart w:id="22" w:name="_Ref375663243"/>
      <w:bookmarkStart w:id="23" w:name="_Toc397556464"/>
      <w:r w:rsidRPr="00FC0E88">
        <w:t xml:space="preserve">Thông tin khai thác </w:t>
      </w:r>
      <w:r w:rsidR="00CA2C05">
        <w:t xml:space="preserve">tài nguyên </w:t>
      </w:r>
      <w:r w:rsidRPr="00FC0E88">
        <w:t>CPU</w:t>
      </w:r>
      <w:bookmarkEnd w:id="21"/>
      <w:bookmarkEnd w:id="22"/>
      <w:bookmarkEnd w:id="23"/>
    </w:p>
    <w:p w:rsidR="003C40F3" w:rsidRDefault="003C40F3" w:rsidP="00F94573">
      <w:pPr>
        <w:pStyle w:val="Heading3"/>
      </w:pPr>
      <w:bookmarkStart w:id="24" w:name="_Toc351559475"/>
      <w:bookmarkStart w:id="25" w:name="_Toc397556465"/>
      <w:r w:rsidRPr="006F27F5">
        <w:t xml:space="preserve">Tỷ lệ sử dụng CPU </w:t>
      </w:r>
      <w:r>
        <w:t>của toàn hệ thố</w:t>
      </w:r>
      <w:r w:rsidRPr="006F27F5">
        <w:t>ng</w:t>
      </w:r>
      <w:bookmarkEnd w:id="24"/>
      <w:bookmarkEnd w:id="25"/>
    </w:p>
    <w:p w:rsidR="003C40F3" w:rsidRPr="00C54D95" w:rsidRDefault="009A7FBE" w:rsidP="003C40F3">
      <w:pPr>
        <w:tabs>
          <w:tab w:val="clear" w:pos="709"/>
        </w:tabs>
        <w:ind w:firstLine="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 w:rsidR="009E6836">
        <w:rPr>
          <w:sz w:val="23"/>
          <w:szCs w:val="23"/>
        </w:rPr>
        <w:instrText xml:space="preserve"> INCLUDEPICTURE "crcdb\\osw\\node 1\\OSWg_OS_Cpu_Idle.gif" </w:instrText>
      </w:r>
      <w:r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fldChar w:fldCharType="begin"/>
      </w:r>
      <w:r w:rsidR="0072091E">
        <w:rPr>
          <w:sz w:val="23"/>
          <w:szCs w:val="23"/>
        </w:rPr>
        <w:instrText xml:space="preserve"> INCLUDEPICTURE  "F:\\Oracle Document\\Oracle Monitoring\\ReportGeneration\\DoiSoat\\crcdb\\osw\\node 1\\OSWg_OS_Cpu_Idle.gif" \* MERGEFORMATINET </w:instrText>
      </w:r>
      <w:r w:rsidR="0072091E"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120.25pt">
            <v:imagedata r:id="rId8" r:href="rId9"/>
          </v:shape>
        </w:pict>
      </w:r>
      <w:r w:rsidR="0072091E"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end"/>
      </w:r>
    </w:p>
    <w:p w:rsidR="003C40F3" w:rsidRPr="00C54D95" w:rsidRDefault="009A7FBE" w:rsidP="003C40F3">
      <w:pPr>
        <w:tabs>
          <w:tab w:val="clear" w:pos="709"/>
        </w:tabs>
        <w:ind w:firstLine="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 w:rsidR="009E6836">
        <w:rPr>
          <w:sz w:val="23"/>
          <w:szCs w:val="23"/>
        </w:rPr>
        <w:instrText xml:space="preserve"> INCLUDEPICTURE "crcdb\\osw\\node 2\\OSWg_OS_Cpu_Idle.gif" </w:instrText>
      </w:r>
      <w:r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fldChar w:fldCharType="begin"/>
      </w:r>
      <w:r w:rsidR="0072091E">
        <w:rPr>
          <w:sz w:val="23"/>
          <w:szCs w:val="23"/>
        </w:rPr>
        <w:instrText xml:space="preserve"> INCLUDEPICTURE  "F:\\Oracle Document\\Oracle Monitoring\\ReportGeneration\\DoiSoat\\crcdb\\osw\\node 2\\OSWg_OS_Cpu_Idle.gif" \* MERGEFORMATINET </w:instrText>
      </w:r>
      <w:r w:rsidR="0072091E"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pict>
          <v:shape id="_x0000_i1026" type="#_x0000_t75" style="width:481.6pt;height:120.25pt">
            <v:imagedata r:id="rId10" r:href="rId11"/>
          </v:shape>
        </w:pict>
      </w:r>
      <w:r w:rsidR="0072091E"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end"/>
      </w:r>
    </w:p>
    <w:p w:rsidR="003C40F3" w:rsidRDefault="003C40F3" w:rsidP="00F94573">
      <w:pPr>
        <w:pStyle w:val="Heading3"/>
      </w:pPr>
      <w:bookmarkStart w:id="26" w:name="_Toc272133916"/>
      <w:bookmarkStart w:id="27" w:name="_Toc351559476"/>
      <w:bookmarkStart w:id="28" w:name="_Toc397556466"/>
      <w:r w:rsidRPr="006F27F5">
        <w:t>Tỷ lệ sử dụng CPU của các tiến trình hệ thống</w:t>
      </w:r>
      <w:bookmarkEnd w:id="26"/>
      <w:bookmarkEnd w:id="27"/>
      <w:bookmarkEnd w:id="28"/>
    </w:p>
    <w:p w:rsidR="003C40F3" w:rsidRPr="007D3FCE" w:rsidRDefault="003C40F3" w:rsidP="003C40F3">
      <w:pPr>
        <w:tabs>
          <w:tab w:val="clear" w:pos="709"/>
        </w:tabs>
        <w:ind w:firstLine="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 w:rsidR="009E6836">
        <w:rPr>
          <w:sz w:val="23"/>
          <w:szCs w:val="23"/>
        </w:rPr>
        <w:instrText xml:space="preserve"> INCLUDEPICTURE  "crcdb\\osw\\node 1\\OSWg_OS_Cpu_System.gif" </w:instrText>
      </w:r>
      <w:r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fldChar w:fldCharType="begin"/>
      </w:r>
      <w:r w:rsidR="0072091E">
        <w:rPr>
          <w:sz w:val="23"/>
          <w:szCs w:val="23"/>
        </w:rPr>
        <w:instrText xml:space="preserve"> INCLUDEPICTURE  "F:\\Oracle Document\\Oracle Monitoring\\ReportGeneration\\DoiSoat\\crcdb\\osw\\node 1\\OSWg_OS_Cpu_System.gif" \* MERGEFORMATINET </w:instrText>
      </w:r>
      <w:r w:rsidR="0072091E"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pict>
          <v:shape id="_x0000_i1027" type="#_x0000_t75" style="width:481.6pt;height:120.25pt">
            <v:imagedata r:id="rId12" r:href="rId13"/>
          </v:shape>
        </w:pict>
      </w:r>
      <w:r w:rsidR="0072091E"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end"/>
      </w:r>
    </w:p>
    <w:p w:rsidR="003C40F3" w:rsidRPr="007D3FCE" w:rsidRDefault="003C40F3" w:rsidP="003C40F3">
      <w:pPr>
        <w:tabs>
          <w:tab w:val="clear" w:pos="709"/>
        </w:tabs>
        <w:ind w:firstLine="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 w:rsidR="009E6836">
        <w:rPr>
          <w:sz w:val="23"/>
          <w:szCs w:val="23"/>
        </w:rPr>
        <w:instrText xml:space="preserve"> INCLUDEPICTURE  "crcdb\\osw\\node 2\\OSWg_OS_Cpu_System.gif" </w:instrText>
      </w:r>
      <w:r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fldChar w:fldCharType="begin"/>
      </w:r>
      <w:r w:rsidR="0072091E">
        <w:rPr>
          <w:sz w:val="23"/>
          <w:szCs w:val="23"/>
        </w:rPr>
        <w:instrText xml:space="preserve"> INCLUDEPICTURE  "F:\\Oracle Document\\Oracle Monitoring\\ReportGeneration\\DoiSoat\\crcdb\\osw\\node 2\\OSWg_OS_Cpu_System.gif" \* MERGEFORMATINET </w:instrText>
      </w:r>
      <w:r w:rsidR="0072091E"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pict>
          <v:shape id="_x0000_i1028" type="#_x0000_t75" style="width:481.6pt;height:120.25pt">
            <v:imagedata r:id="rId14" r:href="rId15"/>
          </v:shape>
        </w:pict>
      </w:r>
      <w:r w:rsidR="0072091E"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end"/>
      </w:r>
    </w:p>
    <w:p w:rsidR="003C40F3" w:rsidRDefault="003C40F3" w:rsidP="00F94573">
      <w:pPr>
        <w:pStyle w:val="Heading3"/>
      </w:pPr>
      <w:bookmarkStart w:id="29" w:name="_Toc272133917"/>
      <w:bookmarkStart w:id="30" w:name="_Toc351559477"/>
      <w:bookmarkStart w:id="31" w:name="_Toc397556467"/>
      <w:r w:rsidRPr="006F27F5">
        <w:t>Tỷ lệ sử dụng CPU của các tiến trình người dùng</w:t>
      </w:r>
      <w:bookmarkEnd w:id="29"/>
      <w:bookmarkEnd w:id="30"/>
      <w:bookmarkEnd w:id="31"/>
    </w:p>
    <w:p w:rsidR="003C40F3" w:rsidRPr="00AD0AA6" w:rsidRDefault="003C40F3" w:rsidP="003C40F3">
      <w:pPr>
        <w:tabs>
          <w:tab w:val="clear" w:pos="709"/>
        </w:tabs>
        <w:ind w:left="-630" w:firstLine="63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 w:rsidR="009E6836">
        <w:rPr>
          <w:sz w:val="23"/>
          <w:szCs w:val="23"/>
        </w:rPr>
        <w:instrText xml:space="preserve"> INCLUDEPICTURE  "crcdb\\osw\\node 1\\OSWg_OS_Cpu_User.gif" </w:instrText>
      </w:r>
      <w:r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fldChar w:fldCharType="begin"/>
      </w:r>
      <w:r w:rsidR="0072091E">
        <w:rPr>
          <w:sz w:val="23"/>
          <w:szCs w:val="23"/>
        </w:rPr>
        <w:instrText xml:space="preserve"> INCLUDEPICTURE  "F:\\Oracle Document\\Oracle Monitoring\\ReportGeneration\\DoiSoat\\crcdb\\osw\\node 1\\OSWg_OS_Cpu_User.gif" \* MERGEFORMATINET </w:instrText>
      </w:r>
      <w:r w:rsidR="0072091E"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pict>
          <v:shape id="_x0000_i1029" type="#_x0000_t75" style="width:481.6pt;height:120.25pt">
            <v:imagedata r:id="rId16" r:href="rId17"/>
          </v:shape>
        </w:pict>
      </w:r>
      <w:r w:rsidR="0072091E"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end"/>
      </w:r>
    </w:p>
    <w:p w:rsidR="003C40F3" w:rsidRPr="00AD0AA6" w:rsidRDefault="003C40F3" w:rsidP="003C40F3">
      <w:pPr>
        <w:tabs>
          <w:tab w:val="clear" w:pos="709"/>
        </w:tabs>
        <w:ind w:left="-630" w:firstLine="63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 w:rsidR="009E6836">
        <w:rPr>
          <w:sz w:val="23"/>
          <w:szCs w:val="23"/>
        </w:rPr>
        <w:instrText xml:space="preserve"> INCLUDEPICTURE  "crcdb\\osw\\node 2\\OSWg_OS_Cpu_User.gif" </w:instrText>
      </w:r>
      <w:r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fldChar w:fldCharType="begin"/>
      </w:r>
      <w:r w:rsidR="0072091E">
        <w:rPr>
          <w:sz w:val="23"/>
          <w:szCs w:val="23"/>
        </w:rPr>
        <w:instrText xml:space="preserve"> INCLUDEPICTURE  "F:\\Oracle Document\\Oracle Monitoring\\ReportGeneration\\DoiSoat\\crcdb\\osw\\node 2\\OSWg_OS_Cpu_User.gif" \* MERGEFORMATINET </w:instrText>
      </w:r>
      <w:r w:rsidR="0072091E">
        <w:rPr>
          <w:sz w:val="23"/>
          <w:szCs w:val="23"/>
        </w:rPr>
        <w:fldChar w:fldCharType="separate"/>
      </w:r>
      <w:r w:rsidR="0072091E">
        <w:rPr>
          <w:sz w:val="23"/>
          <w:szCs w:val="23"/>
        </w:rPr>
        <w:pict>
          <v:shape id="_x0000_i1030" type="#_x0000_t75" style="width:481.6pt;height:120.25pt">
            <v:imagedata r:id="rId18" r:href="rId19"/>
          </v:shape>
        </w:pict>
      </w:r>
      <w:r w:rsidR="0072091E">
        <w:rPr>
          <w:sz w:val="23"/>
          <w:szCs w:val="23"/>
        </w:rPr>
        <w:fldChar w:fldCharType="end"/>
      </w:r>
      <w:r>
        <w:rPr>
          <w:sz w:val="23"/>
          <w:szCs w:val="23"/>
        </w:rPr>
        <w:fldChar w:fldCharType="end"/>
      </w:r>
    </w:p>
    <w:p w:rsidR="003C40F3" w:rsidRDefault="003C40F3" w:rsidP="00F94573">
      <w:pPr>
        <w:pStyle w:val="Heading2"/>
      </w:pPr>
      <w:bookmarkStart w:id="32" w:name="_Toc272133918"/>
      <w:bookmarkStart w:id="33" w:name="_Toc351559478"/>
      <w:bookmarkStart w:id="34" w:name="_Ref375663279"/>
      <w:bookmarkStart w:id="35" w:name="_Ref375663283"/>
      <w:bookmarkStart w:id="36" w:name="_Toc397556468"/>
      <w:r w:rsidRPr="006C47B7">
        <w:t xml:space="preserve">Thông tin </w:t>
      </w:r>
      <w:r>
        <w:t>khai thác bộ nhớ chính</w:t>
      </w:r>
      <w:bookmarkEnd w:id="32"/>
      <w:bookmarkEnd w:id="33"/>
      <w:bookmarkEnd w:id="34"/>
      <w:bookmarkEnd w:id="35"/>
      <w:bookmarkEnd w:id="36"/>
    </w:p>
    <w:p w:rsidR="003C40F3" w:rsidRDefault="003C40F3" w:rsidP="00F94573">
      <w:pPr>
        <w:pStyle w:val="Heading3"/>
      </w:pPr>
      <w:bookmarkStart w:id="37" w:name="_Toc272133919"/>
      <w:bookmarkStart w:id="38" w:name="_Toc351559479"/>
      <w:bookmarkStart w:id="39" w:name="_Toc397556469"/>
      <w:r>
        <w:t>Bộ nhớ còn trống</w:t>
      </w:r>
      <w:bookmarkEnd w:id="37"/>
      <w:bookmarkEnd w:id="38"/>
      <w:bookmarkEnd w:id="39"/>
    </w:p>
    <w:p w:rsidR="003C40F3" w:rsidRPr="00AD0AA6" w:rsidRDefault="003C40F3" w:rsidP="003C40F3">
      <w:pPr>
        <w:tabs>
          <w:tab w:val="clear" w:pos="709"/>
        </w:tabs>
        <w:ind w:left="-630" w:firstLine="63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="009E6836">
        <w:rPr>
          <w:sz w:val="22"/>
          <w:szCs w:val="22"/>
        </w:rPr>
        <w:instrText xml:space="preserve"> INCLUDEPICTURE  "crcdb\\osw\\node 1\\OSWg_OS_Memory_Free.gif" </w:instrText>
      </w:r>
      <w:r>
        <w:rPr>
          <w:sz w:val="22"/>
          <w:szCs w:val="22"/>
        </w:rPr>
        <w:fldChar w:fldCharType="separate"/>
      </w:r>
      <w:r w:rsidR="0072091E">
        <w:rPr>
          <w:sz w:val="22"/>
          <w:szCs w:val="22"/>
        </w:rPr>
        <w:fldChar w:fldCharType="begin"/>
      </w:r>
      <w:r w:rsidR="0072091E">
        <w:rPr>
          <w:sz w:val="22"/>
          <w:szCs w:val="22"/>
        </w:rPr>
        <w:instrText xml:space="preserve"> INCLUDEPICTURE  "F:\\Oracle Document\\Oracle Monitoring\\ReportGeneration\\DoiSoat\\crcdb\\osw\\node 1\\OSWg_OS_Memory_Free.gif" \* MERGEFORMATINET </w:instrText>
      </w:r>
      <w:r w:rsidR="0072091E">
        <w:rPr>
          <w:sz w:val="22"/>
          <w:szCs w:val="22"/>
        </w:rPr>
        <w:fldChar w:fldCharType="separate"/>
      </w:r>
      <w:r w:rsidR="0072091E">
        <w:rPr>
          <w:sz w:val="22"/>
          <w:szCs w:val="22"/>
        </w:rPr>
        <w:pict>
          <v:shape id="_x0000_i1031" type="#_x0000_t75" style="width:481.6pt;height:120.25pt">
            <v:imagedata r:id="rId20" r:href="rId21"/>
          </v:shape>
        </w:pict>
      </w:r>
      <w:r w:rsidR="0072091E"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 w:rsidR="003C40F3" w:rsidRPr="00AD0AA6" w:rsidRDefault="003C40F3" w:rsidP="003C40F3">
      <w:pPr>
        <w:tabs>
          <w:tab w:val="clear" w:pos="709"/>
        </w:tabs>
        <w:ind w:left="-630" w:firstLine="630"/>
        <w:rPr>
          <w:sz w:val="22"/>
          <w:szCs w:val="22"/>
        </w:rPr>
      </w:pPr>
      <w:r>
        <w:rPr>
          <w:sz w:val="22"/>
          <w:szCs w:val="22"/>
        </w:rPr>
        <w:lastRenderedPageBreak/>
        <w:fldChar w:fldCharType="begin"/>
      </w:r>
      <w:r w:rsidR="009E6836">
        <w:rPr>
          <w:sz w:val="22"/>
          <w:szCs w:val="22"/>
        </w:rPr>
        <w:instrText xml:space="preserve"> INCLUDEPICTURE  "crcdb\\osw\\node 2\\OSWg_OS_Memory_Free.gif" </w:instrText>
      </w:r>
      <w:r>
        <w:rPr>
          <w:sz w:val="22"/>
          <w:szCs w:val="22"/>
        </w:rPr>
        <w:fldChar w:fldCharType="separate"/>
      </w:r>
      <w:r w:rsidR="0072091E">
        <w:rPr>
          <w:sz w:val="22"/>
          <w:szCs w:val="22"/>
        </w:rPr>
        <w:fldChar w:fldCharType="begin"/>
      </w:r>
      <w:r w:rsidR="0072091E">
        <w:rPr>
          <w:sz w:val="22"/>
          <w:szCs w:val="22"/>
        </w:rPr>
        <w:instrText xml:space="preserve"> INCLUDEPICTURE  "F:\\Oracle Document\\Oracle Monitoring\\ReportGeneration\\DoiSoat\\crcdb\\osw\\node 2\\OSWg_OS_Memory_Free.gif" \* MERGEFORMATINET </w:instrText>
      </w:r>
      <w:r w:rsidR="0072091E">
        <w:rPr>
          <w:sz w:val="22"/>
          <w:szCs w:val="22"/>
        </w:rPr>
        <w:fldChar w:fldCharType="separate"/>
      </w:r>
      <w:r w:rsidR="0072091E">
        <w:rPr>
          <w:sz w:val="22"/>
          <w:szCs w:val="22"/>
        </w:rPr>
        <w:pict>
          <v:shape id="_x0000_i1032" type="#_x0000_t75" style="width:481.6pt;height:120.25pt">
            <v:imagedata r:id="rId22" r:href="rId23"/>
          </v:shape>
        </w:pict>
      </w:r>
      <w:r w:rsidR="0072091E"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 w:rsidR="003C40F3" w:rsidRDefault="003C40F3" w:rsidP="00F94573">
      <w:pPr>
        <w:pStyle w:val="Heading3"/>
      </w:pPr>
      <w:bookmarkStart w:id="40" w:name="_Toc272133920"/>
      <w:bookmarkStart w:id="41" w:name="_Toc351559480"/>
      <w:bookmarkStart w:id="42" w:name="_Toc397556470"/>
      <w:r w:rsidRPr="006F27F5">
        <w:t>Tỷ lệ quét bộ nhớ</w:t>
      </w:r>
      <w:bookmarkEnd w:id="40"/>
      <w:bookmarkEnd w:id="41"/>
      <w:bookmarkEnd w:id="42"/>
    </w:p>
    <w:p w:rsidR="003C40F3" w:rsidRPr="00815C80" w:rsidRDefault="003C40F3" w:rsidP="003C40F3">
      <w:pPr>
        <w:tabs>
          <w:tab w:val="clear" w:pos="709"/>
        </w:tabs>
        <w:ind w:left="-630" w:firstLine="630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 w:rsidR="009E6836">
        <w:rPr>
          <w:sz w:val="22"/>
          <w:szCs w:val="24"/>
        </w:rPr>
        <w:instrText xml:space="preserve"> INCLUDEPICTURE  "crcdb\\osw\\node 1\\OSWg_OS_Memory_Scan_Rate.gif" </w:instrText>
      </w:r>
      <w:r>
        <w:rPr>
          <w:sz w:val="22"/>
          <w:szCs w:val="24"/>
        </w:rPr>
        <w:fldChar w:fldCharType="separate"/>
      </w:r>
      <w:r w:rsidR="0072091E">
        <w:rPr>
          <w:sz w:val="22"/>
          <w:szCs w:val="24"/>
        </w:rPr>
        <w:fldChar w:fldCharType="begin"/>
      </w:r>
      <w:r w:rsidR="0072091E">
        <w:rPr>
          <w:sz w:val="22"/>
          <w:szCs w:val="24"/>
        </w:rPr>
        <w:instrText xml:space="preserve"> INCLUDEPICTURE  "F:\\Oracle Document\\Oracle Monitoring\\ReportGeneration\\DoiSoat\\crcdb\\osw\\node 1\\OSWg_OS_Memory_Scan_Rate.gif" \* MERGEFORMATINET </w:instrText>
      </w:r>
      <w:r w:rsidR="0072091E">
        <w:rPr>
          <w:sz w:val="22"/>
          <w:szCs w:val="24"/>
        </w:rPr>
        <w:fldChar w:fldCharType="separate"/>
      </w:r>
      <w:r w:rsidR="0072091E">
        <w:rPr>
          <w:sz w:val="22"/>
          <w:szCs w:val="24"/>
        </w:rPr>
        <w:pict>
          <v:shape id="_x0000_i1033" type="#_x0000_t75" style="width:481.6pt;height:120.25pt">
            <v:imagedata r:id="rId24" r:href="rId25"/>
          </v:shape>
        </w:pict>
      </w:r>
      <w:r w:rsidR="0072091E">
        <w:rPr>
          <w:sz w:val="22"/>
          <w:szCs w:val="24"/>
        </w:rPr>
        <w:fldChar w:fldCharType="end"/>
      </w:r>
      <w:r>
        <w:rPr>
          <w:sz w:val="22"/>
          <w:szCs w:val="24"/>
        </w:rPr>
        <w:fldChar w:fldCharType="end"/>
      </w:r>
    </w:p>
    <w:p w:rsidR="003C40F3" w:rsidRPr="00815C80" w:rsidRDefault="003C40F3" w:rsidP="003C40F3">
      <w:pPr>
        <w:tabs>
          <w:tab w:val="clear" w:pos="709"/>
        </w:tabs>
        <w:ind w:left="-630" w:firstLine="630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 w:rsidR="009E6836">
        <w:rPr>
          <w:sz w:val="22"/>
          <w:szCs w:val="24"/>
        </w:rPr>
        <w:instrText xml:space="preserve"> INCLUDEPICTURE  "crcdb\\osw\\node 2\\OSWg_OS_Memory_Scan_Rate.gif" </w:instrText>
      </w:r>
      <w:r>
        <w:rPr>
          <w:sz w:val="22"/>
          <w:szCs w:val="24"/>
        </w:rPr>
        <w:fldChar w:fldCharType="separate"/>
      </w:r>
      <w:r w:rsidR="0072091E">
        <w:rPr>
          <w:sz w:val="22"/>
          <w:szCs w:val="24"/>
        </w:rPr>
        <w:fldChar w:fldCharType="begin"/>
      </w:r>
      <w:r w:rsidR="0072091E">
        <w:rPr>
          <w:sz w:val="22"/>
          <w:szCs w:val="24"/>
        </w:rPr>
        <w:instrText xml:space="preserve"> INCLUDEPICTURE  "F:\\Oracle Document\\Oracle Monitoring\\ReportGeneration\\DoiSoat\\crcdb\\osw\\node 2\\OSWg_OS_Memory_Scan_Rate.gif" \* MERGEFORMATINET </w:instrText>
      </w:r>
      <w:r w:rsidR="0072091E">
        <w:rPr>
          <w:sz w:val="22"/>
          <w:szCs w:val="24"/>
        </w:rPr>
        <w:fldChar w:fldCharType="separate"/>
      </w:r>
      <w:r w:rsidR="0072091E">
        <w:rPr>
          <w:sz w:val="22"/>
          <w:szCs w:val="24"/>
        </w:rPr>
        <w:pict>
          <v:shape id="_x0000_i1034" type="#_x0000_t75" style="width:481.6pt;height:120.25pt">
            <v:imagedata r:id="rId26" r:href="rId27"/>
          </v:shape>
        </w:pict>
      </w:r>
      <w:r w:rsidR="0072091E">
        <w:rPr>
          <w:sz w:val="22"/>
          <w:szCs w:val="24"/>
        </w:rPr>
        <w:fldChar w:fldCharType="end"/>
      </w:r>
      <w:r>
        <w:rPr>
          <w:sz w:val="22"/>
          <w:szCs w:val="24"/>
        </w:rPr>
        <w:fldChar w:fldCharType="end"/>
      </w:r>
    </w:p>
    <w:p w:rsidR="003C40F3" w:rsidRDefault="003C40F3" w:rsidP="00F94573">
      <w:pPr>
        <w:pStyle w:val="Heading3"/>
      </w:pPr>
      <w:bookmarkStart w:id="43" w:name="_Toc272133921"/>
      <w:bookmarkStart w:id="44" w:name="_Toc351559481"/>
      <w:bookmarkStart w:id="45" w:name="_Toc397556471"/>
      <w:r w:rsidRPr="006F27F5">
        <w:t xml:space="preserve">Bộ nhớ swap </w:t>
      </w:r>
      <w:r>
        <w:t>khả dụng</w:t>
      </w:r>
      <w:bookmarkEnd w:id="43"/>
      <w:bookmarkEnd w:id="44"/>
      <w:bookmarkEnd w:id="45"/>
    </w:p>
    <w:p w:rsidR="003C40F3" w:rsidRPr="0087207F" w:rsidRDefault="003C40F3" w:rsidP="003C40F3">
      <w:pPr>
        <w:tabs>
          <w:tab w:val="clear" w:pos="709"/>
        </w:tabs>
        <w:ind w:firstLine="0"/>
        <w:rPr>
          <w:sz w:val="22"/>
          <w:szCs w:val="23"/>
        </w:rPr>
      </w:pPr>
      <w:r>
        <w:rPr>
          <w:sz w:val="22"/>
          <w:szCs w:val="23"/>
        </w:rPr>
        <w:fldChar w:fldCharType="begin"/>
      </w:r>
      <w:r w:rsidR="009E6836">
        <w:rPr>
          <w:sz w:val="22"/>
          <w:szCs w:val="23"/>
        </w:rPr>
        <w:instrText xml:space="preserve"> INCLUDEPICTURE  "crcdb\\osw\\node 1\\OSWg_OS_Memory_Swap.gif" </w:instrText>
      </w:r>
      <w:r>
        <w:rPr>
          <w:sz w:val="22"/>
          <w:szCs w:val="23"/>
        </w:rPr>
        <w:fldChar w:fldCharType="separate"/>
      </w:r>
      <w:r w:rsidR="0072091E">
        <w:rPr>
          <w:sz w:val="22"/>
          <w:szCs w:val="23"/>
        </w:rPr>
        <w:fldChar w:fldCharType="begin"/>
      </w:r>
      <w:r w:rsidR="0072091E">
        <w:rPr>
          <w:sz w:val="22"/>
          <w:szCs w:val="23"/>
        </w:rPr>
        <w:instrText xml:space="preserve"> INCLUDEPICTURE  "F:\\Oracle Document\\Oracle Monitoring\\ReportGeneration\\DoiSoat\\crcdb\\osw\\node 1\\OSWg_OS_Memory_Swap.gif" \* MERGEFORMATINET </w:instrText>
      </w:r>
      <w:r w:rsidR="0072091E">
        <w:rPr>
          <w:sz w:val="22"/>
          <w:szCs w:val="23"/>
        </w:rPr>
        <w:fldChar w:fldCharType="separate"/>
      </w:r>
      <w:r w:rsidR="0072091E">
        <w:rPr>
          <w:sz w:val="22"/>
          <w:szCs w:val="23"/>
        </w:rPr>
        <w:pict>
          <v:shape id="_x0000_i1035" type="#_x0000_t75" style="width:481.6pt;height:120.25pt">
            <v:imagedata r:id="rId28" r:href="rId29"/>
          </v:shape>
        </w:pict>
      </w:r>
      <w:r w:rsidR="0072091E">
        <w:rPr>
          <w:sz w:val="22"/>
          <w:szCs w:val="23"/>
        </w:rPr>
        <w:fldChar w:fldCharType="end"/>
      </w:r>
      <w:r>
        <w:rPr>
          <w:sz w:val="22"/>
          <w:szCs w:val="23"/>
        </w:rPr>
        <w:fldChar w:fldCharType="end"/>
      </w:r>
    </w:p>
    <w:p w:rsidR="003C40F3" w:rsidRPr="0087207F" w:rsidRDefault="003C40F3" w:rsidP="003C40F3">
      <w:pPr>
        <w:tabs>
          <w:tab w:val="clear" w:pos="709"/>
        </w:tabs>
        <w:ind w:firstLine="0"/>
        <w:rPr>
          <w:sz w:val="22"/>
          <w:szCs w:val="23"/>
        </w:rPr>
      </w:pPr>
      <w:r>
        <w:rPr>
          <w:sz w:val="22"/>
          <w:szCs w:val="23"/>
        </w:rPr>
        <w:fldChar w:fldCharType="begin"/>
      </w:r>
      <w:r w:rsidR="009E6836">
        <w:rPr>
          <w:sz w:val="22"/>
          <w:szCs w:val="23"/>
        </w:rPr>
        <w:instrText xml:space="preserve"> INCLUDEPICTURE  "crcdb\\osw\\node 2\\OSWg_OS_Memory_Swap.gif" </w:instrText>
      </w:r>
      <w:r>
        <w:rPr>
          <w:sz w:val="22"/>
          <w:szCs w:val="23"/>
        </w:rPr>
        <w:fldChar w:fldCharType="separate"/>
      </w:r>
      <w:r w:rsidR="0072091E">
        <w:rPr>
          <w:sz w:val="22"/>
          <w:szCs w:val="23"/>
        </w:rPr>
        <w:fldChar w:fldCharType="begin"/>
      </w:r>
      <w:r w:rsidR="0072091E">
        <w:rPr>
          <w:sz w:val="22"/>
          <w:szCs w:val="23"/>
        </w:rPr>
        <w:instrText xml:space="preserve"> INCLUDEPICTURE  "F:\\Oracle Document\\Oracle Monitoring\\ReportGeneration\\DoiSoat\\crcdb\\osw\\node 2\\OSWg_OS_Memory_Swap.gif" \* MERGEFORMATINET </w:instrText>
      </w:r>
      <w:r w:rsidR="0072091E">
        <w:rPr>
          <w:sz w:val="22"/>
          <w:szCs w:val="23"/>
        </w:rPr>
        <w:fldChar w:fldCharType="separate"/>
      </w:r>
      <w:r w:rsidR="0072091E">
        <w:rPr>
          <w:sz w:val="22"/>
          <w:szCs w:val="23"/>
        </w:rPr>
        <w:pict>
          <v:shape id="_x0000_i1036" type="#_x0000_t75" style="width:481.6pt;height:120.25pt">
            <v:imagedata r:id="rId30" r:href="rId31"/>
          </v:shape>
        </w:pict>
      </w:r>
      <w:r w:rsidR="0072091E">
        <w:rPr>
          <w:sz w:val="22"/>
          <w:szCs w:val="23"/>
        </w:rPr>
        <w:fldChar w:fldCharType="end"/>
      </w:r>
      <w:r>
        <w:rPr>
          <w:sz w:val="22"/>
          <w:szCs w:val="23"/>
        </w:rPr>
        <w:fldChar w:fldCharType="end"/>
      </w:r>
    </w:p>
    <w:p w:rsidR="003C40F3" w:rsidRDefault="003C40F3" w:rsidP="00F94573">
      <w:pPr>
        <w:pStyle w:val="Heading2"/>
      </w:pPr>
      <w:bookmarkStart w:id="46" w:name="_Toc272133922"/>
      <w:bookmarkStart w:id="47" w:name="_Toc351559482"/>
      <w:bookmarkStart w:id="48" w:name="_Ref375663324"/>
      <w:bookmarkStart w:id="49" w:name="_Ref375663327"/>
      <w:bookmarkStart w:id="50" w:name="_Toc397556472"/>
      <w:r w:rsidRPr="006C47B7">
        <w:t xml:space="preserve">Thông tin </w:t>
      </w:r>
      <w:r>
        <w:t>hàng đợi</w:t>
      </w:r>
      <w:bookmarkEnd w:id="46"/>
      <w:bookmarkEnd w:id="47"/>
      <w:bookmarkEnd w:id="48"/>
      <w:bookmarkEnd w:id="49"/>
      <w:bookmarkEnd w:id="50"/>
    </w:p>
    <w:p w:rsidR="003C40F3" w:rsidRDefault="003C40F3" w:rsidP="00F94573">
      <w:pPr>
        <w:pStyle w:val="Heading3"/>
      </w:pPr>
      <w:bookmarkStart w:id="51" w:name="_Toc272133923"/>
      <w:bookmarkStart w:id="52" w:name="_Toc351559483"/>
      <w:bookmarkStart w:id="53" w:name="_Toc397556473"/>
      <w:r w:rsidRPr="00F2737E">
        <w:t xml:space="preserve">Hàng đợi các tiến trình đang </w:t>
      </w:r>
      <w:r>
        <w:t>thực thi</w:t>
      </w:r>
      <w:bookmarkEnd w:id="51"/>
      <w:bookmarkEnd w:id="52"/>
      <w:bookmarkEnd w:id="53"/>
    </w:p>
    <w:p w:rsidR="003C40F3" w:rsidRPr="0087207F" w:rsidRDefault="003C40F3" w:rsidP="003C40F3">
      <w:pPr>
        <w:tabs>
          <w:tab w:val="clear" w:pos="709"/>
        </w:tabs>
        <w:ind w:left="-630" w:firstLine="630"/>
        <w:rPr>
          <w:sz w:val="22"/>
        </w:rPr>
      </w:pPr>
      <w:r>
        <w:rPr>
          <w:sz w:val="22"/>
        </w:rPr>
        <w:fldChar w:fldCharType="begin"/>
      </w:r>
      <w:r w:rsidR="009E6836">
        <w:rPr>
          <w:sz w:val="22"/>
        </w:rPr>
        <w:instrText xml:space="preserve"> INCLUDEPICTURE  "crcdb\\osw\\node 1\\OSWg_OS_Run_Queue.gif" </w:instrText>
      </w:r>
      <w:r>
        <w:rPr>
          <w:sz w:val="22"/>
        </w:rPr>
        <w:fldChar w:fldCharType="separate"/>
      </w:r>
      <w:r w:rsidR="0072091E">
        <w:rPr>
          <w:sz w:val="22"/>
        </w:rPr>
        <w:fldChar w:fldCharType="begin"/>
      </w:r>
      <w:r w:rsidR="0072091E">
        <w:rPr>
          <w:sz w:val="22"/>
        </w:rPr>
        <w:instrText xml:space="preserve"> INCLUDEPICTURE  "F:\\Oracle Document\\Oracle Monitoring\\ReportGeneration\\DoiSoat\\crcdb\\osw\\node 1\\OSWg_OS_Run_Queue.gif" \* MERGEFORMATINET </w:instrText>
      </w:r>
      <w:r w:rsidR="0072091E">
        <w:rPr>
          <w:sz w:val="22"/>
        </w:rPr>
        <w:fldChar w:fldCharType="separate"/>
      </w:r>
      <w:r w:rsidR="0072091E">
        <w:rPr>
          <w:sz w:val="22"/>
        </w:rPr>
        <w:pict>
          <v:shape id="_x0000_i1037" type="#_x0000_t75" style="width:481.6pt;height:120.25pt">
            <v:imagedata r:id="rId32" r:href="rId33"/>
          </v:shape>
        </w:pict>
      </w:r>
      <w:r w:rsidR="0072091E">
        <w:rPr>
          <w:sz w:val="22"/>
        </w:rPr>
        <w:fldChar w:fldCharType="end"/>
      </w:r>
      <w:r>
        <w:rPr>
          <w:sz w:val="22"/>
        </w:rPr>
        <w:fldChar w:fldCharType="end"/>
      </w:r>
    </w:p>
    <w:p w:rsidR="003C40F3" w:rsidRPr="0087207F" w:rsidRDefault="003C40F3" w:rsidP="003C40F3">
      <w:pPr>
        <w:tabs>
          <w:tab w:val="clear" w:pos="709"/>
        </w:tabs>
        <w:ind w:left="-630" w:firstLine="630"/>
        <w:rPr>
          <w:sz w:val="22"/>
        </w:rPr>
      </w:pPr>
      <w:r>
        <w:rPr>
          <w:sz w:val="22"/>
        </w:rPr>
        <w:fldChar w:fldCharType="begin"/>
      </w:r>
      <w:r w:rsidR="009E6836">
        <w:rPr>
          <w:sz w:val="22"/>
        </w:rPr>
        <w:instrText xml:space="preserve"> INCLUDEPICTURE  "crcdb\\osw\\node 2\\OSWg_OS_Run_Queue.gif" </w:instrText>
      </w:r>
      <w:r>
        <w:rPr>
          <w:sz w:val="22"/>
        </w:rPr>
        <w:fldChar w:fldCharType="separate"/>
      </w:r>
      <w:r w:rsidR="0072091E">
        <w:rPr>
          <w:sz w:val="22"/>
        </w:rPr>
        <w:fldChar w:fldCharType="begin"/>
      </w:r>
      <w:r w:rsidR="0072091E">
        <w:rPr>
          <w:sz w:val="22"/>
        </w:rPr>
        <w:instrText xml:space="preserve"> INCLUDEPICTURE  "F:\\Oracle Document\\Oracle Monitoring\\ReportGeneration\\DoiSoat\\crcdb\\osw\\node 2\\OSWg_OS_Run_Queue.gif" \* MERGEFORMATINET </w:instrText>
      </w:r>
      <w:r w:rsidR="0072091E">
        <w:rPr>
          <w:sz w:val="22"/>
        </w:rPr>
        <w:fldChar w:fldCharType="separate"/>
      </w:r>
      <w:r w:rsidR="0072091E">
        <w:rPr>
          <w:sz w:val="22"/>
        </w:rPr>
        <w:pict>
          <v:shape id="_x0000_i1038" type="#_x0000_t75" style="width:481.6pt;height:120.25pt">
            <v:imagedata r:id="rId34" r:href="rId35"/>
          </v:shape>
        </w:pict>
      </w:r>
      <w:r w:rsidR="0072091E">
        <w:rPr>
          <w:sz w:val="22"/>
        </w:rPr>
        <w:fldChar w:fldCharType="end"/>
      </w:r>
      <w:r>
        <w:rPr>
          <w:sz w:val="22"/>
        </w:rPr>
        <w:fldChar w:fldCharType="end"/>
      </w:r>
    </w:p>
    <w:p w:rsidR="003C40F3" w:rsidRDefault="003C40F3" w:rsidP="00F94573">
      <w:pPr>
        <w:pStyle w:val="Heading3"/>
      </w:pPr>
      <w:bookmarkStart w:id="54" w:name="_Toc272133924"/>
      <w:bookmarkStart w:id="55" w:name="_Toc351559484"/>
      <w:bookmarkStart w:id="56" w:name="_Toc397556474"/>
      <w:r>
        <w:t>Hàng đợi các tiến trình đang chờ</w:t>
      </w:r>
      <w:bookmarkEnd w:id="54"/>
      <w:bookmarkEnd w:id="55"/>
      <w:r>
        <w:t xml:space="preserve"> (do IO)</w:t>
      </w:r>
      <w:bookmarkEnd w:id="56"/>
    </w:p>
    <w:p w:rsidR="003C40F3" w:rsidRPr="001530F6" w:rsidRDefault="003C40F3" w:rsidP="003C40F3">
      <w:pPr>
        <w:tabs>
          <w:tab w:val="clear" w:pos="709"/>
          <w:tab w:val="left" w:pos="-630"/>
        </w:tabs>
        <w:ind w:left="-630" w:firstLine="630"/>
        <w:rPr>
          <w:sz w:val="22"/>
        </w:rPr>
      </w:pPr>
      <w:r>
        <w:rPr>
          <w:sz w:val="22"/>
        </w:rPr>
        <w:fldChar w:fldCharType="begin"/>
      </w:r>
      <w:r w:rsidR="009E6836">
        <w:rPr>
          <w:sz w:val="22"/>
        </w:rPr>
        <w:instrText xml:space="preserve"> INCLUDEPICTURE  "crcdb\\osw\\node 1\\OSWg_OS_Wait_Queue.gif" </w:instrText>
      </w:r>
      <w:r>
        <w:rPr>
          <w:sz w:val="22"/>
        </w:rPr>
        <w:fldChar w:fldCharType="separate"/>
      </w:r>
      <w:r w:rsidR="0072091E">
        <w:rPr>
          <w:sz w:val="22"/>
        </w:rPr>
        <w:fldChar w:fldCharType="begin"/>
      </w:r>
      <w:r w:rsidR="0072091E">
        <w:rPr>
          <w:sz w:val="22"/>
        </w:rPr>
        <w:instrText xml:space="preserve"> INCLUDEPICTURE  "F:\\Oracle Document\\Oracle Monitoring\\ReportGeneration\\DoiSoat\\crcdb\\osw\\node 1\\OSWg_OS_Wait_Queue.gif" \* MERGEFORMATINET </w:instrText>
      </w:r>
      <w:r w:rsidR="0072091E">
        <w:rPr>
          <w:sz w:val="22"/>
        </w:rPr>
        <w:fldChar w:fldCharType="separate"/>
      </w:r>
      <w:r w:rsidR="0072091E">
        <w:rPr>
          <w:sz w:val="22"/>
        </w:rPr>
        <w:pict>
          <v:shape id="_x0000_i1039" type="#_x0000_t75" style="width:481.6pt;height:120.25pt">
            <v:imagedata r:id="rId36" r:href="rId37"/>
          </v:shape>
        </w:pict>
      </w:r>
      <w:r w:rsidR="0072091E">
        <w:rPr>
          <w:sz w:val="22"/>
        </w:rPr>
        <w:fldChar w:fldCharType="end"/>
      </w:r>
      <w:r>
        <w:rPr>
          <w:sz w:val="22"/>
        </w:rPr>
        <w:fldChar w:fldCharType="end"/>
      </w:r>
    </w:p>
    <w:p w:rsidR="003C40F3" w:rsidRPr="001530F6" w:rsidRDefault="003C40F3" w:rsidP="003C40F3">
      <w:pPr>
        <w:tabs>
          <w:tab w:val="clear" w:pos="709"/>
          <w:tab w:val="left" w:pos="-630"/>
        </w:tabs>
        <w:ind w:left="-630" w:firstLine="630"/>
        <w:rPr>
          <w:sz w:val="22"/>
        </w:rPr>
      </w:pPr>
      <w:r>
        <w:rPr>
          <w:sz w:val="22"/>
        </w:rPr>
        <w:fldChar w:fldCharType="begin"/>
      </w:r>
      <w:r w:rsidR="009E6836">
        <w:rPr>
          <w:sz w:val="22"/>
        </w:rPr>
        <w:instrText xml:space="preserve"> INCLUDEPICTURE  "crcdb\\osw\\node 2\\OSWg_OS_Wait_Queue.gif" </w:instrText>
      </w:r>
      <w:r>
        <w:rPr>
          <w:sz w:val="22"/>
        </w:rPr>
        <w:fldChar w:fldCharType="separate"/>
      </w:r>
      <w:r w:rsidR="0072091E">
        <w:rPr>
          <w:sz w:val="22"/>
        </w:rPr>
        <w:fldChar w:fldCharType="begin"/>
      </w:r>
      <w:r w:rsidR="0072091E">
        <w:rPr>
          <w:sz w:val="22"/>
        </w:rPr>
        <w:instrText xml:space="preserve"> INCLUDEPICTURE  "F:\\Oracle Document\\Oracle Monitoring\\ReportGeneration\\DoiSoat\\crcdb\\osw\\node 2\\OSWg_OS_Wait_Queue.gif" \* MERGEFORMATINET </w:instrText>
      </w:r>
      <w:r w:rsidR="0072091E">
        <w:rPr>
          <w:sz w:val="22"/>
        </w:rPr>
        <w:fldChar w:fldCharType="separate"/>
      </w:r>
      <w:r w:rsidR="0072091E">
        <w:rPr>
          <w:sz w:val="22"/>
        </w:rPr>
        <w:pict>
          <v:shape id="_x0000_i1040" type="#_x0000_t75" style="width:481.6pt;height:120.25pt">
            <v:imagedata r:id="rId38" r:href="rId39"/>
          </v:shape>
        </w:pict>
      </w:r>
      <w:r w:rsidR="0072091E">
        <w:rPr>
          <w:sz w:val="22"/>
        </w:rPr>
        <w:fldChar w:fldCharType="end"/>
      </w:r>
      <w:r>
        <w:rPr>
          <w:sz w:val="22"/>
        </w:rPr>
        <w:fldChar w:fldCharType="end"/>
      </w:r>
    </w:p>
    <w:p w:rsidR="008755E9" w:rsidRDefault="008755E9" w:rsidP="008755E9">
      <w:pPr>
        <w:pStyle w:val="Heading2"/>
      </w:pPr>
      <w:bookmarkStart w:id="57" w:name="_Ref375663360"/>
      <w:bookmarkStart w:id="58" w:name="_Ref375663370"/>
      <w:bookmarkStart w:id="59" w:name="_Toc397556475"/>
      <w:bookmarkStart w:id="60" w:name="_Toc370983493"/>
      <w:r>
        <w:t>Thông tin dung lượng lưu trữ</w:t>
      </w:r>
      <w:bookmarkEnd w:id="57"/>
      <w:bookmarkEnd w:id="58"/>
      <w:bookmarkEnd w:id="59"/>
    </w:p>
    <w:tbl>
      <w:tblPr>
        <w:tblStyle w:val="TableGrid"/>
        <w:tblW w:w="9766" w:type="dxa"/>
        <w:jc w:val="left"/>
        <w:tblLayout w:type="fixed"/>
        <w:tblLook w:val="04A0" w:firstRow="1" w:lastRow="0" w:firstColumn="1" w:lastColumn="0" w:noHBand="0" w:noVBand="1"/>
      </w:tblPr>
      <w:tblGrid>
        <w:gridCol w:w="3246"/>
        <w:gridCol w:w="956"/>
        <w:gridCol w:w="957"/>
        <w:gridCol w:w="957"/>
        <w:gridCol w:w="957"/>
        <w:gridCol w:w="2693"/>
      </w:tblGrid>
      <w:tr w:rsidR="008755E9" w:rsidRPr="008755E9" w:rsidTr="00720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246" w:type="dxa"/>
            <w:vAlign w:val="top"/>
          </w:tcPr>
          <w:p w:rsidR="008755E9" w:rsidRPr="008755E9" w:rsidRDefault="008755E9" w:rsidP="008755E9">
            <w:pPr>
              <w:spacing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8755E9">
              <w:rPr>
                <w:rFonts w:ascii="Arial" w:hAnsi="Arial" w:cs="Arial"/>
                <w:sz w:val="16"/>
                <w:szCs w:val="16"/>
              </w:rPr>
              <w:t>Filesystem</w:t>
            </w:r>
          </w:p>
        </w:tc>
        <w:tc>
          <w:tcPr>
            <w:tcW w:w="956" w:type="dxa"/>
            <w:vAlign w:val="top"/>
          </w:tcPr>
          <w:p w:rsidR="008755E9" w:rsidRPr="008755E9" w:rsidRDefault="008755E9" w:rsidP="008755E9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8755E9">
              <w:rPr>
                <w:rFonts w:ascii="Arial" w:hAnsi="Arial" w:cs="Arial"/>
                <w:sz w:val="16"/>
                <w:szCs w:val="16"/>
              </w:rPr>
              <w:t>size</w:t>
            </w:r>
          </w:p>
        </w:tc>
        <w:tc>
          <w:tcPr>
            <w:tcW w:w="957" w:type="dxa"/>
            <w:vAlign w:val="top"/>
          </w:tcPr>
          <w:p w:rsidR="008755E9" w:rsidRPr="008755E9" w:rsidRDefault="008755E9" w:rsidP="008755E9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8755E9">
              <w:rPr>
                <w:rFonts w:ascii="Arial" w:hAnsi="Arial" w:cs="Arial"/>
                <w:sz w:val="16"/>
                <w:szCs w:val="16"/>
              </w:rPr>
              <w:t>used</w:t>
            </w:r>
          </w:p>
        </w:tc>
        <w:tc>
          <w:tcPr>
            <w:tcW w:w="957" w:type="dxa"/>
            <w:vAlign w:val="top"/>
          </w:tcPr>
          <w:p w:rsidR="008755E9" w:rsidRPr="008755E9" w:rsidRDefault="008755E9" w:rsidP="008755E9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8755E9">
              <w:rPr>
                <w:rFonts w:ascii="Arial" w:hAnsi="Arial" w:cs="Arial"/>
                <w:sz w:val="16"/>
                <w:szCs w:val="16"/>
              </w:rPr>
              <w:t>avail</w:t>
            </w:r>
          </w:p>
        </w:tc>
        <w:tc>
          <w:tcPr>
            <w:tcW w:w="957" w:type="dxa"/>
            <w:vAlign w:val="top"/>
          </w:tcPr>
          <w:p w:rsidR="008755E9" w:rsidRPr="008755E9" w:rsidRDefault="008755E9" w:rsidP="008755E9">
            <w:pPr>
              <w:spacing w:after="60"/>
              <w:ind w:left="-8" w:right="-102" w:firstLine="0"/>
              <w:rPr>
                <w:rFonts w:ascii="Arial" w:hAnsi="Arial" w:cs="Arial"/>
                <w:sz w:val="16"/>
                <w:szCs w:val="16"/>
              </w:rPr>
            </w:pPr>
            <w:r w:rsidRPr="008755E9">
              <w:rPr>
                <w:rFonts w:ascii="Arial" w:hAnsi="Arial" w:cs="Arial"/>
                <w:sz w:val="16"/>
                <w:szCs w:val="16"/>
              </w:rPr>
              <w:t>capacity</w:t>
            </w:r>
          </w:p>
        </w:tc>
        <w:tc>
          <w:tcPr>
            <w:tcW w:w="2693" w:type="dxa"/>
            <w:vAlign w:val="top"/>
          </w:tcPr>
          <w:p w:rsidR="008755E9" w:rsidRPr="008755E9" w:rsidRDefault="008755E9" w:rsidP="008755E9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8755E9">
              <w:rPr>
                <w:rFonts w:ascii="Arial" w:hAnsi="Arial" w:cs="Arial"/>
                <w:sz w:val="16"/>
                <w:szCs w:val="16"/>
              </w:rPr>
              <w:t>Mounted on</w:t>
            </w:r>
          </w:p>
        </w:tc>
      </w:tr>
      <w:tr w:rsidR="00995524" w:rsidRPr="006C672E" w:rsidTr="0072091E">
        <w:trPr>
          <w:jc w:val="left"/>
        </w:trPr>
        <w:tc>
          <w:tcPr>
            <w:tcW w:w="9766" w:type="dxa"/>
            <w:gridSpan w:val="6"/>
            <w:vAlign w:val="top"/>
          </w:tcPr>
          <w:p w:rsidR="00995524" w:rsidRPr="006C672E" w:rsidRDefault="00995524" w:rsidP="008755E9">
            <w:pPr>
              <w:spacing w:after="60"/>
              <w:ind w:firstLine="0"/>
              <w:rPr>
                <w:rFonts w:ascii="Arial" w:hAnsi="Arial" w:cs="Arial"/>
                <w:b/>
                <w:sz w:val="16"/>
                <w:szCs w:val="16"/>
              </w:rPr>
            </w:pPr>
            <w:r w:rsidRPr="006C672E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rpool/ROOT/s10s_u11wos_24a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75%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swap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506G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576K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506G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/etc/svc/volatile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/platform/sun4u-us3/lib/libc_psr/libc_psr_hwcap2.so.1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75%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/platform/sun4u-us3/lib/libc_psr.so.1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/platform/sun4u-us3/lib/sparcv9/libc_psr/libc_psr_hwcap2.so.1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75%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/platform/sun4u-us3/lib/sparcv9/libc_psr.so.1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swap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506G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11M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506G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/tmp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swap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506G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80K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506G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/var/run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rpool/export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32K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/export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rpool/export/home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39G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82%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/export/home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106K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/rpool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rpool/u01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75%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/dev/lofi/127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94M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4.3M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80M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/global/.devices/node@1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crc4u03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43G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/u03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246G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87%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/s06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crc4s14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596G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/s14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crc4u09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296G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84%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/u09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crc4u08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47G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/u08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lastRenderedPageBreak/>
              <w:t>crc4s04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229G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/s04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crc4u04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/u04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crc4s02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560G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594G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1.1T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8.9T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12%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/s17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crc4s15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1.3T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502G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/s15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1.4T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1.4T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42G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/u06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4.3T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/s16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crc4s18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10.0T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/s18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crc4u02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1.3T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455G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264G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/s07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crc4u05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197G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/u05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crc4s10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141G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/s10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crc4s05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176G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/s05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307G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84%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/u07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crc4s12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0K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crc4s13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1.1T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141G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89%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/s13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crc4s03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/s03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crc4s08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123G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94%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/s08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3.3G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crc4s09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591M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/s09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/dev/dsk/c4t60060E801663D800000163D800000101d0s0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1008G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/goldengate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/dev/lofi/126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94M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4.2M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80M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/global/.devices/node@2</w:t>
            </w:r>
          </w:p>
        </w:tc>
      </w:tr>
      <w:tr w:rsidR="00995524" w:rsidRPr="006C672E" w:rsidTr="0072091E">
        <w:trPr>
          <w:jc w:val="left"/>
        </w:trPr>
        <w:tc>
          <w:tcPr>
            <w:tcW w:w="9766" w:type="dxa"/>
            <w:gridSpan w:val="6"/>
            <w:vAlign w:val="top"/>
          </w:tcPr>
          <w:p w:rsidR="00995524" w:rsidRPr="006C672E" w:rsidRDefault="00995524" w:rsidP="008755E9">
            <w:pPr>
              <w:spacing w:after="60"/>
              <w:ind w:firstLine="0"/>
              <w:rPr>
                <w:rFonts w:ascii="Arial" w:hAnsi="Arial" w:cs="Arial"/>
                <w:b/>
                <w:sz w:val="16"/>
                <w:szCs w:val="16"/>
              </w:rPr>
            </w:pPr>
            <w:r w:rsidRPr="006C672E">
              <w:rPr>
                <w:rFonts w:ascii="Arial" w:hAnsi="Arial" w:cs="Arial"/>
                <w:b/>
                <w:sz w:val="16"/>
                <w:szCs w:val="16"/>
              </w:rPr>
              <w:t>Node 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rpool/ROOT/s10s_u11wos_24a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swap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528G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600K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528G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/etc/svc/volatile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/platform/sun4u-us3/lib/libc_psr/libc_psr_hwcap2.so.1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65G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 s3/lib/libc_psr.so.1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/platform/sun4u-us3/lib/sparcv9/libc_psr/libc_psr_hwcap2.so.1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65G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/platform /sun4u-us3/lib/sparcv9/libc_psr.so.1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swap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528G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11M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528G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/tmp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swap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528G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80K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528G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/var/run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rpool/export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32K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/export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rpool/export/home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2.9G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/export/home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134G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106K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/rpool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rpool/u01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50G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lastRenderedPageBreak/>
              <w:t>/dev/lofi/127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94M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4.3M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80M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/global/.devices/node@1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/dev/lofi/126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94M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4.2M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80M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/global/.devices/node@2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crc4s12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0K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crc4s18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10.0T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/s18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crc4s15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1.3T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502G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/s15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crc4u08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47G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/u08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307G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84%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/u07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crc4u03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43G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/u03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264G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/s07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crc4u05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197G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/u05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crc4s14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596G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68%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/s14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246G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87%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/s06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594G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crc4u09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1.5T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296G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84%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/u09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crc4s09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591M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/s09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crc4s17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1.1T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8.9T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12%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/s17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crc4s05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176G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/s05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crc4u02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1.3T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455G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76%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1.4T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1.4T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42G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/u06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crc4s10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141G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/s10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crc4s03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8.6G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/s03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crc4s04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1.6T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229G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/s04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crc4s02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560G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/s02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crc4s16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10T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4.3T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5.7T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43%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/s16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crc4u04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44G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98%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/u04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crc4s08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1.7T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123G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94%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/s08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crc4s13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1.2T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1.1T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141G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89%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/s13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crc4s11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1.8T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3.3G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/s11</w:t>
            </w:r>
          </w:p>
        </w:tc>
      </w:tr>
      <w:tr w:rsidR="00995524" w:rsidRPr="008755E9" w:rsidTr="0072091E">
        <w:trPr>
          <w:jc w:val="left"/>
        </w:trPr>
        <w:tc>
          <w:tcPr>
            <w:tcW w:w="3246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/dev/dsk/c4t60060E8004A53B000000A53B00000161d0s0</w:t>
            </w:r>
          </w:p>
        </w:tc>
        <w:tc>
          <w:tcPr>
            <w:tcW w:w="956" w:type="dxa"/>
            <w:vAlign w:val="top"/>
          </w:tcPr>
          <w:p w:rsidR="00995524" w:rsidRPr="00995524" w:rsidRDefault="00FF3870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F441E">
              <w:rPr>
                <w:rFonts w:ascii="Arial" w:hAnsi="Arial" w:cs="Arial"/>
                <w:sz w:val="16"/>
                <w:szCs w:val="16"/>
              </w:rPr>
              <w:t>925G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7.0G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909G</w:t>
            </w:r>
          </w:p>
        </w:tc>
        <w:tc>
          <w:tcPr>
            <w:tcW w:w="957" w:type="dxa"/>
            <w:vAlign w:val="top"/>
          </w:tcPr>
          <w:p w:rsidR="00995524" w:rsidRPr="00995524" w:rsidRDefault="00995524" w:rsidP="0072091E">
            <w:pPr>
              <w:ind w:left="-108" w:firstLine="19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1%</w:t>
            </w:r>
          </w:p>
        </w:tc>
        <w:tc>
          <w:tcPr>
            <w:tcW w:w="2693" w:type="dxa"/>
            <w:vAlign w:val="top"/>
          </w:tcPr>
          <w:p w:rsidR="00995524" w:rsidRPr="00995524" w:rsidRDefault="00995524" w:rsidP="00995524">
            <w:pPr>
              <w:ind w:firstLine="19"/>
              <w:rPr>
                <w:rFonts w:ascii="Arial" w:hAnsi="Arial" w:cs="Arial"/>
                <w:sz w:val="16"/>
                <w:szCs w:val="16"/>
              </w:rPr>
            </w:pPr>
            <w:r w:rsidRPr="00995524">
              <w:rPr>
                <w:rFonts w:ascii="Arial" w:hAnsi="Arial" w:cs="Arial"/>
                <w:sz w:val="16"/>
                <w:szCs w:val="16"/>
              </w:rPr>
              <w:t>/data</w:t>
            </w:r>
          </w:p>
        </w:tc>
      </w:tr>
    </w:tbl>
    <w:p w:rsidR="009174AB" w:rsidRDefault="009174AB" w:rsidP="00F94573">
      <w:pPr>
        <w:pStyle w:val="Heading1"/>
      </w:pPr>
      <w:bookmarkStart w:id="61" w:name="_Ref375659692"/>
      <w:bookmarkStart w:id="62" w:name="_Ref375659718"/>
      <w:bookmarkStart w:id="63" w:name="_Toc397556476"/>
      <w:r>
        <w:t>Thông tin Oracle Cluster</w:t>
      </w:r>
      <w:r w:rsidR="00DF12F4">
        <w:t>w</w:t>
      </w:r>
      <w:r>
        <w:t>are và Oracle RAC</w:t>
      </w:r>
      <w:bookmarkEnd w:id="60"/>
      <w:bookmarkEnd w:id="61"/>
      <w:bookmarkEnd w:id="62"/>
      <w:bookmarkEnd w:id="63"/>
    </w:p>
    <w:p w:rsidR="009174AB" w:rsidRPr="006F6B09" w:rsidRDefault="009174AB" w:rsidP="00F94573">
      <w:pPr>
        <w:pStyle w:val="Heading2"/>
      </w:pPr>
      <w:bookmarkStart w:id="64" w:name="_Toc370983494"/>
      <w:bookmarkStart w:id="65" w:name="_Toc397556477"/>
      <w:r w:rsidRPr="00096A92">
        <w:t>Thông tin</w:t>
      </w:r>
      <w:r>
        <w:t xml:space="preserve"> </w:t>
      </w:r>
      <w:r w:rsidR="004F6C1E">
        <w:t xml:space="preserve">trạng thái của </w:t>
      </w:r>
      <w:r>
        <w:t>clusterware</w:t>
      </w:r>
      <w:bookmarkEnd w:id="64"/>
      <w:bookmarkEnd w:id="65"/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9057"/>
      </w:tblGrid>
      <w:tr w:rsidR="00DF12F4" w:rsidTr="0058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tcW w:w="9057" w:type="dxa"/>
            <w:shd w:val="clear" w:color="auto" w:fill="FFFFFF" w:themeFill="background1"/>
            <w:vAlign w:val="top"/>
          </w:tcPr>
          <w:p w:rsidR="00DF12F4" w:rsidRPr="00BB45C2" w:rsidRDefault="00DF12F4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Trạng thái của clusterware</w:t>
            </w:r>
          </w:p>
        </w:tc>
      </w:tr>
      <w:tr w:rsidR="00F07A84" w:rsidTr="00587EEE">
        <w:trPr>
          <w:trHeight w:val="399"/>
        </w:trPr>
        <w:tc>
          <w:tcPr>
            <w:tcW w:w="9057" w:type="dxa"/>
            <w:shd w:val="clear" w:color="auto" w:fill="FFFFFF" w:themeFill="background1"/>
            <w:vAlign w:val="top"/>
          </w:tcPr>
          <w:p w:rsidR="00F07A84" w:rsidRPr="008201F1" w:rsidRDefault="00F07A84" w:rsidP="00A140A1">
            <w:pPr>
              <w:spacing w:after="60"/>
              <w:ind w:firstLine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8201F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Node 1</w:t>
            </w:r>
          </w:p>
        </w:tc>
      </w:tr>
      <w:tr w:rsidR="009174AB" w:rsidTr="00587EEE">
        <w:trPr>
          <w:trHeight w:val="399"/>
        </w:trPr>
        <w:tc>
          <w:tcPr>
            <w:tcW w:w="9057" w:type="dxa"/>
            <w:shd w:val="clear" w:color="auto" w:fill="FFFFFF" w:themeFill="background1"/>
            <w:vAlign w:val="top"/>
          </w:tcPr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CRS-4638: Oracle High Availability Services is online</w:t>
            </w:r>
          </w:p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CRS-4537: Cluster Ready Services is online</w:t>
            </w:r>
          </w:p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CRS-4529: Cluster Synchronization Services is online</w:t>
            </w:r>
          </w:p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CRS-4533: Event Manager is online</w:t>
            </w:r>
          </w:p>
        </w:tc>
      </w:tr>
      <w:tr w:rsidR="00F07A84" w:rsidTr="00587EEE">
        <w:trPr>
          <w:trHeight w:val="399"/>
        </w:trPr>
        <w:tc>
          <w:tcPr>
            <w:tcW w:w="9057" w:type="dxa"/>
            <w:shd w:val="clear" w:color="auto" w:fill="FFFFFF" w:themeFill="background1"/>
            <w:vAlign w:val="top"/>
          </w:tcPr>
          <w:p w:rsidR="00F07A84" w:rsidRPr="008201F1" w:rsidRDefault="00F07A84" w:rsidP="00A140A1">
            <w:pPr>
              <w:spacing w:after="60"/>
              <w:ind w:firstLine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8201F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lastRenderedPageBreak/>
              <w:t>Node 2</w:t>
            </w:r>
          </w:p>
        </w:tc>
      </w:tr>
      <w:tr w:rsidR="009174AB" w:rsidTr="00587EEE">
        <w:trPr>
          <w:trHeight w:val="399"/>
        </w:trPr>
        <w:tc>
          <w:tcPr>
            <w:tcW w:w="9057" w:type="dxa"/>
            <w:shd w:val="clear" w:color="auto" w:fill="FFFFFF" w:themeFill="background1"/>
            <w:vAlign w:val="top"/>
          </w:tcPr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CRS-4638: Oracle High Availability Services is online</w:t>
            </w:r>
          </w:p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CRS-4537: Cluster Ready Services is online</w:t>
            </w:r>
          </w:p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CRS-4529: Cluster Synchronization Services is online</w:t>
            </w:r>
          </w:p>
          <w:p w:rsidR="009174AB" w:rsidRPr="00F07A84" w:rsidRDefault="004F6C1E" w:rsidP="00A140A1">
            <w:pPr>
              <w:spacing w:after="60"/>
              <w:ind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07A84">
              <w:rPr>
                <w:rFonts w:ascii="Arial" w:hAnsi="Arial" w:cs="Arial"/>
                <w:color w:val="000000" w:themeColor="text1"/>
                <w:sz w:val="16"/>
                <w:szCs w:val="16"/>
              </w:rPr>
              <w:t>CRS-4533: Event Manager is online</w:t>
            </w:r>
          </w:p>
        </w:tc>
      </w:tr>
    </w:tbl>
    <w:p w:rsidR="009174AB" w:rsidRPr="003626A7" w:rsidRDefault="009174AB" w:rsidP="00F94573">
      <w:pPr>
        <w:pStyle w:val="Heading2"/>
      </w:pPr>
      <w:bookmarkStart w:id="66" w:name="_Toc370983495"/>
      <w:bookmarkStart w:id="67" w:name="_Toc397556478"/>
      <w:r w:rsidRPr="00F72441">
        <w:t>T</w:t>
      </w:r>
      <w:r w:rsidR="004F6C1E">
        <w:t>hông tin t</w:t>
      </w:r>
      <w:r w:rsidRPr="00F72441">
        <w:t xml:space="preserve">rạng thái </w:t>
      </w:r>
      <w:r w:rsidR="004F6C1E">
        <w:t xml:space="preserve">các </w:t>
      </w:r>
      <w:r w:rsidRPr="00F72441">
        <w:t xml:space="preserve">dịch vụ của </w:t>
      </w:r>
      <w:bookmarkEnd w:id="66"/>
      <w:r w:rsidR="004F6C1E">
        <w:t>clusterware</w:t>
      </w:r>
      <w:bookmarkEnd w:id="67"/>
    </w:p>
    <w:tbl>
      <w:tblPr>
        <w:tblW w:w="905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118"/>
        <w:gridCol w:w="2112"/>
        <w:gridCol w:w="1290"/>
        <w:gridCol w:w="1134"/>
        <w:gridCol w:w="1403"/>
      </w:tblGrid>
      <w:tr w:rsidR="001E61BD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1E61BD" w:rsidRPr="00E2647F" w:rsidRDefault="00B27328" w:rsidP="00A140A1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Tên dịch vụ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1E61BD" w:rsidRPr="00E2647F" w:rsidRDefault="00B27328" w:rsidP="00A140A1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Loại dịch vụ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1E61BD" w:rsidRPr="00E2647F" w:rsidRDefault="00B27328" w:rsidP="00F07A84">
            <w:pPr>
              <w:spacing w:before="60" w:after="60"/>
              <w:ind w:right="-94"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Trạng thái đích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E61BD" w:rsidRPr="00E2647F" w:rsidRDefault="00B27328" w:rsidP="00A140A1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Trạng thái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1E61BD" w:rsidRPr="00E2647F" w:rsidRDefault="00931384" w:rsidP="00A140A1">
            <w:pPr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Node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ora.DATA01.dg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diskgroup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ora.DATA01.dg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diskgroup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ora.DATA02.dg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diskgroup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ora.DATA02.dg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diskgroup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ora.LISTENER.lsnr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Listener 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ora.LISTENER.lsnr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Listener 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ora.LISTENER_SCAN1.lsnr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SCAN Listener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ora.METADATA.dg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diskgroup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ora.METADATA.dg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diskgroup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ora.asm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ASM      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ora.asm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ASM      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ora.crc4db.crc4db1.inst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Instance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ora.crc4db.crc4db2.inst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Instance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ora.crc4db.db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Database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ora.crcdb.db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database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ora.crcdb.db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database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ora.crcsrv01.vip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Cluster VIP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ora.crcsrv02.vip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Cluster VIP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ora.cvu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cvu     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ora.gsd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Gbl Svc Daemon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OFFLINE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OFFLINE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(crcsrv01)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ora.gsd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Gbl Svc Daemon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OFFLINE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OFFLINE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(crcsrv02)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ora.net1.network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Network (VIP)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ora.net1.network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Network (VIP)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ora.oc4j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OC4J    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OFFLINE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OFFLINE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(crcsrv02)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ora.ons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Ora Notif Svc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lastRenderedPageBreak/>
              <w:t>ora.ons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Ora Notif Svc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ora.registry.acfs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registry 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ora.registry.acfs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registry       L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crcsrv02</w:t>
            </w:r>
          </w:p>
        </w:tc>
      </w:tr>
      <w:tr w:rsidR="00F07A84" w:rsidTr="00587EEE">
        <w:trPr>
          <w:trHeight w:val="43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ora.scan1.vip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7A84">
              <w:rPr>
                <w:rFonts w:ascii="Courier New" w:hAnsi="Courier New" w:cs="Courier New"/>
                <w:sz w:val="16"/>
                <w:szCs w:val="16"/>
              </w:rPr>
              <w:t>SCAN VIP       C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ONLINE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F07A84" w:rsidRPr="00F07A84" w:rsidRDefault="00F07A84" w:rsidP="00F07A84">
            <w:pPr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crcsrv01</w:t>
            </w:r>
          </w:p>
        </w:tc>
      </w:tr>
    </w:tbl>
    <w:p w:rsidR="00D85789" w:rsidRDefault="00D85789" w:rsidP="00F94573">
      <w:pPr>
        <w:pStyle w:val="Heading1"/>
      </w:pPr>
      <w:bookmarkStart w:id="68" w:name="_Ref375659697"/>
      <w:bookmarkStart w:id="69" w:name="_Ref375659719"/>
      <w:bookmarkStart w:id="70" w:name="_Toc397556479"/>
      <w:r>
        <w:t>Thông tin về cơ sở dữ liệu</w:t>
      </w:r>
      <w:bookmarkEnd w:id="68"/>
      <w:bookmarkEnd w:id="69"/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2253"/>
        <w:gridCol w:w="1606"/>
        <w:gridCol w:w="1654"/>
      </w:tblGrid>
      <w:tr w:rsidR="000A2D2E" w:rsidTr="00B27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:rsidR="000A2D2E" w:rsidRPr="00371590" w:rsidRDefault="000A2D2E" w:rsidP="00F24F7E">
            <w:pPr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</w:tcPr>
          <w:p w:rsidR="000A2D2E" w:rsidRPr="00371590" w:rsidRDefault="000A2D2E" w:rsidP="00F24F7E">
            <w:pPr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Mã bản chụp</w:t>
            </w:r>
          </w:p>
        </w:tc>
        <w:tc>
          <w:tcPr>
            <w:tcW w:w="2253" w:type="dxa"/>
          </w:tcPr>
          <w:p w:rsidR="000A2D2E" w:rsidRPr="00371590" w:rsidRDefault="000A2D2E" w:rsidP="000A2D2E">
            <w:pPr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7159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Thời điểm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chụp</w:t>
            </w:r>
          </w:p>
        </w:tc>
        <w:tc>
          <w:tcPr>
            <w:tcW w:w="1606" w:type="dxa"/>
          </w:tcPr>
          <w:p w:rsidR="000A2D2E" w:rsidRPr="00371590" w:rsidRDefault="000A2D2E" w:rsidP="00E718D4">
            <w:pPr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Số phiên làm việc</w:t>
            </w:r>
          </w:p>
        </w:tc>
        <w:tc>
          <w:tcPr>
            <w:tcW w:w="1654" w:type="dxa"/>
          </w:tcPr>
          <w:p w:rsidR="000A2D2E" w:rsidRPr="00371590" w:rsidRDefault="000A2D2E" w:rsidP="00B27328">
            <w:pPr>
              <w:ind w:firstLine="0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Số cursor/phiên </w:t>
            </w:r>
          </w:p>
        </w:tc>
      </w:tr>
      <w:tr w:rsidR="00365D80" w:rsidTr="00B27328">
        <w:tc>
          <w:tcPr>
            <w:tcW w:w="9057" w:type="dxa"/>
            <w:gridSpan w:val="5"/>
          </w:tcPr>
          <w:p w:rsidR="00365D80" w:rsidRPr="00365D80" w:rsidRDefault="00365D80" w:rsidP="00365D80">
            <w:pPr>
              <w:spacing w:after="60"/>
              <w:ind w:firstLine="0"/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365D80">
              <w:rPr>
                <w:rFonts w:ascii="Arial" w:hAnsi="Arial" w:cs="Arial"/>
                <w:b/>
                <w:color w:val="000000"/>
                <w:sz w:val="15"/>
                <w:szCs w:val="17"/>
                <w:shd w:val="clear" w:color="auto" w:fill="FFFFFF"/>
              </w:rPr>
              <w:t>Node 1</w:t>
            </w:r>
          </w:p>
        </w:tc>
      </w:tr>
      <w:tr w:rsidR="000A2D2E" w:rsidTr="00B27328">
        <w:tc>
          <w:tcPr>
            <w:tcW w:w="2127" w:type="dxa"/>
          </w:tcPr>
          <w:p w:rsidR="000A2D2E" w:rsidRPr="0019798F" w:rsidRDefault="000A2D2E" w:rsidP="00365D80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Begin Snap:</w:t>
            </w:r>
          </w:p>
        </w:tc>
        <w:tc>
          <w:tcPr>
            <w:tcW w:w="1417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121301</w:t>
            </w:r>
          </w:p>
        </w:tc>
        <w:tc>
          <w:tcPr>
            <w:tcW w:w="2253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24-Aug-14 11:00:14</w:t>
            </w:r>
          </w:p>
        </w:tc>
        <w:tc>
          <w:tcPr>
            <w:tcW w:w="1606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1654" w:type="dxa"/>
          </w:tcPr>
          <w:p w:rsidR="000A2D2E" w:rsidRPr="0019798F" w:rsidRDefault="000A2D2E" w:rsidP="009A6F83">
            <w:pPr>
              <w:spacing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5.7</w:t>
            </w:r>
          </w:p>
        </w:tc>
      </w:tr>
      <w:tr w:rsidR="000A2D2E" w:rsidTr="00B27328">
        <w:tc>
          <w:tcPr>
            <w:tcW w:w="2127" w:type="dxa"/>
          </w:tcPr>
          <w:p w:rsidR="000A2D2E" w:rsidRPr="0019798F" w:rsidRDefault="000A2D2E" w:rsidP="00365D80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 Snap:</w:t>
            </w:r>
          </w:p>
        </w:tc>
        <w:tc>
          <w:tcPr>
            <w:tcW w:w="1417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121302</w:t>
            </w:r>
          </w:p>
        </w:tc>
        <w:tc>
          <w:tcPr>
            <w:tcW w:w="2253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24-Aug-14 12:00:23</w:t>
            </w:r>
          </w:p>
        </w:tc>
        <w:tc>
          <w:tcPr>
            <w:tcW w:w="1606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1654" w:type="dxa"/>
          </w:tcPr>
          <w:p w:rsidR="000A2D2E" w:rsidRPr="0019798F" w:rsidRDefault="000A2D2E" w:rsidP="009A6F83">
            <w:pPr>
              <w:spacing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5.7</w:t>
            </w:r>
          </w:p>
        </w:tc>
      </w:tr>
      <w:tr w:rsidR="00365D80" w:rsidTr="00B27328">
        <w:tc>
          <w:tcPr>
            <w:tcW w:w="9057" w:type="dxa"/>
            <w:gridSpan w:val="5"/>
          </w:tcPr>
          <w:p w:rsidR="00365D80" w:rsidRPr="00365D80" w:rsidRDefault="00365D80" w:rsidP="00365D80">
            <w:pPr>
              <w:spacing w:after="60"/>
              <w:ind w:firstLine="0"/>
              <w:rPr>
                <w:rFonts w:ascii="Arial" w:hAnsi="Arial" w:cs="Arial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365D80">
              <w:rPr>
                <w:rFonts w:ascii="Arial" w:hAnsi="Arial" w:cs="Arial"/>
                <w:b/>
                <w:color w:val="000000"/>
                <w:sz w:val="15"/>
                <w:szCs w:val="17"/>
                <w:shd w:val="clear" w:color="auto" w:fill="FFFFFF"/>
              </w:rPr>
              <w:t>Node 2</w:t>
            </w:r>
          </w:p>
        </w:tc>
      </w:tr>
      <w:tr w:rsidR="000A2D2E" w:rsidTr="00B27328">
        <w:tc>
          <w:tcPr>
            <w:tcW w:w="2127" w:type="dxa"/>
          </w:tcPr>
          <w:p w:rsidR="000A2D2E" w:rsidRPr="0019798F" w:rsidRDefault="000A2D2E" w:rsidP="00365D80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Begin Snap:</w:t>
            </w:r>
          </w:p>
        </w:tc>
        <w:tc>
          <w:tcPr>
            <w:tcW w:w="1417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121301</w:t>
            </w:r>
          </w:p>
        </w:tc>
        <w:tc>
          <w:tcPr>
            <w:tcW w:w="2253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24-Aug-14 11:00:13</w:t>
            </w:r>
          </w:p>
        </w:tc>
        <w:tc>
          <w:tcPr>
            <w:tcW w:w="1606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1654" w:type="dxa"/>
          </w:tcPr>
          <w:p w:rsidR="000A2D2E" w:rsidRPr="0019798F" w:rsidRDefault="000A2D2E" w:rsidP="009A6F83">
            <w:pPr>
              <w:spacing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3.1</w:t>
            </w:r>
          </w:p>
        </w:tc>
      </w:tr>
      <w:tr w:rsidR="000A2D2E" w:rsidTr="00B27328">
        <w:tc>
          <w:tcPr>
            <w:tcW w:w="2127" w:type="dxa"/>
          </w:tcPr>
          <w:p w:rsidR="000A2D2E" w:rsidRPr="0019798F" w:rsidRDefault="000A2D2E" w:rsidP="00365D80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 Snap:</w:t>
            </w:r>
          </w:p>
        </w:tc>
        <w:tc>
          <w:tcPr>
            <w:tcW w:w="1417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121302</w:t>
            </w:r>
          </w:p>
        </w:tc>
        <w:tc>
          <w:tcPr>
            <w:tcW w:w="2253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24-Aug-14 12:00:23</w:t>
            </w:r>
          </w:p>
        </w:tc>
        <w:tc>
          <w:tcPr>
            <w:tcW w:w="1606" w:type="dxa"/>
          </w:tcPr>
          <w:p w:rsidR="000A2D2E" w:rsidRPr="000A2D2E" w:rsidRDefault="000A2D2E" w:rsidP="00365D80">
            <w:pPr>
              <w:spacing w:after="60" w:line="240" w:lineRule="auto"/>
              <w:ind w:firstLine="19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A2D2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654" w:type="dxa"/>
          </w:tcPr>
          <w:p w:rsidR="000A2D2E" w:rsidRPr="0019798F" w:rsidRDefault="000A2D2E" w:rsidP="009A6F83">
            <w:pPr>
              <w:spacing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2.8</w:t>
            </w:r>
          </w:p>
        </w:tc>
      </w:tr>
    </w:tbl>
    <w:p w:rsidR="00055F79" w:rsidRPr="00EE61B7" w:rsidRDefault="00055F79" w:rsidP="00F94573">
      <w:pPr>
        <w:pStyle w:val="Heading2"/>
      </w:pPr>
      <w:bookmarkStart w:id="71" w:name="_Toc397556480"/>
      <w:bookmarkStart w:id="72" w:name="_Toc272133928"/>
      <w:r w:rsidRPr="007813C6">
        <w:t>Vai trò của CSDL và trạng thái của các instance</w:t>
      </w:r>
      <w:bookmarkEnd w:id="71"/>
      <w:r w:rsidRPr="00F72441">
        <w:t xml:space="preserve"> 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89"/>
        <w:gridCol w:w="1889"/>
        <w:gridCol w:w="2386"/>
        <w:gridCol w:w="2893"/>
      </w:tblGrid>
      <w:tr w:rsidR="00055F79" w:rsidTr="0058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1889" w:type="dxa"/>
          </w:tcPr>
          <w:p w:rsidR="00055F79" w:rsidRPr="007813C6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7813C6">
              <w:rPr>
                <w:rFonts w:ascii="Arial" w:hAnsi="Arial" w:cs="Arial"/>
                <w:sz w:val="16"/>
                <w:szCs w:val="16"/>
              </w:rPr>
              <w:t>Tên instance</w:t>
            </w:r>
          </w:p>
        </w:tc>
        <w:tc>
          <w:tcPr>
            <w:tcW w:w="1889" w:type="dxa"/>
          </w:tcPr>
          <w:p w:rsidR="00055F79" w:rsidRPr="007813C6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7813C6">
              <w:rPr>
                <w:rFonts w:ascii="Arial" w:hAnsi="Arial" w:cs="Arial"/>
                <w:sz w:val="16"/>
                <w:szCs w:val="16"/>
              </w:rPr>
              <w:t>Tên CSDL</w:t>
            </w:r>
          </w:p>
        </w:tc>
        <w:tc>
          <w:tcPr>
            <w:tcW w:w="2386" w:type="dxa"/>
          </w:tcPr>
          <w:p w:rsidR="00055F79" w:rsidRPr="007813C6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7813C6">
              <w:rPr>
                <w:rFonts w:ascii="Arial" w:hAnsi="Arial" w:cs="Arial"/>
                <w:sz w:val="16"/>
                <w:szCs w:val="16"/>
              </w:rPr>
              <w:t>Vai trò CSDL</w:t>
            </w:r>
          </w:p>
        </w:tc>
        <w:tc>
          <w:tcPr>
            <w:tcW w:w="2893" w:type="dxa"/>
          </w:tcPr>
          <w:p w:rsidR="00055F79" w:rsidRPr="007813C6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7813C6">
              <w:rPr>
                <w:rFonts w:ascii="Arial" w:hAnsi="Arial" w:cs="Arial"/>
                <w:sz w:val="16"/>
                <w:szCs w:val="16"/>
              </w:rPr>
              <w:t>Chế độ mở</w:t>
            </w:r>
          </w:p>
        </w:tc>
      </w:tr>
      <w:tr w:rsidR="00055F79" w:rsidTr="00587EEE">
        <w:trPr>
          <w:trHeight w:val="437"/>
        </w:trPr>
        <w:tc>
          <w:tcPr>
            <w:tcW w:w="1889" w:type="dxa"/>
            <w:shd w:val="clear" w:color="auto" w:fill="FFFFFF" w:themeFill="background1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CRC4DB</w:t>
            </w:r>
          </w:p>
        </w:tc>
        <w:tc>
          <w:tcPr>
            <w:tcW w:w="1889" w:type="dxa"/>
            <w:shd w:val="clear" w:color="auto" w:fill="FFFFFF" w:themeFill="background1"/>
            <w:vAlign w:val="top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crc4db1</w:t>
            </w:r>
          </w:p>
        </w:tc>
        <w:tc>
          <w:tcPr>
            <w:tcW w:w="2386" w:type="dxa"/>
            <w:shd w:val="clear" w:color="auto" w:fill="FFFFFF" w:themeFill="background1"/>
            <w:vAlign w:val="top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PRIMARY</w:t>
            </w:r>
          </w:p>
        </w:tc>
        <w:tc>
          <w:tcPr>
            <w:tcW w:w="2893" w:type="dxa"/>
            <w:shd w:val="clear" w:color="auto" w:fill="FFFFFF" w:themeFill="background1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READ WRITE</w:t>
            </w:r>
          </w:p>
        </w:tc>
      </w:tr>
      <w:tr w:rsidR="00055F79" w:rsidTr="00587EEE">
        <w:trPr>
          <w:trHeight w:val="437"/>
        </w:trPr>
        <w:tc>
          <w:tcPr>
            <w:tcW w:w="1889" w:type="dxa"/>
            <w:shd w:val="clear" w:color="auto" w:fill="FFFFFF" w:themeFill="background1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CRC4DB</w:t>
            </w:r>
          </w:p>
        </w:tc>
        <w:tc>
          <w:tcPr>
            <w:tcW w:w="1889" w:type="dxa"/>
            <w:shd w:val="clear" w:color="auto" w:fill="FFFFFF" w:themeFill="background1"/>
            <w:vAlign w:val="top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crc4db2</w:t>
            </w:r>
          </w:p>
        </w:tc>
        <w:tc>
          <w:tcPr>
            <w:tcW w:w="2386" w:type="dxa"/>
            <w:shd w:val="clear" w:color="auto" w:fill="FFFFFF" w:themeFill="background1"/>
            <w:vAlign w:val="top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PRIMARY</w:t>
            </w:r>
          </w:p>
        </w:tc>
        <w:tc>
          <w:tcPr>
            <w:tcW w:w="2893" w:type="dxa"/>
            <w:shd w:val="clear" w:color="auto" w:fill="FFFFFF" w:themeFill="background1"/>
          </w:tcPr>
          <w:p w:rsidR="00055F79" w:rsidRPr="00F07A84" w:rsidRDefault="00055F79" w:rsidP="00587EEE">
            <w:pPr>
              <w:spacing w:after="60"/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F07A84">
              <w:rPr>
                <w:rFonts w:ascii="Arial" w:hAnsi="Arial" w:cs="Arial"/>
                <w:sz w:val="16"/>
                <w:szCs w:val="16"/>
              </w:rPr>
              <w:t>READ WRITE</w:t>
            </w:r>
          </w:p>
        </w:tc>
      </w:tr>
    </w:tbl>
    <w:p w:rsidR="00076E20" w:rsidRDefault="00076E20" w:rsidP="00F94573">
      <w:pPr>
        <w:pStyle w:val="Heading2"/>
      </w:pPr>
      <w:bookmarkStart w:id="73" w:name="_Ref375663627"/>
      <w:bookmarkStart w:id="74" w:name="_Ref375663636"/>
      <w:bookmarkStart w:id="75" w:name="_Toc397556481"/>
      <w:r w:rsidRPr="00096A92">
        <w:t>Thông tin về chỉ số sử dụng hiệu quả của các instances</w:t>
      </w:r>
      <w:bookmarkEnd w:id="72"/>
      <w:bookmarkEnd w:id="73"/>
      <w:bookmarkEnd w:id="74"/>
      <w:bookmarkEnd w:id="7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87"/>
        <w:gridCol w:w="1133"/>
        <w:gridCol w:w="3545"/>
        <w:gridCol w:w="975"/>
      </w:tblGrid>
      <w:tr w:rsidR="00076E20" w:rsidTr="00150D24">
        <w:trPr>
          <w:jc w:val="center"/>
        </w:trPr>
        <w:tc>
          <w:tcPr>
            <w:tcW w:w="9040" w:type="dxa"/>
            <w:gridSpan w:val="4"/>
            <w:shd w:val="clear" w:color="auto" w:fill="auto"/>
            <w:vAlign w:val="center"/>
          </w:tcPr>
          <w:p w:rsidR="00076E20" w:rsidRPr="00371590" w:rsidRDefault="00076E20" w:rsidP="00365D80">
            <w:pPr>
              <w:pStyle w:val="Table"/>
              <w:rPr>
                <w:rFonts w:ascii="Arial" w:hAnsi="Arial" w:cs="Arial"/>
                <w:b/>
                <w:sz w:val="16"/>
                <w:szCs w:val="16"/>
              </w:rPr>
            </w:pPr>
            <w:r w:rsidRPr="00371590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Buffer Nowait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Redo NoWait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Buffer  Hit  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99.97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In-memory Sort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Library Hit  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100.01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Soft Parse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99.96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Execute to Parse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98.44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Latch Hit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99.97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Parse CPU to Parse Elapsd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8.03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% Non-Parse CPU: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99.89</w:t>
            </w:r>
          </w:p>
        </w:tc>
      </w:tr>
      <w:tr w:rsidR="00076E20" w:rsidTr="00150D24">
        <w:trPr>
          <w:jc w:val="center"/>
        </w:trPr>
        <w:tc>
          <w:tcPr>
            <w:tcW w:w="9040" w:type="dxa"/>
            <w:gridSpan w:val="4"/>
            <w:shd w:val="clear" w:color="auto" w:fill="auto"/>
            <w:vAlign w:val="center"/>
          </w:tcPr>
          <w:p w:rsidR="00076E20" w:rsidRPr="00371590" w:rsidRDefault="00076E20" w:rsidP="00365D80">
            <w:pPr>
              <w:pStyle w:val="Table"/>
              <w:rPr>
                <w:rFonts w:ascii="Arial" w:hAnsi="Arial" w:cs="Arial"/>
                <w:b/>
                <w:sz w:val="16"/>
                <w:szCs w:val="16"/>
              </w:rPr>
            </w:pPr>
            <w:r w:rsidRPr="00371590">
              <w:rPr>
                <w:rFonts w:ascii="Arial" w:hAnsi="Arial" w:cs="Arial"/>
                <w:b/>
                <w:sz w:val="16"/>
                <w:szCs w:val="16"/>
              </w:rPr>
              <w:t>Node 2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Buffer Nowait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Redo NoWait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Buffer  Hit  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99.60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In-memory Sort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Library Hit  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100.10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Soft Parse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99.95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Execute to Parse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95.98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Latch Hit %: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99.92</w:t>
            </w:r>
          </w:p>
        </w:tc>
      </w:tr>
      <w:tr w:rsidR="0019798F" w:rsidTr="00150D24">
        <w:trPr>
          <w:jc w:val="center"/>
        </w:trPr>
        <w:tc>
          <w:tcPr>
            <w:tcW w:w="3387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Parse CPU to Parse Elapsd %: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9.88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% Non-Parse CPU: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99.86</w:t>
            </w:r>
          </w:p>
        </w:tc>
      </w:tr>
    </w:tbl>
    <w:p w:rsidR="00076E20" w:rsidRDefault="004C2418" w:rsidP="00F94573">
      <w:pPr>
        <w:pStyle w:val="Heading2"/>
      </w:pPr>
      <w:bookmarkStart w:id="76" w:name="_Toc272133929"/>
      <w:bookmarkStart w:id="77" w:name="_Ref375664026"/>
      <w:bookmarkStart w:id="78" w:name="_Ref375664033"/>
      <w:bookmarkStart w:id="79" w:name="_Toc397556482"/>
      <w:r w:rsidRPr="00096A92">
        <w:t>Các sự kiện hệ thống phải chờ nhiều nhất</w:t>
      </w:r>
      <w:bookmarkEnd w:id="76"/>
      <w:bookmarkEnd w:id="77"/>
      <w:bookmarkEnd w:id="78"/>
      <w:bookmarkEnd w:id="79"/>
    </w:p>
    <w:tbl>
      <w:tblPr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78"/>
        <w:gridCol w:w="1256"/>
        <w:gridCol w:w="1082"/>
        <w:gridCol w:w="1220"/>
        <w:gridCol w:w="1399"/>
        <w:gridCol w:w="1222"/>
      </w:tblGrid>
      <w:tr w:rsidR="004C2418" w:rsidRPr="004C2418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  <w:hideMark/>
          </w:tcPr>
          <w:p w:rsidR="004C2418" w:rsidRPr="00A81311" w:rsidRDefault="004C2418" w:rsidP="00150D24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81311">
              <w:rPr>
                <w:rFonts w:ascii="Arial" w:hAnsi="Arial" w:cs="Arial"/>
                <w:b/>
                <w:sz w:val="16"/>
                <w:szCs w:val="16"/>
              </w:rPr>
              <w:t>Event</w:t>
            </w:r>
          </w:p>
        </w:tc>
        <w:tc>
          <w:tcPr>
            <w:tcW w:w="1256" w:type="dxa"/>
            <w:shd w:val="clear" w:color="auto" w:fill="auto"/>
            <w:vAlign w:val="center"/>
            <w:hideMark/>
          </w:tcPr>
          <w:p w:rsidR="004C2418" w:rsidRPr="00A81311" w:rsidRDefault="004C2418" w:rsidP="00150D24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81311">
              <w:rPr>
                <w:rFonts w:ascii="Arial" w:hAnsi="Arial" w:cs="Arial"/>
                <w:b/>
                <w:sz w:val="16"/>
                <w:szCs w:val="16"/>
              </w:rPr>
              <w:t>Waits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:rsidR="004C2418" w:rsidRPr="00A81311" w:rsidRDefault="004C2418" w:rsidP="00150D24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81311">
              <w:rPr>
                <w:rFonts w:ascii="Arial" w:hAnsi="Arial" w:cs="Arial"/>
                <w:b/>
                <w:sz w:val="16"/>
                <w:szCs w:val="16"/>
              </w:rPr>
              <w:t>Time(s)</w:t>
            </w:r>
          </w:p>
        </w:tc>
        <w:tc>
          <w:tcPr>
            <w:tcW w:w="1220" w:type="dxa"/>
            <w:shd w:val="clear" w:color="auto" w:fill="auto"/>
            <w:vAlign w:val="center"/>
            <w:hideMark/>
          </w:tcPr>
          <w:p w:rsidR="004C2418" w:rsidRPr="00A81311" w:rsidRDefault="004C2418" w:rsidP="00150D24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81311">
              <w:rPr>
                <w:rFonts w:ascii="Arial" w:hAnsi="Arial" w:cs="Arial"/>
                <w:b/>
                <w:sz w:val="16"/>
                <w:szCs w:val="16"/>
              </w:rPr>
              <w:t>Avg Wait(ms)</w:t>
            </w:r>
          </w:p>
        </w:tc>
        <w:tc>
          <w:tcPr>
            <w:tcW w:w="1399" w:type="dxa"/>
            <w:shd w:val="clear" w:color="auto" w:fill="auto"/>
            <w:vAlign w:val="center"/>
            <w:hideMark/>
          </w:tcPr>
          <w:p w:rsidR="004C2418" w:rsidRPr="00A81311" w:rsidRDefault="004C2418" w:rsidP="00150D24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81311">
              <w:rPr>
                <w:rFonts w:ascii="Arial" w:hAnsi="Arial" w:cs="Arial"/>
                <w:b/>
                <w:sz w:val="16"/>
                <w:szCs w:val="16"/>
              </w:rPr>
              <w:t>% Total Call Time</w:t>
            </w:r>
          </w:p>
        </w:tc>
        <w:tc>
          <w:tcPr>
            <w:tcW w:w="1222" w:type="dxa"/>
            <w:shd w:val="clear" w:color="auto" w:fill="auto"/>
            <w:vAlign w:val="center"/>
            <w:hideMark/>
          </w:tcPr>
          <w:p w:rsidR="004C2418" w:rsidRPr="00A81311" w:rsidRDefault="004C2418" w:rsidP="00150D24">
            <w:pPr>
              <w:pStyle w:val="Table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81311">
              <w:rPr>
                <w:rFonts w:ascii="Arial" w:hAnsi="Arial" w:cs="Arial"/>
                <w:b/>
                <w:sz w:val="16"/>
                <w:szCs w:val="16"/>
              </w:rPr>
              <w:t>Wait Class</w:t>
            </w:r>
          </w:p>
        </w:tc>
      </w:tr>
      <w:tr w:rsidR="004C2418" w:rsidRPr="004C2418" w:rsidTr="00150D24">
        <w:trPr>
          <w:jc w:val="center"/>
        </w:trPr>
        <w:tc>
          <w:tcPr>
            <w:tcW w:w="9057" w:type="dxa"/>
            <w:gridSpan w:val="6"/>
            <w:shd w:val="clear" w:color="auto" w:fill="auto"/>
            <w:vAlign w:val="center"/>
          </w:tcPr>
          <w:p w:rsidR="004C2418" w:rsidRPr="00E23208" w:rsidRDefault="004C2418" w:rsidP="00365D80">
            <w:pPr>
              <w:pStyle w:val="Table"/>
              <w:rPr>
                <w:rFonts w:ascii="Arial" w:hAnsi="Arial" w:cs="Arial"/>
                <w:b/>
                <w:sz w:val="16"/>
                <w:szCs w:val="16"/>
              </w:rPr>
            </w:pPr>
            <w:r w:rsidRPr="00E23208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PX Deq Credit: send blkd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379,687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128,757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339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86.4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CPU time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13,072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SQL*Net break/reset to client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44,050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3,859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Application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SQL*Net more data from client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1,451,099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3,214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Network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control file sequential read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2,077,218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1,942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System I/O</w:t>
            </w:r>
          </w:p>
        </w:tc>
      </w:tr>
      <w:tr w:rsidR="004C2418" w:rsidRPr="004C2418" w:rsidTr="00150D24">
        <w:trPr>
          <w:jc w:val="center"/>
        </w:trPr>
        <w:tc>
          <w:tcPr>
            <w:tcW w:w="9057" w:type="dxa"/>
            <w:gridSpan w:val="6"/>
            <w:shd w:val="clear" w:color="auto" w:fill="auto"/>
            <w:vAlign w:val="center"/>
          </w:tcPr>
          <w:p w:rsidR="004C2418" w:rsidRPr="00E23208" w:rsidRDefault="004C2418" w:rsidP="00365D80">
            <w:pPr>
              <w:pStyle w:val="Table"/>
              <w:rPr>
                <w:rFonts w:ascii="Arial" w:hAnsi="Arial" w:cs="Arial"/>
                <w:b/>
                <w:sz w:val="16"/>
                <w:szCs w:val="16"/>
              </w:rPr>
            </w:pPr>
            <w:r w:rsidRPr="00E23208">
              <w:rPr>
                <w:rFonts w:ascii="Arial" w:hAnsi="Arial" w:cs="Arial"/>
                <w:b/>
                <w:sz w:val="16"/>
                <w:szCs w:val="16"/>
              </w:rPr>
              <w:t>Node 2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PX Deq Credit: send blkd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321,947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144,255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448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67.0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CPU time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21,623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10.0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db file scattered read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145,028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11,493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5.3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User I/O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SQL*Net more data from client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3,157,083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9,819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4.6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Network</w:t>
            </w:r>
          </w:p>
        </w:tc>
      </w:tr>
      <w:tr w:rsidR="0019798F" w:rsidRPr="00A821D5" w:rsidTr="00150D24">
        <w:trPr>
          <w:jc w:val="center"/>
        </w:trPr>
        <w:tc>
          <w:tcPr>
            <w:tcW w:w="2878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SQL*Net break/reset to client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270,245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7,955</w:t>
            </w:r>
          </w:p>
        </w:tc>
        <w:tc>
          <w:tcPr>
            <w:tcW w:w="1220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19798F" w:rsidRPr="0019798F" w:rsidRDefault="0019798F" w:rsidP="009A6F83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3.7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19798F" w:rsidRPr="0019798F" w:rsidRDefault="0019798F" w:rsidP="00365D80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Application</w:t>
            </w:r>
          </w:p>
        </w:tc>
      </w:tr>
    </w:tbl>
    <w:p w:rsidR="00F526C4" w:rsidRDefault="00F526C4" w:rsidP="00F94573">
      <w:pPr>
        <w:pStyle w:val="Heading2"/>
        <w:sectPr w:rsidR="00F526C4" w:rsidSect="008231C1">
          <w:headerReference w:type="default" r:id="rId40"/>
          <w:pgSz w:w="11907" w:h="16840" w:code="9"/>
          <w:pgMar w:top="851" w:right="851" w:bottom="851" w:left="1418" w:header="459" w:footer="561" w:gutter="0"/>
          <w:cols w:space="720"/>
          <w:titlePg/>
          <w:docGrid w:linePitch="360"/>
        </w:sectPr>
      </w:pPr>
      <w:bookmarkStart w:id="80" w:name="_Toc272133930"/>
    </w:p>
    <w:p w:rsidR="004C2418" w:rsidRDefault="00351E70" w:rsidP="00F94573">
      <w:pPr>
        <w:pStyle w:val="Heading2"/>
      </w:pPr>
      <w:bookmarkStart w:id="81" w:name="_Ref375662768"/>
      <w:bookmarkStart w:id="82" w:name="_Ref375662770"/>
      <w:bookmarkStart w:id="83" w:name="_Ref375664042"/>
      <w:bookmarkStart w:id="84" w:name="_Ref375664132"/>
      <w:bookmarkStart w:id="85" w:name="_Toc397556483"/>
      <w:r>
        <w:lastRenderedPageBreak/>
        <w:t>Các câu lệnh SQL tiêu tốn nhiều tài nguyên hệ thống nhất</w:t>
      </w:r>
      <w:bookmarkEnd w:id="80"/>
      <w:bookmarkEnd w:id="81"/>
      <w:bookmarkEnd w:id="82"/>
      <w:bookmarkEnd w:id="83"/>
      <w:bookmarkEnd w:id="84"/>
      <w:bookmarkEnd w:id="85"/>
    </w:p>
    <w:p w:rsidR="00351E70" w:rsidRDefault="00F526C4" w:rsidP="00F94573">
      <w:pPr>
        <w:pStyle w:val="Heading3"/>
      </w:pPr>
      <w:bookmarkStart w:id="86" w:name="_Ref375662659"/>
      <w:bookmarkStart w:id="87" w:name="_Toc397556484"/>
      <w:r>
        <w:t>Theo thời gian</w:t>
      </w:r>
      <w:bookmarkEnd w:id="86"/>
      <w:bookmarkEnd w:id="87"/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75"/>
        <w:gridCol w:w="1134"/>
        <w:gridCol w:w="1418"/>
        <w:gridCol w:w="992"/>
        <w:gridCol w:w="1418"/>
        <w:gridCol w:w="2551"/>
        <w:gridCol w:w="4253"/>
      </w:tblGrid>
      <w:tr w:rsidR="00861CFE" w:rsidRPr="00045406" w:rsidTr="0072091E">
        <w:trPr>
          <w:jc w:val="center"/>
        </w:trPr>
        <w:tc>
          <w:tcPr>
            <w:tcW w:w="1545" w:type="dxa"/>
            <w:vAlign w:val="center"/>
          </w:tcPr>
          <w:p w:rsidR="00861CFE" w:rsidRPr="00D20B95" w:rsidRDefault="00861CFE" w:rsidP="0072091E">
            <w:pPr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>Elapsed Time (s)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D20B95" w:rsidRDefault="00861CFE" w:rsidP="0072091E">
            <w:pPr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>CPU Time (s)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861CFE" w:rsidRPr="00D20B95" w:rsidRDefault="00861CFE" w:rsidP="0072091E">
            <w:pPr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Executions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861CFE" w:rsidRPr="00D20B95" w:rsidRDefault="00861CFE" w:rsidP="0072091E">
            <w:pPr>
              <w:ind w:left="-108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Elap per Exec (s)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861CFE" w:rsidRPr="00D20B95" w:rsidRDefault="00861CFE" w:rsidP="0072091E">
            <w:pPr>
              <w:ind w:left="-108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% Total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861CFE" w:rsidRPr="00D20B95" w:rsidRDefault="00861CFE" w:rsidP="0072091E">
            <w:pPr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>SQL Id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861CFE" w:rsidRPr="00D20B95" w:rsidRDefault="00861CFE" w:rsidP="0072091E">
            <w:pPr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>SQL Module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D20B95" w:rsidRDefault="00861CFE" w:rsidP="0072091E">
            <w:pPr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95">
              <w:rPr>
                <w:rFonts w:ascii="Arial" w:hAnsi="Arial" w:cs="Arial"/>
                <w:b/>
                <w:bCs/>
                <w:sz w:val="16"/>
                <w:szCs w:val="16"/>
              </w:rPr>
              <w:t>SQL Text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8"/>
            <w:vAlign w:val="center"/>
          </w:tcPr>
          <w:p w:rsidR="00861CFE" w:rsidRPr="00393DBB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393DBB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861CFE" w:rsidTr="0072091E">
        <w:trPr>
          <w:jc w:val="center"/>
        </w:trPr>
        <w:tc>
          <w:tcPr>
            <w:tcW w:w="1545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105,718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70.94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1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5r0qj0d78361u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PL/SQL Developer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A.calling_number,  trun...</w:t>
            </w:r>
          </w:p>
        </w:tc>
      </w:tr>
      <w:tr w:rsidR="00861CFE" w:rsidTr="0072091E">
        <w:trPr>
          <w:jc w:val="center"/>
        </w:trPr>
        <w:tc>
          <w:tcPr>
            <w:tcW w:w="1545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6,180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4.15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2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du2vf6zb8n5a0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/*+ append */ INTO REPO...</w:t>
            </w:r>
          </w:p>
        </w:tc>
      </w:tr>
      <w:tr w:rsidR="00861CFE" w:rsidTr="0072091E">
        <w:trPr>
          <w:jc w:val="center"/>
        </w:trPr>
        <w:tc>
          <w:tcPr>
            <w:tcW w:w="1545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5,339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3.58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3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6u8mtrcvkqx61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/*+ append */ INTO REPO...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8"/>
            <w:vAlign w:val="center"/>
          </w:tcPr>
          <w:p w:rsidR="00861CFE" w:rsidRPr="00393DBB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393DBB">
              <w:rPr>
                <w:rFonts w:ascii="Arial" w:hAnsi="Arial" w:cs="Arial"/>
                <w:b/>
                <w:sz w:val="16"/>
                <w:szCs w:val="16"/>
              </w:rPr>
              <w:lastRenderedPageBreak/>
              <w:t>Node 2</w:t>
            </w:r>
          </w:p>
        </w:tc>
      </w:tr>
      <w:tr w:rsidR="00861CFE" w:rsidTr="0072091E">
        <w:trPr>
          <w:jc w:val="center"/>
        </w:trPr>
        <w:tc>
          <w:tcPr>
            <w:tcW w:w="1545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107,353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49.87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4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5r0qj0d78361u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PL/SQL Developer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A.calling_number,  trun...</w:t>
            </w:r>
          </w:p>
        </w:tc>
      </w:tr>
      <w:tr w:rsidR="00861CFE" w:rsidTr="0072091E">
        <w:trPr>
          <w:jc w:val="center"/>
        </w:trPr>
        <w:tc>
          <w:tcPr>
            <w:tcW w:w="1545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12,223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5.68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5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2wc9dnkcbfxda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 FULL(a) PARALLEL(a,...</w:t>
            </w:r>
          </w:p>
        </w:tc>
      </w:tr>
      <w:tr w:rsidR="00861CFE" w:rsidTr="0072091E">
        <w:trPr>
          <w:jc w:val="center"/>
        </w:trPr>
        <w:tc>
          <w:tcPr>
            <w:tcW w:w="1545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6,401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6400.97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2.97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6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du2vf6zb8n5a0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/*+ append */ INTO REPO...</w:t>
            </w:r>
          </w:p>
        </w:tc>
      </w:tr>
    </w:tbl>
    <w:p w:rsidR="00F526C4" w:rsidRDefault="00F526C4" w:rsidP="00F94573">
      <w:pPr>
        <w:pStyle w:val="Heading3"/>
      </w:pPr>
      <w:bookmarkStart w:id="88" w:name="_Toc397556485"/>
      <w:r>
        <w:lastRenderedPageBreak/>
        <w:t>Theo tài nguyên CPU</w:t>
      </w:r>
      <w:bookmarkEnd w:id="88"/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559"/>
        <w:gridCol w:w="1134"/>
        <w:gridCol w:w="1418"/>
        <w:gridCol w:w="992"/>
        <w:gridCol w:w="1418"/>
        <w:gridCol w:w="2551"/>
        <w:gridCol w:w="4253"/>
      </w:tblGrid>
      <w:tr w:rsidR="00861CFE" w:rsidRPr="00045406" w:rsidTr="0072091E">
        <w:trPr>
          <w:jc w:val="center"/>
        </w:trPr>
        <w:tc>
          <w:tcPr>
            <w:tcW w:w="1261" w:type="dxa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CPU Time (s)</w:t>
            </w:r>
          </w:p>
        </w:tc>
        <w:tc>
          <w:tcPr>
            <w:tcW w:w="1559" w:type="dxa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Elapsed Time (s)</w:t>
            </w:r>
          </w:p>
        </w:tc>
        <w:tc>
          <w:tcPr>
            <w:tcW w:w="1134" w:type="dxa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Executions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263A64" w:rsidRDefault="00861CFE" w:rsidP="0072091E">
            <w:pPr>
              <w:spacing w:after="60"/>
              <w:ind w:left="-108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CPU per Exec (s)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 xml:space="preserve">% Total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SQL Id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SQL Module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263A64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63A64">
              <w:rPr>
                <w:rFonts w:ascii="Arial" w:hAnsi="Arial" w:cs="Arial"/>
                <w:b/>
                <w:sz w:val="16"/>
                <w:szCs w:val="16"/>
              </w:rPr>
              <w:t>SQL Text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8"/>
            <w:vAlign w:val="center"/>
          </w:tcPr>
          <w:p w:rsidR="00861CFE" w:rsidRPr="00396950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396950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2,213</w:t>
            </w:r>
          </w:p>
        </w:tc>
        <w:tc>
          <w:tcPr>
            <w:tcW w:w="1559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2,561</w:t>
            </w:r>
          </w:p>
        </w:tc>
        <w:tc>
          <w:tcPr>
            <w:tcW w:w="1134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140,223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1.72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7" w:anchor="dj1sv9x4jwtrt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3pn7wbw2h5zs8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/*+index (ftp_file_info...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1,790</w:t>
            </w:r>
          </w:p>
        </w:tc>
        <w:tc>
          <w:tcPr>
            <w:tcW w:w="1559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1,911</w:t>
            </w:r>
          </w:p>
        </w:tc>
        <w:tc>
          <w:tcPr>
            <w:tcW w:w="1134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25,252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1.28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8" w:anchor="dj1sv9x4jwtrt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a7h3m60akbz11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INTO CRC4_CT.SMSC_SMO_C...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1,600</w:t>
            </w:r>
          </w:p>
        </w:tc>
        <w:tc>
          <w:tcPr>
            <w:tcW w:w="1559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1,612</w:t>
            </w:r>
          </w:p>
        </w:tc>
        <w:tc>
          <w:tcPr>
            <w:tcW w:w="1134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3,295,381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1.08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9" w:anchor="dj1sv9x4jwtrt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37m4jamkkf7ak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JDBC Thin Client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FILE_ID FROM SMSC_IMPOR...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8"/>
            <w:vAlign w:val="center"/>
          </w:tcPr>
          <w:p w:rsidR="00861CFE" w:rsidRPr="00396950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396950">
              <w:rPr>
                <w:rFonts w:ascii="Arial" w:hAnsi="Arial" w:cs="Arial"/>
                <w:b/>
                <w:sz w:val="16"/>
                <w:szCs w:val="16"/>
              </w:rPr>
              <w:lastRenderedPageBreak/>
              <w:t>Node 2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1,836</w:t>
            </w:r>
          </w:p>
        </w:tc>
        <w:tc>
          <w:tcPr>
            <w:tcW w:w="1559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2,089</w:t>
            </w:r>
          </w:p>
        </w:tc>
        <w:tc>
          <w:tcPr>
            <w:tcW w:w="1134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109,523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0.97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0" w:anchor="dj1sv9x4jwtrt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g4f20bnu201b4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JDBC Thin Client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/*+index (ftp_file_info...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996</w:t>
            </w:r>
          </w:p>
        </w:tc>
        <w:tc>
          <w:tcPr>
            <w:tcW w:w="1559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1,711</w:t>
            </w:r>
          </w:p>
        </w:tc>
        <w:tc>
          <w:tcPr>
            <w:tcW w:w="1134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24,028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0.79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1" w:anchor="dj1sv9x4jwtrt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fkkw4xgywpgx9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/*+ append */ Into IC_S...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972</w:t>
            </w:r>
          </w:p>
        </w:tc>
        <w:tc>
          <w:tcPr>
            <w:tcW w:w="1559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984</w:t>
            </w:r>
          </w:p>
        </w:tc>
        <w:tc>
          <w:tcPr>
            <w:tcW w:w="1134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14,030,545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2" w:anchor="dj1sv9x4jwtrt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gjt4ttqbqxk58</w:t>
              </w:r>
            </w:hyperlink>
          </w:p>
        </w:tc>
        <w:tc>
          <w:tcPr>
            <w:tcW w:w="255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COUNT (*) FROM CRC4_CT....</w:t>
            </w:r>
          </w:p>
        </w:tc>
      </w:tr>
    </w:tbl>
    <w:p w:rsidR="00F526C4" w:rsidRDefault="0085483D" w:rsidP="00F94573">
      <w:pPr>
        <w:pStyle w:val="Heading3"/>
      </w:pPr>
      <w:bookmarkStart w:id="89" w:name="_Toc397556486"/>
      <w:r>
        <w:lastRenderedPageBreak/>
        <w:t>Theo đọc bộ nhớ</w:t>
      </w:r>
      <w:bookmarkEnd w:id="89"/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1276"/>
        <w:gridCol w:w="709"/>
        <w:gridCol w:w="1417"/>
        <w:gridCol w:w="1418"/>
        <w:gridCol w:w="1417"/>
        <w:gridCol w:w="1985"/>
        <w:gridCol w:w="3969"/>
      </w:tblGrid>
      <w:tr w:rsidR="00861CFE" w:rsidRPr="00045406" w:rsidTr="0072091E">
        <w:trPr>
          <w:jc w:val="center"/>
        </w:trPr>
        <w:tc>
          <w:tcPr>
            <w:tcW w:w="1403" w:type="dxa"/>
            <w:vAlign w:val="center"/>
          </w:tcPr>
          <w:p w:rsidR="00861CFE" w:rsidRPr="00BC42AC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Buffer Gets </w:t>
            </w:r>
          </w:p>
        </w:tc>
        <w:tc>
          <w:tcPr>
            <w:tcW w:w="992" w:type="dxa"/>
            <w:vAlign w:val="center"/>
          </w:tcPr>
          <w:p w:rsidR="00861CFE" w:rsidRPr="00BC42AC" w:rsidRDefault="00861CFE" w:rsidP="0072091E">
            <w:pPr>
              <w:tabs>
                <w:tab w:val="clear" w:pos="709"/>
              </w:tabs>
              <w:spacing w:after="60"/>
              <w:ind w:left="-108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Executions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left="-108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Gets per Exec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left="-108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>%Total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>CPU Time (s)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left="-108" w:right="-132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>Elapsed Time (s)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>SQL 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>SQL Module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BC42AC" w:rsidRDefault="00861CFE" w:rsidP="0072091E">
            <w:pPr>
              <w:spacing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C42AC">
              <w:rPr>
                <w:rFonts w:ascii="Arial" w:hAnsi="Arial" w:cs="Arial"/>
                <w:b/>
                <w:bCs/>
                <w:sz w:val="16"/>
                <w:szCs w:val="16"/>
              </w:rPr>
              <w:t>SQL Text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9"/>
            <w:vAlign w:val="center"/>
          </w:tcPr>
          <w:p w:rsidR="00861CFE" w:rsidRPr="0084503E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84503E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295,020,054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140,223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2,103.93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41.08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2213.49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2561.43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3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3pn7wbw2h5zs8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/*+index (ftp_file_info...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164,759,888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3,295,381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50.00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22.94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1599.69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1612.13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</w:instrText>
            </w:r>
            <w:r w:rsidR="00211BE0">
              <w:instrText>file:///F:\\Oracle%Document\\Oracle%Monitoring\\ReportGeneration\\DoiSoat\\crcdb\\awr_crc4db1_1_121301_121302_2014_08_24_11_00.htm</w:instrText>
            </w:r>
            <w:bookmarkStart w:id="90" w:name="_GoBack"/>
            <w:bookmarkEnd w:id="90"/>
            <w:r w:rsidR="00211BE0">
              <w:instrText>l</w:instrText>
            </w:r>
            <w:r>
              <w:instrText xml:space="preserve">" \l "bq4f68dmhstyd" </w:instrText>
            </w:r>
            <w:r>
              <w:fldChar w:fldCharType="separate"/>
            </w:r>
            <w:r w:rsidR="00861CFE" w:rsidRPr="0019798F">
              <w:rPr>
                <w:rFonts w:ascii="Arial" w:hAnsi="Arial" w:cs="Arial"/>
                <w:sz w:val="16"/>
                <w:szCs w:val="16"/>
              </w:rPr>
              <w:t>37m4jamkkf7ak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JDBC Thin Client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FILE_ID FROM SMSC_IMPOR...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135,726,433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25,252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5,374.88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18.90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1790.00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1911.07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4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a7h3m60akbz11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INTO CRC4_CT.SMSC_SMO_C...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9"/>
            <w:vAlign w:val="center"/>
          </w:tcPr>
          <w:p w:rsidR="00861CFE" w:rsidRPr="0084503E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84503E">
              <w:rPr>
                <w:rFonts w:ascii="Arial" w:hAnsi="Arial" w:cs="Arial"/>
                <w:b/>
                <w:sz w:val="16"/>
                <w:szCs w:val="16"/>
              </w:rPr>
              <w:lastRenderedPageBreak/>
              <w:t>Node 2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242,786,623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109,523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2,216.76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42.63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1835.85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2089.48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5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g4f20bnu201b4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/*+index (ftp_file_info...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89,326,979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43,476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2,054.63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15.68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627.45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729.47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6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3pn7wbw2h5zs8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/*+index (ftp_file_info...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47,222,476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14,030,545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3.37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8.29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971.81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983.85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7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gjt4ttqbqxk58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JDBC Thin Client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COUNT (*) FROM CRC4_CT....</w:t>
            </w:r>
          </w:p>
        </w:tc>
      </w:tr>
    </w:tbl>
    <w:p w:rsidR="00D23AFA" w:rsidRDefault="00D23AFA" w:rsidP="00F94573">
      <w:pPr>
        <w:pStyle w:val="Heading3"/>
      </w:pPr>
      <w:bookmarkStart w:id="91" w:name="_Toc397556487"/>
      <w:r>
        <w:t>Theo đọc đĩa</w:t>
      </w:r>
      <w:bookmarkEnd w:id="91"/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992"/>
        <w:gridCol w:w="1276"/>
        <w:gridCol w:w="850"/>
        <w:gridCol w:w="1276"/>
        <w:gridCol w:w="1418"/>
        <w:gridCol w:w="1417"/>
        <w:gridCol w:w="1985"/>
        <w:gridCol w:w="3969"/>
      </w:tblGrid>
      <w:tr w:rsidR="00861CFE" w:rsidRPr="00045406" w:rsidTr="0072091E">
        <w:trPr>
          <w:jc w:val="center"/>
        </w:trPr>
        <w:tc>
          <w:tcPr>
            <w:tcW w:w="1403" w:type="dxa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Physical Reads</w:t>
            </w:r>
          </w:p>
        </w:tc>
        <w:tc>
          <w:tcPr>
            <w:tcW w:w="992" w:type="dxa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Executions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Reads per Exec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%Total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CPU Time (s)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Elapsed Time (s)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SQL 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SQL Module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FC6A26" w:rsidRDefault="00861CFE" w:rsidP="0072091E">
            <w:pPr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6A26">
              <w:rPr>
                <w:rFonts w:ascii="Arial" w:hAnsi="Arial" w:cs="Arial"/>
                <w:b/>
                <w:bCs/>
                <w:sz w:val="16"/>
                <w:szCs w:val="16"/>
              </w:rPr>
              <w:t>SQL Text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9"/>
            <w:vAlign w:val="center"/>
          </w:tcPr>
          <w:p w:rsidR="00861CFE" w:rsidRPr="0084503E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84503E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603,729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603,729.00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33.97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992.87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2513.75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8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gdhnvj5rk7m04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CASE         WHEN DECOD...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307,189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96.05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5124.84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59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0fu6qgb383ru6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/*+ append */ INTO REPO...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275,698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102.96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6179.58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0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du2vf6zb8n5a0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/*+ append */ INTO REPO...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9"/>
            <w:vAlign w:val="center"/>
          </w:tcPr>
          <w:p w:rsidR="00861CFE" w:rsidRPr="0084503E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84503E">
              <w:rPr>
                <w:rFonts w:ascii="Arial" w:hAnsi="Arial" w:cs="Arial"/>
                <w:b/>
                <w:sz w:val="16"/>
                <w:szCs w:val="16"/>
              </w:rPr>
              <w:lastRenderedPageBreak/>
              <w:t>Node 2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1,756,322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878,161.00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36.55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149.77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313.99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1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59j7v3139nr0k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PL/SQL Developer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-- Created on 2/13/2012 by DUN...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1,524,428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31.73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643.05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828.56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2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1aqgv16ngr7r3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BEGIN :1 := thuynt.cell_pkg.bu...</w:t>
            </w:r>
          </w:p>
        </w:tc>
      </w:tr>
      <w:tr w:rsidR="00861CFE" w:rsidTr="0072091E">
        <w:trPr>
          <w:jc w:val="center"/>
        </w:trPr>
        <w:tc>
          <w:tcPr>
            <w:tcW w:w="1403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605,168</w:t>
            </w:r>
          </w:p>
        </w:tc>
        <w:tc>
          <w:tcPr>
            <w:tcW w:w="992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12.59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400.64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1826.48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3" w:anchor="f3wyb0g1mwmqj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drsb201mzkb8n</w:t>
              </w:r>
            </w:hyperlink>
          </w:p>
        </w:tc>
        <w:tc>
          <w:tcPr>
            <w:tcW w:w="198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INSERT INTO temp_og_cell(cell_...</w:t>
            </w:r>
          </w:p>
        </w:tc>
      </w:tr>
    </w:tbl>
    <w:p w:rsidR="00D23AFA" w:rsidRDefault="00662B1D" w:rsidP="00F94573">
      <w:pPr>
        <w:pStyle w:val="Heading3"/>
      </w:pPr>
      <w:bookmarkStart w:id="92" w:name="_Toc397556488"/>
      <w:r>
        <w:lastRenderedPageBreak/>
        <w:t>Theo số lần thực thi</w:t>
      </w:r>
      <w:bookmarkEnd w:id="92"/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418"/>
        <w:gridCol w:w="1275"/>
        <w:gridCol w:w="1488"/>
        <w:gridCol w:w="1350"/>
        <w:gridCol w:w="1415"/>
        <w:gridCol w:w="2268"/>
        <w:gridCol w:w="4111"/>
      </w:tblGrid>
      <w:tr w:rsidR="00861CFE" w:rsidRPr="00045406" w:rsidTr="0072091E">
        <w:trPr>
          <w:jc w:val="center"/>
        </w:trPr>
        <w:tc>
          <w:tcPr>
            <w:tcW w:w="1261" w:type="dxa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Executions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Rows Processed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Rows per Exec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CPU per Exec (s)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Elap per Exec (s) 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SQL Id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SQL Module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8F5F53" w:rsidRDefault="00861CFE" w:rsidP="0072091E">
            <w:pPr>
              <w:tabs>
                <w:tab w:val="clear" w:pos="709"/>
              </w:tabs>
              <w:spacing w:after="60"/>
              <w:ind w:left="-123" w:right="-108"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SQL Text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8"/>
            <w:vAlign w:val="center"/>
          </w:tcPr>
          <w:p w:rsidR="00861CFE" w:rsidRPr="002B57C2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2B57C2">
              <w:rPr>
                <w:rFonts w:ascii="Arial" w:hAnsi="Arial" w:cs="Arial"/>
                <w:b/>
                <w:sz w:val="16"/>
                <w:szCs w:val="16"/>
              </w:rPr>
              <w:t>Node 1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4,603,701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4,602,968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4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gjt4ttqbqxk58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COUNT (*) FROM CRC4_CT....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3,295,381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3,295,068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5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37m4jamkkf7ak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FILE_ID FROM SMSC_IMPOR...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161,566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161,545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6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5yvywvf4w4b3a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* FROM (SELECT B.PROVIN...</w:t>
            </w:r>
          </w:p>
        </w:tc>
      </w:tr>
      <w:tr w:rsidR="00861CFE" w:rsidTr="0072091E">
        <w:trPr>
          <w:jc w:val="center"/>
        </w:trPr>
        <w:tc>
          <w:tcPr>
            <w:tcW w:w="14586" w:type="dxa"/>
            <w:gridSpan w:val="8"/>
            <w:vAlign w:val="center"/>
          </w:tcPr>
          <w:p w:rsidR="00861CFE" w:rsidRPr="002B57C2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2B57C2">
              <w:rPr>
                <w:rFonts w:ascii="Arial" w:hAnsi="Arial" w:cs="Arial"/>
                <w:b/>
                <w:sz w:val="16"/>
                <w:szCs w:val="16"/>
              </w:rPr>
              <w:t>Node 2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14,030,545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13,993,832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7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gjt4ttqbqxk58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JDBC Thin Client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COUNT (*) FROM CRC4_CT....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127,384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8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2jfqzrxhrm93b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/*+ rule */ c.name,  u....</w:t>
            </w:r>
          </w:p>
        </w:tc>
      </w:tr>
      <w:tr w:rsidR="00861CFE" w:rsidTr="0072091E">
        <w:trPr>
          <w:jc w:val="center"/>
        </w:trPr>
        <w:tc>
          <w:tcPr>
            <w:tcW w:w="1261" w:type="dxa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>127,246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127,245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861CFE" w:rsidRPr="0019798F" w:rsidRDefault="0072091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69" w:anchor="bq4f68dmhstyd" w:history="1">
              <w:r w:rsidR="00861CFE" w:rsidRPr="0019798F">
                <w:rPr>
                  <w:rFonts w:ascii="Arial" w:hAnsi="Arial" w:cs="Arial"/>
                  <w:sz w:val="16"/>
                  <w:szCs w:val="16"/>
                </w:rPr>
                <w:t>2skwhauh2cwky</w:t>
              </w:r>
            </w:hyperlink>
          </w:p>
        </w:tc>
        <w:tc>
          <w:tcPr>
            <w:tcW w:w="2268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61CFE" w:rsidRPr="0019798F" w:rsidRDefault="00861CFE" w:rsidP="0072091E">
            <w:pPr>
              <w:tabs>
                <w:tab w:val="clear" w:pos="709"/>
                <w:tab w:val="left" w:pos="19"/>
              </w:tabs>
              <w:spacing w:before="60" w:after="60"/>
              <w:ind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19798F">
              <w:rPr>
                <w:rFonts w:ascii="Arial" w:hAnsi="Arial" w:cs="Arial"/>
                <w:sz w:val="16"/>
                <w:szCs w:val="16"/>
              </w:rPr>
              <w:t>select o.name,  u.name from ob...</w:t>
            </w:r>
          </w:p>
        </w:tc>
      </w:tr>
    </w:tbl>
    <w:p w:rsidR="00662B1D" w:rsidRDefault="003620D1" w:rsidP="00F94573">
      <w:pPr>
        <w:pStyle w:val="Heading3"/>
      </w:pPr>
      <w:bookmarkStart w:id="93" w:name="_Toc397556489"/>
      <w:r>
        <w:lastRenderedPageBreak/>
        <w:t>Danh mục câu lệnh</w:t>
      </w:r>
      <w:bookmarkEnd w:id="93"/>
    </w:p>
    <w:tbl>
      <w:tblPr>
        <w:tblW w:w="145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3041"/>
      </w:tblGrid>
      <w:tr w:rsidR="000E5C20" w:rsidRPr="00045406" w:rsidTr="005669BE">
        <w:trPr>
          <w:jc w:val="center"/>
        </w:trPr>
        <w:tc>
          <w:tcPr>
            <w:tcW w:w="1545" w:type="dxa"/>
            <w:vAlign w:val="center"/>
          </w:tcPr>
          <w:p w:rsidR="000E5C20" w:rsidRPr="00F6202F" w:rsidRDefault="000E5C20" w:rsidP="00E74218">
            <w:pPr>
              <w:tabs>
                <w:tab w:val="clear" w:pos="709"/>
                <w:tab w:val="left" w:pos="0"/>
              </w:tabs>
              <w:spacing w:before="240"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SQL Id</w:t>
            </w:r>
          </w:p>
        </w:tc>
        <w:tc>
          <w:tcPr>
            <w:tcW w:w="13041" w:type="dxa"/>
            <w:vAlign w:val="center"/>
          </w:tcPr>
          <w:p w:rsidR="000E5C20" w:rsidRPr="00F6202F" w:rsidRDefault="000E5C20" w:rsidP="00E74218">
            <w:pPr>
              <w:tabs>
                <w:tab w:val="clear" w:pos="709"/>
                <w:tab w:val="left" w:pos="0"/>
              </w:tabs>
              <w:spacing w:before="240" w:after="6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F53">
              <w:rPr>
                <w:rFonts w:ascii="Arial" w:hAnsi="Arial" w:cs="Arial"/>
                <w:b/>
                <w:bCs/>
                <w:sz w:val="16"/>
                <w:szCs w:val="16"/>
              </w:rPr>
              <w:t>SQL Text</w:t>
            </w:r>
          </w:p>
        </w:tc>
      </w:tr>
    </w:tbl>
    <w:p w:rsidR="00B55684" w:rsidRDefault="00B55684" w:rsidP="00F94573">
      <w:pPr>
        <w:pStyle w:val="Heading1"/>
      </w:pPr>
      <w:bookmarkStart w:id="94" w:name="dj1sv9x4jwtrt"/>
      <w:bookmarkStart w:id="95" w:name="_Toc371091149"/>
      <w:bookmarkStart w:id="96" w:name="_Ref375660090"/>
      <w:bookmarkStart w:id="97" w:name="_Ref375660095"/>
      <w:bookmarkStart w:id="98" w:name="_Ref375662966"/>
      <w:bookmarkStart w:id="99" w:name="_Ref375663017"/>
      <w:bookmarkStart w:id="100" w:name="_Ref375664156"/>
      <w:bookmarkStart w:id="101" w:name="_Ref375664163"/>
      <w:bookmarkStart w:id="102" w:name="_Toc397556490"/>
      <w:bookmarkEnd w:id="94"/>
      <w:r>
        <w:t>Chính sách sao lưu và tình trạng các bản sao lưu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tbl>
      <w:tblPr>
        <w:tblStyle w:val="TableGrid"/>
        <w:tblW w:w="146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31"/>
        <w:gridCol w:w="1471"/>
        <w:gridCol w:w="1418"/>
        <w:gridCol w:w="1559"/>
        <w:gridCol w:w="1417"/>
        <w:gridCol w:w="1545"/>
        <w:gridCol w:w="1314"/>
        <w:gridCol w:w="1315"/>
        <w:gridCol w:w="1315"/>
        <w:gridCol w:w="1315"/>
      </w:tblGrid>
      <w:tr w:rsidR="00B55684" w:rsidTr="0069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1" w:type="dxa"/>
          </w:tcPr>
          <w:p w:rsidR="00B55684" w:rsidRPr="005814ED" w:rsidRDefault="00A140A1" w:rsidP="00A140A1">
            <w:pPr>
              <w:tabs>
                <w:tab w:val="clear" w:pos="709"/>
              </w:tabs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Ngày giờ backup</w:t>
            </w:r>
          </w:p>
        </w:tc>
        <w:tc>
          <w:tcPr>
            <w:tcW w:w="1471" w:type="dxa"/>
          </w:tcPr>
          <w:p w:rsidR="00B55684" w:rsidRPr="005814ED" w:rsidRDefault="00A140A1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Thiết bị đầu ra</w:t>
            </w:r>
          </w:p>
        </w:tc>
        <w:tc>
          <w:tcPr>
            <w:tcW w:w="1418" w:type="dxa"/>
          </w:tcPr>
          <w:p w:rsidR="00B55684" w:rsidRPr="005814ED" w:rsidRDefault="00A140A1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Kích thước đầu vào </w:t>
            </w:r>
            <w:r w:rsidR="00B55684" w:rsidRPr="005814ED">
              <w:rPr>
                <w:rFonts w:ascii="Arial" w:hAnsi="Arial" w:cs="Arial"/>
                <w:bCs/>
                <w:sz w:val="16"/>
                <w:szCs w:val="16"/>
              </w:rPr>
              <w:t>(GB)</w:t>
            </w:r>
          </w:p>
        </w:tc>
        <w:tc>
          <w:tcPr>
            <w:tcW w:w="1559" w:type="dxa"/>
          </w:tcPr>
          <w:p w:rsidR="00B55684" w:rsidRPr="005814ED" w:rsidRDefault="00A140A1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Kích thươc đầu ra </w:t>
            </w:r>
            <w:r w:rsidR="00B55684" w:rsidRPr="005814ED">
              <w:rPr>
                <w:rFonts w:ascii="Arial" w:hAnsi="Arial" w:cs="Arial"/>
                <w:bCs/>
                <w:sz w:val="16"/>
                <w:szCs w:val="16"/>
              </w:rPr>
              <w:t>(GB)</w:t>
            </w:r>
          </w:p>
        </w:tc>
        <w:tc>
          <w:tcPr>
            <w:tcW w:w="1417" w:type="dxa"/>
          </w:tcPr>
          <w:p w:rsidR="00B55684" w:rsidRPr="005814ED" w:rsidRDefault="00A140A1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Trạng thái</w:t>
            </w:r>
          </w:p>
        </w:tc>
        <w:tc>
          <w:tcPr>
            <w:tcW w:w="1545" w:type="dxa"/>
          </w:tcPr>
          <w:p w:rsidR="00B55684" w:rsidRPr="005814ED" w:rsidRDefault="00A140A1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Ngày trong tuần</w:t>
            </w:r>
          </w:p>
        </w:tc>
        <w:tc>
          <w:tcPr>
            <w:tcW w:w="1314" w:type="dxa"/>
          </w:tcPr>
          <w:p w:rsidR="00B55684" w:rsidRPr="005814ED" w:rsidRDefault="00A140A1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Database </w:t>
            </w:r>
            <w:r w:rsidR="00B27328">
              <w:rPr>
                <w:rFonts w:ascii="Arial" w:hAnsi="Arial" w:cs="Arial"/>
                <w:bCs/>
                <w:sz w:val="16"/>
                <w:szCs w:val="16"/>
              </w:rPr>
              <w:t>Full (pieces)</w:t>
            </w:r>
          </w:p>
        </w:tc>
        <w:tc>
          <w:tcPr>
            <w:tcW w:w="1315" w:type="dxa"/>
          </w:tcPr>
          <w:p w:rsidR="00B55684" w:rsidRPr="005814ED" w:rsidRDefault="00B27328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Level 0 (pieces)</w:t>
            </w:r>
          </w:p>
        </w:tc>
        <w:tc>
          <w:tcPr>
            <w:tcW w:w="1315" w:type="dxa"/>
          </w:tcPr>
          <w:p w:rsidR="00B55684" w:rsidRPr="005814ED" w:rsidRDefault="00B55684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814ED">
              <w:rPr>
                <w:rFonts w:ascii="Arial" w:hAnsi="Arial" w:cs="Arial"/>
                <w:bCs/>
                <w:sz w:val="16"/>
                <w:szCs w:val="16"/>
              </w:rPr>
              <w:t>L</w:t>
            </w:r>
            <w:r w:rsidR="00B27328">
              <w:rPr>
                <w:rFonts w:ascii="Arial" w:hAnsi="Arial" w:cs="Arial"/>
                <w:bCs/>
                <w:sz w:val="16"/>
                <w:szCs w:val="16"/>
              </w:rPr>
              <w:t xml:space="preserve">evel </w:t>
            </w:r>
            <w:r w:rsidRPr="005814ED"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B27328">
              <w:rPr>
                <w:rFonts w:ascii="Arial" w:hAnsi="Arial" w:cs="Arial"/>
                <w:bCs/>
                <w:sz w:val="16"/>
                <w:szCs w:val="16"/>
              </w:rPr>
              <w:t xml:space="preserve"> (pieces)</w:t>
            </w:r>
          </w:p>
        </w:tc>
        <w:tc>
          <w:tcPr>
            <w:tcW w:w="1315" w:type="dxa"/>
          </w:tcPr>
          <w:p w:rsidR="00B55684" w:rsidRPr="005814ED" w:rsidRDefault="00B27328" w:rsidP="00A140A1">
            <w:pPr>
              <w:spacing w:before="240" w:after="60"/>
              <w:ind w:firstLine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Archivelog (pieces)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01:09:10 03-09-2014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55684" w:rsidRPr="0073564A" w:rsidRDefault="00F12ECA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1252.44</w:t>
            </w:r>
          </w:p>
        </w:tc>
        <w:tc>
          <w:tcPr>
            <w:tcW w:w="1559" w:type="dxa"/>
          </w:tcPr>
          <w:p w:rsidR="00B55684" w:rsidRPr="0073564A" w:rsidRDefault="00F12ECA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124.32</w:t>
            </w:r>
          </w:p>
        </w:tc>
        <w:tc>
          <w:tcPr>
            <w:tcW w:w="1417" w:type="dxa"/>
          </w:tcPr>
          <w:p w:rsidR="00B55684" w:rsidRPr="0073564A" w:rsidRDefault="00F12ECA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162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22:09:20 02-09-2014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762.128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270.749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353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22:09:30 01-09-2014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543.117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179.769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476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22:08:01 31-08-2014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669.58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223.157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464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22:08:12 30-08-2014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657.052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220.57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348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22:08:31 29-08-2014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585.687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194.713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510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22:08:50 28-08-2014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566.128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188.69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THURSDAY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297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22:08:00 27-08-2014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8353.074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1808.666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F07A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346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22:08:51 27-08-2014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612.464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205.671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324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22:08:56 26-08-2014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554.109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181.854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297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22:08:42 25-08-2014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613.753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202.676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96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22:08:21 24-08-2014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748.865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252.233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78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22:08:43 23-08-2014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665.74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228.72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419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22:08:23 22-08-2014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754.64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259.14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229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18:08:26 20-08-2014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55684" w:rsidRPr="0073564A" w:rsidRDefault="00F12ECA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1114</w:t>
            </w:r>
            <w:r w:rsidR="00B55684" w:rsidRPr="0073564A">
              <w:rPr>
                <w:rFonts w:ascii="Arial" w:eastAsia="Times New Roman" w:hAnsi="Arial" w:cs="Arial"/>
                <w:sz w:val="16"/>
                <w:szCs w:val="16"/>
              </w:rPr>
              <w:t>.00</w:t>
            </w:r>
          </w:p>
        </w:tc>
        <w:tc>
          <w:tcPr>
            <w:tcW w:w="1559" w:type="dxa"/>
          </w:tcPr>
          <w:p w:rsidR="00B55684" w:rsidRPr="0073564A" w:rsidRDefault="00F12ECA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334.32</w:t>
            </w:r>
          </w:p>
        </w:tc>
        <w:tc>
          <w:tcPr>
            <w:tcW w:w="1417" w:type="dxa"/>
          </w:tcPr>
          <w:p w:rsidR="00B55684" w:rsidRPr="0073564A" w:rsidRDefault="00F12ECA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135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22:08:56 19-08-2014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749.80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261.14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676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22:08:48 18-08-2014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680.70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231.07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240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22:08:15 17-08-2014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546.26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183.77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769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22:08:29 16-08-2014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622.00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208.76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432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10:08:56 16-08-2014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55684" w:rsidRPr="0073564A" w:rsidRDefault="00F12ECA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1131.32</w:t>
            </w:r>
          </w:p>
        </w:tc>
        <w:tc>
          <w:tcPr>
            <w:tcW w:w="1559" w:type="dxa"/>
          </w:tcPr>
          <w:p w:rsidR="00B55684" w:rsidRPr="0073564A" w:rsidRDefault="00F12ECA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145.54</w:t>
            </w:r>
          </w:p>
        </w:tc>
        <w:tc>
          <w:tcPr>
            <w:tcW w:w="1417" w:type="dxa"/>
          </w:tcPr>
          <w:p w:rsidR="00B55684" w:rsidRPr="0073564A" w:rsidRDefault="00F12ECA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F07A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229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F12ECA">
        <w:trPr>
          <w:trHeight w:val="330"/>
        </w:trPr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22:08:55 15-08-2014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1067.24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349.71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664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20:08:29 14-08-2014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55684" w:rsidRPr="0073564A" w:rsidRDefault="00F12ECA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432</w:t>
            </w:r>
            <w:r w:rsidR="00B55684" w:rsidRPr="0073564A">
              <w:rPr>
                <w:rFonts w:ascii="Arial" w:eastAsia="Times New Roman" w:hAnsi="Arial" w:cs="Arial"/>
                <w:sz w:val="16"/>
                <w:szCs w:val="16"/>
              </w:rPr>
              <w:t>.00</w:t>
            </w:r>
          </w:p>
        </w:tc>
        <w:tc>
          <w:tcPr>
            <w:tcW w:w="1559" w:type="dxa"/>
          </w:tcPr>
          <w:p w:rsidR="00B55684" w:rsidRPr="0073564A" w:rsidRDefault="00F12ECA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134</w:t>
            </w:r>
            <w:r w:rsidR="00B55684" w:rsidRPr="0073564A">
              <w:rPr>
                <w:rFonts w:ascii="Arial" w:eastAsia="Times New Roman" w:hAnsi="Arial" w:cs="Arial"/>
                <w:sz w:val="16"/>
                <w:szCs w:val="16"/>
              </w:rPr>
              <w:t>.00</w:t>
            </w:r>
          </w:p>
        </w:tc>
        <w:tc>
          <w:tcPr>
            <w:tcW w:w="1417" w:type="dxa"/>
          </w:tcPr>
          <w:p w:rsidR="00B55684" w:rsidRPr="0073564A" w:rsidRDefault="00F12ECA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THURSDAY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F07A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22:08:33 13-08-2014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697.02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230.43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368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22:08:40 12-08-2014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603.57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202.03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524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22:08:57 11-08-2014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590.54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197.87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22:08:22 10-08-2014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548.68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184.13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301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22:08:58 09-08-2014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767.16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278.57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242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09:08:44 09-08-2014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992.49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241.11</w:t>
            </w:r>
          </w:p>
        </w:tc>
        <w:tc>
          <w:tcPr>
            <w:tcW w:w="1417" w:type="dxa"/>
          </w:tcPr>
          <w:p w:rsidR="00B55684" w:rsidRPr="0073564A" w:rsidRDefault="00F12ECA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F07A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38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22:08:19 08-08-2014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700.54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248.94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378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22:08:19 06-08-2014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516.12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170.05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137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22:08:33 05-08-2014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518.69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169.86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270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22:08:13 04-08-2014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567.95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187.07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204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22:08:58 03-08-2014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697.56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230.69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481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22:08:37 02-08-2014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703.04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231.87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362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22:08:02 01-08-2014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871.55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280.23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370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22:07:49 30-07-2014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574.44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190.64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WEDNESDAY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295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22:07:21 29-07-2014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563.54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186.43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150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22:07:03 28-07-2014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596.96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197.19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199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22:07:10 27-07-2014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618.15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205.74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158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09:07:17 27-07-2014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55684" w:rsidRPr="0073564A" w:rsidRDefault="00F12ECA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334</w:t>
            </w:r>
            <w:r w:rsidR="00B55684" w:rsidRPr="0073564A">
              <w:rPr>
                <w:rFonts w:ascii="Arial" w:eastAsia="Times New Roman" w:hAnsi="Arial" w:cs="Arial"/>
                <w:sz w:val="16"/>
                <w:szCs w:val="16"/>
              </w:rPr>
              <w:t>.00</w:t>
            </w:r>
          </w:p>
        </w:tc>
        <w:tc>
          <w:tcPr>
            <w:tcW w:w="1559" w:type="dxa"/>
          </w:tcPr>
          <w:p w:rsidR="00B55684" w:rsidRPr="0073564A" w:rsidRDefault="00F12ECA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112</w:t>
            </w:r>
            <w:r w:rsidR="00B55684" w:rsidRPr="0073564A">
              <w:rPr>
                <w:rFonts w:ascii="Arial" w:eastAsia="Times New Roman" w:hAnsi="Arial" w:cs="Arial"/>
                <w:sz w:val="16"/>
                <w:szCs w:val="16"/>
              </w:rPr>
              <w:t>.00</w:t>
            </w:r>
          </w:p>
        </w:tc>
        <w:tc>
          <w:tcPr>
            <w:tcW w:w="1417" w:type="dxa"/>
          </w:tcPr>
          <w:p w:rsidR="00B55684" w:rsidRPr="0073564A" w:rsidRDefault="00F12ECA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SUNDAY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F07A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144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22:07:37 26-07-2014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638.04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214.54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556</w:t>
            </w:r>
          </w:p>
        </w:tc>
      </w:tr>
      <w:tr w:rsidR="00B55684" w:rsidRPr="0073564A" w:rsidTr="00697FAC">
        <w:tc>
          <w:tcPr>
            <w:tcW w:w="1931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22:07:15 25-07-2014</w:t>
            </w:r>
          </w:p>
        </w:tc>
        <w:tc>
          <w:tcPr>
            <w:tcW w:w="1471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DISK</w:t>
            </w:r>
          </w:p>
        </w:tc>
        <w:tc>
          <w:tcPr>
            <w:tcW w:w="1418" w:type="dxa"/>
          </w:tcPr>
          <w:p w:rsidR="00B55684" w:rsidRPr="0073564A" w:rsidRDefault="00B55684" w:rsidP="00A140A1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642.64</w:t>
            </w:r>
          </w:p>
        </w:tc>
        <w:tc>
          <w:tcPr>
            <w:tcW w:w="1559" w:type="dxa"/>
          </w:tcPr>
          <w:p w:rsidR="00B55684" w:rsidRPr="0073564A" w:rsidRDefault="00B55684" w:rsidP="00F07A84">
            <w:pPr>
              <w:tabs>
                <w:tab w:val="clear" w:pos="709"/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216.05</w:t>
            </w:r>
          </w:p>
        </w:tc>
        <w:tc>
          <w:tcPr>
            <w:tcW w:w="1417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jc w:val="lef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COMPLETED</w:t>
            </w:r>
          </w:p>
        </w:tc>
        <w:tc>
          <w:tcPr>
            <w:tcW w:w="1545" w:type="dxa"/>
          </w:tcPr>
          <w:p w:rsidR="00B55684" w:rsidRPr="0073564A" w:rsidRDefault="00B55684" w:rsidP="00A140A1">
            <w:pPr>
              <w:tabs>
                <w:tab w:val="left" w:pos="19"/>
              </w:tabs>
              <w:spacing w:after="60"/>
              <w:ind w:firstLine="0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</w:p>
        </w:tc>
        <w:tc>
          <w:tcPr>
            <w:tcW w:w="1314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15" w:type="dxa"/>
          </w:tcPr>
          <w:p w:rsidR="00B55684" w:rsidRPr="0073564A" w:rsidRDefault="00B55684" w:rsidP="00F07A84">
            <w:pPr>
              <w:tabs>
                <w:tab w:val="left" w:pos="19"/>
              </w:tabs>
              <w:spacing w:after="60"/>
              <w:ind w:firstLine="0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73564A">
              <w:rPr>
                <w:rFonts w:ascii="Arial" w:eastAsia="Times New Roman" w:hAnsi="Arial" w:cs="Arial"/>
                <w:sz w:val="16"/>
                <w:szCs w:val="16"/>
              </w:rPr>
              <w:t>556</w:t>
            </w:r>
          </w:p>
        </w:tc>
      </w:tr>
    </w:tbl>
    <w:p w:rsidR="00B55684" w:rsidRDefault="00B55684" w:rsidP="00B55684">
      <w:pPr>
        <w:sectPr w:rsidR="00B55684" w:rsidSect="00551817">
          <w:headerReference w:type="default" r:id="rId70"/>
          <w:headerReference w:type="first" r:id="rId71"/>
          <w:pgSz w:w="16840" w:h="11907" w:orient="landscape" w:code="9"/>
          <w:pgMar w:top="1411" w:right="850" w:bottom="850" w:left="850" w:header="461" w:footer="562" w:gutter="0"/>
          <w:cols w:space="720"/>
          <w:docGrid w:linePitch="360"/>
        </w:sectPr>
      </w:pPr>
    </w:p>
    <w:p w:rsidR="00587EEE" w:rsidRDefault="00587EEE" w:rsidP="00F94573">
      <w:pPr>
        <w:pStyle w:val="Heading1"/>
      </w:pPr>
      <w:bookmarkStart w:id="103" w:name="_Toc375034179"/>
      <w:bookmarkStart w:id="104" w:name="_Ref375660057"/>
      <w:bookmarkStart w:id="105" w:name="_Ref375660060"/>
      <w:bookmarkStart w:id="106" w:name="_Toc397556491"/>
      <w:bookmarkStart w:id="107" w:name="_Toc272133932"/>
      <w:r>
        <w:lastRenderedPageBreak/>
        <w:t xml:space="preserve">Những </w:t>
      </w:r>
      <w:r w:rsidR="007651B3">
        <w:t>i</w:t>
      </w:r>
      <w:r>
        <w:t>ndex cần tái cân bằng</w:t>
      </w:r>
      <w:bookmarkEnd w:id="103"/>
      <w:bookmarkEnd w:id="104"/>
      <w:bookmarkEnd w:id="105"/>
      <w:bookmarkEnd w:id="106"/>
      <w:r>
        <w:t xml:space="preserve"> </w:t>
      </w:r>
    </w:p>
    <w:p w:rsidR="000C6428" w:rsidRPr="009E6836" w:rsidRDefault="000C6428" w:rsidP="000C6428">
      <w:pPr>
        <w:rPr>
          <w:sz w:val="24"/>
          <w:szCs w:val="24"/>
        </w:rPr>
      </w:pPr>
      <w:r w:rsidRPr="009E6836">
        <w:rPr>
          <w:sz w:val="24"/>
          <w:szCs w:val="24"/>
        </w:rPr>
        <w:t>Không có index cần tái cân bằng</w:t>
      </w:r>
    </w:p>
    <w:p w:rsidR="00587EEE" w:rsidRDefault="00587EEE" w:rsidP="00F94573">
      <w:pPr>
        <w:pStyle w:val="Heading1"/>
      </w:pPr>
      <w:bookmarkStart w:id="108" w:name="_Ref375662813"/>
      <w:bookmarkStart w:id="109" w:name="_Ref375662816"/>
      <w:bookmarkStart w:id="110" w:name="_Ref375665519"/>
      <w:bookmarkStart w:id="111" w:name="_Ref375665528"/>
      <w:bookmarkStart w:id="112" w:name="_Ref375665533"/>
      <w:bookmarkStart w:id="113" w:name="_Toc397556492"/>
      <w:r>
        <w:t>Tính bảo mật của hệ thống</w:t>
      </w:r>
      <w:bookmarkEnd w:id="108"/>
      <w:bookmarkEnd w:id="109"/>
      <w:bookmarkEnd w:id="110"/>
      <w:bookmarkEnd w:id="111"/>
      <w:bookmarkEnd w:id="112"/>
      <w:bookmarkEnd w:id="113"/>
    </w:p>
    <w:p w:rsidR="00587EEE" w:rsidRDefault="00587EEE" w:rsidP="00F94573">
      <w:pPr>
        <w:pStyle w:val="Heading2"/>
      </w:pPr>
      <w:bookmarkStart w:id="114" w:name="_Toc397556493"/>
      <w:r>
        <w:t>Những tài khoản có vai trò DBA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410"/>
        <w:gridCol w:w="2536"/>
      </w:tblGrid>
      <w:tr w:rsidR="00587EEE" w:rsidRPr="0073564A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5" w:type="dxa"/>
          </w:tcPr>
          <w:p w:rsidR="00587EEE" w:rsidRPr="0073564A" w:rsidRDefault="00587EEE" w:rsidP="00587E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564A">
              <w:rPr>
                <w:rFonts w:ascii="Arial" w:hAnsi="Arial" w:cs="Arial"/>
                <w:sz w:val="16"/>
                <w:szCs w:val="16"/>
              </w:rPr>
              <w:t>Tài khoản</w:t>
            </w:r>
          </w:p>
        </w:tc>
        <w:tc>
          <w:tcPr>
            <w:tcW w:w="2410" w:type="dxa"/>
          </w:tcPr>
          <w:p w:rsidR="00587EEE" w:rsidRPr="0073564A" w:rsidRDefault="00587EEE" w:rsidP="00587E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564A">
              <w:rPr>
                <w:rFonts w:ascii="Arial" w:hAnsi="Arial" w:cs="Arial"/>
                <w:sz w:val="16"/>
                <w:szCs w:val="16"/>
              </w:rPr>
              <w:t>Vai trò được gán</w:t>
            </w:r>
          </w:p>
        </w:tc>
        <w:tc>
          <w:tcPr>
            <w:tcW w:w="2536" w:type="dxa"/>
          </w:tcPr>
          <w:p w:rsidR="00587EEE" w:rsidRPr="0073564A" w:rsidRDefault="00587EEE" w:rsidP="00E75DD9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564A">
              <w:rPr>
                <w:rFonts w:ascii="Arial" w:hAnsi="Arial" w:cs="Arial"/>
                <w:sz w:val="16"/>
                <w:szCs w:val="16"/>
              </w:rPr>
              <w:t xml:space="preserve">Quyền </w:t>
            </w:r>
            <w:r w:rsidR="00E75DD9">
              <w:rPr>
                <w:rFonts w:ascii="Arial" w:hAnsi="Arial" w:cs="Arial"/>
                <w:sz w:val="16"/>
                <w:szCs w:val="16"/>
              </w:rPr>
              <w:t>gán lại (admin option)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NSR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SYS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GGATE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REPDB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SYSMAN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SYSTEM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587EEE" w:rsidRPr="0073564A" w:rsidTr="00E75DD9">
        <w:trPr>
          <w:trHeight w:val="196"/>
        </w:trPr>
        <w:tc>
          <w:tcPr>
            <w:tcW w:w="4395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CRC4_DBA</w:t>
            </w:r>
          </w:p>
        </w:tc>
        <w:tc>
          <w:tcPr>
            <w:tcW w:w="2410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DBA</w:t>
            </w:r>
          </w:p>
        </w:tc>
        <w:tc>
          <w:tcPr>
            <w:tcW w:w="2536" w:type="dxa"/>
          </w:tcPr>
          <w:p w:rsidR="00587EEE" w:rsidRPr="0073564A" w:rsidRDefault="00E75DD9" w:rsidP="00587EEE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:rsidR="00587EEE" w:rsidRDefault="0073564A" w:rsidP="00F94573">
      <w:pPr>
        <w:pStyle w:val="Heading2"/>
      </w:pPr>
      <w:bookmarkStart w:id="115" w:name="_Toc397556494"/>
      <w:r>
        <w:t>Xác thực</w:t>
      </w:r>
      <w:bookmarkEnd w:id="115"/>
    </w:p>
    <w:p w:rsidR="0073564A" w:rsidRPr="009E6836" w:rsidRDefault="0073564A" w:rsidP="00BF1B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836">
        <w:rPr>
          <w:sz w:val="24"/>
          <w:szCs w:val="24"/>
        </w:rPr>
        <w:t>Đăng nhập vào CSDL dùng mật khẩu, xác thực ở mức OS?</w:t>
      </w:r>
    </w:p>
    <w:p w:rsidR="0073564A" w:rsidRPr="009E6836" w:rsidRDefault="0073564A" w:rsidP="0073564A">
      <w:pPr>
        <w:pStyle w:val="ListParagraph"/>
        <w:ind w:left="1069" w:firstLine="0"/>
        <w:rPr>
          <w:sz w:val="24"/>
          <w:szCs w:val="24"/>
        </w:rPr>
      </w:pPr>
      <w:r w:rsidRPr="009E6836">
        <w:rPr>
          <w:sz w:val="24"/>
          <w:szCs w:val="24"/>
        </w:rPr>
        <w:t>Xác thực người dùng ở mức CSDL</w:t>
      </w:r>
    </w:p>
    <w:p w:rsidR="0073564A" w:rsidRPr="009E6836" w:rsidRDefault="0073564A" w:rsidP="00BF1B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836">
        <w:rPr>
          <w:sz w:val="24"/>
          <w:szCs w:val="24"/>
        </w:rPr>
        <w:t>Độ phức tạp của mật khẩu?</w:t>
      </w:r>
    </w:p>
    <w:p w:rsidR="0073564A" w:rsidRPr="009E6836" w:rsidRDefault="0073564A" w:rsidP="0073564A">
      <w:pPr>
        <w:pStyle w:val="ListParagraph"/>
        <w:ind w:left="1069" w:firstLine="0"/>
        <w:rPr>
          <w:sz w:val="24"/>
          <w:szCs w:val="24"/>
        </w:rPr>
      </w:pPr>
      <w:r w:rsidRPr="009E6836">
        <w:rPr>
          <w:sz w:val="24"/>
          <w:szCs w:val="24"/>
        </w:rPr>
        <w:t>Mật khẩu thỏa mãn các yêu cầu về bảo mật</w:t>
      </w:r>
    </w:p>
    <w:p w:rsidR="0073564A" w:rsidRDefault="0073564A" w:rsidP="00F94573">
      <w:pPr>
        <w:pStyle w:val="Heading2"/>
      </w:pPr>
      <w:bookmarkStart w:id="116" w:name="_Toc397556495"/>
      <w:r>
        <w:t>Kiểm soát truy cập</w:t>
      </w:r>
      <w:bookmarkEnd w:id="116"/>
    </w:p>
    <w:p w:rsidR="0073564A" w:rsidRPr="009E6836" w:rsidRDefault="0073564A" w:rsidP="00BF1B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836">
        <w:rPr>
          <w:sz w:val="24"/>
          <w:szCs w:val="24"/>
        </w:rPr>
        <w:t>Quyền hạn được cấp phát đủ, không thừa không thiếu?</w:t>
      </w:r>
    </w:p>
    <w:p w:rsidR="0073564A" w:rsidRPr="009E6836" w:rsidRDefault="0073564A" w:rsidP="0073564A">
      <w:pPr>
        <w:pStyle w:val="ListParagraph"/>
        <w:ind w:left="1069" w:firstLine="0"/>
        <w:rPr>
          <w:sz w:val="24"/>
          <w:szCs w:val="24"/>
        </w:rPr>
      </w:pPr>
      <w:r w:rsidRPr="009E6836">
        <w:rPr>
          <w:sz w:val="24"/>
          <w:szCs w:val="24"/>
        </w:rPr>
        <w:t>Đạt yêu cầu</w:t>
      </w:r>
    </w:p>
    <w:p w:rsidR="0073564A" w:rsidRPr="009E6836" w:rsidRDefault="0073564A" w:rsidP="00BF1B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6836">
        <w:rPr>
          <w:sz w:val="24"/>
          <w:szCs w:val="24"/>
        </w:rPr>
        <w:t>Có dùng Profile để giới hạn tài nguyên sử dụng?</w:t>
      </w:r>
    </w:p>
    <w:p w:rsidR="0073564A" w:rsidRPr="009E6836" w:rsidRDefault="0073564A" w:rsidP="0073564A">
      <w:pPr>
        <w:pStyle w:val="ListParagraph"/>
        <w:ind w:left="1069" w:firstLine="0"/>
        <w:rPr>
          <w:sz w:val="24"/>
          <w:szCs w:val="24"/>
        </w:rPr>
      </w:pPr>
      <w:r w:rsidRPr="009E6836">
        <w:rPr>
          <w:sz w:val="24"/>
          <w:szCs w:val="24"/>
        </w:rPr>
        <w:t>Có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62"/>
        <w:gridCol w:w="1984"/>
        <w:gridCol w:w="1418"/>
      </w:tblGrid>
      <w:tr w:rsidR="0073564A" w:rsidRPr="001F336E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vAlign w:val="top"/>
          </w:tcPr>
          <w:p w:rsidR="0073564A" w:rsidRPr="007A1955" w:rsidRDefault="0073564A" w:rsidP="001F336E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7A1955">
              <w:rPr>
                <w:rFonts w:ascii="Arial" w:hAnsi="Arial" w:cs="Arial"/>
                <w:sz w:val="16"/>
                <w:szCs w:val="16"/>
              </w:rPr>
              <w:t>Profile</w:t>
            </w:r>
          </w:p>
        </w:tc>
        <w:tc>
          <w:tcPr>
            <w:tcW w:w="2962" w:type="dxa"/>
            <w:vAlign w:val="top"/>
          </w:tcPr>
          <w:p w:rsidR="0073564A" w:rsidRPr="007A1955" w:rsidRDefault="0073564A" w:rsidP="001F336E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7A1955">
              <w:rPr>
                <w:rFonts w:ascii="Arial" w:hAnsi="Arial" w:cs="Arial"/>
                <w:sz w:val="16"/>
                <w:szCs w:val="16"/>
              </w:rPr>
              <w:t>Tên tài nguyên</w:t>
            </w:r>
          </w:p>
        </w:tc>
        <w:tc>
          <w:tcPr>
            <w:tcW w:w="1984" w:type="dxa"/>
            <w:vAlign w:val="top"/>
          </w:tcPr>
          <w:p w:rsidR="0073564A" w:rsidRPr="007A1955" w:rsidRDefault="0073564A" w:rsidP="001F336E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7A1955">
              <w:rPr>
                <w:rFonts w:ascii="Arial" w:hAnsi="Arial" w:cs="Arial"/>
                <w:sz w:val="16"/>
                <w:szCs w:val="16"/>
              </w:rPr>
              <w:t>Loại tài nguyên</w:t>
            </w:r>
          </w:p>
        </w:tc>
        <w:tc>
          <w:tcPr>
            <w:tcW w:w="1418" w:type="dxa"/>
            <w:vAlign w:val="top"/>
          </w:tcPr>
          <w:p w:rsidR="0073564A" w:rsidRPr="007A1955" w:rsidRDefault="0073564A" w:rsidP="001F336E">
            <w:pPr>
              <w:pStyle w:val="Table"/>
              <w:rPr>
                <w:rFonts w:ascii="Arial" w:hAnsi="Arial" w:cs="Arial"/>
                <w:sz w:val="16"/>
                <w:szCs w:val="16"/>
              </w:rPr>
            </w:pPr>
            <w:r w:rsidRPr="007A1955">
              <w:rPr>
                <w:rFonts w:ascii="Arial" w:hAnsi="Arial" w:cs="Arial"/>
                <w:sz w:val="16"/>
                <w:szCs w:val="16"/>
              </w:rPr>
              <w:t>Giới hạn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PASSWORD_GRACE_TIME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COMPOSITE_LIMIT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PASSWORD_VERIFY_FUNCTION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NULL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PASSWORD_REUSE_MAX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PASSWORD_REUSE_TIME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PASSWORD_LIFE_TIME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FAILED_LOGIN_ATTEMPTS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PRIVATE_SGA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CONNECT_TIME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LOGICAL_READS_PER_CALL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LOGICAL_READS_PER_SESSION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lastRenderedPageBreak/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CPU_PER_CALL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CPU_PER_SESSION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SESSIONS_PER_USER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PASSWORD_LOCK_TIME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IDLETEST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CPU_PER_CALL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IDLETEST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CPU_PER_SESSION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IDLETEST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LOGICAL_READS_PER_SESSION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IDLETEST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LOGICAL_READS_PER_CALL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IDLETEST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PRIVATE_SGA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PORTAL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SESSIONS_PER_USER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FAILED_LOGIN_ATTEMPTS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PRIVATE_SGA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CONNECT_TIME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IDLE_TIME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LOGICAL_READS_PER_CALL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LOGICAL_READS_PER_SESSION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CPU_PER_CALL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CPU_PER_SESSION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SESSIONS_PER_USER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COMPOSITE_LIMIT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KERNEL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PASSWORD_REUSE_MAX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PASSWORD_VERIFY_FUNCTION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NULL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PASSWORD_LOCK_TIME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PASSWORD_GRACE_TIME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PASSWORD_REUSE_TIME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  <w:tr w:rsidR="00E75DD9" w:rsidRPr="007A1955" w:rsidTr="004A4D2A">
        <w:tc>
          <w:tcPr>
            <w:tcW w:w="2977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VMS_TT</w:t>
            </w:r>
          </w:p>
        </w:tc>
        <w:tc>
          <w:tcPr>
            <w:tcW w:w="2962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PASSWORD_LIFE_TIME</w:t>
            </w:r>
          </w:p>
        </w:tc>
        <w:tc>
          <w:tcPr>
            <w:tcW w:w="1984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top"/>
          </w:tcPr>
          <w:p w:rsidR="00E75DD9" w:rsidRPr="00E75DD9" w:rsidRDefault="00E75DD9" w:rsidP="00E75DD9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E75DD9">
              <w:rPr>
                <w:rFonts w:ascii="Arial" w:hAnsi="Arial" w:cs="Arial"/>
                <w:sz w:val="16"/>
                <w:szCs w:val="16"/>
              </w:rPr>
              <w:t>UNLIMITED</w:t>
            </w:r>
          </w:p>
        </w:tc>
      </w:tr>
    </w:tbl>
    <w:p w:rsidR="00B07AFE" w:rsidRDefault="0026600E" w:rsidP="00F94573">
      <w:pPr>
        <w:pStyle w:val="Heading1"/>
      </w:pPr>
      <w:bookmarkStart w:id="117" w:name="_Toc397556496"/>
      <w:bookmarkEnd w:id="107"/>
      <w:r>
        <w:t>Đánh giá</w:t>
      </w:r>
      <w:r w:rsidR="000C6428">
        <w:t xml:space="preserve"> và đề xuất</w:t>
      </w:r>
      <w:bookmarkEnd w:id="117"/>
    </w:p>
    <w:p w:rsidR="00D221F7" w:rsidRDefault="0026600E" w:rsidP="00F94573">
      <w:pPr>
        <w:pStyle w:val="Heading2"/>
      </w:pPr>
      <w:bookmarkStart w:id="118" w:name="_Toc397556497"/>
      <w:r>
        <w:t>Đánh giá</w:t>
      </w:r>
      <w:bookmarkEnd w:id="118"/>
      <w:r w:rsidR="00D221F7">
        <w:t xml:space="preserve"> </w:t>
      </w:r>
    </w:p>
    <w:p w:rsidR="000C6428" w:rsidRDefault="000C6428" w:rsidP="000C6428">
      <w:pPr>
        <w:pStyle w:val="Heading3"/>
      </w:pPr>
      <w:bookmarkStart w:id="119" w:name="_Toc397556498"/>
      <w:r>
        <w:t>CPU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26600E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26600E" w:rsidRPr="009E6836" w:rsidRDefault="0026600E" w:rsidP="0026600E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26600E" w:rsidRPr="009E6836" w:rsidRDefault="0026600E" w:rsidP="0026600E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E75DD9">
        <w:trPr>
          <w:trHeight w:val="1720"/>
        </w:trPr>
        <w:tc>
          <w:tcPr>
            <w:tcW w:w="4827" w:type="dxa"/>
            <w:vAlign w:val="top"/>
          </w:tcPr>
          <w:p w:rsidR="009E6836" w:rsidRPr="009E6836" w:rsidRDefault="009E6836" w:rsidP="009E6836">
            <w:pPr>
              <w:ind w:firstLine="0"/>
              <w:rPr>
                <w:sz w:val="22"/>
                <w:szCs w:val="22"/>
              </w:rPr>
            </w:pPr>
            <w:bookmarkStart w:id="120" w:name="cpuketqua"/>
            <w:r w:rsidRPr="009E6836">
              <w:rPr>
                <w:sz w:val="22"/>
                <w:szCs w:val="22"/>
              </w:rPr>
              <w:t>CPU result</w:t>
            </w:r>
          </w:p>
          <w:bookmarkEnd w:id="120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9E6836" w:rsidRDefault="009E6836" w:rsidP="009E6836">
            <w:pPr>
              <w:ind w:firstLine="0"/>
              <w:rPr>
                <w:sz w:val="22"/>
                <w:szCs w:val="22"/>
              </w:rPr>
            </w:pPr>
            <w:bookmarkStart w:id="121" w:name="cpudanhgia"/>
            <w:r w:rsidRPr="009E6836">
              <w:rPr>
                <w:sz w:val="22"/>
                <w:szCs w:val="22"/>
              </w:rPr>
              <w:t>Hệ thống không bị quá tải về CPU</w:t>
            </w:r>
          </w:p>
          <w:bookmarkEnd w:id="121"/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</w:tc>
      </w:tr>
    </w:tbl>
    <w:p w:rsidR="000C6428" w:rsidRDefault="000C6428" w:rsidP="000C6428">
      <w:pPr>
        <w:pStyle w:val="Heading3"/>
      </w:pPr>
      <w:bookmarkStart w:id="122" w:name="_Toc397556499"/>
      <w:r>
        <w:lastRenderedPageBreak/>
        <w:t>Memory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26600E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26600E" w:rsidRPr="009E6836" w:rsidRDefault="0026600E" w:rsidP="0026600E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26600E" w:rsidRPr="009E6836" w:rsidRDefault="0026600E" w:rsidP="0026600E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E75DD9">
        <w:trPr>
          <w:trHeight w:val="1201"/>
        </w:trPr>
        <w:tc>
          <w:tcPr>
            <w:tcW w:w="4827" w:type="dxa"/>
          </w:tcPr>
          <w:p w:rsidR="009E6836" w:rsidRPr="009E6836" w:rsidRDefault="009E6836" w:rsidP="0026600E">
            <w:pPr>
              <w:ind w:firstLine="0"/>
              <w:rPr>
                <w:sz w:val="22"/>
                <w:szCs w:val="22"/>
              </w:rPr>
            </w:pPr>
            <w:bookmarkStart w:id="123" w:name="memoryketqua"/>
            <w:r w:rsidRPr="009E6836">
              <w:rPr>
                <w:sz w:val="22"/>
                <w:szCs w:val="22"/>
              </w:rPr>
              <w:t>Tỷ lệ sử dụng memory trung bình của node 1 là 50%, node 2 là 50%</w:t>
            </w:r>
          </w:p>
          <w:p w:rsidR="009E6836" w:rsidRPr="009E6836" w:rsidRDefault="009E6836" w:rsidP="0026600E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Dung lượng sử dụng swap bình quân là 800 MB</w:t>
            </w:r>
          </w:p>
          <w:bookmarkEnd w:id="123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9E6836" w:rsidRPr="009E6836" w:rsidRDefault="009E6836" w:rsidP="0026600E">
            <w:pPr>
              <w:ind w:firstLine="0"/>
              <w:rPr>
                <w:sz w:val="22"/>
                <w:szCs w:val="22"/>
              </w:rPr>
            </w:pPr>
            <w:bookmarkStart w:id="124" w:name="memorydanhgia"/>
            <w:r w:rsidRPr="009E6836">
              <w:rPr>
                <w:sz w:val="22"/>
                <w:szCs w:val="22"/>
              </w:rPr>
              <w:t>Hệ thống không xảy ra tình trạng thiếu bộ nhớ</w:t>
            </w:r>
          </w:p>
          <w:p w:rsidR="009E6836" w:rsidRPr="009E6836" w:rsidRDefault="009E6836" w:rsidP="0026600E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Hệ thống không thiếu swap</w:t>
            </w:r>
          </w:p>
          <w:bookmarkEnd w:id="124"/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</w:tc>
      </w:tr>
    </w:tbl>
    <w:p w:rsidR="00A521B0" w:rsidRDefault="00A521B0" w:rsidP="00A521B0">
      <w:pPr>
        <w:pStyle w:val="Heading3"/>
      </w:pPr>
      <w:bookmarkStart w:id="125" w:name="_Toc397556500"/>
      <w:r>
        <w:t>Hàng đợi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E75DD9">
        <w:trPr>
          <w:trHeight w:val="592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26" w:name="hangdoiketqua"/>
            <w:r w:rsidRPr="009E6836">
              <w:rPr>
                <w:sz w:val="22"/>
                <w:szCs w:val="22"/>
              </w:rPr>
              <w:t>Không có hàng đợi về các tiến trình chờ CPU</w:t>
            </w:r>
          </w:p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Không có hàng đợi về các tiến trình chờ do IO</w:t>
            </w:r>
          </w:p>
          <w:bookmarkEnd w:id="126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27" w:name="hangdoidanhgia"/>
            <w:r>
              <w:rPr>
                <w:sz w:val="22"/>
                <w:szCs w:val="22"/>
              </w:rPr>
              <w:t>Hệ thống không bị xung đột tài nguyên CPU gây quá tải CPU do IO</w:t>
            </w:r>
          </w:p>
          <w:bookmarkEnd w:id="127"/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</w:tc>
      </w:tr>
    </w:tbl>
    <w:p w:rsidR="00A521B0" w:rsidRDefault="00A521B0" w:rsidP="00A521B0">
      <w:pPr>
        <w:pStyle w:val="Heading3"/>
      </w:pPr>
      <w:bookmarkStart w:id="128" w:name="_Toc397556501"/>
      <w:r>
        <w:t>Dung lượng</w:t>
      </w:r>
      <w:r w:rsidR="0026600E">
        <w:t xml:space="preserve"> lưu trữ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4A4D2A">
        <w:tc>
          <w:tcPr>
            <w:tcW w:w="4827" w:type="dxa"/>
            <w:vAlign w:val="top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29" w:name="dungluongketqua"/>
            <w:r w:rsidRPr="009E6836">
              <w:rPr>
                <w:sz w:val="22"/>
                <w:szCs w:val="22"/>
              </w:rPr>
              <w:t>Dung lượng lưu trữ trên hệ thống không bị đầy</w:t>
            </w:r>
          </w:p>
          <w:bookmarkEnd w:id="129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:rsid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30" w:name="dungluongdanhgia"/>
            <w:r w:rsidRPr="009E6836">
              <w:rPr>
                <w:sz w:val="22"/>
                <w:szCs w:val="22"/>
              </w:rPr>
              <w:t>Hệ thống không xảy ra tình trạng thiếu dung lượng lưu trữ</w:t>
            </w:r>
          </w:p>
          <w:bookmarkEnd w:id="130"/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</w:tc>
      </w:tr>
    </w:tbl>
    <w:p w:rsidR="00684D1F" w:rsidRDefault="00684D1F" w:rsidP="0026600E">
      <w:pPr>
        <w:pStyle w:val="Heading3"/>
      </w:pPr>
      <w:bookmarkStart w:id="131" w:name="_Toc397556502"/>
      <w:r>
        <w:t>Clusterware</w:t>
      </w:r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684D1F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684D1F" w:rsidRPr="009E6836" w:rsidRDefault="00684D1F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684D1F" w:rsidRPr="009E6836" w:rsidRDefault="00684D1F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684D1F" w:rsidRPr="009E6836" w:rsidTr="004A4D2A">
        <w:trPr>
          <w:trHeight w:val="662"/>
        </w:trPr>
        <w:tc>
          <w:tcPr>
            <w:tcW w:w="4827" w:type="dxa"/>
            <w:vAlign w:val="top"/>
          </w:tcPr>
          <w:p w:rsidR="00684D1F" w:rsidRPr="009E6836" w:rsidRDefault="00684D1F" w:rsidP="00684D1F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Clusterware và các dịch vụ hoạt động ổn định</w:t>
            </w:r>
          </w:p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684D1F" w:rsidRDefault="00684D1F" w:rsidP="00774248">
            <w:pPr>
              <w:ind w:firstLine="0"/>
              <w:rPr>
                <w:sz w:val="22"/>
                <w:szCs w:val="22"/>
              </w:rPr>
            </w:pPr>
            <w:bookmarkStart w:id="132" w:name="clusterwaredanhgia"/>
            <w:r>
              <w:rPr>
                <w:sz w:val="22"/>
                <w:szCs w:val="22"/>
              </w:rPr>
              <w:t>Clusterware và các thành phần của nó hoạt động bình thường</w:t>
            </w:r>
          </w:p>
          <w:bookmarkEnd w:id="132"/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</w:tc>
      </w:tr>
    </w:tbl>
    <w:p w:rsidR="0026600E" w:rsidRDefault="0026600E" w:rsidP="0026600E">
      <w:pPr>
        <w:pStyle w:val="Heading3"/>
      </w:pPr>
      <w:bookmarkStart w:id="133" w:name="_Toc397556503"/>
      <w:r>
        <w:t>Chỉ số sử dụng hiệu quả</w:t>
      </w:r>
      <w:bookmarkEnd w:id="1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632C52" w:rsidRPr="009E6836" w:rsidTr="00E75DD9">
        <w:trPr>
          <w:trHeight w:val="662"/>
        </w:trPr>
        <w:tc>
          <w:tcPr>
            <w:tcW w:w="4827" w:type="dxa"/>
          </w:tcPr>
          <w:p w:rsidR="00632C52" w:rsidRPr="009E6836" w:rsidRDefault="00632C52" w:rsidP="00774248">
            <w:pPr>
              <w:ind w:firstLine="0"/>
              <w:rPr>
                <w:sz w:val="22"/>
                <w:szCs w:val="22"/>
              </w:rPr>
            </w:pPr>
            <w:bookmarkStart w:id="134" w:name="instanceketqua"/>
            <w:r w:rsidRPr="009E6836">
              <w:rPr>
                <w:sz w:val="22"/>
                <w:szCs w:val="22"/>
              </w:rPr>
              <w:t>Các chỉ số của node 1 xấp xỉ 100%</w:t>
            </w:r>
          </w:p>
          <w:p w:rsidR="00632C52" w:rsidRPr="009E6836" w:rsidRDefault="00632C52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Các chỉ số của node 2 xấp xỉ 100%</w:t>
            </w:r>
          </w:p>
          <w:bookmarkEnd w:id="134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632C52" w:rsidRDefault="00632C52" w:rsidP="00632C52">
            <w:pPr>
              <w:ind w:firstLine="0"/>
              <w:rPr>
                <w:sz w:val="22"/>
                <w:szCs w:val="22"/>
              </w:rPr>
            </w:pPr>
            <w:bookmarkStart w:id="135" w:name="instancedanhgia"/>
            <w:r w:rsidRPr="009E6836">
              <w:rPr>
                <w:sz w:val="22"/>
                <w:szCs w:val="22"/>
              </w:rPr>
              <w:t>Các chỉ số tiệm cận với mức lý tưởng của Oracle</w:t>
            </w:r>
          </w:p>
          <w:bookmarkEnd w:id="135"/>
          <w:p w:rsidR="004A4D2A" w:rsidRPr="004A4D2A" w:rsidRDefault="004A4D2A" w:rsidP="004A4D2A">
            <w:pPr>
              <w:spacing w:before="0" w:after="0"/>
              <w:ind w:firstLine="0"/>
              <w:rPr>
                <w:sz w:val="2"/>
                <w:szCs w:val="22"/>
              </w:rPr>
            </w:pPr>
          </w:p>
        </w:tc>
      </w:tr>
    </w:tbl>
    <w:p w:rsidR="009E6836" w:rsidRDefault="009E6836" w:rsidP="009E6836">
      <w:pPr>
        <w:pStyle w:val="Heading3"/>
      </w:pPr>
      <w:bookmarkStart w:id="136" w:name="_Toc397556504"/>
      <w:r>
        <w:t>Các sự kiện hệ thống phải chờ nhiều nhất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4A4D2A">
        <w:tc>
          <w:tcPr>
            <w:tcW w:w="4827" w:type="dxa"/>
            <w:vAlign w:val="top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Các sự kiện đều là các sự kiện thông thường của CSDL</w:t>
            </w:r>
          </w:p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:rsid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37" w:name="waiteventdanhgia"/>
            <w:r w:rsidRPr="009E6836">
              <w:rPr>
                <w:sz w:val="22"/>
                <w:szCs w:val="22"/>
              </w:rPr>
              <w:t>Hệ thống không bị ảnh hưởng bởi các sự kiện gây nguy hiểm đến hiệu năng hệ thống</w:t>
            </w:r>
          </w:p>
          <w:bookmarkEnd w:id="137"/>
          <w:p w:rsidR="004A4D2A" w:rsidRPr="004A4D2A" w:rsidRDefault="004A4D2A" w:rsidP="004A4D2A">
            <w:pPr>
              <w:spacing w:before="0" w:after="0" w:line="240" w:lineRule="auto"/>
              <w:ind w:firstLine="0"/>
              <w:rPr>
                <w:sz w:val="2"/>
                <w:szCs w:val="22"/>
              </w:rPr>
            </w:pPr>
          </w:p>
        </w:tc>
      </w:tr>
    </w:tbl>
    <w:p w:rsidR="009E6836" w:rsidRDefault="009E6836" w:rsidP="009E6836">
      <w:pPr>
        <w:pStyle w:val="Heading3"/>
      </w:pPr>
      <w:bookmarkStart w:id="138" w:name="_Toc397556505"/>
      <w:r>
        <w:t>Các câu lệnh tiêu tốn tài nguyên</w:t>
      </w:r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4A4D2A">
        <w:tc>
          <w:tcPr>
            <w:tcW w:w="4827" w:type="dxa"/>
            <w:vAlign w:val="top"/>
          </w:tcPr>
          <w:p w:rsidR="009E6836" w:rsidRPr="009E6836" w:rsidRDefault="009E6836" w:rsidP="009E6836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Được liệt kê đầy đủ theo các tiêu chí khác nhau</w:t>
            </w:r>
          </w:p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9E6836" w:rsidRDefault="009E6836" w:rsidP="004A4D2A">
            <w:pPr>
              <w:pStyle w:val="Bang"/>
            </w:pPr>
            <w:r w:rsidRPr="009E6836">
              <w:rPr>
                <w:sz w:val="22"/>
              </w:rPr>
              <w:t>Không có câu lệnh nào gây ra tải rất lớn gây ảnh hưởng với tính chất chi phối tới hiệu suất hệ thống</w:t>
            </w:r>
          </w:p>
          <w:p w:rsidR="004A4D2A" w:rsidRPr="004A4D2A" w:rsidRDefault="004A4D2A" w:rsidP="004A4D2A">
            <w:pPr>
              <w:pStyle w:val="Bang"/>
            </w:pPr>
          </w:p>
        </w:tc>
      </w:tr>
    </w:tbl>
    <w:p w:rsidR="009E6836" w:rsidRDefault="009E6836" w:rsidP="009E6836">
      <w:pPr>
        <w:pStyle w:val="Heading3"/>
      </w:pPr>
      <w:bookmarkStart w:id="139" w:name="_Toc397556506"/>
      <w:r>
        <w:lastRenderedPageBreak/>
        <w:t>Tình trạng backup và tính khả dụng của bản backup</w:t>
      </w:r>
      <w:bookmarkEnd w:id="1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4A4D2A">
        <w:tc>
          <w:tcPr>
            <w:tcW w:w="4827" w:type="dxa"/>
            <w:vAlign w:val="top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40" w:name="backupketqua"/>
            <w:r w:rsidRPr="009E6836">
              <w:rPr>
                <w:sz w:val="22"/>
                <w:szCs w:val="22"/>
              </w:rPr>
              <w:t>Backup hoạt động đúng theo chính sách đề ra</w:t>
            </w:r>
          </w:p>
          <w:bookmarkEnd w:id="140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9E6836" w:rsidRDefault="009E6836" w:rsidP="004A4D2A">
            <w:pPr>
              <w:pStyle w:val="Bang"/>
            </w:pPr>
            <w:bookmarkStart w:id="141" w:name="backupdanhgia"/>
            <w:r w:rsidRPr="009E6836">
              <w:rPr>
                <w:sz w:val="22"/>
              </w:rPr>
              <w:t>Bản backup khả dụng trong tình huống cần khôi phục</w:t>
            </w:r>
          </w:p>
          <w:bookmarkEnd w:id="141"/>
          <w:p w:rsidR="004A4D2A" w:rsidRPr="004A4D2A" w:rsidRDefault="004A4D2A" w:rsidP="004A4D2A">
            <w:pPr>
              <w:pStyle w:val="Bang"/>
              <w:rPr>
                <w:sz w:val="2"/>
              </w:rPr>
            </w:pPr>
          </w:p>
        </w:tc>
      </w:tr>
    </w:tbl>
    <w:p w:rsidR="009E6836" w:rsidRDefault="009E6836" w:rsidP="009E6836">
      <w:pPr>
        <w:pStyle w:val="Heading3"/>
      </w:pPr>
      <w:bookmarkStart w:id="142" w:name="_Toc397556507"/>
      <w:r>
        <w:t>Các lỗi phát sinh đáng chú ý</w:t>
      </w:r>
      <w:bookmarkEnd w:id="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8"/>
      </w:tblGrid>
      <w:tr w:rsidR="009E6836" w:rsidRPr="009E6836" w:rsidTr="00E7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27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Kết quả</w:t>
            </w:r>
          </w:p>
        </w:tc>
        <w:tc>
          <w:tcPr>
            <w:tcW w:w="4528" w:type="dxa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r w:rsidRPr="009E6836">
              <w:rPr>
                <w:sz w:val="22"/>
                <w:szCs w:val="22"/>
              </w:rPr>
              <w:t>Đánh giá</w:t>
            </w:r>
          </w:p>
        </w:tc>
      </w:tr>
      <w:tr w:rsidR="009E6836" w:rsidRPr="009E6836" w:rsidTr="004A4D2A">
        <w:tc>
          <w:tcPr>
            <w:tcW w:w="4827" w:type="dxa"/>
            <w:vAlign w:val="top"/>
          </w:tcPr>
          <w:p w:rsidR="009E6836" w:rsidRPr="009E6836" w:rsidRDefault="009E6836" w:rsidP="00774248">
            <w:pPr>
              <w:ind w:firstLine="0"/>
              <w:rPr>
                <w:sz w:val="22"/>
                <w:szCs w:val="22"/>
              </w:rPr>
            </w:pPr>
            <w:bookmarkStart w:id="143" w:name="loiphatsinhketqua"/>
            <w:r w:rsidRPr="009E6836">
              <w:rPr>
                <w:sz w:val="22"/>
                <w:szCs w:val="22"/>
              </w:rPr>
              <w:t>Không có lỗi phát sinh nghiêm trọng</w:t>
            </w:r>
          </w:p>
          <w:bookmarkEnd w:id="143"/>
          <w:p w:rsidR="0072091E" w:rsidRPr="002D1175" w:rsidRDefault="0072091E" w:rsidP="009E6836">
            <w:pPr>
              <w:ind w:firstLine="0"/>
              <w:rPr>
                <w:sz w:val="2"/>
                <w:szCs w:val="2"/>
              </w:rPr>
            </w:pPr>
          </w:p>
        </w:tc>
        <w:tc>
          <w:tcPr>
            <w:tcW w:w="4528" w:type="dxa"/>
            <w:vAlign w:val="top"/>
          </w:tcPr>
          <w:p w:rsidR="009E6836" w:rsidRDefault="009E6836" w:rsidP="004A4D2A">
            <w:pPr>
              <w:pStyle w:val="Bang"/>
            </w:pPr>
            <w:bookmarkStart w:id="144" w:name="loiphatsinhdanhgia"/>
            <w:r w:rsidRPr="009E6836">
              <w:rPr>
                <w:sz w:val="22"/>
              </w:rPr>
              <w:t>Hệ thống hoạt động bình thường</w:t>
            </w:r>
          </w:p>
          <w:bookmarkEnd w:id="144"/>
          <w:p w:rsidR="004A4D2A" w:rsidRPr="004A4D2A" w:rsidRDefault="004A4D2A" w:rsidP="004A4D2A">
            <w:pPr>
              <w:pStyle w:val="Bang"/>
              <w:rPr>
                <w:sz w:val="2"/>
              </w:rPr>
            </w:pPr>
          </w:p>
        </w:tc>
      </w:tr>
    </w:tbl>
    <w:p w:rsidR="00D221F7" w:rsidRDefault="00D221F7" w:rsidP="00F94573">
      <w:pPr>
        <w:pStyle w:val="Heading2"/>
      </w:pPr>
      <w:bookmarkStart w:id="145" w:name="_Toc397556508"/>
      <w:r>
        <w:t>Các đề xuất trong tháng</w:t>
      </w:r>
      <w:bookmarkEnd w:id="145"/>
    </w:p>
    <w:p w:rsidR="00D40E75" w:rsidRDefault="00D40E75" w:rsidP="00F94573">
      <w:pPr>
        <w:pStyle w:val="Heading3"/>
      </w:pPr>
      <w:bookmarkStart w:id="146" w:name="_Toc397556509"/>
      <w:r>
        <w:t>Các đề xuất đã được xử lý</w:t>
      </w:r>
      <w:bookmarkEnd w:id="146"/>
    </w:p>
    <w:p w:rsidR="000C6428" w:rsidRPr="009E6836" w:rsidRDefault="000C6428" w:rsidP="000C6428">
      <w:pPr>
        <w:rPr>
          <w:sz w:val="24"/>
          <w:szCs w:val="24"/>
        </w:rPr>
      </w:pPr>
      <w:bookmarkStart w:id="147" w:name="dexuatdaduocxuly"/>
      <w:r w:rsidRPr="009E6836">
        <w:rPr>
          <w:sz w:val="24"/>
          <w:szCs w:val="24"/>
        </w:rPr>
        <w:t>Không có</w:t>
      </w:r>
      <w:bookmarkEnd w:id="147"/>
    </w:p>
    <w:p w:rsidR="00D221F7" w:rsidRDefault="00D221F7" w:rsidP="00F94573">
      <w:pPr>
        <w:pStyle w:val="Heading3"/>
      </w:pPr>
      <w:bookmarkStart w:id="148" w:name="_Toc397556510"/>
      <w:r>
        <w:t>Các đề xuất chưa được xử lý</w:t>
      </w:r>
      <w:bookmarkEnd w:id="148"/>
    </w:p>
    <w:p w:rsidR="000C6428" w:rsidRPr="009E6836" w:rsidRDefault="000C6428" w:rsidP="000C6428">
      <w:pPr>
        <w:rPr>
          <w:sz w:val="24"/>
          <w:szCs w:val="24"/>
        </w:rPr>
      </w:pPr>
      <w:bookmarkStart w:id="149" w:name="dexuatchuaduocxuly"/>
      <w:r w:rsidRPr="009E6836">
        <w:rPr>
          <w:sz w:val="24"/>
          <w:szCs w:val="24"/>
        </w:rPr>
        <w:t>Không có</w:t>
      </w:r>
      <w:bookmarkEnd w:id="149"/>
    </w:p>
    <w:sectPr w:rsidR="000C6428" w:rsidRPr="009E6836" w:rsidSect="00551817">
      <w:headerReference w:type="default" r:id="rId72"/>
      <w:headerReference w:type="first" r:id="rId73"/>
      <w:pgSz w:w="11907" w:h="16840" w:code="9"/>
      <w:pgMar w:top="851" w:right="851" w:bottom="851" w:left="1418" w:header="459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AD" w:rsidRDefault="00A760AD" w:rsidP="00FD7E25">
      <w:pPr>
        <w:spacing w:after="0" w:line="240" w:lineRule="auto"/>
      </w:pPr>
      <w:r>
        <w:separator/>
      </w:r>
    </w:p>
  </w:endnote>
  <w:endnote w:type="continuationSeparator" w:id="0">
    <w:p w:rsidR="00A760AD" w:rsidRDefault="00A760AD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AD" w:rsidRDefault="00A760AD" w:rsidP="00FD7E25">
      <w:pPr>
        <w:spacing w:after="0" w:line="240" w:lineRule="auto"/>
      </w:pPr>
      <w:r>
        <w:separator/>
      </w:r>
    </w:p>
  </w:footnote>
  <w:footnote w:type="continuationSeparator" w:id="0">
    <w:p w:rsidR="00A760AD" w:rsidRDefault="00A760AD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Look w:val="04A0" w:firstRow="1" w:lastRow="0" w:firstColumn="1" w:lastColumn="0" w:noHBand="0" w:noVBand="1"/>
    </w:tblPr>
    <w:tblGrid>
      <w:gridCol w:w="1686"/>
      <w:gridCol w:w="4119"/>
      <w:gridCol w:w="3833"/>
    </w:tblGrid>
    <w:tr w:rsidR="0072091E" w:rsidTr="00551817">
      <w:trPr>
        <w:trHeight w:val="736"/>
      </w:trPr>
      <w:tc>
        <w:tcPr>
          <w:tcW w:w="1686" w:type="dxa"/>
          <w:tcBorders>
            <w:bottom w:val="single" w:sz="4" w:space="0" w:color="4F81BD"/>
          </w:tcBorders>
          <w:shd w:val="clear" w:color="auto" w:fill="auto"/>
          <w:vAlign w:val="center"/>
        </w:tcPr>
        <w:p w:rsidR="0072091E" w:rsidRPr="00220E03" w:rsidRDefault="0072091E" w:rsidP="00486090">
          <w:pPr>
            <w:pStyle w:val="CommonHeader"/>
            <w:spacing w:after="20" w:line="240" w:lineRule="auto"/>
            <w:ind w:right="0" w:firstLine="0"/>
            <w:jc w:val="left"/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en-US"/>
            </w:rPr>
          </w:pPr>
        </w:p>
      </w:tc>
      <w:tc>
        <w:tcPr>
          <w:tcW w:w="4119" w:type="dxa"/>
          <w:tcBorders>
            <w:bottom w:val="single" w:sz="4" w:space="0" w:color="4F81BD"/>
          </w:tcBorders>
          <w:shd w:val="clear" w:color="auto" w:fill="auto"/>
          <w:vAlign w:val="bottom"/>
        </w:tcPr>
        <w:p w:rsidR="0072091E" w:rsidRPr="00FC4E60" w:rsidRDefault="0072091E" w:rsidP="00486090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A6A6A6"/>
              <w:sz w:val="16"/>
              <w:szCs w:val="16"/>
              <w:lang w:val="en-US" w:eastAsia="en-US"/>
            </w:rPr>
          </w:pPr>
        </w:p>
      </w:tc>
      <w:tc>
        <w:tcPr>
          <w:tcW w:w="3833" w:type="dxa"/>
          <w:tcBorders>
            <w:bottom w:val="single" w:sz="4" w:space="0" w:color="4F81BD"/>
          </w:tcBorders>
          <w:vAlign w:val="bottom"/>
        </w:tcPr>
        <w:p w:rsidR="0072091E" w:rsidRPr="00551817" w:rsidRDefault="0072091E" w:rsidP="00551817">
          <w:pPr>
            <w:pStyle w:val="Header"/>
            <w:jc w:val="right"/>
            <w:rPr>
              <w:noProof/>
            </w:rPr>
          </w:pPr>
        </w:p>
      </w:tc>
    </w:tr>
  </w:tbl>
  <w:p w:rsidR="0072091E" w:rsidRPr="00FC4E60" w:rsidRDefault="0072091E" w:rsidP="00486090">
    <w:pPr>
      <w:pStyle w:val="Header"/>
      <w:ind w:firstLine="0"/>
      <w:rPr>
        <w:color w:val="8DB3E2"/>
        <w:sz w:val="12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56" w:type="dxa"/>
      <w:tblInd w:w="284" w:type="dxa"/>
      <w:tblLook w:val="04A0" w:firstRow="1" w:lastRow="0" w:firstColumn="1" w:lastColumn="0" w:noHBand="0" w:noVBand="1"/>
    </w:tblPr>
    <w:tblGrid>
      <w:gridCol w:w="2096"/>
      <w:gridCol w:w="6523"/>
      <w:gridCol w:w="6237"/>
    </w:tblGrid>
    <w:tr w:rsidR="0072091E" w:rsidTr="00551817">
      <w:trPr>
        <w:trHeight w:val="1072"/>
      </w:trPr>
      <w:tc>
        <w:tcPr>
          <w:tcW w:w="2096" w:type="dxa"/>
          <w:tcBorders>
            <w:bottom w:val="single" w:sz="4" w:space="0" w:color="4F81BD"/>
          </w:tcBorders>
          <w:shd w:val="clear" w:color="auto" w:fill="auto"/>
          <w:vAlign w:val="center"/>
        </w:tcPr>
        <w:p w:rsidR="0072091E" w:rsidRPr="00220E03" w:rsidRDefault="0072091E" w:rsidP="008231C1">
          <w:pPr>
            <w:pStyle w:val="CommonHeader"/>
            <w:spacing w:after="20" w:line="240" w:lineRule="auto"/>
            <w:ind w:right="0" w:firstLine="0"/>
            <w:jc w:val="left"/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ja-JP"/>
            </w:rPr>
            <w:drawing>
              <wp:inline distT="0" distB="0" distL="0" distR="0" wp14:anchorId="5261EEC0" wp14:editId="12112FF8">
                <wp:extent cx="933450" cy="4381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3" w:type="dxa"/>
          <w:tcBorders>
            <w:bottom w:val="single" w:sz="4" w:space="0" w:color="4F81BD"/>
          </w:tcBorders>
          <w:shd w:val="clear" w:color="auto" w:fill="auto"/>
          <w:vAlign w:val="bottom"/>
        </w:tcPr>
        <w:p w:rsidR="0072091E" w:rsidRPr="00FC4E60" w:rsidRDefault="0072091E" w:rsidP="008231C1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A6A6A6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0066B3"/>
              <w:sz w:val="18"/>
              <w:szCs w:val="18"/>
              <w:lang w:val="en-US" w:eastAsia="en-US"/>
            </w:rPr>
            <w:t>Biên bản kiểm tra định kỳ hệ thống</w:t>
          </w:r>
        </w:p>
      </w:tc>
      <w:tc>
        <w:tcPr>
          <w:tcW w:w="6237" w:type="dxa"/>
          <w:tcBorders>
            <w:bottom w:val="single" w:sz="4" w:space="0" w:color="4F81BD"/>
          </w:tcBorders>
          <w:vAlign w:val="bottom"/>
        </w:tcPr>
        <w:sdt>
          <w:sdtPr>
            <w:id w:val="-1626310363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p w:rsidR="0072091E" w:rsidRPr="00551817" w:rsidRDefault="0072091E" w:rsidP="00551817">
              <w:pPr>
                <w:pStyle w:val="Header"/>
                <w:jc w:val="right"/>
                <w:rPr>
                  <w:noProof/>
                </w:rPr>
              </w:pPr>
              <w:r w:rsidRPr="00551817">
                <w:rPr>
                  <w:sz w:val="24"/>
                  <w:szCs w:val="24"/>
                </w:rPr>
                <w:fldChar w:fldCharType="begin"/>
              </w:r>
              <w:r w:rsidRPr="00551817">
                <w:rPr>
                  <w:sz w:val="24"/>
                  <w:szCs w:val="24"/>
                </w:rPr>
                <w:instrText xml:space="preserve"> PAGE   \* MERGEFORMAT </w:instrText>
              </w:r>
              <w:r w:rsidRPr="00551817">
                <w:rPr>
                  <w:sz w:val="24"/>
                  <w:szCs w:val="24"/>
                </w:rPr>
                <w:fldChar w:fldCharType="separate"/>
              </w:r>
              <w:r w:rsidR="006E005A">
                <w:rPr>
                  <w:noProof/>
                  <w:sz w:val="24"/>
                  <w:szCs w:val="24"/>
                </w:rPr>
                <w:t>28</w:t>
              </w:r>
              <w:r w:rsidRPr="00551817">
                <w:rPr>
                  <w:noProof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72091E" w:rsidRPr="00FC4E60" w:rsidRDefault="0072091E" w:rsidP="00486090">
    <w:pPr>
      <w:pStyle w:val="Header"/>
      <w:ind w:firstLine="0"/>
      <w:rPr>
        <w:color w:val="8DB3E2"/>
        <w:sz w:val="12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91E" w:rsidRDefault="007209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Look w:val="04A0" w:firstRow="1" w:lastRow="0" w:firstColumn="1" w:lastColumn="0" w:noHBand="0" w:noVBand="1"/>
    </w:tblPr>
    <w:tblGrid>
      <w:gridCol w:w="1733"/>
      <w:gridCol w:w="4105"/>
      <w:gridCol w:w="3800"/>
    </w:tblGrid>
    <w:tr w:rsidR="0072091E" w:rsidTr="00551817">
      <w:trPr>
        <w:trHeight w:val="766"/>
      </w:trPr>
      <w:tc>
        <w:tcPr>
          <w:tcW w:w="1733" w:type="dxa"/>
          <w:tcBorders>
            <w:bottom w:val="single" w:sz="4" w:space="0" w:color="4F81BD"/>
          </w:tcBorders>
          <w:shd w:val="clear" w:color="auto" w:fill="auto"/>
          <w:vAlign w:val="center"/>
        </w:tcPr>
        <w:p w:rsidR="0072091E" w:rsidRPr="00220E03" w:rsidRDefault="0072091E" w:rsidP="008231C1">
          <w:pPr>
            <w:pStyle w:val="CommonHeader"/>
            <w:spacing w:after="20" w:line="240" w:lineRule="auto"/>
            <w:ind w:right="0" w:firstLine="0"/>
            <w:jc w:val="left"/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ja-JP"/>
            </w:rPr>
            <w:drawing>
              <wp:inline distT="0" distB="0" distL="0" distR="0" wp14:anchorId="49D8A39D" wp14:editId="1709964E">
                <wp:extent cx="933450" cy="4381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tcBorders>
            <w:bottom w:val="single" w:sz="4" w:space="0" w:color="4F81BD"/>
          </w:tcBorders>
          <w:shd w:val="clear" w:color="auto" w:fill="auto"/>
          <w:vAlign w:val="bottom"/>
        </w:tcPr>
        <w:p w:rsidR="0072091E" w:rsidRPr="00FC4E60" w:rsidRDefault="0072091E" w:rsidP="008231C1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A6A6A6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0066B3"/>
              <w:sz w:val="18"/>
              <w:szCs w:val="18"/>
              <w:lang w:val="en-US" w:eastAsia="en-US"/>
            </w:rPr>
            <w:t>Biên bản kiểm tra định kỳ hệ thống</w:t>
          </w:r>
        </w:p>
      </w:tc>
      <w:tc>
        <w:tcPr>
          <w:tcW w:w="3800" w:type="dxa"/>
          <w:tcBorders>
            <w:bottom w:val="single" w:sz="4" w:space="0" w:color="4F81BD"/>
          </w:tcBorders>
          <w:vAlign w:val="bottom"/>
        </w:tcPr>
        <w:sdt>
          <w:sdtPr>
            <w:id w:val="1228499515"/>
            <w:docPartObj>
              <w:docPartGallery w:val="Page Numbers (Top of Page)"/>
              <w:docPartUnique/>
            </w:docPartObj>
          </w:sdtPr>
          <w:sdtEndPr>
            <w:rPr>
              <w:noProof/>
            </w:rPr>
          </w:sdtEndPr>
          <w:sdtContent>
            <w:p w:rsidR="0072091E" w:rsidRPr="00551817" w:rsidRDefault="0072091E" w:rsidP="00551817">
              <w:pPr>
                <w:pStyle w:val="Header"/>
                <w:jc w:val="right"/>
                <w:rPr>
                  <w:noProof/>
                </w:rPr>
              </w:pPr>
              <w:r w:rsidRPr="00551817">
                <w:rPr>
                  <w:sz w:val="24"/>
                  <w:szCs w:val="24"/>
                </w:rPr>
                <w:fldChar w:fldCharType="begin"/>
              </w:r>
              <w:r w:rsidRPr="00551817">
                <w:rPr>
                  <w:sz w:val="24"/>
                  <w:szCs w:val="24"/>
                </w:rPr>
                <w:instrText xml:space="preserve"> PAGE   \* MERGEFORMAT </w:instrText>
              </w:r>
              <w:r w:rsidRPr="00551817">
                <w:rPr>
                  <w:sz w:val="24"/>
                  <w:szCs w:val="24"/>
                </w:rPr>
                <w:fldChar w:fldCharType="separate"/>
              </w:r>
              <w:r w:rsidR="006E005A">
                <w:rPr>
                  <w:noProof/>
                  <w:sz w:val="24"/>
                  <w:szCs w:val="24"/>
                </w:rPr>
                <w:t>37</w:t>
              </w:r>
              <w:r w:rsidRPr="00551817">
                <w:rPr>
                  <w:noProof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72091E" w:rsidRPr="00FC4E60" w:rsidRDefault="0072091E" w:rsidP="00486090">
    <w:pPr>
      <w:pStyle w:val="Header"/>
      <w:ind w:firstLine="0"/>
      <w:rPr>
        <w:color w:val="8DB3E2"/>
        <w:sz w:val="12"/>
        <w:szCs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Look w:val="04A0" w:firstRow="1" w:lastRow="0" w:firstColumn="1" w:lastColumn="0" w:noHBand="0" w:noVBand="1"/>
    </w:tblPr>
    <w:tblGrid>
      <w:gridCol w:w="1686"/>
      <w:gridCol w:w="4119"/>
      <w:gridCol w:w="3833"/>
    </w:tblGrid>
    <w:tr w:rsidR="0072091E" w:rsidTr="00551817">
      <w:trPr>
        <w:trHeight w:val="736"/>
      </w:trPr>
      <w:tc>
        <w:tcPr>
          <w:tcW w:w="1686" w:type="dxa"/>
          <w:tcBorders>
            <w:bottom w:val="single" w:sz="4" w:space="0" w:color="4F81BD"/>
          </w:tcBorders>
          <w:shd w:val="clear" w:color="auto" w:fill="auto"/>
          <w:vAlign w:val="center"/>
        </w:tcPr>
        <w:p w:rsidR="0072091E" w:rsidRPr="00220E03" w:rsidRDefault="0072091E" w:rsidP="008231C1">
          <w:pPr>
            <w:pStyle w:val="CommonHeader"/>
            <w:spacing w:after="20" w:line="240" w:lineRule="auto"/>
            <w:ind w:right="0" w:firstLine="0"/>
            <w:jc w:val="left"/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ja-JP"/>
            </w:rPr>
            <w:drawing>
              <wp:inline distT="0" distB="0" distL="0" distR="0" wp14:anchorId="5510BED4" wp14:editId="7E75B9AE">
                <wp:extent cx="933450" cy="43815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9" w:type="dxa"/>
          <w:tcBorders>
            <w:bottom w:val="single" w:sz="4" w:space="0" w:color="4F81BD"/>
          </w:tcBorders>
          <w:shd w:val="clear" w:color="auto" w:fill="auto"/>
          <w:vAlign w:val="bottom"/>
        </w:tcPr>
        <w:p w:rsidR="0072091E" w:rsidRPr="00FC4E60" w:rsidRDefault="0072091E" w:rsidP="008231C1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A6A6A6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0066B3"/>
              <w:sz w:val="18"/>
              <w:szCs w:val="18"/>
              <w:lang w:val="en-US" w:eastAsia="en-US"/>
            </w:rPr>
            <w:t>Biên bản kiểm tra định kỳ hệ thống</w:t>
          </w:r>
        </w:p>
      </w:tc>
      <w:tc>
        <w:tcPr>
          <w:tcW w:w="3833" w:type="dxa"/>
          <w:tcBorders>
            <w:bottom w:val="single" w:sz="4" w:space="0" w:color="4F81BD"/>
          </w:tcBorders>
          <w:vAlign w:val="bottom"/>
        </w:tcPr>
        <w:p w:rsidR="0072091E" w:rsidRDefault="0072091E" w:rsidP="008231C1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0066B3"/>
              <w:sz w:val="18"/>
              <w:szCs w:val="18"/>
              <w:lang w:val="en-US" w:eastAsia="en-US"/>
            </w:rPr>
          </w:pPr>
        </w:p>
      </w:tc>
    </w:tr>
  </w:tbl>
  <w:p w:rsidR="0072091E" w:rsidRPr="00FC4E60" w:rsidRDefault="0072091E" w:rsidP="008231C1">
    <w:pPr>
      <w:pStyle w:val="Header"/>
      <w:ind w:firstLine="0"/>
      <w:rPr>
        <w:color w:val="8DB3E2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6B9"/>
    <w:multiLevelType w:val="multilevel"/>
    <w:tmpl w:val="E9B2E146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A7719EE"/>
    <w:multiLevelType w:val="hybridMultilevel"/>
    <w:tmpl w:val="5F98D204"/>
    <w:lvl w:ilvl="0" w:tplc="B9EE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286A7F"/>
    <w:multiLevelType w:val="hybridMultilevel"/>
    <w:tmpl w:val="373EC8A6"/>
    <w:lvl w:ilvl="0" w:tplc="626074E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47245C0"/>
    <w:multiLevelType w:val="hybridMultilevel"/>
    <w:tmpl w:val="4C34BD4A"/>
    <w:lvl w:ilvl="0" w:tplc="5E3C95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53813"/>
    <w:multiLevelType w:val="hybridMultilevel"/>
    <w:tmpl w:val="5F98D204"/>
    <w:lvl w:ilvl="0" w:tplc="B9EE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1B0611"/>
    <w:multiLevelType w:val="hybridMultilevel"/>
    <w:tmpl w:val="C09E2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F4F3F"/>
    <w:multiLevelType w:val="hybridMultilevel"/>
    <w:tmpl w:val="F8C670D6"/>
    <w:lvl w:ilvl="0" w:tplc="EAD811C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240BF"/>
    <w:multiLevelType w:val="hybridMultilevel"/>
    <w:tmpl w:val="6A98E45C"/>
    <w:lvl w:ilvl="0" w:tplc="9F343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DA"/>
    <w:rsid w:val="00011220"/>
    <w:rsid w:val="0001600C"/>
    <w:rsid w:val="0002118A"/>
    <w:rsid w:val="00023A31"/>
    <w:rsid w:val="000244FC"/>
    <w:rsid w:val="00024758"/>
    <w:rsid w:val="00032EA1"/>
    <w:rsid w:val="0003360B"/>
    <w:rsid w:val="00036EF3"/>
    <w:rsid w:val="00045406"/>
    <w:rsid w:val="00047E25"/>
    <w:rsid w:val="000543E4"/>
    <w:rsid w:val="00055F79"/>
    <w:rsid w:val="00056594"/>
    <w:rsid w:val="0006196B"/>
    <w:rsid w:val="00061A9A"/>
    <w:rsid w:val="00070053"/>
    <w:rsid w:val="00070F72"/>
    <w:rsid w:val="00076CF8"/>
    <w:rsid w:val="00076E20"/>
    <w:rsid w:val="00080611"/>
    <w:rsid w:val="00094F20"/>
    <w:rsid w:val="00095115"/>
    <w:rsid w:val="00097095"/>
    <w:rsid w:val="000972E3"/>
    <w:rsid w:val="000A2D2E"/>
    <w:rsid w:val="000A5525"/>
    <w:rsid w:val="000B0BFD"/>
    <w:rsid w:val="000B290F"/>
    <w:rsid w:val="000B5739"/>
    <w:rsid w:val="000C0265"/>
    <w:rsid w:val="000C1638"/>
    <w:rsid w:val="000C6428"/>
    <w:rsid w:val="000C6EB0"/>
    <w:rsid w:val="000D04DA"/>
    <w:rsid w:val="000D5AE6"/>
    <w:rsid w:val="000E2343"/>
    <w:rsid w:val="000E2F37"/>
    <w:rsid w:val="000E41CF"/>
    <w:rsid w:val="000E5C20"/>
    <w:rsid w:val="000F18A9"/>
    <w:rsid w:val="000F32F3"/>
    <w:rsid w:val="00100EB9"/>
    <w:rsid w:val="001061B4"/>
    <w:rsid w:val="00111DA2"/>
    <w:rsid w:val="001156C8"/>
    <w:rsid w:val="00116AA0"/>
    <w:rsid w:val="0013586B"/>
    <w:rsid w:val="00136B55"/>
    <w:rsid w:val="0014292D"/>
    <w:rsid w:val="00142D52"/>
    <w:rsid w:val="00150D24"/>
    <w:rsid w:val="0015193C"/>
    <w:rsid w:val="001530F6"/>
    <w:rsid w:val="00153C35"/>
    <w:rsid w:val="0015516B"/>
    <w:rsid w:val="00171C6C"/>
    <w:rsid w:val="00172499"/>
    <w:rsid w:val="001733B2"/>
    <w:rsid w:val="00176283"/>
    <w:rsid w:val="00184D84"/>
    <w:rsid w:val="00185BCF"/>
    <w:rsid w:val="00195E58"/>
    <w:rsid w:val="0019798F"/>
    <w:rsid w:val="001A5AB8"/>
    <w:rsid w:val="001A6D96"/>
    <w:rsid w:val="001D7274"/>
    <w:rsid w:val="001D748D"/>
    <w:rsid w:val="001D768F"/>
    <w:rsid w:val="001E2F3C"/>
    <w:rsid w:val="001E3C2A"/>
    <w:rsid w:val="001E51EB"/>
    <w:rsid w:val="001E558F"/>
    <w:rsid w:val="001E5C84"/>
    <w:rsid w:val="001E61BD"/>
    <w:rsid w:val="001F336E"/>
    <w:rsid w:val="001F5D25"/>
    <w:rsid w:val="001F65B2"/>
    <w:rsid w:val="00207042"/>
    <w:rsid w:val="00211BE0"/>
    <w:rsid w:val="0022072B"/>
    <w:rsid w:val="0024334B"/>
    <w:rsid w:val="00250A63"/>
    <w:rsid w:val="002514FA"/>
    <w:rsid w:val="00251C01"/>
    <w:rsid w:val="00263A64"/>
    <w:rsid w:val="0026600E"/>
    <w:rsid w:val="00267D25"/>
    <w:rsid w:val="0027323B"/>
    <w:rsid w:val="00274BBD"/>
    <w:rsid w:val="00295677"/>
    <w:rsid w:val="0029623C"/>
    <w:rsid w:val="00297DB5"/>
    <w:rsid w:val="002A4A37"/>
    <w:rsid w:val="002A5305"/>
    <w:rsid w:val="002B4E77"/>
    <w:rsid w:val="002B57C2"/>
    <w:rsid w:val="002B6B35"/>
    <w:rsid w:val="002B6BA9"/>
    <w:rsid w:val="002C3A8A"/>
    <w:rsid w:val="002D45B4"/>
    <w:rsid w:val="002D4EDD"/>
    <w:rsid w:val="002D52C3"/>
    <w:rsid w:val="002D5A62"/>
    <w:rsid w:val="002D6B19"/>
    <w:rsid w:val="002D7C39"/>
    <w:rsid w:val="002F1CF2"/>
    <w:rsid w:val="002F37A6"/>
    <w:rsid w:val="00300054"/>
    <w:rsid w:val="0030427D"/>
    <w:rsid w:val="0031133A"/>
    <w:rsid w:val="003116E7"/>
    <w:rsid w:val="003121C7"/>
    <w:rsid w:val="00315A58"/>
    <w:rsid w:val="0032176E"/>
    <w:rsid w:val="00334EC9"/>
    <w:rsid w:val="0033621D"/>
    <w:rsid w:val="00336945"/>
    <w:rsid w:val="00337B2F"/>
    <w:rsid w:val="00344A85"/>
    <w:rsid w:val="003519D8"/>
    <w:rsid w:val="00351E70"/>
    <w:rsid w:val="00352CDB"/>
    <w:rsid w:val="00354A0B"/>
    <w:rsid w:val="003620D1"/>
    <w:rsid w:val="003623D0"/>
    <w:rsid w:val="00365D4A"/>
    <w:rsid w:val="00365D80"/>
    <w:rsid w:val="00371590"/>
    <w:rsid w:val="003753A7"/>
    <w:rsid w:val="003779C7"/>
    <w:rsid w:val="00377AC2"/>
    <w:rsid w:val="003921D6"/>
    <w:rsid w:val="00393DBB"/>
    <w:rsid w:val="00396950"/>
    <w:rsid w:val="003A7EF6"/>
    <w:rsid w:val="003B00EC"/>
    <w:rsid w:val="003B4B30"/>
    <w:rsid w:val="003C2275"/>
    <w:rsid w:val="003C40F3"/>
    <w:rsid w:val="003C4A8F"/>
    <w:rsid w:val="003C5BF1"/>
    <w:rsid w:val="003D13D9"/>
    <w:rsid w:val="003D2AE4"/>
    <w:rsid w:val="003F0875"/>
    <w:rsid w:val="00403032"/>
    <w:rsid w:val="004034DA"/>
    <w:rsid w:val="0040449F"/>
    <w:rsid w:val="004072E3"/>
    <w:rsid w:val="004132F5"/>
    <w:rsid w:val="004141F4"/>
    <w:rsid w:val="00417FD2"/>
    <w:rsid w:val="00421A2B"/>
    <w:rsid w:val="00421B2C"/>
    <w:rsid w:val="00433733"/>
    <w:rsid w:val="00445AA2"/>
    <w:rsid w:val="00446AC4"/>
    <w:rsid w:val="0045472E"/>
    <w:rsid w:val="00455581"/>
    <w:rsid w:val="0045767A"/>
    <w:rsid w:val="00465BE5"/>
    <w:rsid w:val="00486090"/>
    <w:rsid w:val="00490582"/>
    <w:rsid w:val="004A095A"/>
    <w:rsid w:val="004A0FCA"/>
    <w:rsid w:val="004A3BFA"/>
    <w:rsid w:val="004A4D2A"/>
    <w:rsid w:val="004B2634"/>
    <w:rsid w:val="004C2418"/>
    <w:rsid w:val="004C4133"/>
    <w:rsid w:val="004D08DA"/>
    <w:rsid w:val="004D51C5"/>
    <w:rsid w:val="004D7D5F"/>
    <w:rsid w:val="004E2772"/>
    <w:rsid w:val="004E290E"/>
    <w:rsid w:val="004E2B9D"/>
    <w:rsid w:val="004E7BE8"/>
    <w:rsid w:val="004F2990"/>
    <w:rsid w:val="004F6C1E"/>
    <w:rsid w:val="00517633"/>
    <w:rsid w:val="00524101"/>
    <w:rsid w:val="0052470E"/>
    <w:rsid w:val="0053033D"/>
    <w:rsid w:val="00533663"/>
    <w:rsid w:val="00540CD8"/>
    <w:rsid w:val="00543375"/>
    <w:rsid w:val="00551817"/>
    <w:rsid w:val="00561F4A"/>
    <w:rsid w:val="005669BE"/>
    <w:rsid w:val="00574963"/>
    <w:rsid w:val="00575E42"/>
    <w:rsid w:val="0057657E"/>
    <w:rsid w:val="00581968"/>
    <w:rsid w:val="00587CD0"/>
    <w:rsid w:val="00587EEE"/>
    <w:rsid w:val="005A3A98"/>
    <w:rsid w:val="005A45E3"/>
    <w:rsid w:val="005A78C1"/>
    <w:rsid w:val="005B07C2"/>
    <w:rsid w:val="005B0E00"/>
    <w:rsid w:val="005B4394"/>
    <w:rsid w:val="005C036D"/>
    <w:rsid w:val="005D04E5"/>
    <w:rsid w:val="005D0F99"/>
    <w:rsid w:val="005D2620"/>
    <w:rsid w:val="005D4137"/>
    <w:rsid w:val="005D43EA"/>
    <w:rsid w:val="005E74D7"/>
    <w:rsid w:val="005F4099"/>
    <w:rsid w:val="00604F23"/>
    <w:rsid w:val="00615BE4"/>
    <w:rsid w:val="006228B2"/>
    <w:rsid w:val="006240B8"/>
    <w:rsid w:val="00627134"/>
    <w:rsid w:val="00632C52"/>
    <w:rsid w:val="00642325"/>
    <w:rsid w:val="00644A84"/>
    <w:rsid w:val="00652AD9"/>
    <w:rsid w:val="006611FB"/>
    <w:rsid w:val="00662B1D"/>
    <w:rsid w:val="00672335"/>
    <w:rsid w:val="00682E10"/>
    <w:rsid w:val="00684D1F"/>
    <w:rsid w:val="0068537B"/>
    <w:rsid w:val="00686DCB"/>
    <w:rsid w:val="00687C1D"/>
    <w:rsid w:val="006949B1"/>
    <w:rsid w:val="00697FAC"/>
    <w:rsid w:val="006A51A6"/>
    <w:rsid w:val="006B3401"/>
    <w:rsid w:val="006C0364"/>
    <w:rsid w:val="006C0836"/>
    <w:rsid w:val="006C672E"/>
    <w:rsid w:val="006D3B1F"/>
    <w:rsid w:val="006D7BDE"/>
    <w:rsid w:val="006E005A"/>
    <w:rsid w:val="006E79C9"/>
    <w:rsid w:val="006F0526"/>
    <w:rsid w:val="006F545F"/>
    <w:rsid w:val="0072091E"/>
    <w:rsid w:val="0073564A"/>
    <w:rsid w:val="00761809"/>
    <w:rsid w:val="007651B3"/>
    <w:rsid w:val="00772BE1"/>
    <w:rsid w:val="00773F6D"/>
    <w:rsid w:val="00774248"/>
    <w:rsid w:val="00776802"/>
    <w:rsid w:val="007813C6"/>
    <w:rsid w:val="00782132"/>
    <w:rsid w:val="00784DC6"/>
    <w:rsid w:val="00785EF1"/>
    <w:rsid w:val="00794DAF"/>
    <w:rsid w:val="00795CAB"/>
    <w:rsid w:val="00797065"/>
    <w:rsid w:val="007A1955"/>
    <w:rsid w:val="007A67C2"/>
    <w:rsid w:val="007B0018"/>
    <w:rsid w:val="007B0587"/>
    <w:rsid w:val="007B2C72"/>
    <w:rsid w:val="007C155D"/>
    <w:rsid w:val="007D3FCE"/>
    <w:rsid w:val="007E0C67"/>
    <w:rsid w:val="007E2B80"/>
    <w:rsid w:val="007F0961"/>
    <w:rsid w:val="007F2601"/>
    <w:rsid w:val="007F2986"/>
    <w:rsid w:val="007F43A5"/>
    <w:rsid w:val="007F46C2"/>
    <w:rsid w:val="00807B74"/>
    <w:rsid w:val="0081103D"/>
    <w:rsid w:val="00811526"/>
    <w:rsid w:val="00813EB3"/>
    <w:rsid w:val="0081455B"/>
    <w:rsid w:val="00814688"/>
    <w:rsid w:val="00814CB6"/>
    <w:rsid w:val="00815C80"/>
    <w:rsid w:val="0081768C"/>
    <w:rsid w:val="008201F1"/>
    <w:rsid w:val="008231C1"/>
    <w:rsid w:val="0082336A"/>
    <w:rsid w:val="00824BC1"/>
    <w:rsid w:val="00837F5F"/>
    <w:rsid w:val="00840A0F"/>
    <w:rsid w:val="0084503E"/>
    <w:rsid w:val="0085483D"/>
    <w:rsid w:val="00861CFE"/>
    <w:rsid w:val="00862051"/>
    <w:rsid w:val="0086655F"/>
    <w:rsid w:val="00870795"/>
    <w:rsid w:val="0087207F"/>
    <w:rsid w:val="008755E9"/>
    <w:rsid w:val="00881A1A"/>
    <w:rsid w:val="00885EC1"/>
    <w:rsid w:val="008A0BCD"/>
    <w:rsid w:val="008A4F9C"/>
    <w:rsid w:val="008A5BFF"/>
    <w:rsid w:val="008B7859"/>
    <w:rsid w:val="008C12BA"/>
    <w:rsid w:val="008C3B65"/>
    <w:rsid w:val="008C673F"/>
    <w:rsid w:val="008D0669"/>
    <w:rsid w:val="008D54CE"/>
    <w:rsid w:val="008E09AF"/>
    <w:rsid w:val="008F0177"/>
    <w:rsid w:val="008F3209"/>
    <w:rsid w:val="008F5F53"/>
    <w:rsid w:val="008F6B7B"/>
    <w:rsid w:val="008F73F6"/>
    <w:rsid w:val="00902789"/>
    <w:rsid w:val="00904F5C"/>
    <w:rsid w:val="00911CFB"/>
    <w:rsid w:val="009174AB"/>
    <w:rsid w:val="00931384"/>
    <w:rsid w:val="00940E02"/>
    <w:rsid w:val="009502C9"/>
    <w:rsid w:val="00955C75"/>
    <w:rsid w:val="00962627"/>
    <w:rsid w:val="00977B82"/>
    <w:rsid w:val="00991261"/>
    <w:rsid w:val="00995524"/>
    <w:rsid w:val="009A232F"/>
    <w:rsid w:val="009A6F83"/>
    <w:rsid w:val="009A7FBE"/>
    <w:rsid w:val="009B3F49"/>
    <w:rsid w:val="009B3F70"/>
    <w:rsid w:val="009D2087"/>
    <w:rsid w:val="009E434F"/>
    <w:rsid w:val="009E4682"/>
    <w:rsid w:val="009E4D69"/>
    <w:rsid w:val="009E6836"/>
    <w:rsid w:val="009F27A7"/>
    <w:rsid w:val="009F374C"/>
    <w:rsid w:val="009F52F7"/>
    <w:rsid w:val="00A023B9"/>
    <w:rsid w:val="00A03A57"/>
    <w:rsid w:val="00A10267"/>
    <w:rsid w:val="00A140A1"/>
    <w:rsid w:val="00A34015"/>
    <w:rsid w:val="00A34836"/>
    <w:rsid w:val="00A36745"/>
    <w:rsid w:val="00A370ED"/>
    <w:rsid w:val="00A372F4"/>
    <w:rsid w:val="00A41544"/>
    <w:rsid w:val="00A521B0"/>
    <w:rsid w:val="00A577AC"/>
    <w:rsid w:val="00A62C49"/>
    <w:rsid w:val="00A66991"/>
    <w:rsid w:val="00A708ED"/>
    <w:rsid w:val="00A760AD"/>
    <w:rsid w:val="00A81311"/>
    <w:rsid w:val="00A93BE5"/>
    <w:rsid w:val="00A94FA1"/>
    <w:rsid w:val="00A9615D"/>
    <w:rsid w:val="00AA6DB8"/>
    <w:rsid w:val="00AA70D5"/>
    <w:rsid w:val="00AB2A53"/>
    <w:rsid w:val="00AB5E0D"/>
    <w:rsid w:val="00AB6E0B"/>
    <w:rsid w:val="00AC41C9"/>
    <w:rsid w:val="00AD0AA6"/>
    <w:rsid w:val="00AD0ADC"/>
    <w:rsid w:val="00AD1CBD"/>
    <w:rsid w:val="00AD5800"/>
    <w:rsid w:val="00AD6C08"/>
    <w:rsid w:val="00AE027C"/>
    <w:rsid w:val="00AF010F"/>
    <w:rsid w:val="00AF08BA"/>
    <w:rsid w:val="00AF372A"/>
    <w:rsid w:val="00B07AFE"/>
    <w:rsid w:val="00B10FBE"/>
    <w:rsid w:val="00B2326D"/>
    <w:rsid w:val="00B242FE"/>
    <w:rsid w:val="00B2477A"/>
    <w:rsid w:val="00B25FC7"/>
    <w:rsid w:val="00B27328"/>
    <w:rsid w:val="00B301B9"/>
    <w:rsid w:val="00B32EBD"/>
    <w:rsid w:val="00B35892"/>
    <w:rsid w:val="00B429AB"/>
    <w:rsid w:val="00B55684"/>
    <w:rsid w:val="00B81E19"/>
    <w:rsid w:val="00B90A9E"/>
    <w:rsid w:val="00B936AB"/>
    <w:rsid w:val="00BA1DAE"/>
    <w:rsid w:val="00BA4B93"/>
    <w:rsid w:val="00BA64C8"/>
    <w:rsid w:val="00BB45C2"/>
    <w:rsid w:val="00BC42AC"/>
    <w:rsid w:val="00BC6BDD"/>
    <w:rsid w:val="00BD4CBB"/>
    <w:rsid w:val="00BF0F64"/>
    <w:rsid w:val="00BF1B16"/>
    <w:rsid w:val="00BF75A9"/>
    <w:rsid w:val="00C14C18"/>
    <w:rsid w:val="00C1582C"/>
    <w:rsid w:val="00C27621"/>
    <w:rsid w:val="00C4070B"/>
    <w:rsid w:val="00C445BD"/>
    <w:rsid w:val="00C47E68"/>
    <w:rsid w:val="00C54D95"/>
    <w:rsid w:val="00C5545E"/>
    <w:rsid w:val="00C64E85"/>
    <w:rsid w:val="00C7135D"/>
    <w:rsid w:val="00C75EF2"/>
    <w:rsid w:val="00C7604D"/>
    <w:rsid w:val="00C82EF6"/>
    <w:rsid w:val="00C839BC"/>
    <w:rsid w:val="00C906C3"/>
    <w:rsid w:val="00C97649"/>
    <w:rsid w:val="00C97A83"/>
    <w:rsid w:val="00CA0114"/>
    <w:rsid w:val="00CA2C05"/>
    <w:rsid w:val="00CB333B"/>
    <w:rsid w:val="00CB43D0"/>
    <w:rsid w:val="00CB64D5"/>
    <w:rsid w:val="00CC05CB"/>
    <w:rsid w:val="00CC386E"/>
    <w:rsid w:val="00CC3D66"/>
    <w:rsid w:val="00CC4985"/>
    <w:rsid w:val="00CD3E10"/>
    <w:rsid w:val="00CD414D"/>
    <w:rsid w:val="00CD55D6"/>
    <w:rsid w:val="00CD669A"/>
    <w:rsid w:val="00CD7FC9"/>
    <w:rsid w:val="00CE1E51"/>
    <w:rsid w:val="00CE227D"/>
    <w:rsid w:val="00CF0025"/>
    <w:rsid w:val="00D1100E"/>
    <w:rsid w:val="00D11CC9"/>
    <w:rsid w:val="00D165C2"/>
    <w:rsid w:val="00D176FF"/>
    <w:rsid w:val="00D20576"/>
    <w:rsid w:val="00D20B95"/>
    <w:rsid w:val="00D218BC"/>
    <w:rsid w:val="00D221F6"/>
    <w:rsid w:val="00D221F7"/>
    <w:rsid w:val="00D2329D"/>
    <w:rsid w:val="00D23A51"/>
    <w:rsid w:val="00D23AFA"/>
    <w:rsid w:val="00D30143"/>
    <w:rsid w:val="00D337F9"/>
    <w:rsid w:val="00D34A5F"/>
    <w:rsid w:val="00D37AAE"/>
    <w:rsid w:val="00D40E75"/>
    <w:rsid w:val="00D436D8"/>
    <w:rsid w:val="00D65780"/>
    <w:rsid w:val="00D74FF2"/>
    <w:rsid w:val="00D75D1A"/>
    <w:rsid w:val="00D775E5"/>
    <w:rsid w:val="00D80A8B"/>
    <w:rsid w:val="00D85789"/>
    <w:rsid w:val="00D911F2"/>
    <w:rsid w:val="00DA3700"/>
    <w:rsid w:val="00DA7314"/>
    <w:rsid w:val="00DA7D42"/>
    <w:rsid w:val="00DB0CD8"/>
    <w:rsid w:val="00DB46F6"/>
    <w:rsid w:val="00DC1099"/>
    <w:rsid w:val="00DC584A"/>
    <w:rsid w:val="00DD1D4E"/>
    <w:rsid w:val="00DD44FF"/>
    <w:rsid w:val="00DE52D5"/>
    <w:rsid w:val="00DE5903"/>
    <w:rsid w:val="00DF12F4"/>
    <w:rsid w:val="00DF3211"/>
    <w:rsid w:val="00DF3C22"/>
    <w:rsid w:val="00DF438F"/>
    <w:rsid w:val="00DF723D"/>
    <w:rsid w:val="00E057E1"/>
    <w:rsid w:val="00E07B9F"/>
    <w:rsid w:val="00E22257"/>
    <w:rsid w:val="00E23208"/>
    <w:rsid w:val="00E2647F"/>
    <w:rsid w:val="00E36821"/>
    <w:rsid w:val="00E37A04"/>
    <w:rsid w:val="00E40B46"/>
    <w:rsid w:val="00E44CB3"/>
    <w:rsid w:val="00E45289"/>
    <w:rsid w:val="00E505F6"/>
    <w:rsid w:val="00E5194A"/>
    <w:rsid w:val="00E604B9"/>
    <w:rsid w:val="00E718D4"/>
    <w:rsid w:val="00E74218"/>
    <w:rsid w:val="00E75DD9"/>
    <w:rsid w:val="00E810DC"/>
    <w:rsid w:val="00E829D1"/>
    <w:rsid w:val="00E860DA"/>
    <w:rsid w:val="00E86B8B"/>
    <w:rsid w:val="00E90E3D"/>
    <w:rsid w:val="00E91599"/>
    <w:rsid w:val="00EA2742"/>
    <w:rsid w:val="00EB0391"/>
    <w:rsid w:val="00EB3255"/>
    <w:rsid w:val="00EC23F0"/>
    <w:rsid w:val="00EC3E0E"/>
    <w:rsid w:val="00EE6F29"/>
    <w:rsid w:val="00EF3D35"/>
    <w:rsid w:val="00F07A84"/>
    <w:rsid w:val="00F12ECA"/>
    <w:rsid w:val="00F15F43"/>
    <w:rsid w:val="00F20239"/>
    <w:rsid w:val="00F20383"/>
    <w:rsid w:val="00F20E67"/>
    <w:rsid w:val="00F24F7E"/>
    <w:rsid w:val="00F25EE6"/>
    <w:rsid w:val="00F305FF"/>
    <w:rsid w:val="00F32F54"/>
    <w:rsid w:val="00F34BD4"/>
    <w:rsid w:val="00F44EAC"/>
    <w:rsid w:val="00F45075"/>
    <w:rsid w:val="00F467EA"/>
    <w:rsid w:val="00F4799F"/>
    <w:rsid w:val="00F50993"/>
    <w:rsid w:val="00F51CB7"/>
    <w:rsid w:val="00F526C4"/>
    <w:rsid w:val="00F56D8F"/>
    <w:rsid w:val="00F57362"/>
    <w:rsid w:val="00F60767"/>
    <w:rsid w:val="00F6202F"/>
    <w:rsid w:val="00F72441"/>
    <w:rsid w:val="00F86696"/>
    <w:rsid w:val="00F94573"/>
    <w:rsid w:val="00F94691"/>
    <w:rsid w:val="00F9658C"/>
    <w:rsid w:val="00FA45D7"/>
    <w:rsid w:val="00FA4D8C"/>
    <w:rsid w:val="00FC0E88"/>
    <w:rsid w:val="00FC4E60"/>
    <w:rsid w:val="00FC6065"/>
    <w:rsid w:val="00FC6A26"/>
    <w:rsid w:val="00FD7295"/>
    <w:rsid w:val="00FD7E25"/>
    <w:rsid w:val="00FE23A9"/>
    <w:rsid w:val="00FF02EA"/>
    <w:rsid w:val="00FF2D49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7F2770-61FE-4BAF-958A-2CE75BA7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01"/>
    <w:pPr>
      <w:tabs>
        <w:tab w:val="left" w:pos="709"/>
      </w:tabs>
      <w:spacing w:after="120" w:line="276" w:lineRule="auto"/>
      <w:ind w:firstLine="709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4573"/>
    <w:pPr>
      <w:keepNext/>
      <w:keepLines/>
      <w:numPr>
        <w:numId w:val="1"/>
      </w:numPr>
      <w:spacing w:before="12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4573"/>
    <w:pPr>
      <w:keepNext/>
      <w:keepLines/>
      <w:numPr>
        <w:ilvl w:val="1"/>
        <w:numId w:val="1"/>
      </w:numPr>
      <w:tabs>
        <w:tab w:val="clear" w:pos="709"/>
        <w:tab w:val="left" w:pos="540"/>
      </w:tabs>
      <w:spacing w:before="12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4573"/>
    <w:pPr>
      <w:keepNext/>
      <w:keepLines/>
      <w:numPr>
        <w:ilvl w:val="2"/>
        <w:numId w:val="1"/>
      </w:numPr>
      <w:tabs>
        <w:tab w:val="clear" w:pos="851"/>
      </w:tabs>
      <w:spacing w:before="120"/>
      <w:jc w:val="left"/>
      <w:outlineLvl w:val="2"/>
    </w:pPr>
    <w:rPr>
      <w:rFonts w:ascii="Tahoma" w:eastAsia="Times New Roman" w:hAnsi="Tahoma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7E25"/>
    <w:pPr>
      <w:keepNext/>
      <w:keepLines/>
      <w:numPr>
        <w:ilvl w:val="3"/>
        <w:numId w:val="1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47E25"/>
    <w:pPr>
      <w:keepNext/>
      <w:keepLines/>
      <w:spacing w:before="120"/>
      <w:ind w:firstLine="0"/>
      <w:jc w:val="left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6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6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6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6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94573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F94573"/>
    <w:rPr>
      <w:rFonts w:ascii="Tahoma" w:eastAsia="Times New Roman" w:hAnsi="Tahoma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F94573"/>
    <w:rPr>
      <w:rFonts w:ascii="Tahoma" w:eastAsia="Times New Roman" w:hAnsi="Tahoma"/>
      <w:b/>
      <w:bCs/>
      <w:sz w:val="24"/>
      <w:szCs w:val="26"/>
    </w:rPr>
  </w:style>
  <w:style w:type="character" w:customStyle="1" w:styleId="Heading4Char">
    <w:name w:val="Heading 4 Char"/>
    <w:link w:val="Heading4"/>
    <w:uiPriority w:val="9"/>
    <w:rsid w:val="00047E25"/>
    <w:rPr>
      <w:rFonts w:ascii="Tahoma" w:eastAsia="Times New Roman" w:hAnsi="Tahoma"/>
      <w:b/>
      <w:bCs/>
      <w:i/>
      <w:iCs/>
      <w:sz w:val="24"/>
      <w:szCs w:val="26"/>
    </w:rPr>
  </w:style>
  <w:style w:type="character" w:customStyle="1" w:styleId="Heading5Char">
    <w:name w:val="Heading 5 Char"/>
    <w:link w:val="Heading5"/>
    <w:uiPriority w:val="9"/>
    <w:rsid w:val="00047E25"/>
    <w:rPr>
      <w:rFonts w:ascii="Times New Roman" w:eastAsia="Times New Roman" w:hAnsi="Times New Roman"/>
      <w:b/>
      <w:sz w:val="26"/>
      <w:szCs w:val="22"/>
    </w:rPr>
  </w:style>
  <w:style w:type="character" w:customStyle="1" w:styleId="Heading6Char">
    <w:name w:val="Heading 6 Char"/>
    <w:link w:val="Heading6"/>
    <w:uiPriority w:val="9"/>
    <w:semiHidden/>
    <w:rsid w:val="00581968"/>
    <w:rPr>
      <w:rFonts w:ascii="Cambria" w:eastAsia="Times New Roman" w:hAnsi="Cambria"/>
      <w:i/>
      <w:iCs/>
      <w:color w:val="243F60"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581968"/>
    <w:rPr>
      <w:rFonts w:ascii="Cambria" w:eastAsia="Times New Roman" w:hAnsi="Cambria"/>
      <w:i/>
      <w:iCs/>
      <w:color w:val="404040"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581968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581968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56594"/>
    <w:pPr>
      <w:ind w:left="720"/>
      <w:contextualSpacing/>
    </w:pPr>
  </w:style>
  <w:style w:type="character" w:styleId="BookTitle">
    <w:name w:val="Book Title"/>
    <w:uiPriority w:val="33"/>
    <w:qFormat/>
    <w:rsid w:val="00AF010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2C9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link w:val="Title"/>
    <w:uiPriority w:val="10"/>
    <w:rsid w:val="009502C9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7E25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link w:val="Subtitle"/>
    <w:uiPriority w:val="11"/>
    <w:rsid w:val="001A6D9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72335"/>
    <w:pPr>
      <w:tabs>
        <w:tab w:val="clear" w:pos="709"/>
        <w:tab w:val="left" w:pos="522"/>
        <w:tab w:val="right" w:leader="dot" w:pos="9638"/>
      </w:tabs>
      <w:spacing w:after="60"/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72335"/>
    <w:pPr>
      <w:tabs>
        <w:tab w:val="clear" w:pos="709"/>
        <w:tab w:val="right" w:leader="dot" w:pos="9638"/>
      </w:tabs>
      <w:spacing w:after="60"/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2335"/>
    <w:pPr>
      <w:tabs>
        <w:tab w:val="clear" w:pos="709"/>
        <w:tab w:val="left" w:pos="1320"/>
        <w:tab w:val="right" w:leader="dot" w:pos="9638"/>
      </w:tabs>
      <w:spacing w:after="60"/>
      <w:ind w:left="522" w:firstLine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B429AB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B429AB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PlaceholderText">
    <w:name w:val="Placeholder Tex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CE227D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Verdana" w:hAnsi="Verdana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E227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E227D"/>
    <w:rPr>
      <w:i/>
      <w:iCs/>
      <w:color w:val="000000"/>
    </w:rPr>
  </w:style>
  <w:style w:type="character" w:customStyle="1" w:styleId="apple-style-span">
    <w:name w:val="apple-style-span"/>
    <w:basedOn w:val="DefaultParagraphFont"/>
    <w:rsid w:val="00A372F4"/>
  </w:style>
  <w:style w:type="character" w:styleId="Strong">
    <w:name w:val="Strong"/>
    <w:uiPriority w:val="22"/>
    <w:qFormat/>
    <w:rsid w:val="00486090"/>
    <w:rPr>
      <w:b/>
      <w:bCs/>
    </w:rPr>
  </w:style>
  <w:style w:type="paragraph" w:customStyle="1" w:styleId="Bang">
    <w:name w:val="Bang"/>
    <w:basedOn w:val="Header"/>
    <w:autoRedefine/>
    <w:rsid w:val="004A4D2A"/>
    <w:pPr>
      <w:spacing w:after="0" w:line="240" w:lineRule="auto"/>
      <w:ind w:firstLine="0"/>
    </w:pPr>
    <w:rPr>
      <w:rFonts w:eastAsia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gif"/><Relationship Id="rId21" Type="http://schemas.openxmlformats.org/officeDocument/2006/relationships/image" Target="crcdb/osw/node%201/OSWg_OS_Memory_Free.gif" TargetMode="External"/><Relationship Id="rId42" Type="http://schemas.openxmlformats.org/officeDocument/2006/relationships/hyperlink" Target="file:///F:\Oracle%25Document\Oracle%25Monitoring\ReportGeneration\DoiSoat\crcdb\awr_crc4db1_1_121301_121302_2014_08_24_11_00.html" TargetMode="External"/><Relationship Id="rId47" Type="http://schemas.openxmlformats.org/officeDocument/2006/relationships/hyperlink" Target="file:///F:\Oracle%25Document\Oracle%25Monitoring\ReportGeneration\DoiSoat\crcdb\awr_crc4db1_1_121301_121302_2014_08_24_11_00.html" TargetMode="External"/><Relationship Id="rId63" Type="http://schemas.openxmlformats.org/officeDocument/2006/relationships/hyperlink" Target="file:///F:\Oracle%25Document\Oracle%25Monitoring\ReportGeneration\DoiSoat\crcdb\awr_crc4db1_1_121301_121302_2014_08_24_11_00.html" TargetMode="External"/><Relationship Id="rId68" Type="http://schemas.openxmlformats.org/officeDocument/2006/relationships/hyperlink" Target="file:///F:\Oracle%25Document\Oracle%25Monitoring\ReportGeneration\DoiSoat\crcdb\awr_crc4db1_1_121301_121302_2014_08_24_11_0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9" Type="http://schemas.openxmlformats.org/officeDocument/2006/relationships/image" Target="crcdb/osw/node%201/OSWg_OS_Memory_Swap.gif" TargetMode="External"/><Relationship Id="rId11" Type="http://schemas.openxmlformats.org/officeDocument/2006/relationships/image" Target="crcdb/osw/node%202/OSWg_OS_Cpu_Idle.gif" TargetMode="External"/><Relationship Id="rId24" Type="http://schemas.openxmlformats.org/officeDocument/2006/relationships/image" Target="media/image9.gif"/><Relationship Id="rId32" Type="http://schemas.openxmlformats.org/officeDocument/2006/relationships/image" Target="media/image13.gif"/><Relationship Id="rId37" Type="http://schemas.openxmlformats.org/officeDocument/2006/relationships/image" Target="crcdb/osw/node%201/OSWg_OS_Wait_Queue.gif" TargetMode="External"/><Relationship Id="rId40" Type="http://schemas.openxmlformats.org/officeDocument/2006/relationships/header" Target="header1.xml"/><Relationship Id="rId45" Type="http://schemas.openxmlformats.org/officeDocument/2006/relationships/hyperlink" Target="file:///F:\Oracle%25Document\Oracle%25Monitoring\ReportGeneration\DoiSoat\crcdb\awr_crc4db1_1_121301_121302_2014_08_24_11_00.html" TargetMode="External"/><Relationship Id="rId53" Type="http://schemas.openxmlformats.org/officeDocument/2006/relationships/hyperlink" Target="file:///F:\Oracle%25Document\Oracle%25Monitoring\ReportGeneration\DoiSoat\crcdb\awr_crc4db1_1_121301_121302_2014_08_24_11_00.html" TargetMode="External"/><Relationship Id="rId58" Type="http://schemas.openxmlformats.org/officeDocument/2006/relationships/hyperlink" Target="file:///F:\Oracle%25Document\Oracle%25Monitoring\ReportGeneration\DoiSoat\crcdb\awr_crc4db1_1_121301_121302_2014_08_24_11_00.html" TargetMode="External"/><Relationship Id="rId66" Type="http://schemas.openxmlformats.org/officeDocument/2006/relationships/hyperlink" Target="file:///F:\Oracle%25Document\Oracle%25Monitoring\ReportGeneration\DoiSoat\crcdb\awr_crc4db1_1_121301_121302_2014_08_24_11_00.html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F:\Oracle%25Document\Oracle%25Monitoring\ReportGeneration\DoiSoat\crcdb\awr_crc4db1_1_121301_121302_2014_08_24_11_00.html" TargetMode="External"/><Relationship Id="rId19" Type="http://schemas.openxmlformats.org/officeDocument/2006/relationships/image" Target="crcdb/osw/node%202/OSWg_OS_Cpu_User.gi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crcdb/osw/node%202/OSWg_OS_Memory_Scan_Rate.gif" TargetMode="External"/><Relationship Id="rId30" Type="http://schemas.openxmlformats.org/officeDocument/2006/relationships/image" Target="media/image12.gif"/><Relationship Id="rId35" Type="http://schemas.openxmlformats.org/officeDocument/2006/relationships/image" Target="crcdb/osw/node%202/OSWg_OS_Run_Queue.gif" TargetMode="External"/><Relationship Id="rId43" Type="http://schemas.openxmlformats.org/officeDocument/2006/relationships/hyperlink" Target="file:///F:\Oracle%25Document\Oracle%25Monitoring\ReportGeneration\DoiSoat\crcdb\awr_crc4db1_1_121301_121302_2014_08_24_11_00.html" TargetMode="External"/><Relationship Id="rId48" Type="http://schemas.openxmlformats.org/officeDocument/2006/relationships/hyperlink" Target="file:///F:\Oracle%25Document\Oracle%25Monitoring\ReportGeneration\DoiSoat\crcdb\awr_crc4db1_1_121301_121302_2014_08_24_11_00.html" TargetMode="External"/><Relationship Id="rId56" Type="http://schemas.openxmlformats.org/officeDocument/2006/relationships/hyperlink" Target="file:///F:\Oracle%25Document\Oracle%25Monitoring\ReportGeneration\DoiSoat\crcdb\awr_crc4db1_1_121301_121302_2014_08_24_11_00.html" TargetMode="External"/><Relationship Id="rId64" Type="http://schemas.openxmlformats.org/officeDocument/2006/relationships/hyperlink" Target="file:///F:\Oracle%25Document\Oracle%25Monitoring\ReportGeneration\DoiSoat\crcdb\awr_crc4db1_1_121301_121302_2014_08_24_11_00.html" TargetMode="External"/><Relationship Id="rId69" Type="http://schemas.openxmlformats.org/officeDocument/2006/relationships/hyperlink" Target="file:///F:\Oracle%25Document\Oracle%25Monitoring\ReportGeneration\DoiSoat\crcdb\awr_crc4db1_1_121301_121302_2014_08_24_11_00.html" TargetMode="External"/><Relationship Id="rId8" Type="http://schemas.openxmlformats.org/officeDocument/2006/relationships/image" Target="media/image1.gif"/><Relationship Id="rId51" Type="http://schemas.openxmlformats.org/officeDocument/2006/relationships/hyperlink" Target="file:///F:\Oracle%25Document\Oracle%25Monitoring\ReportGeneration\DoiSoat\crcdb\awr_crc4db1_1_121301_121302_2014_08_24_11_00.html" TargetMode="External"/><Relationship Id="rId72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image" Target="crcdb/osw/node%201/OSWg_OS_Cpu_User.gif" TargetMode="External"/><Relationship Id="rId25" Type="http://schemas.openxmlformats.org/officeDocument/2006/relationships/image" Target="crcdb/osw/node%201/OSWg_OS_Memory_Scan_Rate.gif" TargetMode="External"/><Relationship Id="rId33" Type="http://schemas.openxmlformats.org/officeDocument/2006/relationships/image" Target="crcdb/osw/node%201/OSWg_OS_Run_Queue.gif" TargetMode="External"/><Relationship Id="rId38" Type="http://schemas.openxmlformats.org/officeDocument/2006/relationships/image" Target="media/image16.gif"/><Relationship Id="rId46" Type="http://schemas.openxmlformats.org/officeDocument/2006/relationships/hyperlink" Target="file:///F:\Oracle%25Document\Oracle%25Monitoring\ReportGeneration\DoiSoat\crcdb\awr_crc4db1_1_121301_121302_2014_08_24_11_00.html" TargetMode="External"/><Relationship Id="rId59" Type="http://schemas.openxmlformats.org/officeDocument/2006/relationships/hyperlink" Target="file:///F:\Oracle%25Document\Oracle%25Monitoring\ReportGeneration\DoiSoat\crcdb\awr_crc4db1_1_121301_121302_2014_08_24_11_00.html" TargetMode="External"/><Relationship Id="rId67" Type="http://schemas.openxmlformats.org/officeDocument/2006/relationships/hyperlink" Target="file:///F:\Oracle%25Document\Oracle%25Monitoring\ReportGeneration\DoiSoat\crcdb\awr_crc4db1_1_121301_121302_2014_08_24_11_00.html" TargetMode="External"/><Relationship Id="rId20" Type="http://schemas.openxmlformats.org/officeDocument/2006/relationships/image" Target="media/image7.gif"/><Relationship Id="rId41" Type="http://schemas.openxmlformats.org/officeDocument/2006/relationships/hyperlink" Target="file:///F:\Oracle%25Document\Oracle%25Monitoring\ReportGeneration\DoiSoat\crcdb\awr_crc4db1_1_121301_121302_2014_08_24_11_00.html" TargetMode="External"/><Relationship Id="rId54" Type="http://schemas.openxmlformats.org/officeDocument/2006/relationships/hyperlink" Target="file:///F:\Oracle%25Document\Oracle%25Monitoring\ReportGeneration\DoiSoat\crcdb\awr_crc4db1_1_121301_121302_2014_08_24_11_00.html" TargetMode="External"/><Relationship Id="rId62" Type="http://schemas.openxmlformats.org/officeDocument/2006/relationships/hyperlink" Target="file:///F:\Oracle%25Document\Oracle%25Monitoring\ReportGeneration\DoiSoat\crcdb\awr_crc4db1_1_121301_121302_2014_08_24_11_00.html" TargetMode="External"/><Relationship Id="rId70" Type="http://schemas.openxmlformats.org/officeDocument/2006/relationships/header" Target="header2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crcdb/osw/node%202/OSWg_OS_Cpu_System.gif" TargetMode="External"/><Relationship Id="rId23" Type="http://schemas.openxmlformats.org/officeDocument/2006/relationships/image" Target="crcdb/osw/node%202/OSWg_OS_Memory_Free.gif" TargetMode="External"/><Relationship Id="rId28" Type="http://schemas.openxmlformats.org/officeDocument/2006/relationships/image" Target="media/image11.gif"/><Relationship Id="rId36" Type="http://schemas.openxmlformats.org/officeDocument/2006/relationships/image" Target="media/image15.gif"/><Relationship Id="rId49" Type="http://schemas.openxmlformats.org/officeDocument/2006/relationships/hyperlink" Target="file:///F:\Oracle%25Document\Oracle%25Monitoring\ReportGeneration\DoiSoat\crcdb\awr_crc4db1_1_121301_121302_2014_08_24_11_00.html" TargetMode="External"/><Relationship Id="rId57" Type="http://schemas.openxmlformats.org/officeDocument/2006/relationships/hyperlink" Target="file:///F:\Oracle%25Document\Oracle%25Monitoring\ReportGeneration\DoiSoat\crcdb\awr_crc4db1_1_121301_121302_2014_08_24_11_00.html" TargetMode="External"/><Relationship Id="rId10" Type="http://schemas.openxmlformats.org/officeDocument/2006/relationships/image" Target="media/image2.gif"/><Relationship Id="rId31" Type="http://schemas.openxmlformats.org/officeDocument/2006/relationships/image" Target="crcdb/osw/node%202/OSWg_OS_Memory_Swap.gif" TargetMode="External"/><Relationship Id="rId44" Type="http://schemas.openxmlformats.org/officeDocument/2006/relationships/hyperlink" Target="file:///F:\Oracle%25Document\Oracle%25Monitoring\ReportGeneration\DoiSoat\crcdb\awr_crc4db1_1_121301_121302_2014_08_24_11_00.html" TargetMode="External"/><Relationship Id="rId52" Type="http://schemas.openxmlformats.org/officeDocument/2006/relationships/hyperlink" Target="file:///F:\Oracle%25Document\Oracle%25Monitoring\ReportGeneration\DoiSoat\crcdb\awr_crc4db1_1_121301_121302_2014_08_24_11_00.html" TargetMode="External"/><Relationship Id="rId60" Type="http://schemas.openxmlformats.org/officeDocument/2006/relationships/hyperlink" Target="file:///F:\Oracle%25Document\Oracle%25Monitoring\ReportGeneration\DoiSoat\crcdb\awr_crc4db1_1_121301_121302_2014_08_24_11_00.html" TargetMode="External"/><Relationship Id="rId65" Type="http://schemas.openxmlformats.org/officeDocument/2006/relationships/hyperlink" Target="file:///F:\Oracle%25Document\Oracle%25Monitoring\ReportGeneration\DoiSoat\crcdb\awr_crc4db1_1_121301_121302_2014_08_24_11_00.html" TargetMode="External"/><Relationship Id="rId73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crcdb/osw/node%201/OSWg_OS_Cpu_Idle.gif" TargetMode="External"/><Relationship Id="rId13" Type="http://schemas.openxmlformats.org/officeDocument/2006/relationships/image" Target="crcdb/osw/node%201/OSWg_OS_Cpu_System.gif" TargetMode="External"/><Relationship Id="rId18" Type="http://schemas.openxmlformats.org/officeDocument/2006/relationships/image" Target="media/image6.gif"/><Relationship Id="rId39" Type="http://schemas.openxmlformats.org/officeDocument/2006/relationships/image" Target="crcdb/osw/node%202/OSWg_OS_Wait_Queue.gif" TargetMode="External"/><Relationship Id="rId34" Type="http://schemas.openxmlformats.org/officeDocument/2006/relationships/image" Target="media/image14.gif"/><Relationship Id="rId50" Type="http://schemas.openxmlformats.org/officeDocument/2006/relationships/hyperlink" Target="file:///F:\Oracle%25Document\Oracle%25Monitoring\ReportGeneration\DoiSoat\crcdb\awr_crc4db1_1_121301_121302_2014_08_24_11_00.html" TargetMode="External"/><Relationship Id="rId55" Type="http://schemas.openxmlformats.org/officeDocument/2006/relationships/hyperlink" Target="file:///F:\Oracle%25Document\Oracle%25Monitoring\ReportGeneration\DoiSoat\crcdb\awr_crc4db1_1_121301_121302_2014_08_24_11_00.html" TargetMode="External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ngltt\Desktop\test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7502D-0C76-458E-A60D-F9A67DF3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test01.dot</Template>
  <TotalTime>1445</TotalTime>
  <Pages>37</Pages>
  <Words>4820</Words>
  <Characters>27475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32231</CharactersWithSpaces>
  <SharedDoc>false</SharedDoc>
  <HLinks>
    <vt:vector size="204" baseType="variant">
      <vt:variant>
        <vt:i4>3735678</vt:i4>
      </vt:variant>
      <vt:variant>
        <vt:i4>285</vt:i4>
      </vt:variant>
      <vt:variant>
        <vt:i4>0</vt:i4>
      </vt:variant>
      <vt:variant>
        <vt:i4>5</vt:i4>
      </vt:variant>
      <vt:variant>
        <vt:lpwstr>C:\Hyperlogy\Project\CNTTSupport\Bao cao\BHTT\awr\awr_bhttdb2_2_8105_8106_2013_01_21_10_00.html</vt:lpwstr>
      </vt:variant>
      <vt:variant>
        <vt:lpwstr>2z7fts0z11t9q</vt:lpwstr>
      </vt:variant>
      <vt:variant>
        <vt:i4>6619189</vt:i4>
      </vt:variant>
      <vt:variant>
        <vt:i4>282</vt:i4>
      </vt:variant>
      <vt:variant>
        <vt:i4>0</vt:i4>
      </vt:variant>
      <vt:variant>
        <vt:i4>5</vt:i4>
      </vt:variant>
      <vt:variant>
        <vt:lpwstr>C:\Hyperlogy\Project\CNTTSupport\Bao cao\BHTT\awr\awr_bhttdb2_2_8105_8106_2013_01_21_10_00.html</vt:lpwstr>
      </vt:variant>
      <vt:variant>
        <vt:lpwstr>9hy3m0v3sqghn</vt:lpwstr>
      </vt:variant>
      <vt:variant>
        <vt:i4>6881330</vt:i4>
      </vt:variant>
      <vt:variant>
        <vt:i4>279</vt:i4>
      </vt:variant>
      <vt:variant>
        <vt:i4>0</vt:i4>
      </vt:variant>
      <vt:variant>
        <vt:i4>5</vt:i4>
      </vt:variant>
      <vt:variant>
        <vt:lpwstr>C:\Hyperlogy\Project\CNTTSupport\Bao cao\BHTT\awr\awr_bhttdb2_2_8105_8106_2013_01_21_10_00.html</vt:lpwstr>
      </vt:variant>
      <vt:variant>
        <vt:lpwstr>cctgz2cy65p7a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_Toc347140726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_Toc347140725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_Toc347140724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_Toc347140723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_Toc347140722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_Toc347140721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_Toc347140720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_Toc347140719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_Toc347140718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_Toc347140717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_Toc347140716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_Toc347140715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_Toc347140714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_Toc347140713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_Toc347140712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_Toc347140711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_Toc347140710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_Toc347140709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_Toc347140708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_Toc347140707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_Toc347140706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_Toc347140705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_Toc347140704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_Toc347140703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_Toc347140702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_Toc347140701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_Toc347140700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_Toc347140699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_Toc347140698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_Toc347140697</vt:lpwstr>
      </vt:variant>
      <vt:variant>
        <vt:i4>655468</vt:i4>
      </vt:variant>
      <vt:variant>
        <vt:i4>10176</vt:i4>
      </vt:variant>
      <vt:variant>
        <vt:i4>1025</vt:i4>
      </vt:variant>
      <vt:variant>
        <vt:i4>1</vt:i4>
      </vt:variant>
      <vt:variant>
        <vt:lpwstr>C:\Hyperlogy\Project\CNTTSupport\gif\BHTT\Primary\node1\LTOMg_OS_Cpu_Idle.gif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Thanh Tung</dc:creator>
  <cp:keywords/>
  <dc:description/>
  <cp:lastModifiedBy>Sony Vaio</cp:lastModifiedBy>
  <cp:revision>28</cp:revision>
  <dcterms:created xsi:type="dcterms:W3CDTF">2013-10-28T07:59:00Z</dcterms:created>
  <dcterms:modified xsi:type="dcterms:W3CDTF">2015-12-24T08:52:00Z</dcterms:modified>
</cp:coreProperties>
</file>