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E25" w:rsidRPr="00295BF0" w:rsidRDefault="00047E25" w:rsidP="00295BF0">
      <w:pPr>
        <w:tabs>
          <w:tab w:val="clear" w:pos="709"/>
        </w:tabs>
        <w:spacing w:after="0" w:line="240" w:lineRule="auto"/>
        <w:ind w:firstLine="0"/>
        <w:jc w:val="left"/>
      </w:pPr>
    </w:p>
    <w:p w:rsidR="0012743D" w:rsidRPr="0012743D" w:rsidRDefault="0012743D" w:rsidP="0012743D"/>
    <w:p w:rsidR="00295BF0" w:rsidRDefault="00295BF0" w:rsidP="0012743D">
      <w:pPr>
        <w:pStyle w:val="Title"/>
      </w:pPr>
      <w:bookmarkStart w:id="0" w:name="_Toc438731766"/>
      <w:r w:rsidRPr="00295BF0">
        <w:t xml:space="preserve">Hướng dẫn cài đặt script lấy </w:t>
      </w:r>
      <w:r w:rsidR="00A52FEC">
        <w:t>số liệu OSWatcher</w:t>
      </w:r>
      <w:bookmarkEnd w:id="0"/>
    </w:p>
    <w:p w:rsidR="0012743D" w:rsidRPr="0012743D" w:rsidRDefault="0012743D" w:rsidP="0012743D"/>
    <w:p w:rsidR="00295BF0" w:rsidRPr="00295BF0" w:rsidRDefault="00295BF0" w:rsidP="00295BF0">
      <w:pPr>
        <w:pStyle w:val="Heading1"/>
      </w:pPr>
      <w:bookmarkStart w:id="1" w:name="_Toc438731767"/>
      <w:r w:rsidRPr="00295BF0">
        <w:t>Mô tả script</w:t>
      </w:r>
      <w:bookmarkEnd w:id="1"/>
    </w:p>
    <w:p w:rsidR="00295BF0" w:rsidRPr="00295BF0" w:rsidRDefault="00295BF0" w:rsidP="00893EAD">
      <w:r w:rsidRPr="00295BF0">
        <w:t>Script cài đặt các file cần thiết và tạo scheduler để chạy định kỳ, script có thể chạy tốt trên Solaris.</w:t>
      </w:r>
    </w:p>
    <w:p w:rsidR="00295BF0" w:rsidRPr="00295BF0" w:rsidRDefault="00295BF0" w:rsidP="00893EAD">
      <w:r w:rsidRPr="00295BF0">
        <w:t>Script sẽ làm các công việc sau:</w:t>
      </w:r>
    </w:p>
    <w:p w:rsidR="00295BF0" w:rsidRPr="00295BF0" w:rsidRDefault="00295BF0" w:rsidP="00D10F40">
      <w:pPr>
        <w:pStyle w:val="ListParagraph"/>
        <w:numPr>
          <w:ilvl w:val="0"/>
          <w:numId w:val="2"/>
        </w:numPr>
      </w:pPr>
      <w:r w:rsidRPr="00295BF0">
        <w:t>Giải nén file oswbb601.tar.</w:t>
      </w:r>
    </w:p>
    <w:p w:rsidR="00295BF0" w:rsidRPr="00295BF0" w:rsidRDefault="00295BF0" w:rsidP="00D10F40">
      <w:pPr>
        <w:pStyle w:val="ListParagraph"/>
        <w:numPr>
          <w:ilvl w:val="0"/>
          <w:numId w:val="2"/>
        </w:numPr>
      </w:pPr>
      <w:r w:rsidRPr="00295BF0">
        <w:t>Thêm các biến môi trường cần thiết vào $HOME/.profile của oracle</w:t>
      </w:r>
    </w:p>
    <w:p w:rsidR="00295BF0" w:rsidRPr="00893EAD" w:rsidRDefault="00295BF0" w:rsidP="00D10F40">
      <w:pPr>
        <w:pStyle w:val="ListParagraph"/>
        <w:numPr>
          <w:ilvl w:val="0"/>
          <w:numId w:val="2"/>
        </w:numPr>
      </w:pPr>
      <w:r w:rsidRPr="00893EAD">
        <w:t>Tạo thư mục report: nơi đặt số liệu báo cáo, sẽ được tạo cùng thư mục với script initosw.sh</w:t>
      </w:r>
    </w:p>
    <w:p w:rsidR="00295BF0" w:rsidRPr="00295BF0" w:rsidRDefault="00295BF0" w:rsidP="00D10F40">
      <w:pPr>
        <w:pStyle w:val="ListParagraph"/>
        <w:numPr>
          <w:ilvl w:val="0"/>
          <w:numId w:val="2"/>
        </w:numPr>
      </w:pPr>
      <w:r w:rsidRPr="00295BF0">
        <w:t>Giải nén file scripts.</w:t>
      </w:r>
      <w:r w:rsidR="00893EAD">
        <w:t>zip</w:t>
      </w:r>
      <w:r w:rsidRPr="00295BF0">
        <w:t xml:space="preserve"> chứa các file crsstat, cluster_info.sh, dbinfo.sh và generat</w:t>
      </w:r>
      <w:r w:rsidR="00893EAD">
        <w:t>e</w:t>
      </w:r>
      <w:r w:rsidRPr="00295BF0">
        <w:t>_awr_by_id.sql vào thư mục $ORACLE_HOME/bin</w:t>
      </w:r>
    </w:p>
    <w:p w:rsidR="00295BF0" w:rsidRPr="00295BF0" w:rsidRDefault="00295BF0" w:rsidP="00D10F40">
      <w:pPr>
        <w:pStyle w:val="ListParagraph"/>
        <w:numPr>
          <w:ilvl w:val="0"/>
          <w:numId w:val="2"/>
        </w:numPr>
      </w:pPr>
      <w:r w:rsidRPr="00295BF0">
        <w:t>Tạo file oswcheck.sh, dùng để lấy số liệu báo cáo và copy vào thư mục report.</w:t>
      </w:r>
    </w:p>
    <w:p w:rsidR="00295BF0" w:rsidRPr="00295BF0" w:rsidRDefault="00295BF0" w:rsidP="00D10F40">
      <w:pPr>
        <w:pStyle w:val="ListParagraph"/>
        <w:numPr>
          <w:ilvl w:val="0"/>
          <w:numId w:val="2"/>
        </w:numPr>
      </w:pPr>
      <w:r w:rsidRPr="00295BF0">
        <w:t>Script oswcheck.sh chạy 1 ngày 1 lần lúc 1h</w:t>
      </w:r>
      <w:r w:rsidR="00893EAD">
        <w:t xml:space="preserve"> </w:t>
      </w:r>
      <w:r w:rsidRPr="00295BF0">
        <w:t>5phut. Nếu là ngày bình thường script sẽ lấy số liệu OSW từ thư mục archive tập trung vào thư mục archive_$ORACLE_SID. Nếu là ngày lấy số liệu để làm báo cáo tháng(quy định bởi tham số RPTDATE), script sẽ nén và chuyển thư mục archive_$ORACLE_SID vào thư mục report, lấy báo cáo crsstat, cluster_info.sh, db_info.sh và AWR trong ngày và chuyển vào thư mục report</w:t>
      </w:r>
    </w:p>
    <w:p w:rsidR="00295BF0" w:rsidRDefault="00295BF0" w:rsidP="00D10F40">
      <w:pPr>
        <w:pStyle w:val="ListParagraph"/>
        <w:numPr>
          <w:ilvl w:val="0"/>
          <w:numId w:val="2"/>
        </w:numPr>
      </w:pPr>
      <w:r w:rsidRPr="00295BF0">
        <w:t>Thêm tác vụ lấy báo cáo định kỳ vào crontab.</w:t>
      </w:r>
    </w:p>
    <w:p w:rsidR="0012743D" w:rsidRPr="00295BF0" w:rsidRDefault="0012743D" w:rsidP="0012743D">
      <w:pPr>
        <w:pStyle w:val="ListParagraph"/>
        <w:ind w:left="1429" w:firstLine="0"/>
      </w:pPr>
    </w:p>
    <w:p w:rsidR="00295BF0" w:rsidRDefault="00295BF0" w:rsidP="00295BF0">
      <w:pPr>
        <w:pStyle w:val="Heading1"/>
      </w:pPr>
      <w:bookmarkStart w:id="2" w:name="_Toc438731768"/>
      <w:r w:rsidRPr="00295BF0">
        <w:t>Các bước tiến hành: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EF2EDE" w:rsidTr="00EF2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96" w:type="dxa"/>
          </w:tcPr>
          <w:p w:rsidR="00EF2EDE" w:rsidRDefault="00EF2EDE" w:rsidP="00EF2EDE">
            <w:pPr>
              <w:ind w:firstLine="0"/>
            </w:pPr>
            <w:r>
              <w:t>STT</w:t>
            </w:r>
          </w:p>
        </w:tc>
        <w:tc>
          <w:tcPr>
            <w:tcW w:w="3096" w:type="dxa"/>
          </w:tcPr>
          <w:p w:rsidR="00EF2EDE" w:rsidRDefault="00EF2EDE" w:rsidP="00EF2EDE">
            <w:pPr>
              <w:ind w:firstLine="0"/>
            </w:pPr>
            <w:r>
              <w:t>OSWatcher</w:t>
            </w:r>
          </w:p>
        </w:tc>
        <w:tc>
          <w:tcPr>
            <w:tcW w:w="3096" w:type="dxa"/>
          </w:tcPr>
          <w:p w:rsidR="00EF2EDE" w:rsidRDefault="00EF2EDE" w:rsidP="00EF2EDE">
            <w:pPr>
              <w:ind w:firstLine="0"/>
            </w:pPr>
            <w:r>
              <w:t>MAS</w:t>
            </w:r>
          </w:p>
        </w:tc>
      </w:tr>
      <w:tr w:rsidR="00EF2EDE" w:rsidTr="00EF2EDE">
        <w:tc>
          <w:tcPr>
            <w:tcW w:w="3096" w:type="dxa"/>
          </w:tcPr>
          <w:p w:rsidR="00EF2EDE" w:rsidRDefault="00EF2EDE" w:rsidP="00EF2EDE">
            <w:pPr>
              <w:ind w:firstLine="0"/>
            </w:pPr>
            <w:r>
              <w:t>1</w:t>
            </w:r>
          </w:p>
        </w:tc>
        <w:tc>
          <w:tcPr>
            <w:tcW w:w="3096" w:type="dxa"/>
          </w:tcPr>
          <w:p w:rsidR="00EF2EDE" w:rsidRPr="00295BF0" w:rsidRDefault="00EF2EDE" w:rsidP="00EF2EDE">
            <w:pPr>
              <w:ind w:firstLine="0"/>
            </w:pPr>
            <w:r w:rsidRPr="00295BF0">
              <w:t>Copy 3 file oswbb601.tar, scripts.zip, initosw.sh vào thư mục sẽ đặt số liệu báo cáo</w:t>
            </w:r>
          </w:p>
          <w:p w:rsidR="00EF2EDE" w:rsidRDefault="00EF2EDE" w:rsidP="00EF2EDE">
            <w:pPr>
              <w:ind w:firstLine="0"/>
            </w:pPr>
          </w:p>
        </w:tc>
        <w:tc>
          <w:tcPr>
            <w:tcW w:w="3096" w:type="dxa"/>
          </w:tcPr>
          <w:p w:rsidR="00EF2EDE" w:rsidRDefault="00EF2EDE" w:rsidP="00EF2EDE">
            <w:pPr>
              <w:ind w:firstLine="0"/>
            </w:pPr>
            <w:r>
              <w:t>Copy 2 file mas.jar, mas_deploy.properties, jdk1.6.sh lên</w:t>
            </w:r>
          </w:p>
        </w:tc>
      </w:tr>
      <w:tr w:rsidR="00EF2EDE" w:rsidTr="00EF2EDE">
        <w:tc>
          <w:tcPr>
            <w:tcW w:w="3096" w:type="dxa"/>
          </w:tcPr>
          <w:p w:rsidR="00EF2EDE" w:rsidRDefault="00EF2EDE" w:rsidP="00EF2EDE">
            <w:pPr>
              <w:ind w:firstLine="0"/>
            </w:pPr>
            <w:r>
              <w:t>2</w:t>
            </w:r>
          </w:p>
        </w:tc>
        <w:tc>
          <w:tcPr>
            <w:tcW w:w="3096" w:type="dxa"/>
          </w:tcPr>
          <w:p w:rsidR="00EF2EDE" w:rsidRPr="00ED51E1" w:rsidRDefault="00EF2EDE" w:rsidP="00EF2EDE">
            <w:pPr>
              <w:ind w:firstLine="0"/>
            </w:pPr>
            <w:r w:rsidRPr="00ED51E1">
              <w:t>Chạy initosw.sh</w:t>
            </w:r>
          </w:p>
          <w:p w:rsidR="00EF2EDE" w:rsidRPr="00ED51E1" w:rsidRDefault="00EF2EDE" w:rsidP="00EF2EDE">
            <w:pPr>
              <w:ind w:firstLine="0"/>
              <w:rPr>
                <w:rFonts w:ascii="Courier New" w:hAnsi="Courier New" w:cs="Courier New"/>
                <w:color w:val="FFFFFF" w:themeColor="background1"/>
                <w:sz w:val="20"/>
                <w:szCs w:val="20"/>
                <w:highlight w:val="black"/>
              </w:rPr>
            </w:pPr>
            <w:r w:rsidRPr="00ED51E1">
              <w:rPr>
                <w:rFonts w:ascii="Courier New" w:hAnsi="Courier New" w:cs="Courier New"/>
                <w:color w:val="FFFFFF" w:themeColor="background1"/>
                <w:sz w:val="20"/>
                <w:szCs w:val="20"/>
                <w:highlight w:val="black"/>
              </w:rPr>
              <w:lastRenderedPageBreak/>
              <w:t>chmod +x initosw.sh</w:t>
            </w:r>
          </w:p>
          <w:p w:rsidR="00EF2EDE" w:rsidRDefault="00EF2EDE" w:rsidP="00EF2EDE">
            <w:pPr>
              <w:ind w:firstLine="0"/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</w:pPr>
            <w:r w:rsidRPr="00ED51E1">
              <w:rPr>
                <w:rFonts w:ascii="Courier New" w:hAnsi="Courier New" w:cs="Courier New"/>
                <w:color w:val="FFFFFF" w:themeColor="background1"/>
                <w:sz w:val="20"/>
                <w:szCs w:val="20"/>
                <w:highlight w:val="black"/>
              </w:rPr>
              <w:t>./initosw.sh</w:t>
            </w:r>
          </w:p>
          <w:p w:rsidR="00EF2EDE" w:rsidRPr="00295BF0" w:rsidRDefault="00EF2EDE" w:rsidP="00EF2EDE">
            <w:pPr>
              <w:ind w:firstLine="0"/>
            </w:pPr>
          </w:p>
        </w:tc>
        <w:tc>
          <w:tcPr>
            <w:tcW w:w="3096" w:type="dxa"/>
          </w:tcPr>
          <w:p w:rsidR="00EF2EDE" w:rsidRDefault="00EF2EDE" w:rsidP="00EF2EDE">
            <w:pPr>
              <w:ind w:firstLine="0"/>
            </w:pPr>
            <w:r>
              <w:lastRenderedPageBreak/>
              <w:t>Cài đặt JDK 1.6 portable</w:t>
            </w:r>
          </w:p>
          <w:p w:rsidR="00EF2EDE" w:rsidRDefault="00EF2EDE" w:rsidP="00EF2EDE">
            <w:pPr>
              <w:ind w:firstLine="0"/>
            </w:pPr>
            <w:r>
              <w:lastRenderedPageBreak/>
              <w:t>./jdk1.6.sh</w:t>
            </w:r>
          </w:p>
        </w:tc>
      </w:tr>
      <w:tr w:rsidR="00EF2EDE" w:rsidTr="00EF2EDE">
        <w:tc>
          <w:tcPr>
            <w:tcW w:w="3096" w:type="dxa"/>
          </w:tcPr>
          <w:p w:rsidR="00EF2EDE" w:rsidRDefault="00EF2EDE" w:rsidP="00EF2EDE">
            <w:pPr>
              <w:ind w:firstLine="0"/>
            </w:pPr>
            <w:r>
              <w:lastRenderedPageBreak/>
              <w:t>3</w:t>
            </w:r>
          </w:p>
        </w:tc>
        <w:tc>
          <w:tcPr>
            <w:tcW w:w="3096" w:type="dxa"/>
          </w:tcPr>
          <w:p w:rsidR="00EF2EDE" w:rsidRDefault="00EF2EDE" w:rsidP="00EF2EDE">
            <w:pPr>
              <w:ind w:firstLine="0"/>
            </w:pPr>
            <w:r>
              <w:t xml:space="preserve">(Đối với RAC) </w:t>
            </w:r>
            <w:r w:rsidRPr="00095836">
              <w:t xml:space="preserve">Sửa lại file </w:t>
            </w:r>
            <w:r w:rsidRPr="00295BF0">
              <w:t>crsstat</w:t>
            </w:r>
            <w:r w:rsidRPr="00095836">
              <w:t>.env</w:t>
            </w:r>
          </w:p>
          <w:p w:rsidR="00EF2EDE" w:rsidRPr="00ED51E1" w:rsidRDefault="00EF2EDE" w:rsidP="00EF2EDE">
            <w:pPr>
              <w:ind w:firstLine="0"/>
            </w:pPr>
          </w:p>
        </w:tc>
        <w:tc>
          <w:tcPr>
            <w:tcW w:w="3096" w:type="dxa"/>
          </w:tcPr>
          <w:p w:rsidR="00EF2EDE" w:rsidRDefault="00EF2EDE" w:rsidP="00EF2EDE">
            <w:pPr>
              <w:ind w:firstLine="0"/>
            </w:pPr>
            <w:r>
              <w:t>Cấu hình các tham số trong mas_deploy.properties cho phù hợp với hệ thống</w:t>
            </w:r>
          </w:p>
        </w:tc>
      </w:tr>
      <w:tr w:rsidR="00EF2EDE" w:rsidTr="00EF2EDE">
        <w:tc>
          <w:tcPr>
            <w:tcW w:w="3096" w:type="dxa"/>
          </w:tcPr>
          <w:p w:rsidR="00EF2EDE" w:rsidRDefault="00EF2EDE" w:rsidP="00EF2EDE">
            <w:pPr>
              <w:ind w:firstLine="0"/>
            </w:pPr>
            <w:r>
              <w:t>4</w:t>
            </w:r>
          </w:p>
        </w:tc>
        <w:tc>
          <w:tcPr>
            <w:tcW w:w="3096" w:type="dxa"/>
          </w:tcPr>
          <w:p w:rsidR="00EF2EDE" w:rsidRDefault="00EF2EDE" w:rsidP="00EF2EDE">
            <w:pPr>
              <w:ind w:firstLine="0"/>
            </w:pPr>
          </w:p>
        </w:tc>
        <w:tc>
          <w:tcPr>
            <w:tcW w:w="3096" w:type="dxa"/>
          </w:tcPr>
          <w:p w:rsidR="00EF2EDE" w:rsidRDefault="00EF2EDE" w:rsidP="00EF2EDE">
            <w:pPr>
              <w:ind w:firstLine="0"/>
            </w:pPr>
            <w:r>
              <w:t>Chạy mas.jar</w:t>
            </w:r>
          </w:p>
          <w:p w:rsidR="00EF2EDE" w:rsidRDefault="00EF2EDE" w:rsidP="00EF2EDE">
            <w:pPr>
              <w:ind w:firstLine="0"/>
            </w:pPr>
            <w:r w:rsidRPr="00EF2EDE">
              <w:rPr>
                <w:rFonts w:ascii="Courier New" w:hAnsi="Courier New" w:cs="Courier New"/>
                <w:sz w:val="18"/>
                <w:szCs w:val="18"/>
              </w:rPr>
              <w:t>Jdk1.6/bin/java –jar mas.jar –osresource</w:t>
            </w:r>
            <w:r>
              <w:t>.</w:t>
            </w:r>
          </w:p>
        </w:tc>
      </w:tr>
    </w:tbl>
    <w:p w:rsidR="00EF2EDE" w:rsidRDefault="00EF2EDE" w:rsidP="00EF2EDE"/>
    <w:p w:rsidR="0012743D" w:rsidRPr="00EF2EDE" w:rsidRDefault="0012743D" w:rsidP="00EF2EDE">
      <w:bookmarkStart w:id="3" w:name="_GoBack"/>
      <w:bookmarkEnd w:id="3"/>
    </w:p>
    <w:p w:rsidR="00295BF0" w:rsidRDefault="00295BF0" w:rsidP="00ED51E1">
      <w:pPr>
        <w:pStyle w:val="Heading1"/>
      </w:pPr>
      <w:bookmarkStart w:id="4" w:name="_Toc438731769"/>
      <w:r w:rsidRPr="00295BF0">
        <w:t>Kiểm tra lại</w:t>
      </w:r>
      <w:bookmarkEnd w:id="4"/>
    </w:p>
    <w:p w:rsidR="00492FC8" w:rsidRDefault="00492FC8" w:rsidP="00D10F40">
      <w:pPr>
        <w:pStyle w:val="ListParagraph"/>
        <w:numPr>
          <w:ilvl w:val="0"/>
          <w:numId w:val="8"/>
        </w:numPr>
      </w:pPr>
      <w:r>
        <w:t>Kiểm tra xem tiến trình OSWatcher đã chạy hay chưa</w:t>
      </w:r>
    </w:p>
    <w:p w:rsidR="00492FC8" w:rsidRDefault="00492FC8" w:rsidP="008E26C6">
      <w:pPr>
        <w:ind w:left="1091"/>
        <w:rPr>
          <w:rFonts w:ascii="Courier New" w:hAnsi="Courier New" w:cs="Courier New"/>
          <w:b/>
          <w:color w:val="FFFFFF" w:themeColor="background1"/>
          <w:sz w:val="22"/>
          <w:szCs w:val="22"/>
        </w:rPr>
      </w:pPr>
      <w:r w:rsidRPr="00492FC8">
        <w:rPr>
          <w:rFonts w:ascii="Courier New" w:hAnsi="Courier New" w:cs="Courier New"/>
          <w:b/>
          <w:color w:val="FFFFFF" w:themeColor="background1"/>
          <w:sz w:val="22"/>
          <w:szCs w:val="22"/>
          <w:highlight w:val="black"/>
        </w:rPr>
        <w:t>ps -ef | grep OSW</w:t>
      </w:r>
    </w:p>
    <w:p w:rsidR="00492FC8" w:rsidRPr="00492FC8" w:rsidRDefault="00492FC8" w:rsidP="00D10F40">
      <w:pPr>
        <w:pStyle w:val="ListParagraph"/>
        <w:numPr>
          <w:ilvl w:val="0"/>
          <w:numId w:val="9"/>
        </w:numPr>
      </w:pPr>
      <w:r>
        <w:t>Kiểm tra xem log OSWatcher đã được sinh ra hay chưa</w:t>
      </w:r>
    </w:p>
    <w:p w:rsidR="00295BF0" w:rsidRPr="00492FC8" w:rsidRDefault="00295BF0" w:rsidP="008E26C6">
      <w:pPr>
        <w:ind w:left="720" w:firstLine="1080"/>
        <w:rPr>
          <w:rFonts w:ascii="Courier New" w:hAnsi="Courier New" w:cs="Courier New"/>
          <w:color w:val="FFFFFF" w:themeColor="background1"/>
          <w:sz w:val="22"/>
          <w:szCs w:val="22"/>
          <w:highlight w:val="black"/>
        </w:rPr>
      </w:pPr>
      <w:r w:rsidRPr="00492FC8">
        <w:rPr>
          <w:color w:val="FFFFFF" w:themeColor="background1"/>
          <w:highlight w:val="black"/>
        </w:rPr>
        <w:t xml:space="preserve">. </w:t>
      </w:r>
      <w:r w:rsidRPr="00492FC8">
        <w:rPr>
          <w:rFonts w:ascii="Courier New" w:hAnsi="Courier New" w:cs="Courier New"/>
          <w:color w:val="FFFFFF" w:themeColor="background1"/>
          <w:sz w:val="22"/>
          <w:szCs w:val="22"/>
          <w:highlight w:val="black"/>
        </w:rPr>
        <w:t>$HOME/.profile</w:t>
      </w:r>
    </w:p>
    <w:p w:rsidR="00295BF0" w:rsidRPr="00492FC8" w:rsidRDefault="00295BF0" w:rsidP="008E26C6">
      <w:pPr>
        <w:ind w:left="720" w:firstLine="1080"/>
        <w:rPr>
          <w:rFonts w:ascii="Courier New" w:hAnsi="Courier New" w:cs="Courier New"/>
          <w:color w:val="FFFFFF" w:themeColor="background1"/>
          <w:sz w:val="22"/>
          <w:szCs w:val="22"/>
          <w:highlight w:val="black"/>
        </w:rPr>
      </w:pPr>
      <w:r w:rsidRPr="00492FC8">
        <w:rPr>
          <w:rFonts w:ascii="Courier New" w:hAnsi="Courier New" w:cs="Courier New"/>
          <w:color w:val="FFFFFF" w:themeColor="background1"/>
          <w:sz w:val="22"/>
          <w:szCs w:val="22"/>
          <w:highlight w:val="black"/>
        </w:rPr>
        <w:t>cd $OSWHOME</w:t>
      </w:r>
    </w:p>
    <w:p w:rsidR="00295BF0" w:rsidRPr="00492FC8" w:rsidRDefault="00295BF0" w:rsidP="008E26C6">
      <w:pPr>
        <w:ind w:left="720" w:firstLine="1080"/>
        <w:rPr>
          <w:rFonts w:ascii="Courier New" w:hAnsi="Courier New" w:cs="Courier New"/>
          <w:color w:val="FFFFFF" w:themeColor="background1"/>
          <w:sz w:val="22"/>
          <w:szCs w:val="22"/>
          <w:highlight w:val="black"/>
        </w:rPr>
      </w:pPr>
      <w:r w:rsidRPr="00492FC8">
        <w:rPr>
          <w:rFonts w:ascii="Courier New" w:hAnsi="Courier New" w:cs="Courier New"/>
          <w:color w:val="FFFFFF" w:themeColor="background1"/>
          <w:sz w:val="22"/>
          <w:szCs w:val="22"/>
          <w:highlight w:val="black"/>
        </w:rPr>
        <w:t>ls -l arc*</w:t>
      </w:r>
    </w:p>
    <w:p w:rsidR="00295BF0" w:rsidRPr="008E26C6" w:rsidRDefault="00492FC8" w:rsidP="008E26C6">
      <w:pPr>
        <w:ind w:firstLine="1080"/>
      </w:pPr>
      <w:r>
        <w:rPr>
          <w:b/>
        </w:rPr>
        <w:tab/>
      </w:r>
      <w:r w:rsidR="008E26C6">
        <w:rPr>
          <w:b/>
        </w:rPr>
        <w:t xml:space="preserve">     </w:t>
      </w:r>
      <w:r w:rsidRPr="008E26C6">
        <w:t>Nếu thư mục archive có log sinh ra là được.</w:t>
      </w:r>
    </w:p>
    <w:p w:rsidR="00295BF0" w:rsidRPr="008E26C6" w:rsidRDefault="00492FC8" w:rsidP="00D10F40">
      <w:pPr>
        <w:pStyle w:val="ListParagraph"/>
        <w:numPr>
          <w:ilvl w:val="0"/>
          <w:numId w:val="9"/>
        </w:numPr>
      </w:pPr>
      <w:r w:rsidRPr="008E26C6">
        <w:t>Giả định script oswcheck.sh chạy ở ngày thường</w:t>
      </w:r>
    </w:p>
    <w:p w:rsidR="00295BF0" w:rsidRPr="00492FC8" w:rsidRDefault="00295BF0" w:rsidP="008E26C6">
      <w:pPr>
        <w:ind w:left="1530" w:firstLine="281"/>
        <w:rPr>
          <w:rFonts w:ascii="Courier New" w:hAnsi="Courier New" w:cs="Courier New"/>
          <w:color w:val="FFFFFF" w:themeColor="background1"/>
          <w:sz w:val="22"/>
          <w:szCs w:val="22"/>
          <w:highlight w:val="black"/>
        </w:rPr>
      </w:pPr>
      <w:r w:rsidRPr="00492FC8">
        <w:rPr>
          <w:rFonts w:ascii="Courier New" w:hAnsi="Courier New" w:cs="Courier New"/>
          <w:color w:val="FFFFFF" w:themeColor="background1"/>
          <w:sz w:val="22"/>
          <w:szCs w:val="22"/>
          <w:highlight w:val="black"/>
        </w:rPr>
        <w:t>$OSWHOME/oswcheck.sh</w:t>
      </w:r>
    </w:p>
    <w:p w:rsidR="00295BF0" w:rsidRPr="00492FC8" w:rsidRDefault="00295BF0" w:rsidP="008E26C6">
      <w:pPr>
        <w:ind w:left="1530" w:firstLine="281"/>
        <w:rPr>
          <w:rFonts w:ascii="Courier New" w:hAnsi="Courier New" w:cs="Courier New"/>
          <w:color w:val="FFFFFF" w:themeColor="background1"/>
          <w:sz w:val="22"/>
          <w:szCs w:val="22"/>
          <w:highlight w:val="black"/>
        </w:rPr>
      </w:pPr>
      <w:r w:rsidRPr="00492FC8">
        <w:rPr>
          <w:rFonts w:ascii="Courier New" w:hAnsi="Courier New" w:cs="Courier New"/>
          <w:color w:val="FFFFFF" w:themeColor="background1"/>
          <w:sz w:val="22"/>
          <w:szCs w:val="22"/>
          <w:highlight w:val="black"/>
        </w:rPr>
        <w:t>cd $OSWHOME</w:t>
      </w:r>
    </w:p>
    <w:p w:rsidR="00295BF0" w:rsidRPr="00492FC8" w:rsidRDefault="00295BF0" w:rsidP="008E26C6">
      <w:pPr>
        <w:ind w:left="1530" w:firstLine="281"/>
        <w:rPr>
          <w:rFonts w:ascii="Courier New" w:hAnsi="Courier New" w:cs="Courier New"/>
          <w:color w:val="FFFFFF" w:themeColor="background1"/>
          <w:sz w:val="22"/>
          <w:szCs w:val="22"/>
        </w:rPr>
      </w:pPr>
      <w:r w:rsidRPr="00492FC8">
        <w:rPr>
          <w:rFonts w:ascii="Courier New" w:hAnsi="Courier New" w:cs="Courier New"/>
          <w:color w:val="FFFFFF" w:themeColor="background1"/>
          <w:sz w:val="22"/>
          <w:szCs w:val="22"/>
          <w:highlight w:val="black"/>
        </w:rPr>
        <w:t>ls -l arc*</w:t>
      </w:r>
    </w:p>
    <w:p w:rsidR="00295BF0" w:rsidRPr="00295BF0" w:rsidRDefault="00492FC8" w:rsidP="008E26C6">
      <w:pPr>
        <w:ind w:left="1440" w:firstLine="360"/>
      </w:pPr>
      <w:r w:rsidRPr="008E26C6">
        <w:t>Kết quả thư mục archive_$ORACLE_SID có nội dung giống với archive là được</w:t>
      </w:r>
    </w:p>
    <w:p w:rsidR="00295BF0" w:rsidRPr="008E26C6" w:rsidRDefault="00492FC8" w:rsidP="00D10F40">
      <w:pPr>
        <w:pStyle w:val="ListParagraph"/>
        <w:numPr>
          <w:ilvl w:val="0"/>
          <w:numId w:val="9"/>
        </w:numPr>
      </w:pPr>
      <w:r w:rsidRPr="008E26C6">
        <w:t>Giả định script oswcheck.sh chạy ở ngày lấy báo cáo</w:t>
      </w:r>
    </w:p>
    <w:p w:rsidR="00762DE1" w:rsidRPr="00762DE1" w:rsidRDefault="00762DE1" w:rsidP="008E26C6">
      <w:pPr>
        <w:ind w:left="1440" w:firstLine="360"/>
      </w:pPr>
      <w:r>
        <w:t>Sửa tham số RPTDATE ở oswcheck.sh cho đúng với ngày và giờ hiện tại</w:t>
      </w:r>
    </w:p>
    <w:p w:rsidR="00295BF0" w:rsidRPr="00762DE1" w:rsidRDefault="00295BF0" w:rsidP="008E26C6">
      <w:pPr>
        <w:ind w:left="1429" w:firstLine="371"/>
        <w:rPr>
          <w:rFonts w:ascii="Courier New" w:hAnsi="Courier New" w:cs="Courier New"/>
          <w:b/>
          <w:color w:val="FFFFFF" w:themeColor="background1"/>
          <w:sz w:val="22"/>
          <w:szCs w:val="22"/>
          <w:highlight w:val="black"/>
        </w:rPr>
      </w:pPr>
      <w:r w:rsidRPr="00762DE1">
        <w:rPr>
          <w:rFonts w:ascii="Courier New" w:hAnsi="Courier New" w:cs="Courier New"/>
          <w:color w:val="FFFFFF" w:themeColor="background1"/>
          <w:sz w:val="22"/>
          <w:szCs w:val="22"/>
          <w:highlight w:val="black"/>
        </w:rPr>
        <w:t>vi $OSWHOME/oswcheck.sh</w:t>
      </w:r>
    </w:p>
    <w:p w:rsidR="00295BF0" w:rsidRPr="00762DE1" w:rsidRDefault="00295BF0" w:rsidP="008E26C6">
      <w:pPr>
        <w:ind w:left="1429" w:firstLine="371"/>
        <w:rPr>
          <w:rFonts w:ascii="Courier New" w:hAnsi="Courier New" w:cs="Courier New"/>
          <w:b/>
          <w:color w:val="FFFFFF" w:themeColor="background1"/>
          <w:sz w:val="22"/>
          <w:szCs w:val="22"/>
        </w:rPr>
      </w:pPr>
      <w:r w:rsidRPr="00762DE1">
        <w:rPr>
          <w:rFonts w:ascii="Courier New" w:hAnsi="Courier New" w:cs="Courier New"/>
          <w:color w:val="FFFFFF" w:themeColor="background1"/>
          <w:sz w:val="22"/>
          <w:szCs w:val="22"/>
          <w:highlight w:val="black"/>
        </w:rPr>
        <w:t>export RPTDATE=0517</w:t>
      </w:r>
    </w:p>
    <w:p w:rsidR="00762DE1" w:rsidRPr="00762DE1" w:rsidRDefault="00762DE1" w:rsidP="008E26C6">
      <w:pPr>
        <w:ind w:left="1429" w:firstLine="371"/>
        <w:rPr>
          <w:rFonts w:ascii="Courier New" w:hAnsi="Courier New" w:cs="Courier New"/>
          <w:b/>
          <w:color w:val="FFFFFF" w:themeColor="background1"/>
          <w:sz w:val="22"/>
          <w:szCs w:val="22"/>
          <w:highlight w:val="black"/>
        </w:rPr>
      </w:pPr>
      <w:r w:rsidRPr="00762DE1">
        <w:rPr>
          <w:rFonts w:ascii="Courier New" w:hAnsi="Courier New" w:cs="Courier New"/>
          <w:b/>
          <w:color w:val="FFFFFF" w:themeColor="background1"/>
          <w:sz w:val="22"/>
          <w:szCs w:val="22"/>
          <w:highlight w:val="black"/>
        </w:rPr>
        <w:t>(17h ngày 5)</w:t>
      </w:r>
    </w:p>
    <w:p w:rsidR="00762DE1" w:rsidRPr="00762DE1" w:rsidRDefault="00762DE1" w:rsidP="008E26C6">
      <w:pPr>
        <w:ind w:left="1080" w:firstLine="720"/>
      </w:pPr>
      <w:r w:rsidRPr="00762DE1">
        <w:t>Chạy script oswcheck.sh</w:t>
      </w:r>
    </w:p>
    <w:p w:rsidR="00295BF0" w:rsidRPr="00762DE1" w:rsidRDefault="00295BF0" w:rsidP="008E26C6">
      <w:pPr>
        <w:ind w:left="1080"/>
        <w:rPr>
          <w:rFonts w:ascii="Courier New" w:hAnsi="Courier New" w:cs="Courier New"/>
          <w:color w:val="FFFFFF" w:themeColor="background1"/>
          <w:sz w:val="22"/>
          <w:szCs w:val="22"/>
          <w:highlight w:val="black"/>
        </w:rPr>
      </w:pPr>
      <w:r w:rsidRPr="00762DE1">
        <w:rPr>
          <w:rFonts w:ascii="Courier New" w:hAnsi="Courier New" w:cs="Courier New"/>
          <w:color w:val="FFFFFF" w:themeColor="background1"/>
          <w:sz w:val="22"/>
          <w:szCs w:val="22"/>
          <w:highlight w:val="black"/>
        </w:rPr>
        <w:lastRenderedPageBreak/>
        <w:t>$OSWHOME/oswcheck.sh</w:t>
      </w:r>
    </w:p>
    <w:p w:rsidR="00295BF0" w:rsidRPr="00762DE1" w:rsidRDefault="00295BF0" w:rsidP="008E26C6">
      <w:pPr>
        <w:ind w:left="1080"/>
        <w:rPr>
          <w:rFonts w:ascii="Courier New" w:hAnsi="Courier New" w:cs="Courier New"/>
          <w:b/>
          <w:color w:val="FFFFFF" w:themeColor="background1"/>
          <w:sz w:val="22"/>
          <w:szCs w:val="22"/>
        </w:rPr>
      </w:pPr>
      <w:r w:rsidRPr="00762DE1">
        <w:rPr>
          <w:rFonts w:ascii="Courier New" w:hAnsi="Courier New" w:cs="Courier New"/>
          <w:color w:val="FFFFFF" w:themeColor="background1"/>
          <w:sz w:val="22"/>
          <w:szCs w:val="22"/>
          <w:highlight w:val="black"/>
        </w:rPr>
        <w:t>cd $OSWREPORT</w:t>
      </w:r>
    </w:p>
    <w:p w:rsidR="00762DE1" w:rsidRPr="00762DE1" w:rsidRDefault="00762DE1" w:rsidP="00D10F40">
      <w:pPr>
        <w:pStyle w:val="ListParagraph"/>
        <w:numPr>
          <w:ilvl w:val="0"/>
          <w:numId w:val="9"/>
        </w:numPr>
      </w:pPr>
      <w:r>
        <w:t>Sửa lại tham số RPTDATE như ngày giờ lấy báo cáo thực tế</w:t>
      </w:r>
    </w:p>
    <w:p w:rsidR="00295BF0" w:rsidRPr="00762DE1" w:rsidRDefault="00762DE1" w:rsidP="008E26C6">
      <w:pPr>
        <w:ind w:left="1429" w:firstLine="371"/>
        <w:rPr>
          <w:rFonts w:ascii="Courier New" w:hAnsi="Courier New" w:cs="Courier New"/>
          <w:b/>
          <w:color w:val="FFFFFF" w:themeColor="background1"/>
          <w:sz w:val="22"/>
          <w:szCs w:val="22"/>
          <w:highlight w:val="black"/>
        </w:rPr>
      </w:pPr>
      <w:r w:rsidRPr="00762DE1">
        <w:rPr>
          <w:rFonts w:ascii="Courier New" w:hAnsi="Courier New" w:cs="Courier New"/>
          <w:b/>
          <w:color w:val="FFFFFF" w:themeColor="background1"/>
          <w:sz w:val="22"/>
          <w:szCs w:val="22"/>
          <w:highlight w:val="black"/>
        </w:rPr>
        <w:t>export RPTDATE=3001</w:t>
      </w:r>
    </w:p>
    <w:p w:rsidR="00762DE1" w:rsidRPr="00762DE1" w:rsidRDefault="00762DE1" w:rsidP="008E26C6">
      <w:pPr>
        <w:ind w:left="1429" w:firstLine="371"/>
        <w:rPr>
          <w:rFonts w:ascii="Courier New" w:hAnsi="Courier New" w:cs="Courier New"/>
          <w:b/>
          <w:color w:val="FFFFFF" w:themeColor="background1"/>
          <w:sz w:val="22"/>
          <w:szCs w:val="22"/>
          <w:highlight w:val="black"/>
        </w:rPr>
      </w:pPr>
      <w:r w:rsidRPr="00762DE1">
        <w:rPr>
          <w:rFonts w:ascii="Courier New" w:hAnsi="Courier New" w:cs="Courier New"/>
          <w:b/>
          <w:color w:val="FFFFFF" w:themeColor="background1"/>
          <w:sz w:val="22"/>
          <w:szCs w:val="22"/>
          <w:highlight w:val="black"/>
        </w:rPr>
        <w:t>(1h ngày 30)</w:t>
      </w:r>
    </w:p>
    <w:p w:rsidR="00295BF0" w:rsidRPr="00295BF0" w:rsidRDefault="00295BF0" w:rsidP="00893EAD"/>
    <w:p w:rsidR="00295BF0" w:rsidRPr="00295BF0" w:rsidRDefault="00295BF0" w:rsidP="00893EAD"/>
    <w:p w:rsidR="000E2F37" w:rsidRPr="00295BF0" w:rsidRDefault="000E2F37" w:rsidP="00893EAD"/>
    <w:sectPr w:rsidR="000E2F37" w:rsidRPr="00295BF0" w:rsidSect="003F0875">
      <w:headerReference w:type="default" r:id="rId11"/>
      <w:footerReference w:type="default" r:id="rId12"/>
      <w:pgSz w:w="11907" w:h="16840" w:code="9"/>
      <w:pgMar w:top="1418" w:right="1134" w:bottom="1418" w:left="1701" w:header="454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0F4" w:rsidRDefault="003A50F4" w:rsidP="00FD7E25">
      <w:pPr>
        <w:spacing w:after="0" w:line="240" w:lineRule="auto"/>
      </w:pPr>
      <w:r>
        <w:separator/>
      </w:r>
    </w:p>
  </w:endnote>
  <w:endnote w:type="continuationSeparator" w:id="0">
    <w:p w:rsidR="003A50F4" w:rsidRDefault="003A50F4" w:rsidP="00FD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576" w:rsidRDefault="009F6576" w:rsidP="005B07C2">
    <w:pPr>
      <w:pStyle w:val="Footer"/>
      <w:tabs>
        <w:tab w:val="clear" w:pos="9360"/>
        <w:tab w:val="right" w:pos="9072"/>
      </w:tabs>
      <w:ind w:firstLine="0"/>
    </w:pPr>
    <w:r>
      <w:tab/>
      <w:t xml:space="preserve">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2743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0F4" w:rsidRDefault="003A50F4" w:rsidP="00FD7E25">
      <w:pPr>
        <w:spacing w:after="0" w:line="240" w:lineRule="auto"/>
      </w:pPr>
      <w:r>
        <w:separator/>
      </w:r>
    </w:p>
  </w:footnote>
  <w:footnote w:type="continuationSeparator" w:id="0">
    <w:p w:rsidR="003A50F4" w:rsidRDefault="003A50F4" w:rsidP="00FD7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23" w:type="dxa"/>
      <w:tblInd w:w="-34" w:type="dxa"/>
      <w:tblBorders>
        <w:bottom w:val="single" w:sz="4" w:space="0" w:color="0066B3"/>
      </w:tblBorders>
      <w:tblLook w:val="04A0" w:firstRow="1" w:lastRow="0" w:firstColumn="1" w:lastColumn="0" w:noHBand="0" w:noVBand="1"/>
    </w:tblPr>
    <w:tblGrid>
      <w:gridCol w:w="1419"/>
      <w:gridCol w:w="7904"/>
    </w:tblGrid>
    <w:tr w:rsidR="009F6576" w:rsidTr="003F0875">
      <w:tc>
        <w:tcPr>
          <w:tcW w:w="1419" w:type="dxa"/>
          <w:shd w:val="clear" w:color="auto" w:fill="auto"/>
          <w:vAlign w:val="center"/>
        </w:tcPr>
        <w:p w:rsidR="009F6576" w:rsidRPr="00220E03" w:rsidRDefault="009F6576" w:rsidP="004E2772">
          <w:pPr>
            <w:pStyle w:val="CommonHeader"/>
            <w:spacing w:after="20" w:line="240" w:lineRule="auto"/>
            <w:ind w:right="0" w:firstLine="0"/>
            <w:jc w:val="left"/>
            <w:rPr>
              <w:rFonts w:ascii="Verdana" w:hAnsi="Verdana"/>
              <w:b/>
              <w:noProof/>
              <w:color w:val="4D4D4D"/>
              <w:sz w:val="16"/>
              <w:szCs w:val="16"/>
              <w:lang w:val="en-US" w:eastAsia="en-US"/>
            </w:rPr>
          </w:pPr>
        </w:p>
      </w:tc>
      <w:tc>
        <w:tcPr>
          <w:tcW w:w="7904" w:type="dxa"/>
          <w:shd w:val="clear" w:color="auto" w:fill="auto"/>
          <w:vAlign w:val="bottom"/>
        </w:tcPr>
        <w:p w:rsidR="009F6576" w:rsidRPr="00B429AB" w:rsidRDefault="009F6576" w:rsidP="00E47691">
          <w:pPr>
            <w:pStyle w:val="CommonHeader"/>
            <w:spacing w:after="200" w:line="240" w:lineRule="auto"/>
            <w:ind w:right="0" w:firstLine="0"/>
            <w:jc w:val="left"/>
            <w:rPr>
              <w:rFonts w:ascii="Verdana" w:hAnsi="Verdana"/>
              <w:b/>
              <w:noProof/>
              <w:color w:val="A6A6A6" w:themeColor="background1" w:themeShade="A6"/>
              <w:sz w:val="16"/>
              <w:szCs w:val="16"/>
              <w:lang w:val="en-US" w:eastAsia="en-US"/>
            </w:rPr>
          </w:pPr>
        </w:p>
      </w:tc>
    </w:tr>
  </w:tbl>
  <w:p w:rsidR="009F6576" w:rsidRPr="003F0875" w:rsidRDefault="009F6576" w:rsidP="003F0875">
    <w:pPr>
      <w:pStyle w:val="Header"/>
      <w:ind w:firstLine="0"/>
      <w:rPr>
        <w:color w:val="8DB3E2" w:themeColor="text2" w:themeTint="66"/>
        <w:sz w:val="12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1439"/>
    <w:multiLevelType w:val="hybridMultilevel"/>
    <w:tmpl w:val="85CAFCC6"/>
    <w:lvl w:ilvl="0" w:tplc="FCC6DC1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96E76B9"/>
    <w:multiLevelType w:val="multilevel"/>
    <w:tmpl w:val="059CA746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293E6966"/>
    <w:multiLevelType w:val="hybridMultilevel"/>
    <w:tmpl w:val="8F24C5AC"/>
    <w:lvl w:ilvl="0" w:tplc="FCC6DC1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93E4E1D"/>
    <w:multiLevelType w:val="hybridMultilevel"/>
    <w:tmpl w:val="F59ADDA8"/>
    <w:lvl w:ilvl="0" w:tplc="FCC6DC14"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>
    <w:nsid w:val="68AF4F3A"/>
    <w:multiLevelType w:val="hybridMultilevel"/>
    <w:tmpl w:val="77ECFD82"/>
    <w:lvl w:ilvl="0" w:tplc="FCC6DC1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B637B7F"/>
    <w:multiLevelType w:val="hybridMultilevel"/>
    <w:tmpl w:val="25988D30"/>
    <w:lvl w:ilvl="0" w:tplc="FCC6DC14"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6EF16B3E"/>
    <w:multiLevelType w:val="hybridMultilevel"/>
    <w:tmpl w:val="FCA2623E"/>
    <w:lvl w:ilvl="0" w:tplc="FCC6DC1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>
    <w:nsid w:val="76C40F73"/>
    <w:multiLevelType w:val="hybridMultilevel"/>
    <w:tmpl w:val="9508F2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8BB7682"/>
    <w:multiLevelType w:val="hybridMultilevel"/>
    <w:tmpl w:val="790AFC32"/>
    <w:lvl w:ilvl="0" w:tplc="FCC6DC1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91"/>
    <w:rsid w:val="00023A31"/>
    <w:rsid w:val="00024758"/>
    <w:rsid w:val="00047E25"/>
    <w:rsid w:val="00056594"/>
    <w:rsid w:val="00080611"/>
    <w:rsid w:val="00095836"/>
    <w:rsid w:val="000A5525"/>
    <w:rsid w:val="000E2F37"/>
    <w:rsid w:val="000F18A9"/>
    <w:rsid w:val="00100EB9"/>
    <w:rsid w:val="001061B4"/>
    <w:rsid w:val="0012743D"/>
    <w:rsid w:val="0014292D"/>
    <w:rsid w:val="00146CC9"/>
    <w:rsid w:val="0015193C"/>
    <w:rsid w:val="00171C6C"/>
    <w:rsid w:val="00176283"/>
    <w:rsid w:val="00180E51"/>
    <w:rsid w:val="00187411"/>
    <w:rsid w:val="001A6D96"/>
    <w:rsid w:val="001B64B9"/>
    <w:rsid w:val="0020734A"/>
    <w:rsid w:val="00237ADA"/>
    <w:rsid w:val="0024306A"/>
    <w:rsid w:val="002641A8"/>
    <w:rsid w:val="00295BF0"/>
    <w:rsid w:val="002A5305"/>
    <w:rsid w:val="002F1CF2"/>
    <w:rsid w:val="00334EC9"/>
    <w:rsid w:val="0033621D"/>
    <w:rsid w:val="00352CDB"/>
    <w:rsid w:val="00375402"/>
    <w:rsid w:val="003A50F4"/>
    <w:rsid w:val="003E5EE7"/>
    <w:rsid w:val="003E6F44"/>
    <w:rsid w:val="003F0875"/>
    <w:rsid w:val="003F2F09"/>
    <w:rsid w:val="00403032"/>
    <w:rsid w:val="004072E3"/>
    <w:rsid w:val="00417FD2"/>
    <w:rsid w:val="00492FC8"/>
    <w:rsid w:val="0049366F"/>
    <w:rsid w:val="00494195"/>
    <w:rsid w:val="004A095A"/>
    <w:rsid w:val="004A32C3"/>
    <w:rsid w:val="004B4509"/>
    <w:rsid w:val="004C4133"/>
    <w:rsid w:val="004E2772"/>
    <w:rsid w:val="005549F8"/>
    <w:rsid w:val="00575E42"/>
    <w:rsid w:val="00581968"/>
    <w:rsid w:val="005A45E3"/>
    <w:rsid w:val="005B07C2"/>
    <w:rsid w:val="005F130F"/>
    <w:rsid w:val="0060289F"/>
    <w:rsid w:val="0064016F"/>
    <w:rsid w:val="006611FB"/>
    <w:rsid w:val="0066647A"/>
    <w:rsid w:val="006C2762"/>
    <w:rsid w:val="006D3B1F"/>
    <w:rsid w:val="006D7BDE"/>
    <w:rsid w:val="006E55BE"/>
    <w:rsid w:val="006F0526"/>
    <w:rsid w:val="00762DE1"/>
    <w:rsid w:val="00782132"/>
    <w:rsid w:val="00794DAF"/>
    <w:rsid w:val="007A3972"/>
    <w:rsid w:val="007B6713"/>
    <w:rsid w:val="007E2B80"/>
    <w:rsid w:val="007F2601"/>
    <w:rsid w:val="007F7E2E"/>
    <w:rsid w:val="00825F8C"/>
    <w:rsid w:val="00870795"/>
    <w:rsid w:val="00885EC1"/>
    <w:rsid w:val="00893EAD"/>
    <w:rsid w:val="008A25DC"/>
    <w:rsid w:val="008D54CE"/>
    <w:rsid w:val="008E26C6"/>
    <w:rsid w:val="00901CDE"/>
    <w:rsid w:val="00902789"/>
    <w:rsid w:val="009502C9"/>
    <w:rsid w:val="009D2087"/>
    <w:rsid w:val="009E4682"/>
    <w:rsid w:val="009F6576"/>
    <w:rsid w:val="00A04027"/>
    <w:rsid w:val="00A10267"/>
    <w:rsid w:val="00A34015"/>
    <w:rsid w:val="00A36745"/>
    <w:rsid w:val="00A52FEC"/>
    <w:rsid w:val="00A66991"/>
    <w:rsid w:val="00A814C6"/>
    <w:rsid w:val="00AA70D5"/>
    <w:rsid w:val="00AC41C9"/>
    <w:rsid w:val="00AF010F"/>
    <w:rsid w:val="00B242FE"/>
    <w:rsid w:val="00B25FC7"/>
    <w:rsid w:val="00B32EBD"/>
    <w:rsid w:val="00B35892"/>
    <w:rsid w:val="00B429AB"/>
    <w:rsid w:val="00B4692C"/>
    <w:rsid w:val="00B61C93"/>
    <w:rsid w:val="00BB11A8"/>
    <w:rsid w:val="00BE34EA"/>
    <w:rsid w:val="00C839BC"/>
    <w:rsid w:val="00C96EE9"/>
    <w:rsid w:val="00CA0114"/>
    <w:rsid w:val="00CB333B"/>
    <w:rsid w:val="00CB43D0"/>
    <w:rsid w:val="00CE227D"/>
    <w:rsid w:val="00D10F40"/>
    <w:rsid w:val="00D11CC9"/>
    <w:rsid w:val="00D2329D"/>
    <w:rsid w:val="00D64954"/>
    <w:rsid w:val="00D775E5"/>
    <w:rsid w:val="00D911F2"/>
    <w:rsid w:val="00DA7D42"/>
    <w:rsid w:val="00DC1099"/>
    <w:rsid w:val="00DC15F6"/>
    <w:rsid w:val="00E34779"/>
    <w:rsid w:val="00E47691"/>
    <w:rsid w:val="00E810DC"/>
    <w:rsid w:val="00E86B8B"/>
    <w:rsid w:val="00E91599"/>
    <w:rsid w:val="00ED51E1"/>
    <w:rsid w:val="00EE45A2"/>
    <w:rsid w:val="00EE6F29"/>
    <w:rsid w:val="00EF2EDE"/>
    <w:rsid w:val="00EF3D35"/>
    <w:rsid w:val="00F105C5"/>
    <w:rsid w:val="00F32F54"/>
    <w:rsid w:val="00F34BD4"/>
    <w:rsid w:val="00F51CB7"/>
    <w:rsid w:val="00F7053C"/>
    <w:rsid w:val="00F941D1"/>
    <w:rsid w:val="00FC318D"/>
    <w:rsid w:val="00FC6065"/>
    <w:rsid w:val="00FD521F"/>
    <w:rsid w:val="00FD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598B4E-9D52-4E16-B8F4-8AEC4693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601"/>
    <w:pPr>
      <w:tabs>
        <w:tab w:val="left" w:pos="709"/>
      </w:tabs>
      <w:spacing w:after="120" w:line="276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5BF0"/>
    <w:pPr>
      <w:keepNext/>
      <w:keepLines/>
      <w:numPr>
        <w:numId w:val="1"/>
      </w:numPr>
      <w:spacing w:before="240"/>
      <w:jc w:val="left"/>
      <w:outlineLvl w:val="0"/>
    </w:pPr>
    <w:rPr>
      <w:rFonts w:eastAsia="Times New Roman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7E25"/>
    <w:pPr>
      <w:keepNext/>
      <w:keepLines/>
      <w:numPr>
        <w:ilvl w:val="1"/>
        <w:numId w:val="1"/>
      </w:numPr>
      <w:spacing w:before="240"/>
      <w:jc w:val="left"/>
      <w:outlineLvl w:val="1"/>
    </w:pPr>
    <w:rPr>
      <w:rFonts w:ascii="Tahoma" w:eastAsia="Times New Roman" w:hAnsi="Tahoma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E25"/>
    <w:pPr>
      <w:keepNext/>
      <w:keepLines/>
      <w:numPr>
        <w:ilvl w:val="2"/>
        <w:numId w:val="1"/>
      </w:numPr>
      <w:spacing w:before="240"/>
      <w:jc w:val="left"/>
      <w:outlineLvl w:val="2"/>
    </w:pPr>
    <w:rPr>
      <w:rFonts w:ascii="Tahoma" w:eastAsia="Times New Roman" w:hAnsi="Tahoma"/>
      <w:b/>
      <w:b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47E25"/>
    <w:pPr>
      <w:keepNext/>
      <w:keepLines/>
      <w:numPr>
        <w:ilvl w:val="3"/>
        <w:numId w:val="1"/>
      </w:numPr>
      <w:tabs>
        <w:tab w:val="left" w:pos="1134"/>
      </w:tabs>
      <w:spacing w:before="240"/>
      <w:jc w:val="left"/>
      <w:outlineLvl w:val="3"/>
    </w:pPr>
    <w:rPr>
      <w:rFonts w:ascii="Tahoma" w:eastAsia="Times New Roman" w:hAnsi="Tahoma"/>
      <w:b/>
      <w:bCs/>
      <w:i/>
      <w:iCs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047E25"/>
    <w:pPr>
      <w:keepNext/>
      <w:keepLines/>
      <w:spacing w:before="120"/>
      <w:ind w:firstLine="0"/>
      <w:jc w:val="left"/>
      <w:outlineLvl w:val="4"/>
    </w:pPr>
    <w:rPr>
      <w:rFonts w:eastAsia="Times New Roman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968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968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968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968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F37"/>
    <w:pPr>
      <w:spacing w:before="60" w:after="60"/>
    </w:pPr>
    <w:tblPr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Times New Roman" w:hAnsi="Times New Roman"/>
        <w:b/>
        <w:i w:val="0"/>
        <w:sz w:val="26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24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758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5BF0"/>
    <w:rPr>
      <w:rFonts w:eastAsia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968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47E25"/>
    <w:rPr>
      <w:rFonts w:ascii="Tahoma" w:eastAsia="Times New Roman" w:hAnsi="Tahom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47E25"/>
    <w:rPr>
      <w:rFonts w:ascii="Tahoma" w:eastAsia="Times New Roman" w:hAnsi="Tahoma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7E25"/>
    <w:rPr>
      <w:rFonts w:ascii="Tahoma" w:eastAsia="Times New Roman" w:hAnsi="Tahoma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47E25"/>
    <w:rPr>
      <w:rFonts w:ascii="Times New Roman" w:eastAsia="Times New Roman" w:hAnsi="Times New Roman"/>
      <w:b/>
      <w:sz w:val="26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968"/>
    <w:rPr>
      <w:rFonts w:ascii="Cambria" w:eastAsia="Times New Roman" w:hAnsi="Cambria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968"/>
    <w:rPr>
      <w:rFonts w:ascii="Cambria" w:eastAsia="Times New Roman" w:hAnsi="Cambria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968"/>
    <w:rPr>
      <w:rFonts w:ascii="Cambria" w:eastAsia="Times New Roman" w:hAnsi="Cambria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968"/>
    <w:rPr>
      <w:rFonts w:ascii="Cambria" w:eastAsia="Times New Roman" w:hAnsi="Cambria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34"/>
    <w:qFormat/>
    <w:rsid w:val="0005659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AF010F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502C9"/>
    <w:pPr>
      <w:spacing w:after="300" w:line="240" w:lineRule="auto"/>
      <w:ind w:firstLine="0"/>
      <w:contextualSpacing/>
      <w:jc w:val="center"/>
    </w:pPr>
    <w:rPr>
      <w:rFonts w:ascii="Tahoma" w:eastAsia="Times New Roman" w:hAnsi="Tahoma"/>
      <w:b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2C9"/>
    <w:rPr>
      <w:rFonts w:ascii="Tahoma" w:eastAsia="Times New Roman" w:hAnsi="Tahoma"/>
      <w:b/>
      <w:sz w:val="3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47E25"/>
    <w:pPr>
      <w:tabs>
        <w:tab w:val="clear" w:pos="709"/>
      </w:tabs>
      <w:spacing w:before="240" w:after="240" w:line="240" w:lineRule="auto"/>
      <w:ind w:firstLine="0"/>
      <w:jc w:val="center"/>
    </w:pPr>
    <w:rPr>
      <w:rFonts w:ascii="Tahoma" w:hAnsi="Tahoma"/>
      <w:b/>
      <w:bCs/>
      <w:i/>
      <w:sz w:val="20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D96"/>
    <w:pPr>
      <w:ind w:firstLine="0"/>
      <w:jc w:val="center"/>
      <w:outlineLvl w:val="1"/>
    </w:pPr>
    <w:rPr>
      <w:rFonts w:ascii="Tahoma" w:eastAsia="Times New Roman" w:hAnsi="Tahoma"/>
      <w:b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6D96"/>
    <w:rPr>
      <w:rFonts w:ascii="Tahoma" w:eastAsia="Times New Roman" w:hAnsi="Tahoma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40303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429AB"/>
    <w:pPr>
      <w:tabs>
        <w:tab w:val="clear" w:pos="709"/>
        <w:tab w:val="right" w:leader="dot" w:pos="9072"/>
      </w:tabs>
      <w:ind w:firstLine="0"/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B429AB"/>
    <w:pPr>
      <w:tabs>
        <w:tab w:val="clear" w:pos="709"/>
        <w:tab w:val="right" w:leader="dot" w:pos="9072"/>
      </w:tabs>
      <w:ind w:left="261" w:firstLine="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B429AB"/>
    <w:pPr>
      <w:tabs>
        <w:tab w:val="clear" w:pos="709"/>
        <w:tab w:val="right" w:leader="dot" w:pos="9072"/>
      </w:tabs>
      <w:ind w:left="522" w:firstLine="0"/>
      <w:jc w:val="left"/>
    </w:pPr>
  </w:style>
  <w:style w:type="paragraph" w:styleId="Header">
    <w:name w:val="header"/>
    <w:basedOn w:val="Normal"/>
    <w:link w:val="HeaderChar"/>
    <w:unhideWhenUsed/>
    <w:rsid w:val="00FD7E25"/>
    <w:pPr>
      <w:tabs>
        <w:tab w:val="clear" w:pos="709"/>
        <w:tab w:val="center" w:pos="4680"/>
        <w:tab w:val="right" w:pos="9360"/>
      </w:tabs>
    </w:pPr>
  </w:style>
  <w:style w:type="paragraph" w:styleId="TableofFigures">
    <w:name w:val="table of figures"/>
    <w:basedOn w:val="Normal"/>
    <w:next w:val="Normal"/>
    <w:uiPriority w:val="99"/>
    <w:unhideWhenUsed/>
    <w:rsid w:val="005B07C2"/>
    <w:pPr>
      <w:tabs>
        <w:tab w:val="clear" w:pos="709"/>
        <w:tab w:val="right" w:leader="dot" w:pos="9072"/>
      </w:tabs>
      <w:ind w:firstLine="0"/>
      <w:jc w:val="left"/>
    </w:pPr>
  </w:style>
  <w:style w:type="character" w:customStyle="1" w:styleId="HeaderChar">
    <w:name w:val="Header Char"/>
    <w:basedOn w:val="DefaultParagraphFont"/>
    <w:link w:val="Header"/>
    <w:uiPriority w:val="99"/>
    <w:rsid w:val="00FD7E25"/>
    <w:rPr>
      <w:rFonts w:ascii="Times New Roman" w:hAnsi="Times New Roman"/>
      <w:sz w:val="26"/>
      <w:szCs w:val="22"/>
    </w:rPr>
  </w:style>
  <w:style w:type="paragraph" w:styleId="Footer">
    <w:name w:val="footer"/>
    <w:basedOn w:val="Normal"/>
    <w:link w:val="FooterChar"/>
    <w:uiPriority w:val="99"/>
    <w:unhideWhenUsed/>
    <w:rsid w:val="00FD7E25"/>
    <w:pPr>
      <w:tabs>
        <w:tab w:val="clear" w:pos="709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E25"/>
    <w:rPr>
      <w:rFonts w:ascii="Times New Roman" w:hAnsi="Times New Roman"/>
      <w:sz w:val="26"/>
      <w:szCs w:val="22"/>
    </w:rPr>
  </w:style>
  <w:style w:type="paragraph" w:customStyle="1" w:styleId="CommonHeader">
    <w:name w:val="Common Header"/>
    <w:basedOn w:val="Header"/>
    <w:link w:val="CommonHeaderChar"/>
    <w:qFormat/>
    <w:rsid w:val="00B429AB"/>
    <w:pPr>
      <w:tabs>
        <w:tab w:val="clear" w:pos="4680"/>
        <w:tab w:val="clear" w:pos="9360"/>
        <w:tab w:val="center" w:pos="1247"/>
        <w:tab w:val="center" w:pos="4320"/>
        <w:tab w:val="right" w:pos="8640"/>
      </w:tabs>
      <w:ind w:right="-621" w:firstLine="567"/>
    </w:pPr>
    <w:rPr>
      <w:rFonts w:eastAsia="Times New Roman"/>
      <w:sz w:val="24"/>
      <w:szCs w:val="24"/>
      <w:lang w:val="x-none" w:eastAsia="x-none"/>
    </w:rPr>
  </w:style>
  <w:style w:type="character" w:customStyle="1" w:styleId="CommonHeaderChar">
    <w:name w:val="Common Header Char"/>
    <w:link w:val="CommonHeader"/>
    <w:rsid w:val="00B429AB"/>
    <w:rPr>
      <w:rFonts w:ascii="Times New Roman" w:eastAsia="Times New Roman" w:hAnsi="Times New Roman"/>
      <w:sz w:val="24"/>
      <w:szCs w:val="24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F34BD4"/>
    <w:rPr>
      <w:color w:val="808080"/>
    </w:rPr>
  </w:style>
  <w:style w:type="paragraph" w:customStyle="1" w:styleId="Table">
    <w:name w:val="Table"/>
    <w:basedOn w:val="Normal"/>
    <w:qFormat/>
    <w:rsid w:val="00CE227D"/>
    <w:pPr>
      <w:tabs>
        <w:tab w:val="clear" w:pos="709"/>
      </w:tabs>
      <w:spacing w:before="60" w:after="60" w:line="240" w:lineRule="auto"/>
      <w:ind w:firstLine="0"/>
      <w:jc w:val="left"/>
    </w:pPr>
  </w:style>
  <w:style w:type="table" w:customStyle="1" w:styleId="HyperlogyTableStyle">
    <w:name w:val="Hyperlogy Table Style"/>
    <w:basedOn w:val="TableGrid"/>
    <w:uiPriority w:val="99"/>
    <w:rsid w:val="004A32C3"/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Times New Roman Bold" w:hAnsi="Times New Roman Bold"/>
        <w:b/>
        <w:i w:val="0"/>
        <w:caps w:val="0"/>
        <w:smallCaps w:val="0"/>
        <w:strike w:val="0"/>
        <w:dstrike w:val="0"/>
        <w:vanish w:val="0"/>
        <w:sz w:val="26"/>
        <w:vertAlign w:val="baseline"/>
      </w:rPr>
      <w:tblPr/>
      <w:tcPr>
        <w:vAlign w:val="center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CE227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E227D"/>
    <w:rPr>
      <w:i/>
      <w:iCs/>
      <w:color w:val="000000" w:themeColor="text1"/>
    </w:rPr>
  </w:style>
  <w:style w:type="table" w:styleId="MediumShading2">
    <w:name w:val="Medium Shading 2"/>
    <w:basedOn w:val="TableNormal"/>
    <w:uiPriority w:val="64"/>
    <w:rsid w:val="00E4769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01CDE"/>
    <w:pPr>
      <w:tabs>
        <w:tab w:val="clear" w:pos="709"/>
      </w:tabs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table" w:styleId="LightList">
    <w:name w:val="Light List"/>
    <w:basedOn w:val="TableNormal"/>
    <w:uiPriority w:val="61"/>
    <w:rsid w:val="00FD521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Times New Roman" w:hAnsi="Times New Roman"/>
        <w:b/>
        <w:bCs/>
        <w:i w:val="0"/>
        <w:color w:val="FFFFFF" w:themeColor="background1"/>
        <w:sz w:val="26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49366F"/>
    <w:rPr>
      <w:i/>
      <w:iCs/>
    </w:rPr>
  </w:style>
  <w:style w:type="character" w:customStyle="1" w:styleId="apple-converted-space">
    <w:name w:val="apple-converted-space"/>
    <w:basedOn w:val="DefaultParagraphFont"/>
    <w:rsid w:val="00493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5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00-hyperlogy-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47339D4E1A4B489FCCC1CDEF4F7890" ma:contentTypeVersion="0" ma:contentTypeDescription="Create a new document." ma:contentTypeScope="" ma:versionID="a8ebcb4b1a98b18cec161279ad518c8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686F7-B9E8-4F2B-AAB2-27EA3A63A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A89689-C7B1-4E20-9300-F7FF65D556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1ACB8EC-A54C-4F20-B3EE-A20149CD94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A5EC6D-3CD4-480D-BC8D-007EB7548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00-hyperlogy-document.dotx</Template>
  <TotalTime>46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Hyperlogy Jsc.</Company>
  <LinksUpToDate>false</LinksUpToDate>
  <CharactersWithSpaces>2429</CharactersWithSpaces>
  <SharedDoc>false</SharedDoc>
  <HLinks>
    <vt:vector size="24" baseType="variant"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_Toc235076485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_Toc235076484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_Toc235076483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_Toc235076482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Sony Vaio</cp:lastModifiedBy>
  <cp:revision>11</cp:revision>
  <dcterms:created xsi:type="dcterms:W3CDTF">2013-11-23T07:48:00Z</dcterms:created>
  <dcterms:modified xsi:type="dcterms:W3CDTF">2015-12-24T07:48:00Z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0x010100CB47339D4E1A4B489FCCC1CDEF4F7890</vt:lpwstr>
  </property>
</Properties>
</file>