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25" w:rsidRDefault="00047E25">
      <w:pPr>
        <w:tabs>
          <w:tab w:val="clear" w:pos="709"/>
        </w:tabs>
        <w:spacing w:after="0" w:line="240" w:lineRule="auto"/>
        <w:ind w:firstLine="0"/>
        <w:jc w:val="left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14C8E" wp14:editId="3E92AB98">
                <wp:simplePos x="0" y="0"/>
                <wp:positionH relativeFrom="column">
                  <wp:posOffset>13559</wp:posOffset>
                </wp:positionH>
                <wp:positionV relativeFrom="paragraph">
                  <wp:posOffset>49829</wp:posOffset>
                </wp:positionV>
                <wp:extent cx="5701553" cy="9000565"/>
                <wp:effectExtent l="19050" t="19050" r="33020" b="292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553" cy="900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815"/>
                            </w:tblGrid>
                            <w:tr w:rsidR="004E17ED" w:rsidTr="00403032">
                              <w:trPr>
                                <w:jc w:val="center"/>
                              </w:trPr>
                              <w:tc>
                                <w:tcPr>
                                  <w:tcW w:w="8967" w:type="dxa"/>
                                </w:tcPr>
                                <w:p w:rsidR="008D54CE" w:rsidRPr="00E86B8B" w:rsidRDefault="008D54CE" w:rsidP="00E86B8B">
                                  <w:pPr>
                                    <w:spacing w:before="120" w:line="240" w:lineRule="auto"/>
                                    <w:ind w:firstLine="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E86B8B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 xml:space="preserve">CÔNG TY </w:t>
                                  </w:r>
                                  <w:r w:rsidR="00021C4B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>CỔ</w:t>
                                  </w:r>
                                  <w:r w:rsidRPr="00E86B8B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t xml:space="preserve"> PHẦN ĐẦU TƯ PHÁT TRIỂN </w:t>
                                  </w:r>
                                  <w:r w:rsidRPr="00E86B8B">
                                    <w:rPr>
                                      <w:rFonts w:ascii="Verdana" w:hAnsi="Verdana"/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  <w:t>CÔNG NGHỆ ỨNG DỤNG TOÀN CẦU</w:t>
                                  </w:r>
                                </w:p>
                                <w:p w:rsidR="008D54CE" w:rsidRDefault="008D54CE" w:rsidP="00E86B8B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232F91E1" wp14:editId="72FC29E5">
                                        <wp:extent cx="1092439" cy="647859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hyperlogys_CMYK.emf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2439" cy="6478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E17ED" w:rsidTr="006611FB">
                              <w:trPr>
                                <w:trHeight w:val="3384"/>
                                <w:jc w:val="center"/>
                              </w:trPr>
                              <w:tc>
                                <w:tcPr>
                                  <w:tcW w:w="8967" w:type="dxa"/>
                                  <w:vAlign w:val="center"/>
                                </w:tcPr>
                                <w:p w:rsidR="008D54CE" w:rsidRDefault="008D54CE" w:rsidP="00E86B8B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</w:p>
                              </w:tc>
                            </w:tr>
                            <w:tr w:rsidR="004E17ED" w:rsidTr="00403032">
                              <w:trPr>
                                <w:trHeight w:val="1998"/>
                                <w:jc w:val="center"/>
                              </w:trPr>
                              <w:tc>
                                <w:tcPr>
                                  <w:tcW w:w="8967" w:type="dxa"/>
                                  <w:vAlign w:val="center"/>
                                </w:tcPr>
                                <w:p w:rsidR="008D54CE" w:rsidRPr="00E86B8B" w:rsidRDefault="00015048" w:rsidP="00383BA6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b/>
                                      <w:sz w:val="32"/>
                                      <w:szCs w:val="32"/>
                                    </w:rPr>
                                    <w:t>Cài đặt</w:t>
                                  </w:r>
                                  <w:r w:rsidR="004E17ED">
                                    <w:rPr>
                                      <w:rFonts w:ascii="Verdana" w:hAnsi="Verdana" w:cs="Tahoma"/>
                                      <w:b/>
                                      <w:sz w:val="32"/>
                                      <w:szCs w:val="32"/>
                                    </w:rPr>
                                    <w:t xml:space="preserve"> Script cảnh báo trạng thái STREAMS</w:t>
                                  </w:r>
                                </w:p>
                              </w:tc>
                            </w:tr>
                            <w:tr w:rsidR="004E17ED" w:rsidTr="00403032">
                              <w:trPr>
                                <w:trHeight w:val="563"/>
                                <w:jc w:val="center"/>
                              </w:trPr>
                              <w:tc>
                                <w:tcPr>
                                  <w:tcW w:w="8967" w:type="dxa"/>
                                  <w:vAlign w:val="center"/>
                                </w:tcPr>
                                <w:p w:rsidR="008D54CE" w:rsidRDefault="00383BA6" w:rsidP="00E86B8B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</w:rPr>
                                    <w:t>Dang Xuan Duy</w:t>
                                  </w:r>
                                  <w:r w:rsidR="008D54CE" w:rsidRPr="00E86B8B"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- Hyperlogy Jsc.</w:t>
                                  </w:r>
                                </w:p>
                              </w:tc>
                            </w:tr>
                            <w:tr w:rsidR="004E17ED" w:rsidTr="00403032">
                              <w:trPr>
                                <w:trHeight w:val="483"/>
                                <w:jc w:val="center"/>
                              </w:trPr>
                              <w:tc>
                                <w:tcPr>
                                  <w:tcW w:w="8967" w:type="dxa"/>
                                  <w:vAlign w:val="center"/>
                                </w:tcPr>
                                <w:p w:rsidR="008D54CE" w:rsidRDefault="008D54CE" w:rsidP="00A1026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 w:rsidRPr="00E86B8B"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 xml:space="preserve">Version </w:t>
                                  </w:r>
                                  <w:sdt>
                                    <w:sdtPr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  <w:alias w:val="Version of Document"/>
                                      <w:tag w:val="Version of Document"/>
                                      <w:id w:val="-2023163947"/>
                                      <w:placeholder>
                                        <w:docPart w:val="AE2F342E6B4B4818AFF10346567B4E6D"/>
                                      </w:placeholder>
                                      <w:temporary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Verdana" w:hAnsi="Verdana" w:cs="Arial"/>
                                          <w:sz w:val="20"/>
                                          <w:szCs w:val="20"/>
                                        </w:rPr>
                                        <w:t>1.0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4E17ED" w:rsidTr="006611FB">
                              <w:trPr>
                                <w:trHeight w:val="5307"/>
                                <w:jc w:val="center"/>
                              </w:trPr>
                              <w:tc>
                                <w:tcPr>
                                  <w:tcW w:w="8967" w:type="dxa"/>
                                  <w:vAlign w:val="center"/>
                                </w:tcPr>
                                <w:p w:rsidR="008D54CE" w:rsidRPr="00FD7E25" w:rsidRDefault="008D54CE" w:rsidP="00FD7E25">
                                  <w:pPr>
                                    <w:spacing w:line="240" w:lineRule="auto"/>
                                    <w:ind w:left="1440" w:firstLine="0"/>
                                    <w:jc w:val="left"/>
                                    <w:rPr>
                                      <w:rFonts w:ascii="Verdana" w:hAnsi="Verdana"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FD7E25">
                                    <w:rPr>
                                      <w:rFonts w:ascii="Verdana" w:hAnsi="Verdana"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Phạm vi phổ biến:</w:t>
                                  </w:r>
                                </w:p>
                                <w:p w:rsidR="004E17ED" w:rsidRDefault="004E17ED" w:rsidP="00047E25">
                                  <w:pPr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uto"/>
                                    <w:ind w:left="2160"/>
                                    <w:jc w:val="left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ABR.</w:t>
                                  </w:r>
                                </w:p>
                                <w:p w:rsidR="008D54CE" w:rsidRPr="00F34BD4" w:rsidRDefault="008D54CE" w:rsidP="00047E25">
                                  <w:pPr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uto"/>
                                    <w:ind w:left="2160"/>
                                    <w:jc w:val="left"/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Arial"/>
                                      <w:sz w:val="20"/>
                                      <w:szCs w:val="20"/>
                                    </w:rPr>
                                    <w:t>Nội bộ Hyperlogy</w:t>
                                  </w:r>
                                </w:p>
                              </w:tc>
                            </w:tr>
                            <w:tr w:rsidR="004E17ED" w:rsidTr="00403032">
                              <w:trPr>
                                <w:jc w:val="center"/>
                              </w:trPr>
                              <w:tc>
                                <w:tcPr>
                                  <w:tcW w:w="8967" w:type="dxa"/>
                                  <w:vAlign w:val="center"/>
                                </w:tcPr>
                                <w:p w:rsidR="008D54CE" w:rsidRDefault="008D54CE" w:rsidP="004E17E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 w:rsidRPr="00E86B8B"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</w:rPr>
                                    <w:t>Hà nộ</w:t>
                                  </w:r>
                                  <w:r w:rsidR="004E17ED"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</w:rPr>
                                    <w:t>i 11</w:t>
                                  </w:r>
                                  <w:r w:rsidR="00383BA6"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- 201</w:t>
                                  </w:r>
                                  <w:r w:rsidR="004E17ED">
                                    <w:rPr>
                                      <w:rFonts w:ascii="Verdana" w:hAnsi="Verdana" w:cs="Arial"/>
                                      <w:b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8D54CE" w:rsidRDefault="008D54CE" w:rsidP="00047E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714C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3.9pt;width:448.95pt;height:70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" strokeweight="4.5pt">
                <v:stroke linestyle="thickThin"/>
                <v:textbox>
                  <w:txbxContent>
                    <w:tbl>
                      <w:tblPr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815"/>
                      </w:tblGrid>
                      <w:tr w:rsidR="004E17ED" w:rsidTr="00403032">
                        <w:trPr>
                          <w:jc w:val="center"/>
                        </w:trPr>
                        <w:tc>
                          <w:tcPr>
                            <w:tcW w:w="8967" w:type="dxa"/>
                          </w:tcPr>
                          <w:p w:rsidR="008D54CE" w:rsidRPr="00E86B8B" w:rsidRDefault="008D54CE" w:rsidP="00E86B8B">
                            <w:pPr>
                              <w:spacing w:before="120" w:line="240" w:lineRule="auto"/>
                              <w:ind w:firstLine="0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E86B8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 xml:space="preserve">CÔNG TY </w:t>
                            </w:r>
                            <w:r w:rsidR="00021C4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CỔ</w:t>
                            </w:r>
                            <w:r w:rsidRPr="00E86B8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 xml:space="preserve"> PHẦN ĐẦU TƯ PHÁT TRIỂN </w:t>
                            </w:r>
                            <w:r w:rsidRPr="00E86B8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br/>
                              <w:t>CÔNG NGHỆ ỨNG DỤNG TOÀN CẦU</w:t>
                            </w:r>
                          </w:p>
                          <w:p w:rsidR="008D54CE" w:rsidRDefault="008D54CE" w:rsidP="00E86B8B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232F91E1" wp14:editId="72FC29E5">
                                  <wp:extent cx="1092439" cy="647859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yperlogys_CMYK.emf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39" cy="647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E17ED" w:rsidTr="006611FB">
                        <w:trPr>
                          <w:trHeight w:val="3384"/>
                          <w:jc w:val="center"/>
                        </w:trPr>
                        <w:tc>
                          <w:tcPr>
                            <w:tcW w:w="8967" w:type="dxa"/>
                            <w:vAlign w:val="center"/>
                          </w:tcPr>
                          <w:p w:rsidR="008D54CE" w:rsidRDefault="008D54CE" w:rsidP="00E86B8B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</w:tc>
                      </w:tr>
                      <w:tr w:rsidR="004E17ED" w:rsidTr="00403032">
                        <w:trPr>
                          <w:trHeight w:val="1998"/>
                          <w:jc w:val="center"/>
                        </w:trPr>
                        <w:tc>
                          <w:tcPr>
                            <w:tcW w:w="8967" w:type="dxa"/>
                            <w:vAlign w:val="center"/>
                          </w:tcPr>
                          <w:p w:rsidR="008D54CE" w:rsidRPr="00E86B8B" w:rsidRDefault="00015048" w:rsidP="00383BA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Verdana" w:hAnsi="Verdana" w:cs="Tahom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sz w:val="32"/>
                                <w:szCs w:val="32"/>
                              </w:rPr>
                              <w:t>Cài đặt</w:t>
                            </w:r>
                            <w:r w:rsidR="004E17ED">
                              <w:rPr>
                                <w:rFonts w:ascii="Verdana" w:hAnsi="Verdana" w:cs="Tahoma"/>
                                <w:b/>
                                <w:sz w:val="32"/>
                                <w:szCs w:val="32"/>
                              </w:rPr>
                              <w:t xml:space="preserve"> Script cảnh báo trạng thái STREAMS</w:t>
                            </w:r>
                          </w:p>
                        </w:tc>
                      </w:tr>
                      <w:tr w:rsidR="004E17ED" w:rsidTr="00403032">
                        <w:trPr>
                          <w:trHeight w:val="563"/>
                          <w:jc w:val="center"/>
                        </w:trPr>
                        <w:tc>
                          <w:tcPr>
                            <w:tcW w:w="8967" w:type="dxa"/>
                            <w:vAlign w:val="center"/>
                          </w:tcPr>
                          <w:p w:rsidR="008D54CE" w:rsidRDefault="00383BA6" w:rsidP="00E86B8B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Dang Xuan Duy</w:t>
                            </w:r>
                            <w:r w:rsidR="008D54CE" w:rsidRPr="00E86B8B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 xml:space="preserve"> - Hyperlogy Jsc.</w:t>
                            </w:r>
                          </w:p>
                        </w:tc>
                      </w:tr>
                      <w:tr w:rsidR="004E17ED" w:rsidTr="00403032">
                        <w:trPr>
                          <w:trHeight w:val="483"/>
                          <w:jc w:val="center"/>
                        </w:trPr>
                        <w:tc>
                          <w:tcPr>
                            <w:tcW w:w="8967" w:type="dxa"/>
                            <w:vAlign w:val="center"/>
                          </w:tcPr>
                          <w:p w:rsidR="008D54CE" w:rsidRDefault="008D54CE" w:rsidP="00A1026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E86B8B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 xml:space="preserve">Version </w:t>
                            </w:r>
                            <w:sdt>
                              <w:sdtPr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  <w:alias w:val="Version of Document"/>
                                <w:tag w:val="Version of Document"/>
                                <w:id w:val="-2023163947"/>
                                <w:placeholder>
                                  <w:docPart w:val="AE2F342E6B4B4818AFF10346567B4E6D"/>
                                </w:placeholder>
                                <w:temporary/>
                              </w:sdtPr>
                              <w:sdtEndPr/>
                              <w:sdtContent>
                                <w:r>
                                  <w:rPr>
                                    <w:rFonts w:ascii="Verdana" w:hAnsi="Verdana" w:cs="Arial"/>
                                    <w:sz w:val="20"/>
                                    <w:szCs w:val="20"/>
                                  </w:rPr>
                                  <w:t>1.0</w:t>
                                </w:r>
                              </w:sdtContent>
                            </w:sdt>
                          </w:p>
                        </w:tc>
                      </w:tr>
                      <w:tr w:rsidR="004E17ED" w:rsidTr="006611FB">
                        <w:trPr>
                          <w:trHeight w:val="5307"/>
                          <w:jc w:val="center"/>
                        </w:trPr>
                        <w:tc>
                          <w:tcPr>
                            <w:tcW w:w="8967" w:type="dxa"/>
                            <w:vAlign w:val="center"/>
                          </w:tcPr>
                          <w:p w:rsidR="008D54CE" w:rsidRPr="00FD7E25" w:rsidRDefault="008D54CE" w:rsidP="00FD7E25">
                            <w:pPr>
                              <w:spacing w:line="240" w:lineRule="auto"/>
                              <w:ind w:left="1440" w:firstLine="0"/>
                              <w:jc w:val="left"/>
                              <w:rPr>
                                <w:rFonts w:ascii="Verdana" w:hAnsi="Verdana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FD7E25">
                              <w:rPr>
                                <w:rFonts w:ascii="Verdana" w:hAnsi="Verdana" w:cs="Arial"/>
                                <w:b/>
                                <w:i/>
                                <w:sz w:val="20"/>
                                <w:szCs w:val="20"/>
                              </w:rPr>
                              <w:t>Phạm vi phổ biến:</w:t>
                            </w:r>
                          </w:p>
                          <w:p w:rsidR="004E17ED" w:rsidRDefault="004E17ED" w:rsidP="00047E25">
                            <w:pPr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ind w:left="2160"/>
                              <w:jc w:val="left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ABR.</w:t>
                            </w:r>
                          </w:p>
                          <w:p w:rsidR="008D54CE" w:rsidRPr="00F34BD4" w:rsidRDefault="008D54CE" w:rsidP="00047E25">
                            <w:pPr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ind w:left="2160"/>
                              <w:jc w:val="left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Nội bộ Hyperlogy</w:t>
                            </w:r>
                          </w:p>
                        </w:tc>
                      </w:tr>
                      <w:tr w:rsidR="004E17ED" w:rsidTr="00403032">
                        <w:trPr>
                          <w:jc w:val="center"/>
                        </w:trPr>
                        <w:tc>
                          <w:tcPr>
                            <w:tcW w:w="8967" w:type="dxa"/>
                            <w:vAlign w:val="center"/>
                          </w:tcPr>
                          <w:p w:rsidR="008D54CE" w:rsidRDefault="008D54CE" w:rsidP="004E17E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E86B8B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Hà nộ</w:t>
                            </w:r>
                            <w:r w:rsidR="004E17ED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i 11</w:t>
                            </w:r>
                            <w:r w:rsidR="00383BA6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 w:rsidR="004E17ED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8D54CE" w:rsidRDefault="008D54CE" w:rsidP="00047E25"/>
                  </w:txbxContent>
                </v:textbox>
              </v:shape>
            </w:pict>
          </mc:Fallback>
        </mc:AlternateContent>
      </w:r>
    </w:p>
    <w:p w:rsidR="00047E25" w:rsidRDefault="00047E25">
      <w:pPr>
        <w:tabs>
          <w:tab w:val="clear" w:pos="709"/>
        </w:tabs>
        <w:spacing w:after="0" w:line="240" w:lineRule="auto"/>
        <w:ind w:firstLine="0"/>
        <w:jc w:val="left"/>
        <w:rPr>
          <w:rFonts w:ascii="Tahoma" w:eastAsia="Times New Roman" w:hAnsi="Tahoma"/>
          <w:b/>
          <w:sz w:val="32"/>
          <w:szCs w:val="24"/>
        </w:rPr>
      </w:pPr>
      <w:r>
        <w:br w:type="page"/>
      </w:r>
    </w:p>
    <w:p w:rsidR="00024758" w:rsidRPr="00403032" w:rsidRDefault="006D3B1F" w:rsidP="00403032">
      <w:pPr>
        <w:pStyle w:val="Subtitle"/>
        <w:rPr>
          <w:rFonts w:cs="Tahoma"/>
        </w:rPr>
      </w:pPr>
      <w:bookmarkStart w:id="0" w:name="_Toc373483096"/>
      <w:r w:rsidRPr="00403032">
        <w:rPr>
          <w:rFonts w:cs="Tahoma"/>
        </w:rPr>
        <w:lastRenderedPageBreak/>
        <w:t>Mục lục</w:t>
      </w:r>
      <w:bookmarkEnd w:id="0"/>
    </w:p>
    <w:p w:rsidR="00C54912" w:rsidRDefault="001A6D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373483096" w:history="1">
        <w:r w:rsidR="00C54912" w:rsidRPr="0001634E">
          <w:rPr>
            <w:rStyle w:val="Hyperlink"/>
            <w:rFonts w:cs="Tahoma"/>
            <w:noProof/>
          </w:rPr>
          <w:t>Mục lục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_Toc373483096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2</w:t>
        </w:r>
        <w:r w:rsidR="00C54912">
          <w:rPr>
            <w:noProof/>
            <w:webHidden/>
          </w:rPr>
          <w:fldChar w:fldCharType="end"/>
        </w:r>
      </w:hyperlink>
    </w:p>
    <w:p w:rsidR="00C54912" w:rsidRDefault="00D72C8A">
      <w:pPr>
        <w:pStyle w:val="TOC1"/>
        <w:tabs>
          <w:tab w:val="left" w:pos="52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3483097" w:history="1">
        <w:r w:rsidR="00C54912" w:rsidRPr="0001634E">
          <w:rPr>
            <w:rStyle w:val="Hyperlink"/>
            <w:noProof/>
          </w:rPr>
          <w:t>1</w:t>
        </w:r>
        <w:r w:rsidR="00C5491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54912" w:rsidRPr="0001634E">
          <w:rPr>
            <w:rStyle w:val="Hyperlink"/>
            <w:noProof/>
          </w:rPr>
          <w:t>Chức năng của script: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_Toc373483097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3</w:t>
        </w:r>
        <w:r w:rsidR="00C54912">
          <w:rPr>
            <w:noProof/>
            <w:webHidden/>
          </w:rPr>
          <w:fldChar w:fldCharType="end"/>
        </w:r>
      </w:hyperlink>
    </w:p>
    <w:p w:rsidR="00C54912" w:rsidRDefault="00D72C8A">
      <w:pPr>
        <w:pStyle w:val="TOC1"/>
        <w:tabs>
          <w:tab w:val="left" w:pos="52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3483098" w:history="1">
        <w:r w:rsidR="00C54912" w:rsidRPr="0001634E">
          <w:rPr>
            <w:rStyle w:val="Hyperlink"/>
            <w:noProof/>
          </w:rPr>
          <w:t>2</w:t>
        </w:r>
        <w:r w:rsidR="00C5491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54912" w:rsidRPr="0001634E">
          <w:rPr>
            <w:rStyle w:val="Hyperlink"/>
            <w:noProof/>
          </w:rPr>
          <w:t>Các bước cài đặt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_Toc373483098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3</w:t>
        </w:r>
        <w:r w:rsidR="00C54912">
          <w:rPr>
            <w:noProof/>
            <w:webHidden/>
          </w:rPr>
          <w:fldChar w:fldCharType="end"/>
        </w:r>
      </w:hyperlink>
    </w:p>
    <w:p w:rsidR="00C54912" w:rsidRDefault="00D72C8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483099" w:history="1">
        <w:r w:rsidR="00C54912" w:rsidRPr="0001634E">
          <w:rPr>
            <w:rStyle w:val="Hyperlink"/>
            <w:noProof/>
          </w:rPr>
          <w:t>2.1</w:t>
        </w:r>
        <w:r w:rsidR="00C549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4912" w:rsidRPr="0001634E">
          <w:rPr>
            <w:rStyle w:val="Hyperlink"/>
            <w:noProof/>
          </w:rPr>
          <w:t>Mở firewall để máy chủ đặt script kết nối được với SMTP Server.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_Toc373483099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3</w:t>
        </w:r>
        <w:r w:rsidR="00C54912">
          <w:rPr>
            <w:noProof/>
            <w:webHidden/>
          </w:rPr>
          <w:fldChar w:fldCharType="end"/>
        </w:r>
      </w:hyperlink>
    </w:p>
    <w:p w:rsidR="00C54912" w:rsidRDefault="00D72C8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483100" w:history="1">
        <w:r w:rsidR="00C54912" w:rsidRPr="0001634E">
          <w:rPr>
            <w:rStyle w:val="Hyperlink"/>
            <w:noProof/>
          </w:rPr>
          <w:t>2.2</w:t>
        </w:r>
        <w:r w:rsidR="00C549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4912" w:rsidRPr="0001634E">
          <w:rPr>
            <w:rStyle w:val="Hyperlink"/>
            <w:noProof/>
          </w:rPr>
          <w:t>Tạo 1 tài khoản mail trên SMTP Server.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_Toc373483100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3</w:t>
        </w:r>
        <w:r w:rsidR="00C54912">
          <w:rPr>
            <w:noProof/>
            <w:webHidden/>
          </w:rPr>
          <w:fldChar w:fldCharType="end"/>
        </w:r>
      </w:hyperlink>
    </w:p>
    <w:p w:rsidR="00C54912" w:rsidRDefault="00D72C8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483101" w:history="1">
        <w:r w:rsidR="00C54912" w:rsidRPr="0001634E">
          <w:rPr>
            <w:rStyle w:val="Hyperlink"/>
            <w:noProof/>
          </w:rPr>
          <w:t>2.3</w:t>
        </w:r>
        <w:r w:rsidR="00C549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4912" w:rsidRPr="0001634E">
          <w:rPr>
            <w:rStyle w:val="Hyperlink"/>
            <w:noProof/>
          </w:rPr>
          <w:t>Copy 2 file check_streams.sh và send_mail.pl lên server.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_Toc373483101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3</w:t>
        </w:r>
        <w:r w:rsidR="00C54912">
          <w:rPr>
            <w:noProof/>
            <w:webHidden/>
          </w:rPr>
          <w:fldChar w:fldCharType="end"/>
        </w:r>
      </w:hyperlink>
    </w:p>
    <w:p w:rsidR="00C54912" w:rsidRDefault="00D72C8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483102" w:history="1">
        <w:r w:rsidR="00C54912" w:rsidRPr="0001634E">
          <w:rPr>
            <w:rStyle w:val="Hyperlink"/>
            <w:noProof/>
          </w:rPr>
          <w:t>2.4</w:t>
        </w:r>
        <w:r w:rsidR="00C549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4912" w:rsidRPr="0001634E">
          <w:rPr>
            <w:rStyle w:val="Hyperlink"/>
            <w:noProof/>
          </w:rPr>
          <w:t>Sửa các thông tin về user, password và IP SMTP Server trong file send_mail.pl.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_Toc373483102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3</w:t>
        </w:r>
        <w:r w:rsidR="00C54912">
          <w:rPr>
            <w:noProof/>
            <w:webHidden/>
          </w:rPr>
          <w:fldChar w:fldCharType="end"/>
        </w:r>
      </w:hyperlink>
    </w:p>
    <w:p w:rsidR="00C54912" w:rsidRDefault="00D72C8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483103" w:history="1">
        <w:r w:rsidR="00C54912" w:rsidRPr="0001634E">
          <w:rPr>
            <w:rStyle w:val="Hyperlink"/>
            <w:noProof/>
          </w:rPr>
          <w:t>2.5</w:t>
        </w:r>
        <w:r w:rsidR="00C549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4912" w:rsidRPr="0001634E">
          <w:rPr>
            <w:rStyle w:val="Hyperlink"/>
            <w:noProof/>
          </w:rPr>
          <w:t>Sửa $ORACLE_HOME, $ORACLE_SID trong file check_streams.sh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_Toc373483103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7</w:t>
        </w:r>
        <w:r w:rsidR="00C54912">
          <w:rPr>
            <w:noProof/>
            <w:webHidden/>
          </w:rPr>
          <w:fldChar w:fldCharType="end"/>
        </w:r>
      </w:hyperlink>
    </w:p>
    <w:p w:rsidR="00C54912" w:rsidRDefault="00D72C8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483104" w:history="1">
        <w:r w:rsidR="00C54912" w:rsidRPr="0001634E">
          <w:rPr>
            <w:rStyle w:val="Hyperlink"/>
            <w:noProof/>
          </w:rPr>
          <w:t>2.6</w:t>
        </w:r>
        <w:r w:rsidR="00C549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4912" w:rsidRPr="0001634E">
          <w:rPr>
            <w:rStyle w:val="Hyperlink"/>
            <w:noProof/>
          </w:rPr>
          <w:t>Đặt file check_streams.sh vào crontab của hệ điều hành</w:t>
        </w:r>
        <w:r w:rsidR="00C54912">
          <w:rPr>
            <w:noProof/>
            <w:webHidden/>
          </w:rPr>
          <w:tab/>
        </w:r>
        <w:r w:rsidR="00C54912">
          <w:rPr>
            <w:noProof/>
            <w:webHidden/>
          </w:rPr>
          <w:fldChar w:fldCharType="begin"/>
        </w:r>
        <w:r w:rsidR="00C54912">
          <w:rPr>
            <w:noProof/>
            <w:webHidden/>
          </w:rPr>
          <w:instrText xml:space="preserve"> PAGEREF _Toc373483104 \h </w:instrText>
        </w:r>
        <w:r w:rsidR="00C54912">
          <w:rPr>
            <w:noProof/>
            <w:webHidden/>
          </w:rPr>
        </w:r>
        <w:r w:rsidR="00C54912">
          <w:rPr>
            <w:noProof/>
            <w:webHidden/>
          </w:rPr>
          <w:fldChar w:fldCharType="separate"/>
        </w:r>
        <w:r w:rsidR="00C54912">
          <w:rPr>
            <w:noProof/>
            <w:webHidden/>
          </w:rPr>
          <w:t>9</w:t>
        </w:r>
        <w:r w:rsidR="00C54912">
          <w:rPr>
            <w:noProof/>
            <w:webHidden/>
          </w:rPr>
          <w:fldChar w:fldCharType="end"/>
        </w:r>
      </w:hyperlink>
    </w:p>
    <w:p w:rsidR="00024758" w:rsidRDefault="001A6D96" w:rsidP="00403032">
      <w:pPr>
        <w:ind w:firstLine="0"/>
      </w:pPr>
      <w:r>
        <w:rPr>
          <w:b/>
        </w:rPr>
        <w:fldChar w:fldCharType="end"/>
      </w:r>
    </w:p>
    <w:p w:rsidR="00B712DC" w:rsidRDefault="00024758" w:rsidP="00021C4B">
      <w:pPr>
        <w:pStyle w:val="Heading1"/>
        <w:numPr>
          <w:ilvl w:val="0"/>
          <w:numId w:val="38"/>
        </w:numPr>
      </w:pPr>
      <w:r>
        <w:br w:type="page"/>
      </w:r>
      <w:bookmarkStart w:id="1" w:name="_Toc373483097"/>
      <w:r w:rsidR="00157CBC">
        <w:lastRenderedPageBreak/>
        <w:t>Chức năng của script:</w:t>
      </w:r>
      <w:bookmarkEnd w:id="1"/>
    </w:p>
    <w:p w:rsidR="00B712DC" w:rsidRDefault="00157CBC" w:rsidP="00157CBC">
      <w:r>
        <w:t xml:space="preserve">Cảnh báo qua email khi trạng thái của STREAMS trên </w:t>
      </w:r>
      <w:r w:rsidR="00021C4B">
        <w:t xml:space="preserve">Database </w:t>
      </w:r>
      <w:r>
        <w:t xml:space="preserve">nguồn hoặc </w:t>
      </w:r>
      <w:r w:rsidR="00021C4B">
        <w:t xml:space="preserve">Database </w:t>
      </w:r>
      <w:r>
        <w:t>đích là DISABLED hoặc ABORTED.</w:t>
      </w:r>
      <w:r w:rsidR="00021C4B">
        <w:t xml:space="preserve"> Có 2 file tương ứng cài đặt ở Database nguồn và Database đích trong cấu hình STREAMS.</w:t>
      </w:r>
    </w:p>
    <w:p w:rsidR="00157CBC" w:rsidRPr="00157CBC" w:rsidRDefault="00157CBC" w:rsidP="00157CBC">
      <w:pPr>
        <w:pStyle w:val="Heading1"/>
        <w:numPr>
          <w:ilvl w:val="0"/>
          <w:numId w:val="38"/>
        </w:numPr>
      </w:pPr>
      <w:bookmarkStart w:id="2" w:name="_Toc373483098"/>
      <w:r>
        <w:t>Các bước cài đặt</w:t>
      </w:r>
      <w:bookmarkEnd w:id="2"/>
    </w:p>
    <w:p w:rsidR="00157CBC" w:rsidRDefault="006B1875" w:rsidP="00157CBC">
      <w:pPr>
        <w:pStyle w:val="Heading2"/>
        <w:numPr>
          <w:ilvl w:val="1"/>
          <w:numId w:val="38"/>
        </w:numPr>
      </w:pPr>
      <w:bookmarkStart w:id="3" w:name="_Toc373483099"/>
      <w:r>
        <w:t>Mở firewall để máy chủ đặt script kết nối được với SMTP Server.</w:t>
      </w:r>
      <w:bookmarkEnd w:id="3"/>
    </w:p>
    <w:p w:rsidR="006B1875" w:rsidRDefault="006B1875" w:rsidP="006B1875">
      <w:pPr>
        <w:pStyle w:val="Heading2"/>
      </w:pPr>
      <w:bookmarkStart w:id="4" w:name="_Toc373483100"/>
      <w:r>
        <w:t>Tạo 1 tài khoản mail trên SMTP Server.</w:t>
      </w:r>
      <w:bookmarkEnd w:id="4"/>
    </w:p>
    <w:p w:rsidR="006B1875" w:rsidRDefault="00C32D6D" w:rsidP="00C32D6D">
      <w:pPr>
        <w:pStyle w:val="Heading2"/>
      </w:pPr>
      <w:bookmarkStart w:id="5" w:name="_Toc373483101"/>
      <w:r>
        <w:t>Copy 2 file check_streams.sh và send_mail.pl lên server.</w:t>
      </w:r>
      <w:bookmarkEnd w:id="5"/>
    </w:p>
    <w:p w:rsidR="00AC421F" w:rsidRPr="00AC421F" w:rsidRDefault="00AC421F" w:rsidP="00AC421F">
      <w:pPr>
        <w:rPr>
          <w:b/>
        </w:rPr>
      </w:pPr>
      <w:r w:rsidRPr="00AC421F">
        <w:rPr>
          <w:b/>
        </w:rPr>
        <w:t>Trên VIBRIP</w:t>
      </w:r>
      <w:r w:rsidR="00C54912">
        <w:rPr>
          <w:b/>
        </w:rPr>
        <w:t>1</w:t>
      </w:r>
      <w:r w:rsidRPr="00AC421F">
        <w:rPr>
          <w:b/>
        </w:rPr>
        <w:t>:</w:t>
      </w:r>
    </w:p>
    <w:p w:rsidR="00021C4B" w:rsidRDefault="00AC421F" w:rsidP="00021C4B">
      <w:r>
        <w:t xml:space="preserve">$ copy send_mail.pl </w:t>
      </w:r>
      <w:r w:rsidRPr="00AC421F">
        <w:t>/export/home/</w:t>
      </w:r>
      <w:r>
        <w:t>oradb/hyper/scripts/</w:t>
      </w:r>
    </w:p>
    <w:p w:rsidR="00021C4B" w:rsidRDefault="00021C4B" w:rsidP="00021C4B">
      <w:r>
        <w:t xml:space="preserve">$ copy check_stream.sh </w:t>
      </w:r>
      <w:r w:rsidR="00AC421F" w:rsidRPr="00AC421F">
        <w:t>/export/home/oradb/hyper/scripts</w:t>
      </w:r>
      <w:r w:rsidR="00AC421F">
        <w:t>/</w:t>
      </w:r>
    </w:p>
    <w:p w:rsidR="00AC421F" w:rsidRPr="00AC421F" w:rsidRDefault="00AC421F" w:rsidP="00021C4B">
      <w:pPr>
        <w:rPr>
          <w:b/>
        </w:rPr>
      </w:pPr>
      <w:r w:rsidRPr="00AC421F">
        <w:rPr>
          <w:b/>
        </w:rPr>
        <w:t>Trên VIBRIPON</w:t>
      </w:r>
      <w:r w:rsidR="00C54912">
        <w:rPr>
          <w:b/>
        </w:rPr>
        <w:t>1</w:t>
      </w:r>
      <w:r w:rsidRPr="00AC421F">
        <w:rPr>
          <w:b/>
        </w:rPr>
        <w:t>:</w:t>
      </w:r>
    </w:p>
    <w:p w:rsidR="00AC421F" w:rsidRDefault="00AC421F" w:rsidP="00AC421F">
      <w:r>
        <w:t>$ copy send_mail.pl /home/oracle/log/</w:t>
      </w:r>
    </w:p>
    <w:p w:rsidR="00AC421F" w:rsidRPr="00021C4B" w:rsidRDefault="00AC421F" w:rsidP="00D251A8">
      <w:r>
        <w:t>$ copy check_stream.sh /home/oracle/log/</w:t>
      </w:r>
    </w:p>
    <w:p w:rsidR="000003B8" w:rsidRDefault="00B543AC" w:rsidP="00A42D3B">
      <w:pPr>
        <w:pStyle w:val="Heading2"/>
      </w:pPr>
      <w:bookmarkStart w:id="6" w:name="_Toc373483102"/>
      <w:r>
        <w:t xml:space="preserve">Sửa </w:t>
      </w:r>
      <w:r w:rsidR="001D1CB4">
        <w:t>các thông tin về user, password và IP SMTP Server trong file send_mail.pl.</w:t>
      </w:r>
      <w:bookmarkEnd w:id="6"/>
    </w:p>
    <w:p w:rsidR="00021C4B" w:rsidRDefault="00021C4B" w:rsidP="00021C4B">
      <w:r>
        <w:t>Các tham số cần thay đổi :</w:t>
      </w:r>
    </w:p>
    <w:p w:rsidR="00C54912" w:rsidRDefault="00C54912" w:rsidP="00C54912">
      <w:pPr>
        <w:pStyle w:val="ListParagraph"/>
        <w:numPr>
          <w:ilvl w:val="0"/>
          <w:numId w:val="43"/>
        </w:numPr>
      </w:pPr>
      <w:r>
        <w:t>$EMAIL_ORA: Đường dẫn đến file email tạm.</w:t>
      </w:r>
    </w:p>
    <w:p w:rsidR="00021C4B" w:rsidRDefault="00021C4B" w:rsidP="00021C4B">
      <w:pPr>
        <w:pStyle w:val="ListParagraph"/>
        <w:numPr>
          <w:ilvl w:val="0"/>
          <w:numId w:val="43"/>
        </w:numPr>
      </w:pPr>
      <w:r w:rsidRPr="00021C4B">
        <w:t>$SENDER</w:t>
      </w:r>
      <w:r>
        <w:t>: Email gửi cảnh báo.</w:t>
      </w:r>
    </w:p>
    <w:p w:rsidR="00021C4B" w:rsidRDefault="00021C4B" w:rsidP="00021C4B">
      <w:pPr>
        <w:pStyle w:val="ListParagraph"/>
        <w:numPr>
          <w:ilvl w:val="0"/>
          <w:numId w:val="43"/>
        </w:numPr>
      </w:pPr>
      <w:r w:rsidRPr="00021C4B">
        <w:t>$TO_USER</w:t>
      </w:r>
      <w:r>
        <w:t>,</w:t>
      </w:r>
      <w:r w:rsidRPr="00021C4B">
        <w:t xml:space="preserve"> $CC_USER_FOR_VIEW</w:t>
      </w:r>
      <w:r>
        <w:t>: Email nhận cảnh báo.</w:t>
      </w:r>
    </w:p>
    <w:p w:rsidR="00021C4B" w:rsidRDefault="00021C4B" w:rsidP="00021C4B">
      <w:pPr>
        <w:pStyle w:val="ListParagraph"/>
        <w:numPr>
          <w:ilvl w:val="0"/>
          <w:numId w:val="43"/>
        </w:numPr>
      </w:pPr>
      <w:r w:rsidRPr="00021C4B">
        <w:t>$user</w:t>
      </w:r>
      <w:r>
        <w:t>: Tài khoản đăng nhập email gửi cảnh báo.</w:t>
      </w:r>
    </w:p>
    <w:p w:rsidR="00021C4B" w:rsidRDefault="00021C4B" w:rsidP="00021C4B">
      <w:pPr>
        <w:pStyle w:val="ListParagraph"/>
        <w:numPr>
          <w:ilvl w:val="0"/>
          <w:numId w:val="43"/>
        </w:numPr>
      </w:pPr>
      <w:r w:rsidRPr="00021C4B">
        <w:t>$passwd</w:t>
      </w:r>
      <w:r>
        <w:t>: Mật khẩu email gửi cảnh báo.</w:t>
      </w:r>
    </w:p>
    <w:p w:rsidR="00021C4B" w:rsidRDefault="00021C4B" w:rsidP="00021C4B">
      <w:pPr>
        <w:pStyle w:val="ListParagraph"/>
        <w:numPr>
          <w:ilvl w:val="0"/>
          <w:numId w:val="43"/>
        </w:numPr>
      </w:pPr>
      <w:r w:rsidRPr="00021C4B">
        <w:t>$smtp</w:t>
      </w:r>
      <w:r>
        <w:t>: Địa chỉ IP của SMTP Server.</w:t>
      </w:r>
    </w:p>
    <w:p w:rsidR="00AC421F" w:rsidRPr="00AC421F" w:rsidRDefault="00AC421F" w:rsidP="00AC421F">
      <w:pPr>
        <w:rPr>
          <w:b/>
        </w:rPr>
      </w:pPr>
      <w:r w:rsidRPr="00AC421F">
        <w:rPr>
          <w:b/>
        </w:rPr>
        <w:t>Trên VIBRIP</w:t>
      </w:r>
      <w:r w:rsidR="00C54912">
        <w:rPr>
          <w:b/>
        </w:rPr>
        <w:t>1</w:t>
      </w:r>
      <w:r w:rsidRPr="00AC421F">
        <w:rPr>
          <w:b/>
        </w:rPr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C421F" w:rsidTr="00AC4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#!/usr/bin/perl -w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use Net::SMTP;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use MIME::Base64;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C54912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$EMAIL_ORA="/export/home/oradb/hyper/scripts/email.ora";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$SENDER="alertoracle\@abr.com";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lastRenderedPageBreak/>
              <w:t>$TO_USER="tungvn\@abr.com";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@CC_USER=("");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$CC_USER_FOR_VIEW="";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$user="alertoracle\@abr.com";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$passwd="Abcd\@123";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sub send_email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my $ALARM=" 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my $SUBJECT_MSG=" 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open (LOG_FILE,$EMAIL_ORA)||die("cannot open file $EMAIL_ORA!!!");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my @lines=&lt;LOG_FILE&gt;;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close(LOG_FILE);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$max_row=$#lines;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$i=0;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while ($i &lt;= $max_row)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chomp($lines[$i]);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$ALARM=$ALARM.$lines[$i]."&lt;br&gt;";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$i++;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 = Net::SMTP-&gt;new("10.1.42.54",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    Hello =&gt; 'Test',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    Timeout =&gt; 60);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my $subject =" 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$subject="Canh bao STREAMS NSBR Basic`  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my $MESSAGE_BODY = "&lt;body&gt;&lt;h2&gt;CANH BAO TU HE THONG: &lt;/h2&gt;&lt;font face='Arial' size='2'&gt;$ALARM&lt;/font&gt;&lt;/body&gt;";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$smtp-&gt;datasend("AUTH LOGIN\n");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$smtp-&gt;response();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$smtp-&gt;datasend(encode_base64($user) 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$smtp-&gt;response();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$smtp-&gt;datasend(encode_base64($passwd));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$smtp-&gt;response();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$smtp-&gt;mail($SENDER);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$smtp-&gt;to($TO_USER);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$smtp-&gt;cc(@CC_USER);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$smtp-&gt;data();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$smtp-&gt;datasend("To: $TO_USER\n");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$smtp-&gt;datasend("From: $SENDER\n");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$smtp-&gt;datasend("CC: $CC_USER_FOR_VIEW\n");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$smtp-&gt;datasend("Content-Type: text/html;charset=utf-8\n");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$smtp-&gt;datasend("Subject: $subject\n");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$smtp-&gt;datasend("$MESSAGE_BODY");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$smtp-&gt;dataend();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$smtp-&gt;quit;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send_email</w:t>
            </w:r>
          </w:p>
        </w:tc>
      </w:tr>
    </w:tbl>
    <w:p w:rsidR="00AC421F" w:rsidRDefault="00AC421F" w:rsidP="00AC421F"/>
    <w:p w:rsidR="00AC421F" w:rsidRPr="00AC421F" w:rsidRDefault="00AC421F" w:rsidP="00AC421F">
      <w:pPr>
        <w:rPr>
          <w:b/>
        </w:rPr>
      </w:pPr>
      <w:r w:rsidRPr="00AC421F">
        <w:rPr>
          <w:b/>
        </w:rPr>
        <w:t>Trên VIBRIPON</w:t>
      </w:r>
      <w:r w:rsidR="00C54912">
        <w:rPr>
          <w:b/>
        </w:rPr>
        <w:t>1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C421F" w:rsidTr="00AC4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#!/usr/bin/perl -w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use Net::SMTP;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use MIME::Base64;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$EMAIL_ORA="/home/oracle/log/email.ora";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$SENDER="alertoracle\@abr.com";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$TO_USER="tungvn\@abr.com";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@CC_USER=("hadv\@abr.com");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lastRenderedPageBreak/>
              <w:t>$CC_USER_FOR_VIEW="";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$user="tungvn\@abr.com";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$passwd="Abcd\@123";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sub send_email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my $ALARM=" 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my $SUBJECT_MSG=" 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open (LOG_FILE,$EMAIL_ORA)||die("cannot open file $EMAIL_ORA!!!");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my @lines=&lt;LOG_FILE&gt;;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close(LOG_FILE);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$max_row=$#lines;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$i=0;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while ($i &lt;= $max_row)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chomp($lines[$i]);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$ALARM=$ALARM.$lines[$i]."&lt;br&gt;";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$i++;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 = Net::SMTP-&gt;new("10.1.42.54",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    Hello =&gt; 'Test',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                   Timeout =&gt; 60);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my $subject =" 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$subject="Canh bao STREAMS NSBR Basic`  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my $MESSAGE_BODY = "&lt;body&gt;&lt;h2&gt;CANH BAO TU HE THONG: &lt;/h2&gt;&lt;font face='Arial' size='2'&gt;$ALARM&lt;/font&gt;&lt;/body&gt;";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$smtp-&gt;datasend("AUTH LOGIN\n");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$smtp-&gt;response();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$smtp-&gt;datasend(encode_base64($user) 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$smtp-&gt;response();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$smtp-&gt;datasend(encode_base64($passwd));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$smtp-&gt;response();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$smtp-&gt;mail($SENDER);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$smtp-&gt;to($TO_USER);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$smtp-&gt;cc(@CC_USER);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$smtp-&gt;data();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$smtp-&gt;datasend("To: $TO_USER\n");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$smtp-&gt;datasend("From: $SENDER\n");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$smtp-&gt;datasend("CC: $CC_USER_FOR_VIEW\n");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$smtp-&gt;datasend("Content-Type: text/html;charset=utf-8\n");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$smtp-&gt;datasend("Subject: $subject\n");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$smtp-&gt;datasend("$MESSAGE_BODY");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$smtp-&gt;datasend("\n");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 xml:space="preserve">$smtp-&gt;dataend(); 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$smtp-&gt;quit;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  <w:p w:rsidR="00AC421F" w:rsidRPr="00AC421F" w:rsidRDefault="00AC421F" w:rsidP="00AC421F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AC421F" w:rsidRPr="00AC421F" w:rsidRDefault="00AC421F" w:rsidP="00AC421F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AC421F">
              <w:rPr>
                <w:rFonts w:ascii="Courier New" w:hAnsi="Courier New" w:cs="Courier New"/>
                <w:sz w:val="18"/>
                <w:szCs w:val="18"/>
              </w:rPr>
              <w:t>send_email</w:t>
            </w:r>
          </w:p>
        </w:tc>
      </w:tr>
    </w:tbl>
    <w:p w:rsidR="00AC421F" w:rsidRDefault="000A3FE8" w:rsidP="000A3FE8">
      <w:pPr>
        <w:pStyle w:val="Heading2"/>
      </w:pPr>
      <w:bookmarkStart w:id="7" w:name="_Toc373483103"/>
      <w:bookmarkStart w:id="8" w:name="_GoBack"/>
      <w:bookmarkEnd w:id="8"/>
      <w:r>
        <w:lastRenderedPageBreak/>
        <w:t xml:space="preserve">Sửa $ORACLE_HOME, $ORACLE_SID trong file </w:t>
      </w:r>
      <w:r w:rsidRPr="00AC421F">
        <w:t>check_streams.sh</w:t>
      </w:r>
      <w:bookmarkEnd w:id="7"/>
    </w:p>
    <w:p w:rsidR="000A3FE8" w:rsidRDefault="000A3FE8" w:rsidP="000A3FE8">
      <w:r>
        <w:t>Các tham số cần thay đổi:</w:t>
      </w:r>
    </w:p>
    <w:p w:rsidR="000A3FE8" w:rsidRDefault="000A3FE8" w:rsidP="000A3FE8">
      <w:r w:rsidRPr="000A3FE8">
        <w:t>ORACLE_SID</w:t>
      </w:r>
      <w:r>
        <w:t>: Tên định danh của Oracle Database.</w:t>
      </w:r>
    </w:p>
    <w:p w:rsidR="000A3FE8" w:rsidRDefault="000A3FE8" w:rsidP="000A3FE8">
      <w:r w:rsidRPr="000A3FE8">
        <w:t>ORACLE_HOME</w:t>
      </w:r>
      <w:r>
        <w:t>: Đường dẫn đến $ORACLE_HOME</w:t>
      </w:r>
    </w:p>
    <w:p w:rsidR="00C54912" w:rsidRDefault="00C54912" w:rsidP="000A3FE8">
      <w:r>
        <w:t>EMAIL: Đường dẫn đến file email tạm.</w:t>
      </w:r>
    </w:p>
    <w:p w:rsidR="000A3FE8" w:rsidRPr="000A3FE8" w:rsidRDefault="000A3FE8" w:rsidP="000A3FE8">
      <w:pPr>
        <w:rPr>
          <w:b/>
        </w:rPr>
      </w:pPr>
      <w:r w:rsidRPr="000A3FE8">
        <w:rPr>
          <w:b/>
        </w:rPr>
        <w:t>Trên VIBRIP</w:t>
      </w:r>
      <w:r w:rsidR="00C54912">
        <w:rPr>
          <w:b/>
        </w:rPr>
        <w:t>1</w:t>
      </w:r>
      <w:r w:rsidRPr="000A3FE8">
        <w:rPr>
          <w:b/>
        </w:rPr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A3FE8" w:rsidTr="000A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#!/bin/bash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ORACLE_SID=VIBRIP1</w:t>
            </w: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0A3FE8">
              <w:rPr>
                <w:rFonts w:ascii="Courier New" w:hAnsi="Courier New" w:cs="Courier New"/>
                <w:sz w:val="18"/>
                <w:szCs w:val="18"/>
              </w:rPr>
              <w:t>; export ORACLE_SID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ORACLE_HOME=/u01/app/oracle/product/11.2.0/dbhome</w:t>
            </w: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0A3FE8">
              <w:rPr>
                <w:rFonts w:ascii="Courier New" w:hAnsi="Courier New" w:cs="Courier New"/>
                <w:sz w:val="18"/>
                <w:szCs w:val="18"/>
              </w:rPr>
              <w:t>; export ORACLE_HOME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LOG=/export/home/oradb/hyper/scripts/stream.log; export LOG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lastRenderedPageBreak/>
              <w:t>EMAIL=/export/home/oradb/hyper/scripts/email.ora</w:t>
            </w:r>
            <w:r w:rsidRPr="000A3FE8">
              <w:rPr>
                <w:rFonts w:ascii="Courier New" w:hAnsi="Courier New" w:cs="Courier New"/>
                <w:sz w:val="18"/>
                <w:szCs w:val="18"/>
              </w:rPr>
              <w:t>; export EMAIL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time=`/bin/date +%d-%b-%Y%t%T`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cat /dev/null &gt; $EMAIL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result=`$ORACLE_HOME/bin/sqlplus / as sysdba&lt;&lt;EOF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select capture_name,status from dba_capture;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EOF`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check_streams ()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echo "$result"|egrep "DISABLED|ABORTED"| while read alert;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do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echo $alert|awk '{print $1}' &gt;&gt; $EMAIL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done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if [ -s $EMAIL ]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then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echo "$time :[STREAMS] Alert! Capture Processes is not running! " &gt;&gt; $LOG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cat $EMAIL &gt;&gt; $LOG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/export/home/oradb/hyper/scripts/send_mail.pl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else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echo "$time : File $EMAIL is empty"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fi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A3FE8" w:rsidRPr="000A3FE8" w:rsidRDefault="000A3FE8" w:rsidP="000A3FE8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check_streams "VIBRIPON1"</w:t>
            </w:r>
          </w:p>
        </w:tc>
      </w:tr>
    </w:tbl>
    <w:p w:rsidR="000A3FE8" w:rsidRDefault="000A3FE8" w:rsidP="000A3FE8"/>
    <w:p w:rsidR="000A3FE8" w:rsidRPr="000A3FE8" w:rsidRDefault="000A3FE8" w:rsidP="000A3FE8">
      <w:pPr>
        <w:rPr>
          <w:b/>
        </w:rPr>
      </w:pPr>
      <w:r w:rsidRPr="000A3FE8">
        <w:rPr>
          <w:b/>
        </w:rPr>
        <w:t>Trên VIBRIPON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A3FE8" w:rsidTr="000A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#!/bin/bash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ORACLE_SID=VIBRIPON1</w:t>
            </w: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0A3FE8">
              <w:rPr>
                <w:rFonts w:ascii="Courier New" w:hAnsi="Courier New" w:cs="Courier New"/>
                <w:sz w:val="18"/>
                <w:szCs w:val="18"/>
              </w:rPr>
              <w:t>; export ORACLE_SID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ORACLE_HOME=/u01/app/oracle/11.2.0/db</w:t>
            </w: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0A3FE8">
              <w:rPr>
                <w:rFonts w:ascii="Courier New" w:hAnsi="Courier New" w:cs="Courier New"/>
                <w:sz w:val="18"/>
                <w:szCs w:val="18"/>
              </w:rPr>
              <w:t>; export ORACLE_HOME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LOG=/home/oracle/log/stream.log; export LOG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C54912">
              <w:rPr>
                <w:rFonts w:ascii="Courier New" w:hAnsi="Courier New" w:cs="Courier New"/>
                <w:color w:val="FF0000"/>
                <w:sz w:val="18"/>
                <w:szCs w:val="18"/>
                <w:highlight w:val="yellow"/>
              </w:rPr>
              <w:t>EMAIL=/home/oracle/log/email.ora</w:t>
            </w:r>
            <w:r w:rsidRPr="000A3FE8">
              <w:rPr>
                <w:rFonts w:ascii="Courier New" w:hAnsi="Courier New" w:cs="Courier New"/>
                <w:sz w:val="18"/>
                <w:szCs w:val="18"/>
              </w:rPr>
              <w:t>; export EMAIL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time=`/bin/date +%d-%b-%Y%t%T`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cat /dev/null &gt; $EMAIL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result=`$ORACLE_HOME/bin/sqlplus / as sysdba&lt;&lt;EOF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select apply_name,status from dba_apply;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EOF`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check_streams ()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echo "$result"|egrep -w "DISABLED|ABORTED"| while read alert;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do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echo $alert|awk '{print $1}' &gt;&gt; $EMAIL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done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if [ -s $EMAIL ] 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then 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echo "$time :[STREAMS] Alert! Apply Processes is not working! " &gt;&gt; $LOG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cat $EMAIL &gt;&gt; $LOG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/home/oracle/log/send_mail.pl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else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        echo "$time: File $EMAIL is empty"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 xml:space="preserve">        fi</w:t>
            </w:r>
          </w:p>
          <w:p w:rsidR="000A3FE8" w:rsidRPr="000A3FE8" w:rsidRDefault="000A3FE8" w:rsidP="000A3FE8">
            <w:pPr>
              <w:spacing w:before="60"/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0A3FE8" w:rsidRPr="000A3FE8" w:rsidRDefault="000A3FE8" w:rsidP="000A3FE8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A3FE8">
              <w:rPr>
                <w:rFonts w:ascii="Courier New" w:hAnsi="Courier New" w:cs="Courier New"/>
                <w:sz w:val="18"/>
                <w:szCs w:val="18"/>
              </w:rPr>
              <w:t>check_streams "VIBRIPON1"</w:t>
            </w:r>
          </w:p>
        </w:tc>
      </w:tr>
    </w:tbl>
    <w:p w:rsidR="000A3FE8" w:rsidRPr="000A3FE8" w:rsidRDefault="000A3FE8" w:rsidP="000A3FE8"/>
    <w:p w:rsidR="001D1CB4" w:rsidRDefault="001D1CB4" w:rsidP="00A42D3B">
      <w:pPr>
        <w:pStyle w:val="Heading2"/>
      </w:pPr>
      <w:bookmarkStart w:id="9" w:name="_Toc373483104"/>
      <w:r>
        <w:t xml:space="preserve">Đặt </w:t>
      </w:r>
      <w:r w:rsidR="00A42D3B">
        <w:t>file check_streams.sh vào crontab của hệ điều hành</w:t>
      </w:r>
      <w:bookmarkEnd w:id="9"/>
    </w:p>
    <w:p w:rsidR="00021C4B" w:rsidRDefault="00021C4B" w:rsidP="00021C4B">
      <w:pPr>
        <w:ind w:left="709" w:firstLine="0"/>
      </w:pPr>
      <w:r>
        <w:t>Đặt script check_streams.sh vào crontab để script chạy một tiếng một lần.</w:t>
      </w:r>
    </w:p>
    <w:p w:rsidR="000A3FE8" w:rsidRPr="000A3FE8" w:rsidRDefault="000A3FE8" w:rsidP="00021C4B">
      <w:pPr>
        <w:ind w:left="709" w:firstLine="0"/>
        <w:rPr>
          <w:b/>
        </w:rPr>
      </w:pPr>
      <w:r w:rsidRPr="000A3FE8">
        <w:rPr>
          <w:b/>
        </w:rPr>
        <w:t>Trên VIBRIP</w:t>
      </w:r>
    </w:p>
    <w:p w:rsidR="00021C4B" w:rsidRDefault="00AC421F" w:rsidP="00AC421F">
      <w:pPr>
        <w:ind w:left="709" w:firstLine="0"/>
      </w:pPr>
      <w:r w:rsidRPr="00AC421F">
        <w:t>1 * * * * /export/home/oradb/hyper/scripts/check_streams.sh &gt;&gt; /export/home/oradb/hyper/scripts/crontab_stream.log 2&gt;&amp;1</w:t>
      </w:r>
    </w:p>
    <w:p w:rsidR="000A3FE8" w:rsidRPr="000A3FE8" w:rsidRDefault="000A3FE8" w:rsidP="00AC421F">
      <w:pPr>
        <w:ind w:left="709" w:firstLine="0"/>
        <w:rPr>
          <w:b/>
        </w:rPr>
      </w:pPr>
      <w:r w:rsidRPr="000A3FE8">
        <w:rPr>
          <w:b/>
        </w:rPr>
        <w:t>Trên VIBRIPON</w:t>
      </w:r>
    </w:p>
    <w:p w:rsidR="00AC421F" w:rsidRPr="00021C4B" w:rsidRDefault="00AC421F" w:rsidP="00AC421F">
      <w:pPr>
        <w:ind w:left="709" w:firstLine="0"/>
      </w:pPr>
      <w:r w:rsidRPr="00AC421F">
        <w:t>1 * * * * /home/oracle/log/check_streams.sh &gt;&gt; /home/oracle/log/crontab.log 2&gt;&amp;1</w:t>
      </w:r>
    </w:p>
    <w:sectPr w:rsidR="00AC421F" w:rsidRPr="00021C4B" w:rsidSect="003F0875">
      <w:headerReference w:type="default" r:id="rId12"/>
      <w:footerReference w:type="default" r:id="rId13"/>
      <w:pgSz w:w="11907" w:h="16840" w:code="9"/>
      <w:pgMar w:top="1418" w:right="1134" w:bottom="1418" w:left="1701" w:header="45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C8A" w:rsidRDefault="00D72C8A" w:rsidP="00FD7E25">
      <w:pPr>
        <w:spacing w:after="0" w:line="240" w:lineRule="auto"/>
      </w:pPr>
      <w:r>
        <w:separator/>
      </w:r>
    </w:p>
  </w:endnote>
  <w:endnote w:type="continuationSeparator" w:id="0">
    <w:p w:rsidR="00D72C8A" w:rsidRDefault="00D72C8A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4CE" w:rsidRDefault="008D54CE" w:rsidP="005B07C2">
    <w:pPr>
      <w:pStyle w:val="Footer"/>
      <w:tabs>
        <w:tab w:val="clear" w:pos="9360"/>
        <w:tab w:val="right" w:pos="9072"/>
      </w:tabs>
      <w:ind w:firstLine="0"/>
    </w:pPr>
    <w:r w:rsidRPr="00CB43D0">
      <w:rPr>
        <w:rFonts w:ascii="Verdana" w:hAnsi="Verdana"/>
        <w:b/>
        <w:color w:val="A6A6A6" w:themeColor="background1" w:themeShade="A6"/>
        <w:sz w:val="18"/>
        <w:szCs w:val="18"/>
      </w:rPr>
      <w:t>Copyright by Hyperlogy</w:t>
    </w:r>
    <w:r>
      <w:tab/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D3C80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C8A" w:rsidRDefault="00D72C8A" w:rsidP="00FD7E25">
      <w:pPr>
        <w:spacing w:after="0" w:line="240" w:lineRule="auto"/>
      </w:pPr>
      <w:r>
        <w:separator/>
      </w:r>
    </w:p>
  </w:footnote>
  <w:footnote w:type="continuationSeparator" w:id="0">
    <w:p w:rsidR="00D72C8A" w:rsidRDefault="00D72C8A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3" w:type="dxa"/>
      <w:tblInd w:w="-34" w:type="dxa"/>
      <w:tblBorders>
        <w:bottom w:val="single" w:sz="4" w:space="0" w:color="0066B3"/>
      </w:tblBorders>
      <w:tblLook w:val="04A0" w:firstRow="1" w:lastRow="0" w:firstColumn="1" w:lastColumn="0" w:noHBand="0" w:noVBand="1"/>
    </w:tblPr>
    <w:tblGrid>
      <w:gridCol w:w="1686"/>
      <w:gridCol w:w="7637"/>
    </w:tblGrid>
    <w:tr w:rsidR="008D54CE" w:rsidTr="003F0875">
      <w:tc>
        <w:tcPr>
          <w:tcW w:w="1419" w:type="dxa"/>
          <w:shd w:val="clear" w:color="auto" w:fill="auto"/>
          <w:vAlign w:val="center"/>
        </w:tcPr>
        <w:p w:rsidR="008D54CE" w:rsidRPr="00220E03" w:rsidRDefault="008D54CE" w:rsidP="004E2772">
          <w:pPr>
            <w:pStyle w:val="CommonHeader"/>
            <w:spacing w:after="20" w:line="240" w:lineRule="auto"/>
            <w:ind w:right="0" w:firstLine="0"/>
            <w:jc w:val="left"/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en-US"/>
            </w:rPr>
          </w:pPr>
          <w:r>
            <w:rPr>
              <w:rFonts w:ascii="Verdana" w:hAnsi="Verdana"/>
              <w:b/>
              <w:noProof/>
              <w:color w:val="4D4D4D"/>
              <w:sz w:val="16"/>
              <w:szCs w:val="16"/>
              <w:lang w:val="en-US" w:eastAsia="ja-JP"/>
            </w:rPr>
            <w:drawing>
              <wp:inline distT="0" distB="0" distL="0" distR="0" wp14:anchorId="0FC9F923" wp14:editId="52676218">
                <wp:extent cx="933450" cy="434175"/>
                <wp:effectExtent l="0" t="0" r="0" b="444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yperlogy_CMYK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552" cy="437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4" w:type="dxa"/>
          <w:shd w:val="clear" w:color="auto" w:fill="auto"/>
          <w:vAlign w:val="bottom"/>
        </w:tcPr>
        <w:p w:rsidR="008D54CE" w:rsidRPr="00B429AB" w:rsidRDefault="00383BA6" w:rsidP="00383BA6">
          <w:pPr>
            <w:pStyle w:val="CommonHeader"/>
            <w:spacing w:after="200" w:line="240" w:lineRule="auto"/>
            <w:ind w:right="0" w:firstLine="0"/>
            <w:jc w:val="left"/>
            <w:rPr>
              <w:rFonts w:ascii="Verdana" w:hAnsi="Verdana"/>
              <w:b/>
              <w:noProof/>
              <w:color w:val="A6A6A6" w:themeColor="background1" w:themeShade="A6"/>
              <w:sz w:val="16"/>
              <w:szCs w:val="16"/>
              <w:lang w:val="en-US" w:eastAsia="en-US"/>
            </w:rPr>
          </w:pPr>
          <w:r>
            <w:rPr>
              <w:rFonts w:ascii="Verdana" w:hAnsi="Verdana"/>
              <w:b/>
              <w:noProof/>
              <w:color w:val="0066B3"/>
              <w:sz w:val="18"/>
              <w:szCs w:val="18"/>
              <w:lang w:val="en-US" w:eastAsia="en-US"/>
            </w:rPr>
            <w:t>Install GoldenGate Veridata</w:t>
          </w:r>
        </w:p>
      </w:tc>
    </w:tr>
  </w:tbl>
  <w:p w:rsidR="008D54CE" w:rsidRPr="003F0875" w:rsidRDefault="008D54CE" w:rsidP="003F0875">
    <w:pPr>
      <w:pStyle w:val="Header"/>
      <w:ind w:firstLine="0"/>
      <w:rPr>
        <w:color w:val="8DB3E2" w:themeColor="text2" w:themeTint="66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467B"/>
    <w:multiLevelType w:val="multilevel"/>
    <w:tmpl w:val="3A5414D2"/>
    <w:lvl w:ilvl="0">
      <w:start w:val="1"/>
      <w:numFmt w:val="bullet"/>
      <w:lvlText w:val="-"/>
      <w:lvlJc w:val="left"/>
      <w:pPr>
        <w:ind w:left="1077" w:hanging="36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1815" w:hanging="368"/>
      </w:pPr>
      <w:rPr>
        <w:rFonts w:ascii="Wingdings" w:hAnsi="Wingdings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1">
    <w:nsid w:val="06A50652"/>
    <w:multiLevelType w:val="hybridMultilevel"/>
    <w:tmpl w:val="668ECD4E"/>
    <w:lvl w:ilvl="0" w:tplc="572ED35C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6B9"/>
    <w:multiLevelType w:val="multilevel"/>
    <w:tmpl w:val="94C8614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78F0661"/>
    <w:multiLevelType w:val="hybridMultilevel"/>
    <w:tmpl w:val="D278EC84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1CC32B09"/>
    <w:multiLevelType w:val="hybridMultilevel"/>
    <w:tmpl w:val="60FA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D79EF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6">
    <w:nsid w:val="26B824EF"/>
    <w:multiLevelType w:val="hybridMultilevel"/>
    <w:tmpl w:val="3B22D7EE"/>
    <w:lvl w:ilvl="0" w:tplc="268E5EC6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840477E"/>
    <w:multiLevelType w:val="hybridMultilevel"/>
    <w:tmpl w:val="C89E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269A7"/>
    <w:multiLevelType w:val="hybridMultilevel"/>
    <w:tmpl w:val="0A4A11AA"/>
    <w:lvl w:ilvl="0" w:tplc="9CF4BA1C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32C32712"/>
    <w:multiLevelType w:val="hybridMultilevel"/>
    <w:tmpl w:val="45ECDF6E"/>
    <w:lvl w:ilvl="0" w:tplc="EA02D3A4">
      <w:numFmt w:val="bullet"/>
      <w:lvlText w:val="-"/>
      <w:lvlJc w:val="left"/>
      <w:pPr>
        <w:ind w:left="1276" w:hanging="284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0">
    <w:nsid w:val="360651A2"/>
    <w:multiLevelType w:val="hybridMultilevel"/>
    <w:tmpl w:val="E5B60B66"/>
    <w:lvl w:ilvl="0" w:tplc="EA02D3A4">
      <w:numFmt w:val="bullet"/>
      <w:lvlText w:val="-"/>
      <w:lvlJc w:val="left"/>
      <w:pPr>
        <w:ind w:left="39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1">
    <w:nsid w:val="3F47423A"/>
    <w:multiLevelType w:val="hybridMultilevel"/>
    <w:tmpl w:val="F9A283C6"/>
    <w:lvl w:ilvl="0" w:tplc="BC78F1A2">
      <w:numFmt w:val="bullet"/>
      <w:lvlText w:val="-"/>
      <w:lvlJc w:val="left"/>
      <w:pPr>
        <w:ind w:left="1559" w:hanging="42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3FC23E97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13">
    <w:nsid w:val="43BB272E"/>
    <w:multiLevelType w:val="hybridMultilevel"/>
    <w:tmpl w:val="B358D89C"/>
    <w:lvl w:ilvl="0" w:tplc="EA02D3A4">
      <w:numFmt w:val="bullet"/>
      <w:lvlText w:val="-"/>
      <w:lvlJc w:val="left"/>
      <w:pPr>
        <w:ind w:left="39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4">
    <w:nsid w:val="473D25A2"/>
    <w:multiLevelType w:val="hybridMultilevel"/>
    <w:tmpl w:val="FB2EB9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004F1F"/>
    <w:multiLevelType w:val="hybridMultilevel"/>
    <w:tmpl w:val="BF4C5384"/>
    <w:lvl w:ilvl="0" w:tplc="B44C5BB0">
      <w:start w:val="1"/>
      <w:numFmt w:val="bullet"/>
      <w:lvlText w:val=""/>
      <w:lvlJc w:val="left"/>
      <w:pPr>
        <w:ind w:left="1276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6">
    <w:nsid w:val="4C36026F"/>
    <w:multiLevelType w:val="hybridMultilevel"/>
    <w:tmpl w:val="F7CA84B2"/>
    <w:lvl w:ilvl="0" w:tplc="59ACAF6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1EC0602"/>
    <w:multiLevelType w:val="hybridMultilevel"/>
    <w:tmpl w:val="3CB2CAE8"/>
    <w:lvl w:ilvl="0" w:tplc="BC78F1A2">
      <w:numFmt w:val="bullet"/>
      <w:lvlText w:val="-"/>
      <w:lvlJc w:val="left"/>
      <w:pPr>
        <w:ind w:left="1559" w:hanging="42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35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>
    <w:nsid w:val="55E2785C"/>
    <w:multiLevelType w:val="multilevel"/>
    <w:tmpl w:val="BD7A8BF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8F506D0"/>
    <w:multiLevelType w:val="hybridMultilevel"/>
    <w:tmpl w:val="F556ADF2"/>
    <w:lvl w:ilvl="0" w:tplc="8364054C">
      <w:numFmt w:val="bullet"/>
      <w:lvlText w:val="-"/>
      <w:lvlJc w:val="left"/>
      <w:pPr>
        <w:ind w:left="425" w:firstLine="709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5D281C2B"/>
    <w:multiLevelType w:val="hybridMultilevel"/>
    <w:tmpl w:val="A5309E0A"/>
    <w:lvl w:ilvl="0" w:tplc="960835EA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DCF060A"/>
    <w:multiLevelType w:val="hybridMultilevel"/>
    <w:tmpl w:val="DD0A6462"/>
    <w:lvl w:ilvl="0" w:tplc="12AEECEC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03E7228"/>
    <w:multiLevelType w:val="hybridMultilevel"/>
    <w:tmpl w:val="4212FAEE"/>
    <w:lvl w:ilvl="0" w:tplc="4E06CCF4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F0606"/>
    <w:multiLevelType w:val="hybridMultilevel"/>
    <w:tmpl w:val="A02E98C6"/>
    <w:lvl w:ilvl="0" w:tplc="51EC1B0A">
      <w:start w:val="1"/>
      <w:numFmt w:val="bullet"/>
      <w:lvlText w:val=""/>
      <w:lvlJc w:val="left"/>
      <w:pPr>
        <w:ind w:left="992" w:hanging="283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A6F6271"/>
    <w:multiLevelType w:val="hybridMultilevel"/>
    <w:tmpl w:val="944A4BC4"/>
    <w:lvl w:ilvl="0" w:tplc="B44C5BB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352B5B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26">
    <w:nsid w:val="6C6959C4"/>
    <w:multiLevelType w:val="multilevel"/>
    <w:tmpl w:val="0D18CFC0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985" w:hanging="4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D7567A8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28">
    <w:nsid w:val="76B67AA7"/>
    <w:multiLevelType w:val="multilevel"/>
    <w:tmpl w:val="93E41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lowerLetter"/>
      <w:lvlText w:val="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9BD2A80"/>
    <w:multiLevelType w:val="hybridMultilevel"/>
    <w:tmpl w:val="D122866C"/>
    <w:lvl w:ilvl="0" w:tplc="EA02D3A4">
      <w:numFmt w:val="bullet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>
    <w:nsid w:val="7A195E4A"/>
    <w:multiLevelType w:val="hybridMultilevel"/>
    <w:tmpl w:val="421803EC"/>
    <w:lvl w:ilvl="0" w:tplc="15CCB1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CE06D7"/>
    <w:multiLevelType w:val="hybridMultilevel"/>
    <w:tmpl w:val="514ADF06"/>
    <w:lvl w:ilvl="0" w:tplc="9CF4BA1C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1"/>
  </w:num>
  <w:num w:numId="4">
    <w:abstractNumId w:val="14"/>
  </w:num>
  <w:num w:numId="5">
    <w:abstractNumId w:val="3"/>
  </w:num>
  <w:num w:numId="6">
    <w:abstractNumId w:val="29"/>
  </w:num>
  <w:num w:numId="7">
    <w:abstractNumId w:val="8"/>
  </w:num>
  <w:num w:numId="8">
    <w:abstractNumId w:val="21"/>
  </w:num>
  <w:num w:numId="9">
    <w:abstractNumId w:val="19"/>
  </w:num>
  <w:num w:numId="10">
    <w:abstractNumId w:val="11"/>
  </w:num>
  <w:num w:numId="11">
    <w:abstractNumId w:val="31"/>
  </w:num>
  <w:num w:numId="12">
    <w:abstractNumId w:val="17"/>
  </w:num>
  <w:num w:numId="13">
    <w:abstractNumId w:val="24"/>
  </w:num>
  <w:num w:numId="14">
    <w:abstractNumId w:val="6"/>
  </w:num>
  <w:num w:numId="15">
    <w:abstractNumId w:val="16"/>
  </w:num>
  <w:num w:numId="16">
    <w:abstractNumId w:val="26"/>
  </w:num>
  <w:num w:numId="17">
    <w:abstractNumId w:val="23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22"/>
  </w:num>
  <w:num w:numId="23">
    <w:abstractNumId w:val="30"/>
  </w:num>
  <w:num w:numId="24">
    <w:abstractNumId w:val="12"/>
  </w:num>
  <w:num w:numId="25">
    <w:abstractNumId w:val="5"/>
  </w:num>
  <w:num w:numId="26">
    <w:abstractNumId w:val="27"/>
  </w:num>
  <w:num w:numId="27">
    <w:abstractNumId w:val="18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8">
    <w:abstractNumId w:val="2"/>
  </w:num>
  <w:num w:numId="29">
    <w:abstractNumId w:val="0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7"/>
  </w:num>
  <w:num w:numId="41">
    <w:abstractNumId w:val="4"/>
  </w:num>
  <w:num w:numId="42">
    <w:abstractNumId w:val="2"/>
  </w:num>
  <w:num w:numId="43">
    <w:abstractNumId w:val="20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A6"/>
    <w:rsid w:val="000003B8"/>
    <w:rsid w:val="00015048"/>
    <w:rsid w:val="00021C4B"/>
    <w:rsid w:val="00023A31"/>
    <w:rsid w:val="00024758"/>
    <w:rsid w:val="00047E25"/>
    <w:rsid w:val="00056594"/>
    <w:rsid w:val="00080611"/>
    <w:rsid w:val="000A3FE8"/>
    <w:rsid w:val="000A5525"/>
    <w:rsid w:val="000E2F37"/>
    <w:rsid w:val="000F18A9"/>
    <w:rsid w:val="00100EB9"/>
    <w:rsid w:val="001061B4"/>
    <w:rsid w:val="0014292D"/>
    <w:rsid w:val="0015193C"/>
    <w:rsid w:val="00157CBC"/>
    <w:rsid w:val="00171C6C"/>
    <w:rsid w:val="00174FC3"/>
    <w:rsid w:val="00176283"/>
    <w:rsid w:val="001A6D96"/>
    <w:rsid w:val="001D1CB4"/>
    <w:rsid w:val="00250E4C"/>
    <w:rsid w:val="00265851"/>
    <w:rsid w:val="002753A9"/>
    <w:rsid w:val="002A5305"/>
    <w:rsid w:val="002F1CF2"/>
    <w:rsid w:val="00334EC9"/>
    <w:rsid w:val="0033621D"/>
    <w:rsid w:val="00352CDB"/>
    <w:rsid w:val="00383BA6"/>
    <w:rsid w:val="003C5D9D"/>
    <w:rsid w:val="003F0875"/>
    <w:rsid w:val="00403032"/>
    <w:rsid w:val="004072E3"/>
    <w:rsid w:val="00417FD2"/>
    <w:rsid w:val="004A095A"/>
    <w:rsid w:val="004C4133"/>
    <w:rsid w:val="004E17ED"/>
    <w:rsid w:val="004E2772"/>
    <w:rsid w:val="004E3463"/>
    <w:rsid w:val="00514A3D"/>
    <w:rsid w:val="00575E42"/>
    <w:rsid w:val="00581968"/>
    <w:rsid w:val="00596CA6"/>
    <w:rsid w:val="005A45E3"/>
    <w:rsid w:val="005B07C2"/>
    <w:rsid w:val="005B55D5"/>
    <w:rsid w:val="005D3C80"/>
    <w:rsid w:val="005E10EB"/>
    <w:rsid w:val="006611FB"/>
    <w:rsid w:val="00673898"/>
    <w:rsid w:val="006B1875"/>
    <w:rsid w:val="006B2A3F"/>
    <w:rsid w:val="006D3B1F"/>
    <w:rsid w:val="006D7BDE"/>
    <w:rsid w:val="006F0526"/>
    <w:rsid w:val="00745D46"/>
    <w:rsid w:val="007557D6"/>
    <w:rsid w:val="00782132"/>
    <w:rsid w:val="00794DAF"/>
    <w:rsid w:val="007E2B80"/>
    <w:rsid w:val="007E37FD"/>
    <w:rsid w:val="007F2601"/>
    <w:rsid w:val="00870795"/>
    <w:rsid w:val="00872B0B"/>
    <w:rsid w:val="00885EC1"/>
    <w:rsid w:val="008D278A"/>
    <w:rsid w:val="008D54CE"/>
    <w:rsid w:val="009019E4"/>
    <w:rsid w:val="00902789"/>
    <w:rsid w:val="009502C9"/>
    <w:rsid w:val="009B30C2"/>
    <w:rsid w:val="009D2087"/>
    <w:rsid w:val="009E4682"/>
    <w:rsid w:val="00A10267"/>
    <w:rsid w:val="00A34015"/>
    <w:rsid w:val="00A36745"/>
    <w:rsid w:val="00A42D3B"/>
    <w:rsid w:val="00A66991"/>
    <w:rsid w:val="00A93C11"/>
    <w:rsid w:val="00AA70D5"/>
    <w:rsid w:val="00AC41C9"/>
    <w:rsid w:val="00AC421F"/>
    <w:rsid w:val="00AF010F"/>
    <w:rsid w:val="00B242FE"/>
    <w:rsid w:val="00B25FC7"/>
    <w:rsid w:val="00B32EBD"/>
    <w:rsid w:val="00B35892"/>
    <w:rsid w:val="00B429AB"/>
    <w:rsid w:val="00B543AC"/>
    <w:rsid w:val="00B712DC"/>
    <w:rsid w:val="00BD4AFA"/>
    <w:rsid w:val="00C32D6D"/>
    <w:rsid w:val="00C54912"/>
    <w:rsid w:val="00C6065C"/>
    <w:rsid w:val="00C76587"/>
    <w:rsid w:val="00C839BC"/>
    <w:rsid w:val="00CA0114"/>
    <w:rsid w:val="00CB333B"/>
    <w:rsid w:val="00CB43D0"/>
    <w:rsid w:val="00CE227D"/>
    <w:rsid w:val="00CF6CBC"/>
    <w:rsid w:val="00D11CC9"/>
    <w:rsid w:val="00D17A05"/>
    <w:rsid w:val="00D2329D"/>
    <w:rsid w:val="00D251A8"/>
    <w:rsid w:val="00D72C8A"/>
    <w:rsid w:val="00D775E5"/>
    <w:rsid w:val="00D911F2"/>
    <w:rsid w:val="00DA7D42"/>
    <w:rsid w:val="00DC1099"/>
    <w:rsid w:val="00DF18B2"/>
    <w:rsid w:val="00E810DC"/>
    <w:rsid w:val="00E86B8B"/>
    <w:rsid w:val="00E91599"/>
    <w:rsid w:val="00EE6F29"/>
    <w:rsid w:val="00EF10D6"/>
    <w:rsid w:val="00EF3D35"/>
    <w:rsid w:val="00F32F54"/>
    <w:rsid w:val="00F34BD4"/>
    <w:rsid w:val="00F51CB7"/>
    <w:rsid w:val="00F73334"/>
    <w:rsid w:val="00F832FC"/>
    <w:rsid w:val="00FC6065"/>
    <w:rsid w:val="00FC68F9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198D07-601F-45F8-9BA0-6D1EE67B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46"/>
    <w:pPr>
      <w:tabs>
        <w:tab w:val="left" w:pos="709"/>
      </w:tabs>
      <w:spacing w:after="120" w:line="276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5D46"/>
    <w:pPr>
      <w:keepNext/>
      <w:keepLines/>
      <w:numPr>
        <w:numId w:val="37"/>
      </w:numPr>
      <w:spacing w:before="240"/>
      <w:jc w:val="left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5D46"/>
    <w:pPr>
      <w:keepNext/>
      <w:keepLines/>
      <w:numPr>
        <w:ilvl w:val="1"/>
        <w:numId w:val="37"/>
      </w:numPr>
      <w:spacing w:before="240"/>
      <w:jc w:val="left"/>
      <w:outlineLvl w:val="1"/>
    </w:pPr>
    <w:rPr>
      <w:rFonts w:ascii="Tahoma" w:eastAsia="Times New Roman" w:hAnsi="Tahom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5D46"/>
    <w:pPr>
      <w:keepNext/>
      <w:keepLines/>
      <w:numPr>
        <w:ilvl w:val="2"/>
        <w:numId w:val="37"/>
      </w:numPr>
      <w:spacing w:before="240"/>
      <w:jc w:val="left"/>
      <w:outlineLvl w:val="2"/>
    </w:pPr>
    <w:rPr>
      <w:rFonts w:ascii="Tahoma" w:eastAsia="Times New Roman" w:hAnsi="Tahoma"/>
      <w:b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45D46"/>
    <w:pPr>
      <w:keepNext/>
      <w:keepLines/>
      <w:numPr>
        <w:ilvl w:val="3"/>
        <w:numId w:val="37"/>
      </w:numPr>
      <w:tabs>
        <w:tab w:val="left" w:pos="1134"/>
      </w:tabs>
      <w:spacing w:before="240"/>
      <w:jc w:val="left"/>
      <w:outlineLvl w:val="3"/>
    </w:pPr>
    <w:rPr>
      <w:rFonts w:ascii="Tahoma" w:eastAsia="Times New Roman" w:hAnsi="Tahoma"/>
      <w:b/>
      <w:bCs/>
      <w:i/>
      <w:iCs/>
      <w:sz w:val="24"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45D46"/>
    <w:pPr>
      <w:keepNext/>
      <w:keepLines/>
      <w:spacing w:before="120"/>
      <w:ind w:firstLine="0"/>
      <w:jc w:val="left"/>
      <w:outlineLvl w:val="4"/>
    </w:pPr>
    <w:rPr>
      <w:rFonts w:eastAsia="Times New Roman"/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46"/>
    <w:pPr>
      <w:keepNext/>
      <w:keepLines/>
      <w:numPr>
        <w:ilvl w:val="5"/>
        <w:numId w:val="37"/>
      </w:numPr>
      <w:spacing w:before="200" w:after="0"/>
      <w:outlineLvl w:val="5"/>
    </w:pPr>
    <w:rPr>
      <w:rFonts w:ascii="Cambria" w:eastAsia="Times New Roman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46"/>
    <w:pPr>
      <w:keepNext/>
      <w:keepLines/>
      <w:numPr>
        <w:ilvl w:val="6"/>
        <w:numId w:val="37"/>
      </w:numPr>
      <w:spacing w:before="200" w:after="0"/>
      <w:outlineLvl w:val="6"/>
    </w:pPr>
    <w:rPr>
      <w:rFonts w:ascii="Cambria" w:eastAsia="Times New Roman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46"/>
    <w:pPr>
      <w:keepNext/>
      <w:keepLines/>
      <w:numPr>
        <w:ilvl w:val="7"/>
        <w:numId w:val="37"/>
      </w:numPr>
      <w:spacing w:before="200" w:after="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46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F37"/>
    <w:pPr>
      <w:spacing w:before="60" w:after="60"/>
    </w:p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5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5D46"/>
    <w:rPr>
      <w:rFonts w:ascii="Tahoma" w:eastAsia="Times New Roman" w:hAnsi="Tahoma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96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5D46"/>
    <w:rPr>
      <w:rFonts w:ascii="Tahoma" w:eastAsia="Times New Roman" w:hAnsi="Tahom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45D46"/>
    <w:rPr>
      <w:rFonts w:ascii="Tahoma" w:eastAsia="Times New Roman" w:hAnsi="Tahoma"/>
      <w:b/>
      <w:bCs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45D46"/>
    <w:rPr>
      <w:rFonts w:ascii="Tahoma" w:eastAsia="Times New Roman" w:hAnsi="Tahoma"/>
      <w:b/>
      <w:bCs/>
      <w:i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45D46"/>
    <w:rPr>
      <w:rFonts w:eastAsia="Times New Roman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46"/>
    <w:rPr>
      <w:rFonts w:ascii="Cambria" w:eastAsia="Times New Roman" w:hAnsi="Cambria"/>
      <w:i/>
      <w:iCs/>
      <w:color w:val="243F6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46"/>
    <w:rPr>
      <w:rFonts w:ascii="Cambria" w:eastAsia="Times New Roman" w:hAnsi="Cambria"/>
      <w:i/>
      <w:iCs/>
      <w:color w:val="404040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46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46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745D4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45D4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45D46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D46"/>
    <w:rPr>
      <w:rFonts w:ascii="Tahoma" w:eastAsia="Times New Roman" w:hAnsi="Tahoma"/>
      <w:b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745D46"/>
    <w:pPr>
      <w:tabs>
        <w:tab w:val="clear" w:pos="709"/>
      </w:tabs>
      <w:spacing w:before="240" w:after="240" w:line="240" w:lineRule="auto"/>
      <w:ind w:firstLine="0"/>
      <w:jc w:val="center"/>
    </w:pPr>
    <w:rPr>
      <w:rFonts w:ascii="Tahoma" w:hAnsi="Tahoma"/>
      <w:b/>
      <w:bCs/>
      <w:i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46"/>
    <w:pPr>
      <w:ind w:firstLine="0"/>
      <w:jc w:val="center"/>
      <w:outlineLvl w:val="1"/>
    </w:pPr>
    <w:rPr>
      <w:rFonts w:ascii="Tahoma" w:eastAsia="Times New Roman" w:hAnsi="Tahoma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D46"/>
    <w:rPr>
      <w:rFonts w:ascii="Tahoma" w:eastAsia="Times New Roman" w:hAnsi="Tahoma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030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left="26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left="522" w:firstLine="0"/>
      <w:jc w:val="left"/>
    </w:pPr>
  </w:style>
  <w:style w:type="paragraph" w:styleId="Header">
    <w:name w:val="header"/>
    <w:basedOn w:val="Normal"/>
    <w:link w:val="HeaderChar"/>
    <w:unhideWhenUsed/>
    <w:rsid w:val="00FD7E25"/>
    <w:pPr>
      <w:tabs>
        <w:tab w:val="clear" w:pos="709"/>
        <w:tab w:val="center" w:pos="4680"/>
        <w:tab w:val="right" w:pos="9360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5B07C2"/>
    <w:pPr>
      <w:tabs>
        <w:tab w:val="clear" w:pos="709"/>
        <w:tab w:val="right" w:leader="dot" w:pos="9072"/>
      </w:tabs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FD7E25"/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E25"/>
    <w:rPr>
      <w:rFonts w:ascii="Times New Roman" w:hAnsi="Times New Roman"/>
      <w:sz w:val="26"/>
      <w:szCs w:val="22"/>
    </w:rPr>
  </w:style>
  <w:style w:type="paragraph" w:customStyle="1" w:styleId="CommonHeader">
    <w:name w:val="Common Header"/>
    <w:basedOn w:val="Header"/>
    <w:link w:val="CommonHeaderChar"/>
    <w:qFormat/>
    <w:rsid w:val="00745D46"/>
    <w:pPr>
      <w:tabs>
        <w:tab w:val="clear" w:pos="4680"/>
        <w:tab w:val="clear" w:pos="9360"/>
        <w:tab w:val="center" w:pos="1247"/>
        <w:tab w:val="center" w:pos="4320"/>
        <w:tab w:val="right" w:pos="8640"/>
      </w:tabs>
      <w:ind w:right="-621" w:firstLine="567"/>
    </w:pPr>
    <w:rPr>
      <w:rFonts w:eastAsia="Times New Roman"/>
      <w:sz w:val="24"/>
      <w:szCs w:val="24"/>
      <w:lang w:val="x-none" w:eastAsia="x-none"/>
    </w:rPr>
  </w:style>
  <w:style w:type="character" w:customStyle="1" w:styleId="CommonHeaderChar">
    <w:name w:val="Common Header Char"/>
    <w:link w:val="CommonHeader"/>
    <w:rsid w:val="00745D46"/>
    <w:rPr>
      <w:rFonts w:eastAsia="Times New Roman"/>
      <w:sz w:val="24"/>
      <w:szCs w:val="2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34BD4"/>
    <w:rPr>
      <w:color w:val="808080"/>
    </w:rPr>
  </w:style>
  <w:style w:type="paragraph" w:customStyle="1" w:styleId="Table">
    <w:name w:val="Table"/>
    <w:basedOn w:val="Normal"/>
    <w:qFormat/>
    <w:rsid w:val="00745D46"/>
    <w:pPr>
      <w:tabs>
        <w:tab w:val="clear" w:pos="709"/>
      </w:tabs>
      <w:spacing w:before="60" w:after="60" w:line="240" w:lineRule="auto"/>
      <w:ind w:firstLine="0"/>
      <w:jc w:val="left"/>
    </w:pPr>
  </w:style>
  <w:style w:type="table" w:customStyle="1" w:styleId="HyperlogyTableStyle">
    <w:name w:val="Hyperlogy Table Style"/>
    <w:basedOn w:val="TableGrid"/>
    <w:uiPriority w:val="99"/>
    <w:rsid w:val="000E2F37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 Bold" w:hAnsi="Times New Roman Bold"/>
        <w:b/>
        <w:i w:val="0"/>
        <w:caps w:val="0"/>
        <w:smallCaps w:val="0"/>
        <w:strike w:val="0"/>
        <w:dstrike w:val="0"/>
        <w:vanish w:val="0"/>
        <w:sz w:val="26"/>
        <w:vertAlign w:val="baseline"/>
      </w:rPr>
      <w:tblPr/>
      <w:tcPr>
        <w:vAlign w:val="center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45D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5D46"/>
    <w:rPr>
      <w:i/>
      <w:iCs/>
      <w:color w:val="000000" w:themeColor="text1"/>
    </w:rPr>
  </w:style>
  <w:style w:type="table" w:styleId="MediumShading2">
    <w:name w:val="Medium Shading 2"/>
    <w:basedOn w:val="TableNormal"/>
    <w:uiPriority w:val="64"/>
    <w:rsid w:val="003C5D9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F832FC"/>
    <w:rPr>
      <w:b/>
      <w:bCs/>
    </w:rPr>
  </w:style>
  <w:style w:type="table" w:styleId="LightList">
    <w:name w:val="Light List"/>
    <w:basedOn w:val="TableNormal"/>
    <w:uiPriority w:val="61"/>
    <w:rsid w:val="00AC421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00-hyperlogy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2F342E6B4B4818AFF10346567B4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D856-FD22-4520-9270-4CA8B3398263}"/>
      </w:docPartPr>
      <w:docPartBody>
        <w:p w:rsidR="00FF4F51" w:rsidRDefault="00191BC1">
          <w:pPr>
            <w:pStyle w:val="AE2F342E6B4B4818AFF10346567B4E6D"/>
          </w:pPr>
          <w:r w:rsidRPr="0021669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C1"/>
    <w:rsid w:val="001218AD"/>
    <w:rsid w:val="00141188"/>
    <w:rsid w:val="00191BC1"/>
    <w:rsid w:val="002936F9"/>
    <w:rsid w:val="00706A60"/>
    <w:rsid w:val="009D145F"/>
    <w:rsid w:val="00D017FD"/>
    <w:rsid w:val="00FB6AA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C37B45E7114AD19EBE21540DD5EF02">
    <w:name w:val="6FC37B45E7114AD19EBE21540DD5EF02"/>
  </w:style>
  <w:style w:type="paragraph" w:customStyle="1" w:styleId="397176E9A57D4FBD841AE836B29DED63">
    <w:name w:val="397176E9A57D4FBD841AE836B29DED63"/>
  </w:style>
  <w:style w:type="paragraph" w:customStyle="1" w:styleId="BF8A6CEF7775496F840F57354CCC3CAC">
    <w:name w:val="BF8A6CEF7775496F840F57354CCC3CAC"/>
  </w:style>
  <w:style w:type="paragraph" w:customStyle="1" w:styleId="AE2F342E6B4B4818AFF10346567B4E6D">
    <w:name w:val="AE2F342E6B4B4818AFF10346567B4E6D"/>
  </w:style>
  <w:style w:type="paragraph" w:customStyle="1" w:styleId="1F59A2E8F39B45E8AB6444B9C0889770">
    <w:name w:val="1F59A2E8F39B45E8AB6444B9C0889770"/>
  </w:style>
  <w:style w:type="paragraph" w:customStyle="1" w:styleId="E1CD07839A424E29BF6E2D58CDD52A99">
    <w:name w:val="E1CD07839A424E29BF6E2D58CDD52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7339D4E1A4B489FCCC1CDEF4F7890" ma:contentTypeVersion="0" ma:contentTypeDescription="Create a new document." ma:contentTypeScope="" ma:versionID="a8ebcb4b1a98b18cec161279ad518c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89689-C7B1-4E20-9300-F7FF65D55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686F7-B9E8-4F2B-AAB2-27EA3A63A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CB8EC-A54C-4F20-B3EE-A20149CD9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FAD80B-C175-477C-87FE-FB2F8B80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00-hyperlogy-document</Template>
  <TotalTime>113</TotalTime>
  <Pages>1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Hyperlogy Jsc.</Company>
  <LinksUpToDate>false</LinksUpToDate>
  <CharactersWithSpaces>7584</CharactersWithSpaces>
  <SharedDoc>false</SharedDoc>
  <HLinks>
    <vt:vector size="24" baseType="variant"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_Toc235076485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_Toc235076484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_Toc235076483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_Toc235076482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sudowoodoo</cp:lastModifiedBy>
  <cp:revision>13</cp:revision>
  <dcterms:created xsi:type="dcterms:W3CDTF">2013-11-15T07:33:00Z</dcterms:created>
  <dcterms:modified xsi:type="dcterms:W3CDTF">2016-07-06T02:09:00Z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0x010100CB47339D4E1A4B489FCCC1CDEF4F7890</vt:lpwstr>
  </property>
</Properties>
</file>