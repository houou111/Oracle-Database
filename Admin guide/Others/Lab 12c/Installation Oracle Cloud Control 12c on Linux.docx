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4F" w:rsidRDefault="0068404F" w:rsidP="00403032">
      <w:pPr>
        <w:pStyle w:val="Subtitle"/>
        <w:rPr>
          <w:rFonts w:cs="Tahoma"/>
        </w:rPr>
      </w:pPr>
      <w:bookmarkStart w:id="0" w:name="_Toc384110329"/>
    </w:p>
    <w:p w:rsidR="00B712DC" w:rsidRPr="00B712DC" w:rsidRDefault="000A1131" w:rsidP="00B712DC">
      <w:pPr>
        <w:pStyle w:val="Heading1"/>
        <w:numPr>
          <w:ilvl w:val="0"/>
          <w:numId w:val="38"/>
        </w:numPr>
      </w:pPr>
      <w:bookmarkStart w:id="1" w:name="_Toc384110331"/>
      <w:bookmarkEnd w:id="0"/>
      <w:r>
        <w:t>Cài đặt Oracle Repository Database</w:t>
      </w:r>
      <w:bookmarkEnd w:id="1"/>
    </w:p>
    <w:p w:rsidR="001D57C9" w:rsidRDefault="000A1131" w:rsidP="001D57C9">
      <w:r>
        <w:t xml:space="preserve">Tạo một database đặt tên là </w:t>
      </w:r>
      <w:r w:rsidR="001D57C9">
        <w:t>CloudREPOS</w:t>
      </w:r>
    </w:p>
    <w:p w:rsidR="001D57C9" w:rsidRDefault="001D57C9" w:rsidP="001D57C9">
      <w:r>
        <w:t>Chỉnh sửa 1 vài tham số: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sqlplus / AS SYSDBA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SYSTEM SET processes=300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SYSTEM SET session_cached_cursors=200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SYSTEM SET shared_pool_size=600M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SYSTEM SET job_queue_processes=20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-- May be required if using older versions of DB.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--ALTER SYSTEM SET log_buffer=10485760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--ALTER SYSTEM SET open_cursors=300 SCOPE=SPFILE;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-- Restart the instance.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SHUTDOWN IMMEDIATE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STARTUP</w:t>
      </w:r>
    </w:p>
    <w:p w:rsidR="00CF0323" w:rsidRDefault="00CF0323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CF0323" w:rsidRDefault="00CF0323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-- Unlock và đặt pass cho user SNMP và SYSMAN</w:t>
      </w:r>
    </w:p>
    <w:p w:rsidR="00CF0323" w:rsidRDefault="00CF0323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USER SNMP IDENTIFIED BY oracle;</w:t>
      </w:r>
    </w:p>
    <w:p w:rsidR="00CF0323" w:rsidRDefault="00CF0323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ALTER USER SYSMAN IDENTIFIED BY oracle;</w:t>
      </w:r>
    </w:p>
    <w:p w:rsidR="001D57C9" w:rsidRDefault="001D57C9" w:rsidP="001D57C9"/>
    <w:p w:rsidR="0068404F" w:rsidRDefault="0068404F" w:rsidP="001D57C9"/>
    <w:p w:rsidR="00B712DC" w:rsidRDefault="001D57C9" w:rsidP="00B712DC">
      <w:pPr>
        <w:pStyle w:val="Heading1"/>
        <w:numPr>
          <w:ilvl w:val="0"/>
          <w:numId w:val="38"/>
        </w:numPr>
      </w:pPr>
      <w:bookmarkStart w:id="2" w:name="_Toc384110332"/>
      <w:r>
        <w:t>Cài đặt Oracle Management Server</w:t>
      </w:r>
      <w:bookmarkEnd w:id="2"/>
    </w:p>
    <w:p w:rsidR="00B712DC" w:rsidRDefault="001D57C9" w:rsidP="00B712DC">
      <w:pPr>
        <w:pStyle w:val="Heading2"/>
        <w:numPr>
          <w:ilvl w:val="1"/>
          <w:numId w:val="38"/>
        </w:numPr>
      </w:pPr>
      <w:bookmarkStart w:id="3" w:name="_Toc384110333"/>
      <w:r>
        <w:t>Xóa Enterprise Manager hiện hành</w:t>
      </w:r>
      <w:bookmarkEnd w:id="3"/>
    </w:p>
    <w:p w:rsidR="001D57C9" w:rsidRPr="001D57C9" w:rsidRDefault="001D57C9" w:rsidP="001D57C9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57C9">
        <w:rPr>
          <w:rFonts w:ascii="Courier New" w:eastAsia="Times New Roman" w:hAnsi="Courier New" w:cs="Courier New"/>
          <w:color w:val="000000"/>
          <w:sz w:val="20"/>
          <w:szCs w:val="20"/>
        </w:rPr>
        <w:t>emca -deconfig dbcontrol db -repos drop -SYS_PWD &lt;sys pasword&gt; -SYSMAN_PWD &lt;sysman password&gt;</w:t>
      </w:r>
    </w:p>
    <w:p w:rsidR="001D57C9" w:rsidRPr="001D57C9" w:rsidRDefault="001D57C9" w:rsidP="001D57C9">
      <w:pPr>
        <w:pStyle w:val="Heading2"/>
        <w:numPr>
          <w:ilvl w:val="1"/>
          <w:numId w:val="38"/>
        </w:numPr>
      </w:pPr>
      <w:bookmarkStart w:id="4" w:name="_Toc384110334"/>
      <w:r w:rsidRPr="001D57C9">
        <w:t>Tạo thư mục cài đặt:</w:t>
      </w:r>
      <w:bookmarkEnd w:id="4"/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mkdir -p /u01/app/oracle/oms12cr2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mkdir -p /u01/app/oracle/agent12cr2</w:t>
      </w:r>
    </w:p>
    <w:p w:rsidR="001D57C9" w:rsidRDefault="001D57C9" w:rsidP="001D57C9">
      <w:pPr>
        <w:pStyle w:val="Heading2"/>
        <w:numPr>
          <w:ilvl w:val="1"/>
          <w:numId w:val="38"/>
        </w:numPr>
      </w:pPr>
      <w:bookmarkStart w:id="5" w:name="_Toc384110335"/>
      <w:r>
        <w:t>Giải nén và cài đặt:</w:t>
      </w:r>
      <w:bookmarkEnd w:id="5"/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mkdir em12cr2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unzip -d em12cr2 em12cr2_sol64_disk1.zip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unzip -d em12cr2 em12cr2_sol64_disk2.zip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unzip -d em12cr2 em12cr2_sol64_disk3.zip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cd em12cr2</w:t>
      </w: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1D57C9" w:rsidRDefault="001D57C9" w:rsidP="001D57C9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 ./runInstaller</w:t>
      </w:r>
    </w:p>
    <w:p w:rsidR="001D57C9" w:rsidRPr="001D57C9" w:rsidRDefault="001D57C9" w:rsidP="001D57C9"/>
    <w:p w:rsidR="001D57C9" w:rsidRDefault="001D57C9" w:rsidP="0068404F">
      <w:pPr>
        <w:ind w:firstLine="0"/>
        <w:rPr>
          <w:noProof/>
        </w:rPr>
      </w:pPr>
      <w:r>
        <w:rPr>
          <w:noProof/>
        </w:rPr>
        <w:lastRenderedPageBreak/>
        <w:t xml:space="preserve">Các bước cài đặt (chi tiết tham khảo tài liệu  </w:t>
      </w:r>
    </w:p>
    <w:p w:rsidR="00B712DC" w:rsidRDefault="00907888" w:rsidP="0068404F">
      <w:pPr>
        <w:ind w:firstLine="0"/>
      </w:pPr>
      <w:hyperlink r:id="rId11" w:history="1">
        <w:r w:rsidR="001D57C9">
          <w:rPr>
            <w:rStyle w:val="Hyperlink"/>
          </w:rPr>
          <w:t>http://docs.oracle.com/cd/E24628_01/install.121/e22624/toc.htm</w:t>
        </w:r>
      </w:hyperlink>
      <w:r w:rsidR="001D57C9">
        <w:t xml:space="preserve"> )</w:t>
      </w:r>
    </w:p>
    <w:p w:rsidR="001D57C9" w:rsidRDefault="001D57C9" w:rsidP="0068404F">
      <w:pPr>
        <w:ind w:firstLine="0"/>
      </w:pPr>
      <w:r>
        <w:rPr>
          <w:noProof/>
          <w:lang w:eastAsia="ja-JP"/>
        </w:rPr>
        <w:drawing>
          <wp:inline distT="0" distB="0" distL="0" distR="0">
            <wp:extent cx="5236234" cy="3787543"/>
            <wp:effectExtent l="0" t="0" r="2540" b="3810"/>
            <wp:docPr id="7" name="Picture 7" descr="Installa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ation Detai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06" cy="38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4F" w:rsidRDefault="0068404F" w:rsidP="0068404F">
      <w:pPr>
        <w:ind w:firstLine="0"/>
      </w:pPr>
    </w:p>
    <w:p w:rsidR="00231586" w:rsidRDefault="00231586" w:rsidP="0068404F">
      <w:pPr>
        <w:ind w:firstLine="0"/>
      </w:pPr>
      <w:r>
        <w:t>Cung cấp thông tin kết nối với Repository Database</w:t>
      </w:r>
    </w:p>
    <w:p w:rsidR="00231586" w:rsidRDefault="00231586" w:rsidP="0068404F">
      <w:pPr>
        <w:ind w:firstLine="0"/>
      </w:pPr>
      <w:r>
        <w:rPr>
          <w:noProof/>
          <w:lang w:eastAsia="ja-JP"/>
        </w:rPr>
        <w:drawing>
          <wp:inline distT="0" distB="0" distL="0" distR="0">
            <wp:extent cx="5236210" cy="3787525"/>
            <wp:effectExtent l="0" t="0" r="2540" b="3810"/>
            <wp:docPr id="9" name="Picture 9" descr="Configura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figuration Detai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99" cy="379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C9" w:rsidRDefault="00231586" w:rsidP="0068404F">
      <w:pPr>
        <w:ind w:firstLine="0"/>
      </w:pPr>
      <w:r>
        <w:rPr>
          <w:noProof/>
          <w:lang w:eastAsia="ja-JP"/>
        </w:rPr>
        <w:lastRenderedPageBreak/>
        <w:drawing>
          <wp:inline distT="0" distB="0" distL="0" distR="0">
            <wp:extent cx="5020573" cy="3574249"/>
            <wp:effectExtent l="0" t="0" r="8890" b="7620"/>
            <wp:docPr id="8" name="Picture 8" descr="C:\Hyperlogy\Knowledge\Cloud Control\info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Hyperlogy\Knowledge\Cloud Control\info_clou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32" cy="35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04F" w:rsidRPr="00B712DC" w:rsidRDefault="0068404F" w:rsidP="0068404F">
      <w:pPr>
        <w:ind w:firstLine="0"/>
      </w:pPr>
    </w:p>
    <w:p w:rsidR="00F832FC" w:rsidRDefault="00231586" w:rsidP="00F832FC">
      <w:pPr>
        <w:pStyle w:val="Heading1"/>
      </w:pPr>
      <w:bookmarkStart w:id="6" w:name="_Toc384110336"/>
      <w:r>
        <w:t>Đăng nhập:</w:t>
      </w:r>
      <w:bookmarkEnd w:id="6"/>
    </w:p>
    <w:p w:rsidR="00231586" w:rsidRDefault="00231586" w:rsidP="002315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Đăng nhập vào đường dẫn: </w:t>
      </w:r>
    </w:p>
    <w:p w:rsidR="00231586" w:rsidRDefault="00907888" w:rsidP="002315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w:history="1">
        <w:r w:rsidR="00231586" w:rsidRPr="001C44A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Https://&lt;your_ip&gt;:7799/em</w:t>
        </w:r>
      </w:hyperlink>
    </w:p>
    <w:p w:rsidR="00231586" w:rsidRDefault="00231586" w:rsidP="002315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Màn hình đăng nhập:</w:t>
      </w:r>
    </w:p>
    <w:p w:rsidR="00231586" w:rsidRDefault="00231586" w:rsidP="0068404F">
      <w:pPr>
        <w:ind w:firstLine="0"/>
      </w:pPr>
      <w:r>
        <w:rPr>
          <w:noProof/>
          <w:lang w:eastAsia="ja-JP"/>
        </w:rPr>
        <w:drawing>
          <wp:inline distT="0" distB="0" distL="0" distR="0">
            <wp:extent cx="5020310" cy="3698295"/>
            <wp:effectExtent l="0" t="0" r="8890" b="0"/>
            <wp:docPr id="10" name="Picture 10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354" cy="370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86" w:rsidRDefault="00231586" w:rsidP="00231586">
      <w:pPr>
        <w:pStyle w:val="Heading1"/>
      </w:pPr>
      <w:bookmarkStart w:id="7" w:name="_Toc384110337"/>
      <w:r>
        <w:lastRenderedPageBreak/>
        <w:t>Khởi động, Tắt Oracle Management</w:t>
      </w:r>
      <w:bookmarkEnd w:id="7"/>
    </w:p>
    <w:p w:rsidR="00231586" w:rsidRDefault="00231586" w:rsidP="00231586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export OMS_HOME=/u01/app/oracle/oms12cr2/oms</w:t>
      </w:r>
    </w:p>
    <w:p w:rsidR="00231586" w:rsidRDefault="00231586" w:rsidP="00231586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231586" w:rsidRDefault="00231586" w:rsidP="00231586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$OMS_HOME/bin/emctl start oms</w:t>
      </w:r>
    </w:p>
    <w:p w:rsidR="00231586" w:rsidRDefault="00231586" w:rsidP="00231586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  <w:r>
        <w:rPr>
          <w:color w:val="000000"/>
        </w:rPr>
        <w:t>$OMS_HOME/bin/emctl stop oms</w:t>
      </w:r>
    </w:p>
    <w:p w:rsidR="00231586" w:rsidRDefault="00231586" w:rsidP="00231586">
      <w:pPr>
        <w:pStyle w:val="HTMLPreformatted"/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F2F1F2"/>
        <w:rPr>
          <w:color w:val="000000"/>
        </w:rPr>
      </w:pPr>
    </w:p>
    <w:p w:rsidR="00231586" w:rsidRDefault="00231586" w:rsidP="00231586"/>
    <w:p w:rsidR="0068404F" w:rsidRPr="00231586" w:rsidRDefault="0068404F" w:rsidP="00231586">
      <w:bookmarkStart w:id="8" w:name="_GoBack"/>
      <w:bookmarkEnd w:id="8"/>
    </w:p>
    <w:p w:rsidR="00015048" w:rsidRDefault="00F81D03" w:rsidP="00F81D03">
      <w:pPr>
        <w:pStyle w:val="Heading1"/>
      </w:pPr>
      <w:bookmarkStart w:id="9" w:name="_Toc384110338"/>
      <w:r>
        <w:t>Cài đặt Oracle Management Agent</w:t>
      </w:r>
      <w:bookmarkEnd w:id="9"/>
      <w:r>
        <w:t xml:space="preserve"> </w:t>
      </w:r>
    </w:p>
    <w:p w:rsidR="00F81D03" w:rsidRPr="00F81D03" w:rsidRDefault="00F81D03" w:rsidP="00F81D03">
      <w:r>
        <w:t>Làm theo các bước từ 1 đến 4</w:t>
      </w:r>
    </w:p>
    <w:p w:rsidR="00F81D03" w:rsidRDefault="00F81D03" w:rsidP="00015048">
      <w:pPr>
        <w:ind w:firstLine="0"/>
      </w:pPr>
      <w:r>
        <w:rPr>
          <w:noProof/>
          <w:lang w:eastAsia="ja-JP"/>
        </w:rPr>
        <w:drawing>
          <wp:inline distT="0" distB="0" distL="0" distR="0">
            <wp:extent cx="5760720" cy="4584184"/>
            <wp:effectExtent l="0" t="0" r="0" b="6985"/>
            <wp:docPr id="11" name="Picture 11" descr="Add Host Targets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d Host Targets Wiza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D03" w:rsidSect="003F0875">
      <w:headerReference w:type="default" r:id="rId17"/>
      <w:footerReference w:type="default" r:id="rId18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888" w:rsidRDefault="00907888" w:rsidP="00FD7E25">
      <w:pPr>
        <w:spacing w:after="0" w:line="240" w:lineRule="auto"/>
      </w:pPr>
      <w:r>
        <w:separator/>
      </w:r>
    </w:p>
  </w:endnote>
  <w:endnote w:type="continuationSeparator" w:id="0">
    <w:p w:rsidR="00907888" w:rsidRDefault="00907888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4CE" w:rsidRDefault="008D54CE" w:rsidP="005B07C2">
    <w:pPr>
      <w:pStyle w:val="Footer"/>
      <w:tabs>
        <w:tab w:val="clear" w:pos="9360"/>
        <w:tab w:val="right" w:pos="9072"/>
      </w:tabs>
      <w:ind w:firstLine="0"/>
    </w:pPr>
    <w:r w:rsidRPr="00CB43D0">
      <w:rPr>
        <w:rFonts w:ascii="Verdana" w:hAnsi="Verdana"/>
        <w:b/>
        <w:color w:val="A6A6A6" w:themeColor="background1" w:themeShade="A6"/>
        <w:sz w:val="18"/>
        <w:szCs w:val="18"/>
      </w:rPr>
      <w:t>Copyright by Hyperlogy</w:t>
    </w:r>
    <w:r>
      <w:tab/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8404F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888" w:rsidRDefault="00907888" w:rsidP="00FD7E25">
      <w:pPr>
        <w:spacing w:after="0" w:line="240" w:lineRule="auto"/>
      </w:pPr>
      <w:r>
        <w:separator/>
      </w:r>
    </w:p>
  </w:footnote>
  <w:footnote w:type="continuationSeparator" w:id="0">
    <w:p w:rsidR="00907888" w:rsidRDefault="00907888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4CE" w:rsidRPr="003F0875" w:rsidRDefault="008D54CE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67B"/>
    <w:multiLevelType w:val="multilevel"/>
    <w:tmpl w:val="3A5414D2"/>
    <w:lvl w:ilvl="0">
      <w:start w:val="1"/>
      <w:numFmt w:val="bullet"/>
      <w:lvlText w:val="-"/>
      <w:lvlJc w:val="left"/>
      <w:pPr>
        <w:ind w:left="1077" w:hanging="36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815" w:hanging="368"/>
      </w:pPr>
      <w:rPr>
        <w:rFonts w:ascii="Wingdings" w:hAnsi="Wingdings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">
    <w:nsid w:val="06A50652"/>
    <w:multiLevelType w:val="hybridMultilevel"/>
    <w:tmpl w:val="668ECD4E"/>
    <w:lvl w:ilvl="0" w:tplc="572ED35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6B9"/>
    <w:multiLevelType w:val="multilevel"/>
    <w:tmpl w:val="94C8614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8F0661"/>
    <w:multiLevelType w:val="hybridMultilevel"/>
    <w:tmpl w:val="D278EC8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1CC32B09"/>
    <w:multiLevelType w:val="hybridMultilevel"/>
    <w:tmpl w:val="60FA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D79EF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6">
    <w:nsid w:val="26B824EF"/>
    <w:multiLevelType w:val="hybridMultilevel"/>
    <w:tmpl w:val="3B22D7EE"/>
    <w:lvl w:ilvl="0" w:tplc="268E5EC6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2840477E"/>
    <w:multiLevelType w:val="hybridMultilevel"/>
    <w:tmpl w:val="C89E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269A7"/>
    <w:multiLevelType w:val="hybridMultilevel"/>
    <w:tmpl w:val="0A4A11AA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32C32712"/>
    <w:multiLevelType w:val="hybridMultilevel"/>
    <w:tmpl w:val="45ECDF6E"/>
    <w:lvl w:ilvl="0" w:tplc="EA02D3A4">
      <w:numFmt w:val="bullet"/>
      <w:lvlText w:val="-"/>
      <w:lvlJc w:val="left"/>
      <w:pPr>
        <w:ind w:left="1276" w:hanging="284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0">
    <w:nsid w:val="360651A2"/>
    <w:multiLevelType w:val="hybridMultilevel"/>
    <w:tmpl w:val="E5B60B66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1">
    <w:nsid w:val="3F47423A"/>
    <w:multiLevelType w:val="hybridMultilevel"/>
    <w:tmpl w:val="F9A283C6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3FC23E97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3">
    <w:nsid w:val="43BB272E"/>
    <w:multiLevelType w:val="hybridMultilevel"/>
    <w:tmpl w:val="B358D89C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4">
    <w:nsid w:val="473D25A2"/>
    <w:multiLevelType w:val="hybridMultilevel"/>
    <w:tmpl w:val="FB2EB9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004F1F"/>
    <w:multiLevelType w:val="hybridMultilevel"/>
    <w:tmpl w:val="BF4C5384"/>
    <w:lvl w:ilvl="0" w:tplc="B44C5BB0">
      <w:start w:val="1"/>
      <w:numFmt w:val="bullet"/>
      <w:lvlText w:val=""/>
      <w:lvlJc w:val="left"/>
      <w:pPr>
        <w:ind w:left="1276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6">
    <w:nsid w:val="4C36026F"/>
    <w:multiLevelType w:val="hybridMultilevel"/>
    <w:tmpl w:val="F7CA84B2"/>
    <w:lvl w:ilvl="0" w:tplc="59ACAF6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EC0602"/>
    <w:multiLevelType w:val="hybridMultilevel"/>
    <w:tmpl w:val="3CB2CAE8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35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55E2785C"/>
    <w:multiLevelType w:val="multilevel"/>
    <w:tmpl w:val="BD7A8B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8F506D0"/>
    <w:multiLevelType w:val="hybridMultilevel"/>
    <w:tmpl w:val="F556ADF2"/>
    <w:lvl w:ilvl="0" w:tplc="8364054C">
      <w:numFmt w:val="bullet"/>
      <w:lvlText w:val="-"/>
      <w:lvlJc w:val="left"/>
      <w:pPr>
        <w:ind w:left="425" w:firstLine="709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5DCF060A"/>
    <w:multiLevelType w:val="hybridMultilevel"/>
    <w:tmpl w:val="DD0A6462"/>
    <w:lvl w:ilvl="0" w:tplc="12AEECE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F0606"/>
    <w:multiLevelType w:val="hybridMultilevel"/>
    <w:tmpl w:val="A02E98C6"/>
    <w:lvl w:ilvl="0" w:tplc="51EC1B0A">
      <w:start w:val="1"/>
      <w:numFmt w:val="bullet"/>
      <w:lvlText w:val=""/>
      <w:lvlJc w:val="left"/>
      <w:pPr>
        <w:ind w:left="992" w:hanging="283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6A6F6271"/>
    <w:multiLevelType w:val="hybridMultilevel"/>
    <w:tmpl w:val="944A4BC4"/>
    <w:lvl w:ilvl="0" w:tplc="B44C5BB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B352B5B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5">
    <w:nsid w:val="6C6959C4"/>
    <w:multiLevelType w:val="multilevel"/>
    <w:tmpl w:val="0D18CFC0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985" w:hanging="4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D7567A8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7">
    <w:nsid w:val="76B67AA7"/>
    <w:multiLevelType w:val="multilevel"/>
    <w:tmpl w:val="93E41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9BD2A80"/>
    <w:multiLevelType w:val="hybridMultilevel"/>
    <w:tmpl w:val="D122866C"/>
    <w:lvl w:ilvl="0" w:tplc="EA02D3A4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7A195E4A"/>
    <w:multiLevelType w:val="hybridMultilevel"/>
    <w:tmpl w:val="421803EC"/>
    <w:lvl w:ilvl="0" w:tplc="15CCB1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E06D7"/>
    <w:multiLevelType w:val="hybridMultilevel"/>
    <w:tmpl w:val="514ADF06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14"/>
  </w:num>
  <w:num w:numId="5">
    <w:abstractNumId w:val="3"/>
  </w:num>
  <w:num w:numId="6">
    <w:abstractNumId w:val="28"/>
  </w:num>
  <w:num w:numId="7">
    <w:abstractNumId w:val="8"/>
  </w:num>
  <w:num w:numId="8">
    <w:abstractNumId w:val="20"/>
  </w:num>
  <w:num w:numId="9">
    <w:abstractNumId w:val="19"/>
  </w:num>
  <w:num w:numId="10">
    <w:abstractNumId w:val="11"/>
  </w:num>
  <w:num w:numId="11">
    <w:abstractNumId w:val="30"/>
  </w:num>
  <w:num w:numId="12">
    <w:abstractNumId w:val="17"/>
  </w:num>
  <w:num w:numId="13">
    <w:abstractNumId w:val="23"/>
  </w:num>
  <w:num w:numId="14">
    <w:abstractNumId w:val="6"/>
  </w:num>
  <w:num w:numId="15">
    <w:abstractNumId w:val="16"/>
  </w:num>
  <w:num w:numId="16">
    <w:abstractNumId w:val="25"/>
  </w:num>
  <w:num w:numId="17">
    <w:abstractNumId w:val="22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21"/>
  </w:num>
  <w:num w:numId="23">
    <w:abstractNumId w:val="29"/>
  </w:num>
  <w:num w:numId="24">
    <w:abstractNumId w:val="12"/>
  </w:num>
  <w:num w:numId="25">
    <w:abstractNumId w:val="5"/>
  </w:num>
  <w:num w:numId="26">
    <w:abstractNumId w:val="26"/>
  </w:num>
  <w:num w:numId="27">
    <w:abstractNumId w:val="18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"/>
  </w:num>
  <w:num w:numId="29">
    <w:abstractNumId w:val="0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7"/>
  </w:num>
  <w:num w:numId="41">
    <w:abstractNumId w:val="4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A6"/>
    <w:rsid w:val="000003B8"/>
    <w:rsid w:val="0000164C"/>
    <w:rsid w:val="00015048"/>
    <w:rsid w:val="00023A31"/>
    <w:rsid w:val="00024758"/>
    <w:rsid w:val="00047E25"/>
    <w:rsid w:val="00056594"/>
    <w:rsid w:val="00080611"/>
    <w:rsid w:val="000A1131"/>
    <w:rsid w:val="000A5525"/>
    <w:rsid w:val="000E2F37"/>
    <w:rsid w:val="000F18A9"/>
    <w:rsid w:val="00100EB9"/>
    <w:rsid w:val="001061B4"/>
    <w:rsid w:val="0014292D"/>
    <w:rsid w:val="0015193C"/>
    <w:rsid w:val="00171C6C"/>
    <w:rsid w:val="00174FC3"/>
    <w:rsid w:val="00176283"/>
    <w:rsid w:val="001A6D96"/>
    <w:rsid w:val="001B27B5"/>
    <w:rsid w:val="001D57C9"/>
    <w:rsid w:val="00231586"/>
    <w:rsid w:val="00250E4C"/>
    <w:rsid w:val="002753A9"/>
    <w:rsid w:val="002A5305"/>
    <w:rsid w:val="002F1CF2"/>
    <w:rsid w:val="00334EC9"/>
    <w:rsid w:val="0033621D"/>
    <w:rsid w:val="00352CDB"/>
    <w:rsid w:val="00383BA6"/>
    <w:rsid w:val="003C5D9D"/>
    <w:rsid w:val="003F0875"/>
    <w:rsid w:val="00403032"/>
    <w:rsid w:val="004072E3"/>
    <w:rsid w:val="00417FD2"/>
    <w:rsid w:val="004A095A"/>
    <w:rsid w:val="004C4133"/>
    <w:rsid w:val="004E2772"/>
    <w:rsid w:val="004E3463"/>
    <w:rsid w:val="00514A3D"/>
    <w:rsid w:val="00575E42"/>
    <w:rsid w:val="00581968"/>
    <w:rsid w:val="00585BD7"/>
    <w:rsid w:val="005A45E3"/>
    <w:rsid w:val="005B07C2"/>
    <w:rsid w:val="005B55D5"/>
    <w:rsid w:val="005E10EB"/>
    <w:rsid w:val="006611FB"/>
    <w:rsid w:val="00673898"/>
    <w:rsid w:val="0068404F"/>
    <w:rsid w:val="006D3B1F"/>
    <w:rsid w:val="006D7BDE"/>
    <w:rsid w:val="006F0526"/>
    <w:rsid w:val="00745D46"/>
    <w:rsid w:val="00782132"/>
    <w:rsid w:val="00794DAF"/>
    <w:rsid w:val="007E2B80"/>
    <w:rsid w:val="007E37FD"/>
    <w:rsid w:val="007F2601"/>
    <w:rsid w:val="00870795"/>
    <w:rsid w:val="00872B0B"/>
    <w:rsid w:val="00885EC1"/>
    <w:rsid w:val="008D54CE"/>
    <w:rsid w:val="009019E4"/>
    <w:rsid w:val="00902789"/>
    <w:rsid w:val="00907888"/>
    <w:rsid w:val="009502C9"/>
    <w:rsid w:val="009B30C2"/>
    <w:rsid w:val="009D2087"/>
    <w:rsid w:val="009D3B6A"/>
    <w:rsid w:val="009E4682"/>
    <w:rsid w:val="00A10267"/>
    <w:rsid w:val="00A34015"/>
    <w:rsid w:val="00A36745"/>
    <w:rsid w:val="00A66991"/>
    <w:rsid w:val="00A93C11"/>
    <w:rsid w:val="00AA70D5"/>
    <w:rsid w:val="00AC41C9"/>
    <w:rsid w:val="00AF010F"/>
    <w:rsid w:val="00B242FE"/>
    <w:rsid w:val="00B25FC7"/>
    <w:rsid w:val="00B32EBD"/>
    <w:rsid w:val="00B35892"/>
    <w:rsid w:val="00B429AB"/>
    <w:rsid w:val="00B712DC"/>
    <w:rsid w:val="00BD4AFA"/>
    <w:rsid w:val="00C6065C"/>
    <w:rsid w:val="00C76587"/>
    <w:rsid w:val="00C839BC"/>
    <w:rsid w:val="00CA0114"/>
    <w:rsid w:val="00CB333B"/>
    <w:rsid w:val="00CB43D0"/>
    <w:rsid w:val="00CE227D"/>
    <w:rsid w:val="00CF0323"/>
    <w:rsid w:val="00CF6CBC"/>
    <w:rsid w:val="00D11CC9"/>
    <w:rsid w:val="00D17A05"/>
    <w:rsid w:val="00D2329D"/>
    <w:rsid w:val="00D5558D"/>
    <w:rsid w:val="00D775E5"/>
    <w:rsid w:val="00D911F2"/>
    <w:rsid w:val="00DA7D42"/>
    <w:rsid w:val="00DC1099"/>
    <w:rsid w:val="00DF18B2"/>
    <w:rsid w:val="00E810DC"/>
    <w:rsid w:val="00E82BD8"/>
    <w:rsid w:val="00E86B8B"/>
    <w:rsid w:val="00E91599"/>
    <w:rsid w:val="00EE6F29"/>
    <w:rsid w:val="00EF10D6"/>
    <w:rsid w:val="00EF3D35"/>
    <w:rsid w:val="00F32F54"/>
    <w:rsid w:val="00F34BD4"/>
    <w:rsid w:val="00F51CB7"/>
    <w:rsid w:val="00F73334"/>
    <w:rsid w:val="00F81D03"/>
    <w:rsid w:val="00F832FC"/>
    <w:rsid w:val="00FC6065"/>
    <w:rsid w:val="00F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582ADD-C357-4F5F-B9B9-65CE8FE9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46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5D46"/>
    <w:pPr>
      <w:keepNext/>
      <w:keepLines/>
      <w:numPr>
        <w:numId w:val="37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5D46"/>
    <w:pPr>
      <w:keepNext/>
      <w:keepLines/>
      <w:numPr>
        <w:ilvl w:val="1"/>
        <w:numId w:val="37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5D46"/>
    <w:pPr>
      <w:keepNext/>
      <w:keepLines/>
      <w:numPr>
        <w:ilvl w:val="2"/>
        <w:numId w:val="37"/>
      </w:numPr>
      <w:spacing w:before="240"/>
      <w:jc w:val="left"/>
      <w:outlineLvl w:val="2"/>
    </w:pPr>
    <w:rPr>
      <w:rFonts w:ascii="Tahoma" w:eastAsia="Times New Roman" w:hAnsi="Tahoma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45D46"/>
    <w:pPr>
      <w:keepNext/>
      <w:keepLines/>
      <w:numPr>
        <w:ilvl w:val="3"/>
        <w:numId w:val="37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  <w:szCs w:val="2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45D46"/>
    <w:pPr>
      <w:keepNext/>
      <w:keepLines/>
      <w:spacing w:before="120"/>
      <w:ind w:firstLine="0"/>
      <w:jc w:val="left"/>
      <w:outlineLvl w:val="4"/>
    </w:pPr>
    <w:rPr>
      <w:rFonts w:eastAsia="Times New Roman"/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46"/>
    <w:pPr>
      <w:keepNext/>
      <w:keepLines/>
      <w:numPr>
        <w:ilvl w:val="5"/>
        <w:numId w:val="37"/>
      </w:numPr>
      <w:spacing w:before="200" w:after="0"/>
      <w:outlineLvl w:val="5"/>
    </w:pPr>
    <w:rPr>
      <w:rFonts w:ascii="Cambria" w:eastAsia="Times New Roman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46"/>
    <w:pPr>
      <w:keepNext/>
      <w:keepLines/>
      <w:numPr>
        <w:ilvl w:val="6"/>
        <w:numId w:val="37"/>
      </w:numPr>
      <w:spacing w:before="200" w:after="0"/>
      <w:outlineLvl w:val="6"/>
    </w:pPr>
    <w:rPr>
      <w:rFonts w:ascii="Cambria" w:eastAsia="Times New Roman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46"/>
    <w:pPr>
      <w:keepNext/>
      <w:keepLines/>
      <w:numPr>
        <w:ilvl w:val="7"/>
        <w:numId w:val="37"/>
      </w:numPr>
      <w:spacing w:before="200" w:after="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46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5D46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5D46"/>
    <w:rPr>
      <w:rFonts w:ascii="Tahoma" w:eastAsia="Times New Roman" w:hAnsi="Tahom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45D46"/>
    <w:rPr>
      <w:rFonts w:ascii="Tahoma" w:eastAsia="Times New Roman" w:hAnsi="Tahoma"/>
      <w:b/>
      <w:bCs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45D46"/>
    <w:rPr>
      <w:rFonts w:ascii="Tahoma" w:eastAsia="Times New Roman" w:hAnsi="Tahoma"/>
      <w:b/>
      <w:bCs/>
      <w:i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45D46"/>
    <w:rPr>
      <w:rFonts w:eastAsia="Times New Roman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46"/>
    <w:rPr>
      <w:rFonts w:ascii="Cambria" w:eastAsia="Times New Roman" w:hAnsi="Cambria"/>
      <w:i/>
      <w:iCs/>
      <w:color w:val="243F6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46"/>
    <w:rPr>
      <w:rFonts w:ascii="Cambria" w:eastAsia="Times New Roman" w:hAnsi="Cambria"/>
      <w:i/>
      <w:iCs/>
      <w:color w:val="40404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46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46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45D4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45D4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45D46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D46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745D46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4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5D4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522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745D46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745D46"/>
    <w:rPr>
      <w:rFonts w:eastAsia="Times New Roman"/>
      <w:sz w:val="24"/>
      <w:szCs w:val="2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745D46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 Bold" w:hAnsi="Times New Roman Bold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45D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5D46"/>
    <w:rPr>
      <w:i/>
      <w:iCs/>
      <w:color w:val="000000" w:themeColor="text1"/>
    </w:rPr>
  </w:style>
  <w:style w:type="table" w:styleId="MediumShading2">
    <w:name w:val="Medium Shading 2"/>
    <w:basedOn w:val="TableNormal"/>
    <w:uiPriority w:val="64"/>
    <w:rsid w:val="003C5D9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F832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C9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s.oracle.com/cd/E24628_01/install.121/e22624/toc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00-hyperlogy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7339D4E1A4B489FCCC1CDEF4F7890" ma:contentTypeVersion="0" ma:contentTypeDescription="Create a new document." ma:contentTypeScope="" ma:versionID="a8ebcb4b1a98b18cec161279ad518c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89689-C7B1-4E20-9300-F7FF65D55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3686F7-B9E8-4F2B-AAB2-27EA3A63A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CB8EC-A54C-4F20-B3EE-A20149CD94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13ABC5-E639-4877-932C-C6848A9C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00-hyperlogy-document.dotx</Template>
  <TotalTime>38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1665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 Vaio</cp:lastModifiedBy>
  <cp:revision>9</cp:revision>
  <cp:lastPrinted>2014-04-01T03:15:00Z</cp:lastPrinted>
  <dcterms:created xsi:type="dcterms:W3CDTF">2014-04-01T02:39:00Z</dcterms:created>
  <dcterms:modified xsi:type="dcterms:W3CDTF">2016-02-25T09:23:00Z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0x010100CB47339D4E1A4B489FCCC1CDEF4F7890</vt:lpwstr>
  </property>
</Properties>
</file>