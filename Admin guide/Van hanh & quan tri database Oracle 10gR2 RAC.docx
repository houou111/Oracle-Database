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2B7" w:rsidRDefault="004C02B7">
      <w:bookmarkStart w:id="0" w:name="_GoBack"/>
      <w:bookmarkEnd w:id="0"/>
    </w:p>
    <w:p w:rsidR="004C02B7" w:rsidRDefault="004C02B7"/>
    <w:tbl>
      <w:tblPr>
        <w:tblpPr w:leftFromText="180" w:rightFromText="180" w:vertAnchor="page" w:horzAnchor="margin" w:tblpXSpec="center" w:tblpY="301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8"/>
        <w:gridCol w:w="6736"/>
      </w:tblGrid>
      <w:tr w:rsidR="00E41E63" w:rsidRPr="00B3630A" w:rsidTr="00E41E63">
        <w:tblPrEx>
          <w:tblCellMar>
            <w:top w:w="0" w:type="dxa"/>
            <w:bottom w:w="0" w:type="dxa"/>
          </w:tblCellMar>
        </w:tblPrEx>
        <w:trPr>
          <w:trHeight w:val="1343"/>
        </w:trPr>
        <w:tc>
          <w:tcPr>
            <w:tcW w:w="2728" w:type="dxa"/>
            <w:vAlign w:val="center"/>
          </w:tcPr>
          <w:p w:rsidR="00E41E63" w:rsidRPr="00B3630A" w:rsidRDefault="00B5258A" w:rsidP="00E41E63">
            <w:pPr>
              <w:jc w:val="left"/>
              <w:rPr>
                <w:rFonts w:cs="Arial"/>
              </w:rPr>
            </w:pPr>
            <w:r w:rsidRPr="00B3630A">
              <w:rPr>
                <w:rFonts w:cs="Arial"/>
                <w:noProof/>
              </w:rPr>
              <w:drawing>
                <wp:inline distT="0" distB="0" distL="0" distR="0">
                  <wp:extent cx="1419225" cy="495300"/>
                  <wp:effectExtent l="0" t="0" r="0" b="0"/>
                  <wp:docPr id="1" name="Picture 1" descr="Tai-ve-logo-BV-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i-ve-logo-BV-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495300"/>
                          </a:xfrm>
                          <a:prstGeom prst="rect">
                            <a:avLst/>
                          </a:prstGeom>
                          <a:noFill/>
                          <a:ln>
                            <a:noFill/>
                          </a:ln>
                        </pic:spPr>
                      </pic:pic>
                    </a:graphicData>
                  </a:graphic>
                </wp:inline>
              </w:drawing>
            </w:r>
          </w:p>
        </w:tc>
        <w:tc>
          <w:tcPr>
            <w:tcW w:w="6736" w:type="dxa"/>
            <w:vAlign w:val="center"/>
          </w:tcPr>
          <w:p w:rsidR="00E41E63" w:rsidRPr="00B3630A" w:rsidRDefault="00E41E63" w:rsidP="00E41E63">
            <w:pPr>
              <w:pStyle w:val="HeaderTitle"/>
              <w:jc w:val="center"/>
            </w:pPr>
            <w:r w:rsidRPr="00B3630A">
              <w:t>TẬP ĐOÀN BẢO VIỆT</w:t>
            </w:r>
          </w:p>
          <w:p w:rsidR="00E41E63" w:rsidRPr="00B3630A" w:rsidRDefault="00E41E63" w:rsidP="00E41E63">
            <w:pPr>
              <w:pStyle w:val="HeaderTitle"/>
              <w:jc w:val="center"/>
            </w:pPr>
            <w:r w:rsidRPr="00B3630A">
              <w:t>BAN VẬN HÀNH VÀ QUẢN TRỊ HỆ THỐNG</w:t>
            </w:r>
          </w:p>
          <w:p w:rsidR="00E41E63" w:rsidRPr="00B3630A" w:rsidRDefault="00E41E63" w:rsidP="00E41E63">
            <w:pPr>
              <w:pStyle w:val="HeaderTitle"/>
              <w:jc w:val="center"/>
              <w:rPr>
                <w:sz w:val="2"/>
              </w:rPr>
            </w:pPr>
          </w:p>
        </w:tc>
      </w:tr>
    </w:tbl>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1B3C9D" w:rsidRPr="00A4440B" w:rsidRDefault="001B3C9D" w:rsidP="001B3C9D">
      <w:pPr>
        <w:jc w:val="center"/>
        <w:rPr>
          <w:rFonts w:ascii="Times New Roman" w:hAnsi="Times New Roman" w:cs="Times New Roman"/>
          <w:b/>
          <w:sz w:val="36"/>
          <w:szCs w:val="36"/>
        </w:rPr>
      </w:pPr>
      <w:r w:rsidRPr="00A4440B">
        <w:rPr>
          <w:rFonts w:ascii="Times New Roman" w:hAnsi="Times New Roman" w:cs="Times New Roman"/>
          <w:b/>
          <w:sz w:val="36"/>
          <w:szCs w:val="36"/>
        </w:rPr>
        <w:t>HỢP ĐỒNG CUNG CẤP TRANG THIẾT BỊ, BẢN QUYỀN PHẦN MỀM PHỤC VỤ VIỆC TRIỂN KHAI MÔ HÌNH BVLIFE TẬP TRUNG CỦA BẢO VIỆT NHÂN THỌ</w:t>
      </w:r>
    </w:p>
    <w:p w:rsidR="004C02B7" w:rsidRDefault="004C02B7"/>
    <w:p w:rsidR="004C02B7" w:rsidRPr="00E674E3" w:rsidRDefault="004C02B7" w:rsidP="00E674E3">
      <w:pPr>
        <w:jc w:val="center"/>
        <w:rPr>
          <w:b/>
          <w:sz w:val="36"/>
          <w:szCs w:val="36"/>
        </w:rPr>
      </w:pPr>
    </w:p>
    <w:p w:rsidR="00E674E3" w:rsidRDefault="00E674E3"/>
    <w:p w:rsidR="00261193" w:rsidRPr="00261193" w:rsidRDefault="001B3C9D" w:rsidP="00E674E3">
      <w:pPr>
        <w:jc w:val="center"/>
        <w:rPr>
          <w:b/>
          <w:sz w:val="40"/>
          <w:szCs w:val="40"/>
        </w:rPr>
      </w:pPr>
      <w:r>
        <w:rPr>
          <w:b/>
          <w:sz w:val="40"/>
          <w:szCs w:val="40"/>
        </w:rPr>
        <w:t xml:space="preserve">QUY TRÌNH </w:t>
      </w:r>
      <w:r w:rsidR="002E2C3A">
        <w:rPr>
          <w:b/>
          <w:sz w:val="40"/>
          <w:szCs w:val="40"/>
        </w:rPr>
        <w:t>VẬN HÀNH</w:t>
      </w:r>
      <w:r w:rsidR="00A111EA">
        <w:rPr>
          <w:b/>
          <w:sz w:val="40"/>
          <w:szCs w:val="40"/>
        </w:rPr>
        <w:t xml:space="preserve"> &amp; </w:t>
      </w:r>
      <w:r w:rsidR="002E2C3A">
        <w:rPr>
          <w:b/>
          <w:sz w:val="40"/>
          <w:szCs w:val="40"/>
        </w:rPr>
        <w:t>QUẢN TRỊ</w:t>
      </w:r>
      <w:r w:rsidR="005C5C5C">
        <w:rPr>
          <w:b/>
          <w:sz w:val="40"/>
          <w:szCs w:val="40"/>
        </w:rPr>
        <w:t xml:space="preserve"> DATABASE 10G</w:t>
      </w:r>
      <w:r w:rsidR="00C6280A">
        <w:rPr>
          <w:b/>
          <w:sz w:val="40"/>
          <w:szCs w:val="40"/>
        </w:rPr>
        <w:t xml:space="preserve"> </w:t>
      </w:r>
      <w:r w:rsidR="005C5C5C">
        <w:rPr>
          <w:b/>
          <w:sz w:val="40"/>
          <w:szCs w:val="40"/>
        </w:rPr>
        <w:t>R2</w:t>
      </w:r>
      <w:r w:rsidR="00C6280A">
        <w:rPr>
          <w:b/>
          <w:sz w:val="40"/>
          <w:szCs w:val="40"/>
        </w:rPr>
        <w:t xml:space="preserve"> RAC</w:t>
      </w:r>
    </w:p>
    <w:p w:rsidR="00E674E3" w:rsidRPr="00E674E3" w:rsidRDefault="00E674E3" w:rsidP="00261193">
      <w:pPr>
        <w:rPr>
          <w:b/>
          <w:sz w:val="40"/>
          <w:szCs w:val="40"/>
        </w:rPr>
      </w:pPr>
    </w:p>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Pr>
        <w:sectPr w:rsidR="004C02B7" w:rsidSect="005714B6">
          <w:pgSz w:w="11907" w:h="16840" w:code="9"/>
          <w:pgMar w:top="1418" w:right="1134" w:bottom="1418" w:left="1701"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pPr>
    </w:p>
    <w:p w:rsidR="004C02B7" w:rsidRPr="001402FE" w:rsidRDefault="004C02B7" w:rsidP="004C02B7">
      <w:pPr>
        <w:pStyle w:val="NormalText"/>
        <w:ind w:left="0" w:firstLine="0"/>
        <w:jc w:val="center"/>
        <w:rPr>
          <w:rFonts w:ascii="Arial" w:hAnsi="Arial" w:cs="Arial"/>
          <w:b/>
          <w:sz w:val="22"/>
        </w:rPr>
      </w:pPr>
      <w:r w:rsidRPr="001402FE">
        <w:rPr>
          <w:rFonts w:ascii="Arial" w:hAnsi="Arial" w:cs="Arial"/>
          <w:b/>
          <w:sz w:val="22"/>
        </w:rPr>
        <w:lastRenderedPageBreak/>
        <w:t>BẢNG THEO DÕI THAY ĐỔI</w:t>
      </w:r>
    </w:p>
    <w:p w:rsidR="004C02B7" w:rsidRDefault="004C02B7" w:rsidP="004C02B7">
      <w:pPr>
        <w:pStyle w:val="NormalText"/>
        <w:jc w:val="center"/>
        <w:rPr>
          <w:rFonts w:ascii="Arial" w:hAnsi="Arial"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946"/>
        <w:gridCol w:w="2366"/>
        <w:gridCol w:w="3234"/>
      </w:tblGrid>
      <w:tr w:rsidR="004C02B7" w:rsidRPr="00F6769A" w:rsidTr="00583ACC">
        <w:trPr>
          <w:trHeight w:val="521"/>
        </w:trPr>
        <w:tc>
          <w:tcPr>
            <w:tcW w:w="1548" w:type="dxa"/>
            <w:shd w:val="clear" w:color="auto" w:fill="E6E6E6"/>
          </w:tcPr>
          <w:p w:rsidR="004C02B7" w:rsidRPr="00F6769A" w:rsidRDefault="004C02B7" w:rsidP="00F6769A">
            <w:pPr>
              <w:pStyle w:val="NormalText"/>
              <w:ind w:left="0" w:firstLine="0"/>
              <w:jc w:val="center"/>
              <w:rPr>
                <w:rFonts w:ascii="Arial" w:hAnsi="Arial" w:cs="Arial"/>
                <w:b/>
                <w:sz w:val="18"/>
                <w:szCs w:val="18"/>
              </w:rPr>
            </w:pPr>
            <w:r w:rsidRPr="00F6769A">
              <w:rPr>
                <w:rFonts w:ascii="Arial" w:hAnsi="Arial" w:cs="Arial"/>
                <w:b/>
                <w:sz w:val="18"/>
                <w:szCs w:val="18"/>
              </w:rPr>
              <w:t>Phiên bản</w:t>
            </w:r>
          </w:p>
        </w:tc>
        <w:tc>
          <w:tcPr>
            <w:tcW w:w="1980" w:type="dxa"/>
            <w:shd w:val="clear" w:color="auto" w:fill="E6E6E6"/>
          </w:tcPr>
          <w:p w:rsidR="004C02B7" w:rsidRPr="00F6769A" w:rsidRDefault="004C02B7" w:rsidP="00F6769A">
            <w:pPr>
              <w:pStyle w:val="NormalText"/>
              <w:ind w:left="0" w:firstLine="0"/>
              <w:jc w:val="center"/>
              <w:rPr>
                <w:rFonts w:ascii="Arial" w:hAnsi="Arial" w:cs="Arial"/>
                <w:b/>
                <w:sz w:val="18"/>
                <w:szCs w:val="18"/>
              </w:rPr>
            </w:pPr>
            <w:r w:rsidRPr="00F6769A">
              <w:rPr>
                <w:rFonts w:ascii="Arial" w:hAnsi="Arial" w:cs="Arial"/>
                <w:b/>
                <w:sz w:val="18"/>
                <w:szCs w:val="18"/>
              </w:rPr>
              <w:t>Ngày cập nhật</w:t>
            </w:r>
          </w:p>
        </w:tc>
        <w:tc>
          <w:tcPr>
            <w:tcW w:w="2429" w:type="dxa"/>
            <w:shd w:val="clear" w:color="auto" w:fill="E6E6E6"/>
          </w:tcPr>
          <w:p w:rsidR="004C02B7" w:rsidRPr="00F6769A" w:rsidRDefault="004C02B7" w:rsidP="00F6769A">
            <w:pPr>
              <w:pStyle w:val="NormalText"/>
              <w:ind w:left="0" w:firstLine="0"/>
              <w:jc w:val="center"/>
              <w:rPr>
                <w:rFonts w:ascii="Arial" w:hAnsi="Arial" w:cs="Arial"/>
                <w:b/>
                <w:sz w:val="18"/>
                <w:szCs w:val="18"/>
              </w:rPr>
            </w:pPr>
            <w:r w:rsidRPr="00F6769A">
              <w:rPr>
                <w:rFonts w:ascii="Arial" w:hAnsi="Arial" w:cs="Arial"/>
                <w:b/>
                <w:sz w:val="18"/>
                <w:szCs w:val="18"/>
              </w:rPr>
              <w:t>Người cập nhật</w:t>
            </w:r>
          </w:p>
        </w:tc>
        <w:tc>
          <w:tcPr>
            <w:tcW w:w="3329" w:type="dxa"/>
            <w:shd w:val="clear" w:color="auto" w:fill="E6E6E6"/>
          </w:tcPr>
          <w:p w:rsidR="004C02B7" w:rsidRPr="00F6769A" w:rsidRDefault="004C02B7" w:rsidP="00F6769A">
            <w:pPr>
              <w:pStyle w:val="NormalText"/>
              <w:ind w:left="0" w:firstLine="0"/>
              <w:jc w:val="center"/>
              <w:rPr>
                <w:rFonts w:ascii="Arial" w:hAnsi="Arial" w:cs="Arial"/>
                <w:b/>
                <w:sz w:val="18"/>
                <w:szCs w:val="18"/>
              </w:rPr>
            </w:pPr>
            <w:r w:rsidRPr="00F6769A">
              <w:rPr>
                <w:rFonts w:ascii="Arial" w:hAnsi="Arial" w:cs="Arial"/>
                <w:b/>
                <w:sz w:val="18"/>
                <w:szCs w:val="18"/>
              </w:rPr>
              <w:t>Chú thích</w:t>
            </w:r>
          </w:p>
        </w:tc>
      </w:tr>
      <w:tr w:rsidR="004C02B7" w:rsidRPr="00F6769A" w:rsidTr="00583ACC">
        <w:trPr>
          <w:trHeight w:val="521"/>
        </w:trPr>
        <w:tc>
          <w:tcPr>
            <w:tcW w:w="1548" w:type="dxa"/>
          </w:tcPr>
          <w:p w:rsidR="004C02B7" w:rsidRPr="00F6769A" w:rsidRDefault="00D60D04" w:rsidP="00F6769A">
            <w:pPr>
              <w:pStyle w:val="NormalText"/>
              <w:ind w:left="0" w:firstLine="0"/>
              <w:jc w:val="center"/>
              <w:rPr>
                <w:rFonts w:ascii="Arial" w:hAnsi="Arial" w:cs="Arial"/>
                <w:sz w:val="18"/>
                <w:szCs w:val="18"/>
              </w:rPr>
            </w:pPr>
            <w:r w:rsidRPr="00F6769A">
              <w:rPr>
                <w:rFonts w:ascii="Arial" w:hAnsi="Arial" w:cs="Arial"/>
                <w:sz w:val="18"/>
                <w:szCs w:val="18"/>
              </w:rPr>
              <w:t>1.0</w:t>
            </w:r>
          </w:p>
        </w:tc>
        <w:tc>
          <w:tcPr>
            <w:tcW w:w="1980" w:type="dxa"/>
          </w:tcPr>
          <w:p w:rsidR="004C02B7" w:rsidRPr="00F6769A" w:rsidRDefault="00126F67" w:rsidP="00804168">
            <w:pPr>
              <w:pStyle w:val="NormalText"/>
              <w:ind w:left="0" w:firstLine="0"/>
              <w:jc w:val="center"/>
              <w:rPr>
                <w:rFonts w:ascii="Arial" w:hAnsi="Arial" w:cs="Arial"/>
                <w:sz w:val="18"/>
                <w:szCs w:val="18"/>
              </w:rPr>
            </w:pPr>
            <w:r>
              <w:rPr>
                <w:rFonts w:ascii="Arial" w:hAnsi="Arial" w:cs="Arial"/>
                <w:sz w:val="18"/>
                <w:szCs w:val="18"/>
              </w:rPr>
              <w:t>22/02/2012</w:t>
            </w:r>
          </w:p>
        </w:tc>
        <w:tc>
          <w:tcPr>
            <w:tcW w:w="2429" w:type="dxa"/>
          </w:tcPr>
          <w:p w:rsidR="004C02B7" w:rsidRPr="00F6769A" w:rsidRDefault="00126F67" w:rsidP="00F6769A">
            <w:pPr>
              <w:pStyle w:val="NormalText"/>
              <w:ind w:left="0" w:firstLine="0"/>
              <w:jc w:val="center"/>
              <w:rPr>
                <w:rFonts w:ascii="Arial" w:hAnsi="Arial" w:cs="Arial"/>
                <w:sz w:val="18"/>
                <w:szCs w:val="18"/>
              </w:rPr>
            </w:pPr>
            <w:r>
              <w:rPr>
                <w:rFonts w:ascii="Arial" w:hAnsi="Arial" w:cs="Arial"/>
                <w:sz w:val="18"/>
                <w:szCs w:val="18"/>
              </w:rPr>
              <w:t>Nguyễn Đức Tuyên</w:t>
            </w:r>
          </w:p>
        </w:tc>
        <w:tc>
          <w:tcPr>
            <w:tcW w:w="3329" w:type="dxa"/>
          </w:tcPr>
          <w:p w:rsidR="004C02B7" w:rsidRPr="00F6769A" w:rsidRDefault="00D60D04" w:rsidP="00F6769A">
            <w:pPr>
              <w:pStyle w:val="NormalText"/>
              <w:ind w:left="0" w:firstLine="0"/>
              <w:jc w:val="center"/>
              <w:rPr>
                <w:rFonts w:ascii="Arial" w:hAnsi="Arial" w:cs="Arial"/>
                <w:sz w:val="18"/>
                <w:szCs w:val="18"/>
              </w:rPr>
            </w:pPr>
            <w:r w:rsidRPr="00F6769A">
              <w:rPr>
                <w:rFonts w:ascii="Arial" w:hAnsi="Arial" w:cs="Arial"/>
                <w:sz w:val="18"/>
                <w:szCs w:val="18"/>
              </w:rPr>
              <w:t>First Release.</w:t>
            </w:r>
          </w:p>
        </w:tc>
      </w:tr>
      <w:tr w:rsidR="00583ACC" w:rsidRPr="00F6769A" w:rsidTr="00583ACC">
        <w:trPr>
          <w:trHeight w:val="521"/>
        </w:trPr>
        <w:tc>
          <w:tcPr>
            <w:tcW w:w="1548" w:type="dxa"/>
          </w:tcPr>
          <w:p w:rsidR="00583ACC" w:rsidRPr="00F6769A" w:rsidRDefault="00583ACC" w:rsidP="004B40AC">
            <w:pPr>
              <w:pStyle w:val="NormalText"/>
              <w:ind w:left="0" w:firstLine="0"/>
              <w:jc w:val="center"/>
              <w:rPr>
                <w:rFonts w:ascii="Arial" w:hAnsi="Arial" w:cs="Arial"/>
                <w:sz w:val="18"/>
                <w:szCs w:val="18"/>
              </w:rPr>
            </w:pPr>
            <w:r w:rsidRPr="00F6769A">
              <w:rPr>
                <w:rFonts w:ascii="Arial" w:hAnsi="Arial" w:cs="Arial"/>
                <w:sz w:val="18"/>
                <w:szCs w:val="18"/>
              </w:rPr>
              <w:t>1.</w:t>
            </w:r>
            <w:r>
              <w:rPr>
                <w:rFonts w:ascii="Arial" w:hAnsi="Arial" w:cs="Arial"/>
                <w:sz w:val="18"/>
                <w:szCs w:val="18"/>
              </w:rPr>
              <w:t>1</w:t>
            </w:r>
          </w:p>
        </w:tc>
        <w:tc>
          <w:tcPr>
            <w:tcW w:w="1980" w:type="dxa"/>
          </w:tcPr>
          <w:p w:rsidR="00583ACC" w:rsidRPr="00F6769A" w:rsidRDefault="00583ACC" w:rsidP="004B40AC">
            <w:pPr>
              <w:pStyle w:val="NormalText"/>
              <w:ind w:left="0" w:firstLine="0"/>
              <w:jc w:val="center"/>
              <w:rPr>
                <w:rFonts w:ascii="Arial" w:hAnsi="Arial" w:cs="Arial"/>
                <w:sz w:val="18"/>
                <w:szCs w:val="18"/>
              </w:rPr>
            </w:pPr>
            <w:r>
              <w:rPr>
                <w:rFonts w:ascii="Arial" w:hAnsi="Arial" w:cs="Arial"/>
                <w:sz w:val="18"/>
                <w:szCs w:val="18"/>
              </w:rPr>
              <w:t>08/04/2012</w:t>
            </w:r>
          </w:p>
        </w:tc>
        <w:tc>
          <w:tcPr>
            <w:tcW w:w="2429" w:type="dxa"/>
          </w:tcPr>
          <w:p w:rsidR="00583ACC" w:rsidRPr="00F6769A" w:rsidRDefault="00583ACC" w:rsidP="004B40AC">
            <w:pPr>
              <w:pStyle w:val="NormalText"/>
              <w:ind w:left="0" w:firstLine="0"/>
              <w:jc w:val="center"/>
              <w:rPr>
                <w:rFonts w:ascii="Arial" w:hAnsi="Arial" w:cs="Arial"/>
                <w:sz w:val="18"/>
                <w:szCs w:val="18"/>
              </w:rPr>
            </w:pPr>
            <w:r>
              <w:rPr>
                <w:rFonts w:ascii="Arial" w:hAnsi="Arial" w:cs="Arial"/>
                <w:sz w:val="18"/>
                <w:szCs w:val="18"/>
              </w:rPr>
              <w:t>Nguyễn Đức Tuyên</w:t>
            </w:r>
          </w:p>
        </w:tc>
        <w:tc>
          <w:tcPr>
            <w:tcW w:w="3329" w:type="dxa"/>
          </w:tcPr>
          <w:p w:rsidR="00583ACC" w:rsidRPr="00F6769A" w:rsidRDefault="00583ACC" w:rsidP="004B40AC">
            <w:pPr>
              <w:pStyle w:val="NormalText"/>
              <w:ind w:left="0" w:firstLine="0"/>
              <w:jc w:val="center"/>
              <w:rPr>
                <w:rFonts w:ascii="Arial" w:hAnsi="Arial" w:cs="Arial"/>
                <w:sz w:val="18"/>
                <w:szCs w:val="18"/>
              </w:rPr>
            </w:pPr>
            <w:r>
              <w:rPr>
                <w:rFonts w:ascii="Arial" w:hAnsi="Arial" w:cs="Arial"/>
                <w:sz w:val="18"/>
                <w:szCs w:val="18"/>
              </w:rPr>
              <w:t>Chỉnh sửa theo y/c</w:t>
            </w:r>
          </w:p>
        </w:tc>
      </w:tr>
      <w:tr w:rsidR="004C02B7" w:rsidRPr="00F6769A" w:rsidTr="00583ACC">
        <w:trPr>
          <w:trHeight w:val="534"/>
        </w:trPr>
        <w:tc>
          <w:tcPr>
            <w:tcW w:w="1548" w:type="dxa"/>
          </w:tcPr>
          <w:p w:rsidR="004C02B7" w:rsidRPr="00F6769A" w:rsidRDefault="002C38A9" w:rsidP="00F6769A">
            <w:pPr>
              <w:pStyle w:val="NormalText"/>
              <w:ind w:left="0" w:firstLine="0"/>
              <w:jc w:val="center"/>
              <w:rPr>
                <w:rFonts w:ascii="Arial" w:hAnsi="Arial" w:cs="Arial"/>
                <w:sz w:val="18"/>
                <w:szCs w:val="18"/>
              </w:rPr>
            </w:pPr>
            <w:r>
              <w:rPr>
                <w:rFonts w:ascii="Arial" w:hAnsi="Arial" w:cs="Arial"/>
                <w:sz w:val="18"/>
                <w:szCs w:val="18"/>
              </w:rPr>
              <w:t>1.2</w:t>
            </w:r>
          </w:p>
        </w:tc>
        <w:tc>
          <w:tcPr>
            <w:tcW w:w="1980" w:type="dxa"/>
          </w:tcPr>
          <w:p w:rsidR="004C02B7" w:rsidRPr="00F6769A" w:rsidRDefault="002C38A9" w:rsidP="00F6769A">
            <w:pPr>
              <w:pStyle w:val="NormalText"/>
              <w:ind w:left="0" w:firstLine="0"/>
              <w:jc w:val="center"/>
              <w:rPr>
                <w:rFonts w:ascii="Arial" w:hAnsi="Arial" w:cs="Arial"/>
                <w:sz w:val="18"/>
                <w:szCs w:val="18"/>
              </w:rPr>
            </w:pPr>
            <w:r>
              <w:rPr>
                <w:rFonts w:ascii="Arial" w:hAnsi="Arial" w:cs="Arial"/>
                <w:sz w:val="18"/>
                <w:szCs w:val="18"/>
              </w:rPr>
              <w:t>11/04/2012</w:t>
            </w:r>
          </w:p>
        </w:tc>
        <w:tc>
          <w:tcPr>
            <w:tcW w:w="2429" w:type="dxa"/>
          </w:tcPr>
          <w:p w:rsidR="004C02B7" w:rsidRPr="00F6769A" w:rsidRDefault="002C38A9" w:rsidP="00F6769A">
            <w:pPr>
              <w:pStyle w:val="NormalText"/>
              <w:ind w:left="0" w:firstLine="0"/>
              <w:jc w:val="center"/>
              <w:rPr>
                <w:rFonts w:ascii="Arial" w:hAnsi="Arial" w:cs="Arial"/>
                <w:sz w:val="18"/>
                <w:szCs w:val="18"/>
              </w:rPr>
            </w:pPr>
            <w:r>
              <w:rPr>
                <w:rFonts w:ascii="Arial" w:hAnsi="Arial" w:cs="Arial"/>
                <w:sz w:val="18"/>
                <w:szCs w:val="18"/>
              </w:rPr>
              <w:t>Nguyễn Đức Tuyên</w:t>
            </w:r>
          </w:p>
        </w:tc>
        <w:tc>
          <w:tcPr>
            <w:tcW w:w="3329" w:type="dxa"/>
          </w:tcPr>
          <w:p w:rsidR="004C02B7" w:rsidRPr="00F6769A" w:rsidRDefault="002C38A9" w:rsidP="00F6769A">
            <w:pPr>
              <w:pStyle w:val="NormalText"/>
              <w:ind w:left="0" w:firstLine="0"/>
              <w:jc w:val="center"/>
              <w:rPr>
                <w:rFonts w:ascii="Arial" w:hAnsi="Arial" w:cs="Arial"/>
                <w:sz w:val="18"/>
                <w:szCs w:val="18"/>
              </w:rPr>
            </w:pPr>
            <w:r>
              <w:rPr>
                <w:rFonts w:ascii="Arial" w:hAnsi="Arial" w:cs="Arial"/>
                <w:sz w:val="18"/>
                <w:szCs w:val="18"/>
              </w:rPr>
              <w:t>Chỉnh sửa theo y/c</w:t>
            </w:r>
          </w:p>
        </w:tc>
      </w:tr>
      <w:tr w:rsidR="001579B7" w:rsidRPr="00F6769A" w:rsidTr="00583ACC">
        <w:trPr>
          <w:trHeight w:val="534"/>
        </w:trPr>
        <w:tc>
          <w:tcPr>
            <w:tcW w:w="1548" w:type="dxa"/>
          </w:tcPr>
          <w:p w:rsidR="001579B7" w:rsidRPr="00F6769A" w:rsidRDefault="001579B7" w:rsidP="00F6769A">
            <w:pPr>
              <w:pStyle w:val="NormalText"/>
              <w:ind w:left="0" w:firstLine="0"/>
              <w:jc w:val="center"/>
              <w:rPr>
                <w:rFonts w:ascii="Arial" w:hAnsi="Arial" w:cs="Arial"/>
                <w:sz w:val="18"/>
                <w:szCs w:val="18"/>
              </w:rPr>
            </w:pPr>
          </w:p>
        </w:tc>
        <w:tc>
          <w:tcPr>
            <w:tcW w:w="1980" w:type="dxa"/>
          </w:tcPr>
          <w:p w:rsidR="001579B7" w:rsidRPr="00F6769A" w:rsidRDefault="001579B7" w:rsidP="00F6769A">
            <w:pPr>
              <w:pStyle w:val="NormalText"/>
              <w:ind w:left="0" w:firstLine="0"/>
              <w:jc w:val="center"/>
              <w:rPr>
                <w:rFonts w:ascii="Arial" w:hAnsi="Arial" w:cs="Arial"/>
                <w:sz w:val="18"/>
                <w:szCs w:val="18"/>
              </w:rPr>
            </w:pPr>
          </w:p>
        </w:tc>
        <w:tc>
          <w:tcPr>
            <w:tcW w:w="2429" w:type="dxa"/>
          </w:tcPr>
          <w:p w:rsidR="001579B7" w:rsidRPr="00F6769A" w:rsidRDefault="001579B7" w:rsidP="00F6769A">
            <w:pPr>
              <w:pStyle w:val="NormalText"/>
              <w:ind w:left="0" w:firstLine="0"/>
              <w:jc w:val="center"/>
              <w:rPr>
                <w:rFonts w:ascii="Arial" w:hAnsi="Arial" w:cs="Arial"/>
                <w:sz w:val="18"/>
                <w:szCs w:val="18"/>
              </w:rPr>
            </w:pPr>
          </w:p>
        </w:tc>
        <w:tc>
          <w:tcPr>
            <w:tcW w:w="3329" w:type="dxa"/>
          </w:tcPr>
          <w:p w:rsidR="001579B7" w:rsidRPr="00F6769A" w:rsidRDefault="001579B7" w:rsidP="00F6769A">
            <w:pPr>
              <w:pStyle w:val="NormalText"/>
              <w:ind w:left="0" w:firstLine="0"/>
              <w:jc w:val="center"/>
              <w:rPr>
                <w:rFonts w:ascii="Arial" w:hAnsi="Arial" w:cs="Arial"/>
                <w:sz w:val="18"/>
                <w:szCs w:val="18"/>
              </w:rPr>
            </w:pPr>
          </w:p>
        </w:tc>
      </w:tr>
    </w:tbl>
    <w:p w:rsidR="004C02B7" w:rsidRDefault="004C02B7"/>
    <w:p w:rsidR="004C02B7" w:rsidRDefault="004C02B7" w:rsidP="004C02B7">
      <w:pPr>
        <w:jc w:val="center"/>
        <w:rPr>
          <w:rFonts w:cs="Arial"/>
          <w:b/>
          <w:sz w:val="22"/>
        </w:rPr>
      </w:pPr>
      <w:r>
        <w:br w:type="page"/>
      </w:r>
      <w:r w:rsidRPr="001402FE">
        <w:rPr>
          <w:rFonts w:cs="Arial"/>
          <w:b/>
          <w:sz w:val="22"/>
        </w:rPr>
        <w:lastRenderedPageBreak/>
        <w:t>MỤC LỤC</w:t>
      </w:r>
    </w:p>
    <w:p w:rsidR="00EB1DA5" w:rsidRDefault="00EB1DA5" w:rsidP="000F0D95">
      <w:pPr>
        <w:pStyle w:val="TOC1"/>
      </w:pPr>
    </w:p>
    <w:p w:rsidR="00EB1DA5" w:rsidRDefault="00EB1DA5" w:rsidP="000F0D95">
      <w:pPr>
        <w:pStyle w:val="TOC1"/>
      </w:pPr>
    </w:p>
    <w:p w:rsidR="00C24D33" w:rsidRPr="00972B63" w:rsidRDefault="00EB1DA5">
      <w:pPr>
        <w:pStyle w:val="TOC1"/>
        <w:tabs>
          <w:tab w:val="left" w:pos="880"/>
        </w:tabs>
        <w:rPr>
          <w:rFonts w:ascii="Calibri" w:hAnsi="Calibri" w:cs="Times New Roman"/>
          <w:noProof/>
          <w:sz w:val="22"/>
          <w:szCs w:val="22"/>
        </w:rPr>
      </w:pPr>
      <w:r>
        <w:fldChar w:fldCharType="begin"/>
      </w:r>
      <w:r>
        <w:instrText xml:space="preserve"> TOC \o "1-5" \h \z \u </w:instrText>
      </w:r>
      <w:r>
        <w:fldChar w:fldCharType="separate"/>
      </w:r>
      <w:hyperlink w:anchor="_Toc321914263" w:history="1">
        <w:r w:rsidR="00C24D33" w:rsidRPr="00B420DE">
          <w:rPr>
            <w:rStyle w:val="Hyperlink"/>
            <w:noProof/>
          </w:rPr>
          <w:t>1</w:t>
        </w:r>
        <w:r w:rsidR="00C24D33" w:rsidRPr="00972B63">
          <w:rPr>
            <w:rFonts w:ascii="Calibri" w:hAnsi="Calibri" w:cs="Times New Roman"/>
            <w:noProof/>
            <w:sz w:val="22"/>
            <w:szCs w:val="22"/>
          </w:rPr>
          <w:tab/>
        </w:r>
        <w:r w:rsidR="00C24D33" w:rsidRPr="00B420DE">
          <w:rPr>
            <w:rStyle w:val="Hyperlink"/>
            <w:noProof/>
          </w:rPr>
          <w:t>MỤC ĐÍCH VÀ PHẠM VI</w:t>
        </w:r>
        <w:r w:rsidR="00C24D33">
          <w:rPr>
            <w:noProof/>
            <w:webHidden/>
          </w:rPr>
          <w:tab/>
        </w:r>
        <w:r w:rsidR="00C24D33">
          <w:rPr>
            <w:noProof/>
            <w:webHidden/>
          </w:rPr>
          <w:fldChar w:fldCharType="begin"/>
        </w:r>
        <w:r w:rsidR="00C24D33">
          <w:rPr>
            <w:noProof/>
            <w:webHidden/>
          </w:rPr>
          <w:instrText xml:space="preserve"> PAGEREF _Toc321914263 \h </w:instrText>
        </w:r>
        <w:r w:rsidR="00C24D33">
          <w:rPr>
            <w:noProof/>
            <w:webHidden/>
          </w:rPr>
        </w:r>
        <w:r w:rsidR="00C24D33">
          <w:rPr>
            <w:noProof/>
            <w:webHidden/>
          </w:rPr>
          <w:fldChar w:fldCharType="separate"/>
        </w:r>
        <w:r w:rsidR="00C24D33">
          <w:rPr>
            <w:noProof/>
            <w:webHidden/>
          </w:rPr>
          <w:t>5</w:t>
        </w:r>
        <w:r w:rsidR="00C24D33">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264" w:history="1">
        <w:r w:rsidRPr="00B420DE">
          <w:rPr>
            <w:rStyle w:val="Hyperlink"/>
            <w:noProof/>
          </w:rPr>
          <w:t>1.1</w:t>
        </w:r>
        <w:r w:rsidRPr="00972B63">
          <w:rPr>
            <w:rFonts w:ascii="Calibri" w:hAnsi="Calibri" w:cs="Times New Roman"/>
            <w:noProof/>
            <w:sz w:val="22"/>
            <w:szCs w:val="22"/>
          </w:rPr>
          <w:tab/>
        </w:r>
        <w:r w:rsidRPr="00B420DE">
          <w:rPr>
            <w:rStyle w:val="Hyperlink"/>
            <w:noProof/>
          </w:rPr>
          <w:t>MỤC ĐÍCH</w:t>
        </w:r>
        <w:r>
          <w:rPr>
            <w:noProof/>
            <w:webHidden/>
          </w:rPr>
          <w:tab/>
        </w:r>
        <w:r>
          <w:rPr>
            <w:noProof/>
            <w:webHidden/>
          </w:rPr>
          <w:fldChar w:fldCharType="begin"/>
        </w:r>
        <w:r>
          <w:rPr>
            <w:noProof/>
            <w:webHidden/>
          </w:rPr>
          <w:instrText xml:space="preserve"> PAGEREF _Toc321914264 \h </w:instrText>
        </w:r>
        <w:r>
          <w:rPr>
            <w:noProof/>
            <w:webHidden/>
          </w:rPr>
        </w:r>
        <w:r>
          <w:rPr>
            <w:noProof/>
            <w:webHidden/>
          </w:rPr>
          <w:fldChar w:fldCharType="separate"/>
        </w:r>
        <w:r>
          <w:rPr>
            <w:noProof/>
            <w:webHidden/>
          </w:rPr>
          <w:t>5</w:t>
        </w:r>
        <w:r>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265" w:history="1">
        <w:r w:rsidRPr="00B420DE">
          <w:rPr>
            <w:rStyle w:val="Hyperlink"/>
            <w:noProof/>
          </w:rPr>
          <w:t>1.2</w:t>
        </w:r>
        <w:r w:rsidRPr="00972B63">
          <w:rPr>
            <w:rFonts w:ascii="Calibri" w:hAnsi="Calibri" w:cs="Times New Roman"/>
            <w:noProof/>
            <w:sz w:val="22"/>
            <w:szCs w:val="22"/>
          </w:rPr>
          <w:tab/>
        </w:r>
        <w:r w:rsidRPr="00B420DE">
          <w:rPr>
            <w:rStyle w:val="Hyperlink"/>
            <w:noProof/>
          </w:rPr>
          <w:t>PHẠM VI</w:t>
        </w:r>
        <w:r>
          <w:rPr>
            <w:noProof/>
            <w:webHidden/>
          </w:rPr>
          <w:tab/>
        </w:r>
        <w:r>
          <w:rPr>
            <w:noProof/>
            <w:webHidden/>
          </w:rPr>
          <w:fldChar w:fldCharType="begin"/>
        </w:r>
        <w:r>
          <w:rPr>
            <w:noProof/>
            <w:webHidden/>
          </w:rPr>
          <w:instrText xml:space="preserve"> PAGEREF _Toc321914265 \h </w:instrText>
        </w:r>
        <w:r>
          <w:rPr>
            <w:noProof/>
            <w:webHidden/>
          </w:rPr>
        </w:r>
        <w:r>
          <w:rPr>
            <w:noProof/>
            <w:webHidden/>
          </w:rPr>
          <w:fldChar w:fldCharType="separate"/>
        </w:r>
        <w:r>
          <w:rPr>
            <w:noProof/>
            <w:webHidden/>
          </w:rPr>
          <w:t>5</w:t>
        </w:r>
        <w:r>
          <w:rPr>
            <w:noProof/>
            <w:webHidden/>
          </w:rPr>
          <w:fldChar w:fldCharType="end"/>
        </w:r>
      </w:hyperlink>
    </w:p>
    <w:p w:rsidR="00C24D33" w:rsidRPr="00972B63" w:rsidRDefault="00C24D33">
      <w:pPr>
        <w:pStyle w:val="TOC1"/>
        <w:tabs>
          <w:tab w:val="left" w:pos="880"/>
        </w:tabs>
        <w:rPr>
          <w:rFonts w:ascii="Calibri" w:hAnsi="Calibri" w:cs="Times New Roman"/>
          <w:noProof/>
          <w:sz w:val="22"/>
          <w:szCs w:val="22"/>
        </w:rPr>
      </w:pPr>
      <w:hyperlink w:anchor="_Toc321914266" w:history="1">
        <w:r w:rsidRPr="00B420DE">
          <w:rPr>
            <w:rStyle w:val="Hyperlink"/>
            <w:noProof/>
          </w:rPr>
          <w:t>2</w:t>
        </w:r>
        <w:r w:rsidRPr="00972B63">
          <w:rPr>
            <w:rFonts w:ascii="Calibri" w:hAnsi="Calibri" w:cs="Times New Roman"/>
            <w:noProof/>
            <w:sz w:val="22"/>
            <w:szCs w:val="22"/>
          </w:rPr>
          <w:tab/>
        </w:r>
        <w:r w:rsidRPr="00B420DE">
          <w:rPr>
            <w:rStyle w:val="Hyperlink"/>
            <w:noProof/>
          </w:rPr>
          <w:t>TÀI LIỆU THAM KHẢO và thuật ngữ sử dụng</w:t>
        </w:r>
        <w:r>
          <w:rPr>
            <w:noProof/>
            <w:webHidden/>
          </w:rPr>
          <w:tab/>
        </w:r>
        <w:r>
          <w:rPr>
            <w:noProof/>
            <w:webHidden/>
          </w:rPr>
          <w:fldChar w:fldCharType="begin"/>
        </w:r>
        <w:r>
          <w:rPr>
            <w:noProof/>
            <w:webHidden/>
          </w:rPr>
          <w:instrText xml:space="preserve"> PAGEREF _Toc321914266 \h </w:instrText>
        </w:r>
        <w:r>
          <w:rPr>
            <w:noProof/>
            <w:webHidden/>
          </w:rPr>
        </w:r>
        <w:r>
          <w:rPr>
            <w:noProof/>
            <w:webHidden/>
          </w:rPr>
          <w:fldChar w:fldCharType="separate"/>
        </w:r>
        <w:r>
          <w:rPr>
            <w:noProof/>
            <w:webHidden/>
          </w:rPr>
          <w:t>5</w:t>
        </w:r>
        <w:r>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267" w:history="1">
        <w:r w:rsidRPr="00B420DE">
          <w:rPr>
            <w:rStyle w:val="Hyperlink"/>
            <w:noProof/>
          </w:rPr>
          <w:t>2.1</w:t>
        </w:r>
        <w:r w:rsidRPr="00972B63">
          <w:rPr>
            <w:rFonts w:ascii="Calibri" w:hAnsi="Calibri" w:cs="Times New Roman"/>
            <w:noProof/>
            <w:sz w:val="22"/>
            <w:szCs w:val="22"/>
          </w:rPr>
          <w:tab/>
        </w:r>
        <w:r w:rsidRPr="00B420DE">
          <w:rPr>
            <w:rStyle w:val="Hyperlink"/>
            <w:noProof/>
          </w:rPr>
          <w:t>TÀI LIỆU THAM KHẢO</w:t>
        </w:r>
        <w:r>
          <w:rPr>
            <w:noProof/>
            <w:webHidden/>
          </w:rPr>
          <w:tab/>
        </w:r>
        <w:r>
          <w:rPr>
            <w:noProof/>
            <w:webHidden/>
          </w:rPr>
          <w:fldChar w:fldCharType="begin"/>
        </w:r>
        <w:r>
          <w:rPr>
            <w:noProof/>
            <w:webHidden/>
          </w:rPr>
          <w:instrText xml:space="preserve"> PAGEREF _Toc321914267 \h </w:instrText>
        </w:r>
        <w:r>
          <w:rPr>
            <w:noProof/>
            <w:webHidden/>
          </w:rPr>
        </w:r>
        <w:r>
          <w:rPr>
            <w:noProof/>
            <w:webHidden/>
          </w:rPr>
          <w:fldChar w:fldCharType="separate"/>
        </w:r>
        <w:r>
          <w:rPr>
            <w:noProof/>
            <w:webHidden/>
          </w:rPr>
          <w:t>5</w:t>
        </w:r>
        <w:r>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268" w:history="1">
        <w:r w:rsidRPr="00B420DE">
          <w:rPr>
            <w:rStyle w:val="Hyperlink"/>
            <w:noProof/>
          </w:rPr>
          <w:t>2.2</w:t>
        </w:r>
        <w:r w:rsidRPr="00972B63">
          <w:rPr>
            <w:rFonts w:ascii="Calibri" w:hAnsi="Calibri" w:cs="Times New Roman"/>
            <w:noProof/>
            <w:sz w:val="22"/>
            <w:szCs w:val="22"/>
          </w:rPr>
          <w:tab/>
        </w:r>
        <w:r w:rsidRPr="00B420DE">
          <w:rPr>
            <w:rStyle w:val="Hyperlink"/>
            <w:noProof/>
          </w:rPr>
          <w:t>THUẬT NGỮ SỬ DỤNG</w:t>
        </w:r>
        <w:r>
          <w:rPr>
            <w:noProof/>
            <w:webHidden/>
          </w:rPr>
          <w:tab/>
        </w:r>
        <w:r>
          <w:rPr>
            <w:noProof/>
            <w:webHidden/>
          </w:rPr>
          <w:fldChar w:fldCharType="begin"/>
        </w:r>
        <w:r>
          <w:rPr>
            <w:noProof/>
            <w:webHidden/>
          </w:rPr>
          <w:instrText xml:space="preserve"> PAGEREF _Toc321914268 \h </w:instrText>
        </w:r>
        <w:r>
          <w:rPr>
            <w:noProof/>
            <w:webHidden/>
          </w:rPr>
        </w:r>
        <w:r>
          <w:rPr>
            <w:noProof/>
            <w:webHidden/>
          </w:rPr>
          <w:fldChar w:fldCharType="separate"/>
        </w:r>
        <w:r>
          <w:rPr>
            <w:noProof/>
            <w:webHidden/>
          </w:rPr>
          <w:t>5</w:t>
        </w:r>
        <w:r>
          <w:rPr>
            <w:noProof/>
            <w:webHidden/>
          </w:rPr>
          <w:fldChar w:fldCharType="end"/>
        </w:r>
      </w:hyperlink>
    </w:p>
    <w:p w:rsidR="00C24D33" w:rsidRPr="00972B63" w:rsidRDefault="00C24D33">
      <w:pPr>
        <w:pStyle w:val="TOC1"/>
        <w:tabs>
          <w:tab w:val="left" w:pos="880"/>
        </w:tabs>
        <w:rPr>
          <w:rFonts w:ascii="Calibri" w:hAnsi="Calibri" w:cs="Times New Roman"/>
          <w:noProof/>
          <w:sz w:val="22"/>
          <w:szCs w:val="22"/>
        </w:rPr>
      </w:pPr>
      <w:hyperlink w:anchor="_Toc321914269" w:history="1">
        <w:r w:rsidRPr="00B420DE">
          <w:rPr>
            <w:rStyle w:val="Hyperlink"/>
            <w:noProof/>
          </w:rPr>
          <w:t>3</w:t>
        </w:r>
        <w:r w:rsidRPr="00972B63">
          <w:rPr>
            <w:rFonts w:ascii="Calibri" w:hAnsi="Calibri" w:cs="Times New Roman"/>
            <w:noProof/>
            <w:sz w:val="22"/>
            <w:szCs w:val="22"/>
          </w:rPr>
          <w:tab/>
        </w:r>
        <w:r w:rsidRPr="00B420DE">
          <w:rPr>
            <w:rStyle w:val="Hyperlink"/>
            <w:noProof/>
          </w:rPr>
          <w:t>YÊU CẦU</w:t>
        </w:r>
        <w:r>
          <w:rPr>
            <w:noProof/>
            <w:webHidden/>
          </w:rPr>
          <w:tab/>
        </w:r>
        <w:r>
          <w:rPr>
            <w:noProof/>
            <w:webHidden/>
          </w:rPr>
          <w:fldChar w:fldCharType="begin"/>
        </w:r>
        <w:r>
          <w:rPr>
            <w:noProof/>
            <w:webHidden/>
          </w:rPr>
          <w:instrText xml:space="preserve"> PAGEREF _Toc321914269 \h </w:instrText>
        </w:r>
        <w:r>
          <w:rPr>
            <w:noProof/>
            <w:webHidden/>
          </w:rPr>
        </w:r>
        <w:r>
          <w:rPr>
            <w:noProof/>
            <w:webHidden/>
          </w:rPr>
          <w:fldChar w:fldCharType="separate"/>
        </w:r>
        <w:r>
          <w:rPr>
            <w:noProof/>
            <w:webHidden/>
          </w:rPr>
          <w:t>5</w:t>
        </w:r>
        <w:r>
          <w:rPr>
            <w:noProof/>
            <w:webHidden/>
          </w:rPr>
          <w:fldChar w:fldCharType="end"/>
        </w:r>
      </w:hyperlink>
    </w:p>
    <w:p w:rsidR="00C24D33" w:rsidRPr="00972B63" w:rsidRDefault="00C24D33">
      <w:pPr>
        <w:pStyle w:val="TOC1"/>
        <w:tabs>
          <w:tab w:val="left" w:pos="880"/>
        </w:tabs>
        <w:rPr>
          <w:rFonts w:ascii="Calibri" w:hAnsi="Calibri" w:cs="Times New Roman"/>
          <w:noProof/>
          <w:sz w:val="22"/>
          <w:szCs w:val="22"/>
        </w:rPr>
      </w:pPr>
      <w:hyperlink w:anchor="_Toc321914270" w:history="1">
        <w:r w:rsidRPr="00B420DE">
          <w:rPr>
            <w:rStyle w:val="Hyperlink"/>
            <w:noProof/>
          </w:rPr>
          <w:t>4</w:t>
        </w:r>
        <w:r w:rsidRPr="00972B63">
          <w:rPr>
            <w:rFonts w:ascii="Calibri" w:hAnsi="Calibri" w:cs="Times New Roman"/>
            <w:noProof/>
            <w:sz w:val="22"/>
            <w:szCs w:val="22"/>
          </w:rPr>
          <w:tab/>
        </w:r>
        <w:r w:rsidRPr="00B420DE">
          <w:rPr>
            <w:rStyle w:val="Hyperlink"/>
            <w:noProof/>
          </w:rPr>
          <w:t>CHI TIẾT VẬN HÀNH HỆ THỐNG</w:t>
        </w:r>
        <w:r>
          <w:rPr>
            <w:noProof/>
            <w:webHidden/>
          </w:rPr>
          <w:tab/>
        </w:r>
        <w:r>
          <w:rPr>
            <w:noProof/>
            <w:webHidden/>
          </w:rPr>
          <w:fldChar w:fldCharType="begin"/>
        </w:r>
        <w:r>
          <w:rPr>
            <w:noProof/>
            <w:webHidden/>
          </w:rPr>
          <w:instrText xml:space="preserve"> PAGEREF _Toc321914270 \h </w:instrText>
        </w:r>
        <w:r>
          <w:rPr>
            <w:noProof/>
            <w:webHidden/>
          </w:rPr>
        </w:r>
        <w:r>
          <w:rPr>
            <w:noProof/>
            <w:webHidden/>
          </w:rPr>
          <w:fldChar w:fldCharType="separate"/>
        </w:r>
        <w:r>
          <w:rPr>
            <w:noProof/>
            <w:webHidden/>
          </w:rPr>
          <w:t>5</w:t>
        </w:r>
        <w:r>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271" w:history="1">
        <w:r w:rsidRPr="00B420DE">
          <w:rPr>
            <w:rStyle w:val="Hyperlink"/>
            <w:noProof/>
          </w:rPr>
          <w:t>4.1</w:t>
        </w:r>
        <w:r w:rsidRPr="00972B63">
          <w:rPr>
            <w:rFonts w:ascii="Calibri" w:hAnsi="Calibri" w:cs="Times New Roman"/>
            <w:noProof/>
            <w:sz w:val="22"/>
            <w:szCs w:val="22"/>
          </w:rPr>
          <w:tab/>
        </w:r>
        <w:r w:rsidRPr="00B420DE">
          <w:rPr>
            <w:rStyle w:val="Hyperlink"/>
            <w:noProof/>
          </w:rPr>
          <w:t>Quy trình cài đặt và gỡ bỏ Enterprise Manager</w:t>
        </w:r>
        <w:r>
          <w:rPr>
            <w:noProof/>
            <w:webHidden/>
          </w:rPr>
          <w:tab/>
        </w:r>
        <w:r>
          <w:rPr>
            <w:noProof/>
            <w:webHidden/>
          </w:rPr>
          <w:fldChar w:fldCharType="begin"/>
        </w:r>
        <w:r>
          <w:rPr>
            <w:noProof/>
            <w:webHidden/>
          </w:rPr>
          <w:instrText xml:space="preserve"> PAGEREF _Toc321914271 \h </w:instrText>
        </w:r>
        <w:r>
          <w:rPr>
            <w:noProof/>
            <w:webHidden/>
          </w:rPr>
        </w:r>
        <w:r>
          <w:rPr>
            <w:noProof/>
            <w:webHidden/>
          </w:rPr>
          <w:fldChar w:fldCharType="separate"/>
        </w:r>
        <w:r>
          <w:rPr>
            <w:noProof/>
            <w:webHidden/>
          </w:rPr>
          <w:t>5</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72" w:history="1">
        <w:r w:rsidRPr="00B420DE">
          <w:rPr>
            <w:rStyle w:val="Hyperlink"/>
            <w:noProof/>
          </w:rPr>
          <w:t>4.1.1</w:t>
        </w:r>
        <w:r w:rsidRPr="00972B63">
          <w:rPr>
            <w:rFonts w:ascii="Calibri" w:hAnsi="Calibri" w:cs="Times New Roman"/>
            <w:noProof/>
            <w:sz w:val="22"/>
            <w:szCs w:val="22"/>
          </w:rPr>
          <w:tab/>
        </w:r>
        <w:r w:rsidRPr="00B420DE">
          <w:rPr>
            <w:rStyle w:val="Hyperlink"/>
            <w:noProof/>
          </w:rPr>
          <w:t>Cài đặt</w:t>
        </w:r>
        <w:r>
          <w:rPr>
            <w:noProof/>
            <w:webHidden/>
          </w:rPr>
          <w:tab/>
        </w:r>
        <w:r>
          <w:rPr>
            <w:noProof/>
            <w:webHidden/>
          </w:rPr>
          <w:fldChar w:fldCharType="begin"/>
        </w:r>
        <w:r>
          <w:rPr>
            <w:noProof/>
            <w:webHidden/>
          </w:rPr>
          <w:instrText xml:space="preserve"> PAGEREF _Toc321914272 \h </w:instrText>
        </w:r>
        <w:r>
          <w:rPr>
            <w:noProof/>
            <w:webHidden/>
          </w:rPr>
        </w:r>
        <w:r>
          <w:rPr>
            <w:noProof/>
            <w:webHidden/>
          </w:rPr>
          <w:fldChar w:fldCharType="separate"/>
        </w:r>
        <w:r>
          <w:rPr>
            <w:noProof/>
            <w:webHidden/>
          </w:rPr>
          <w:t>5</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73" w:history="1">
        <w:r w:rsidRPr="00B420DE">
          <w:rPr>
            <w:rStyle w:val="Hyperlink"/>
            <w:noProof/>
          </w:rPr>
          <w:t>4.1.2</w:t>
        </w:r>
        <w:r w:rsidRPr="00972B63">
          <w:rPr>
            <w:rFonts w:ascii="Calibri" w:hAnsi="Calibri" w:cs="Times New Roman"/>
            <w:noProof/>
            <w:sz w:val="22"/>
            <w:szCs w:val="22"/>
          </w:rPr>
          <w:tab/>
        </w:r>
        <w:r w:rsidRPr="00B420DE">
          <w:rPr>
            <w:rStyle w:val="Hyperlink"/>
            <w:noProof/>
          </w:rPr>
          <w:t>Gỡ bỏ</w:t>
        </w:r>
        <w:r>
          <w:rPr>
            <w:noProof/>
            <w:webHidden/>
          </w:rPr>
          <w:tab/>
        </w:r>
        <w:r>
          <w:rPr>
            <w:noProof/>
            <w:webHidden/>
          </w:rPr>
          <w:fldChar w:fldCharType="begin"/>
        </w:r>
        <w:r>
          <w:rPr>
            <w:noProof/>
            <w:webHidden/>
          </w:rPr>
          <w:instrText xml:space="preserve"> PAGEREF _Toc321914273 \h </w:instrText>
        </w:r>
        <w:r>
          <w:rPr>
            <w:noProof/>
            <w:webHidden/>
          </w:rPr>
        </w:r>
        <w:r>
          <w:rPr>
            <w:noProof/>
            <w:webHidden/>
          </w:rPr>
          <w:fldChar w:fldCharType="separate"/>
        </w:r>
        <w:r>
          <w:rPr>
            <w:noProof/>
            <w:webHidden/>
          </w:rPr>
          <w:t>8</w:t>
        </w:r>
        <w:r>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274" w:history="1">
        <w:r w:rsidRPr="00B420DE">
          <w:rPr>
            <w:rStyle w:val="Hyperlink"/>
            <w:noProof/>
          </w:rPr>
          <w:t>4.2</w:t>
        </w:r>
        <w:r w:rsidRPr="00972B63">
          <w:rPr>
            <w:rFonts w:ascii="Calibri" w:hAnsi="Calibri" w:cs="Times New Roman"/>
            <w:noProof/>
            <w:sz w:val="22"/>
            <w:szCs w:val="22"/>
          </w:rPr>
          <w:tab/>
        </w:r>
        <w:r w:rsidRPr="00B420DE">
          <w:rPr>
            <w:rStyle w:val="Hyperlink"/>
            <w:noProof/>
          </w:rPr>
          <w:t>Quy trình backup &amp; restore cluster</w:t>
        </w:r>
        <w:r>
          <w:rPr>
            <w:noProof/>
            <w:webHidden/>
          </w:rPr>
          <w:tab/>
        </w:r>
        <w:r>
          <w:rPr>
            <w:noProof/>
            <w:webHidden/>
          </w:rPr>
          <w:fldChar w:fldCharType="begin"/>
        </w:r>
        <w:r>
          <w:rPr>
            <w:noProof/>
            <w:webHidden/>
          </w:rPr>
          <w:instrText xml:space="preserve"> PAGEREF _Toc321914274 \h </w:instrText>
        </w:r>
        <w:r>
          <w:rPr>
            <w:noProof/>
            <w:webHidden/>
          </w:rPr>
        </w:r>
        <w:r>
          <w:rPr>
            <w:noProof/>
            <w:webHidden/>
          </w:rPr>
          <w:fldChar w:fldCharType="separate"/>
        </w:r>
        <w:r>
          <w:rPr>
            <w:noProof/>
            <w:webHidden/>
          </w:rPr>
          <w:t>10</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75" w:history="1">
        <w:r w:rsidRPr="00B420DE">
          <w:rPr>
            <w:rStyle w:val="Hyperlink"/>
            <w:noProof/>
          </w:rPr>
          <w:t>4.2.1</w:t>
        </w:r>
        <w:r w:rsidRPr="00972B63">
          <w:rPr>
            <w:rFonts w:ascii="Calibri" w:hAnsi="Calibri" w:cs="Times New Roman"/>
            <w:noProof/>
            <w:sz w:val="22"/>
            <w:szCs w:val="22"/>
          </w:rPr>
          <w:tab/>
        </w:r>
        <w:r w:rsidRPr="00B420DE">
          <w:rPr>
            <w:rStyle w:val="Hyperlink"/>
            <w:noProof/>
          </w:rPr>
          <w:t>Backup</w:t>
        </w:r>
        <w:r>
          <w:rPr>
            <w:noProof/>
            <w:webHidden/>
          </w:rPr>
          <w:tab/>
        </w:r>
        <w:r>
          <w:rPr>
            <w:noProof/>
            <w:webHidden/>
          </w:rPr>
          <w:fldChar w:fldCharType="begin"/>
        </w:r>
        <w:r>
          <w:rPr>
            <w:noProof/>
            <w:webHidden/>
          </w:rPr>
          <w:instrText xml:space="preserve"> PAGEREF _Toc321914275 \h </w:instrText>
        </w:r>
        <w:r>
          <w:rPr>
            <w:noProof/>
            <w:webHidden/>
          </w:rPr>
        </w:r>
        <w:r>
          <w:rPr>
            <w:noProof/>
            <w:webHidden/>
          </w:rPr>
          <w:fldChar w:fldCharType="separate"/>
        </w:r>
        <w:r>
          <w:rPr>
            <w:noProof/>
            <w:webHidden/>
          </w:rPr>
          <w:t>10</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76" w:history="1">
        <w:r w:rsidRPr="00B420DE">
          <w:rPr>
            <w:rStyle w:val="Hyperlink"/>
            <w:noProof/>
          </w:rPr>
          <w:t>4.2.1.1</w:t>
        </w:r>
        <w:r w:rsidRPr="00972B63">
          <w:rPr>
            <w:rFonts w:ascii="Calibri" w:hAnsi="Calibri" w:cs="Times New Roman"/>
            <w:noProof/>
            <w:sz w:val="22"/>
            <w:szCs w:val="22"/>
          </w:rPr>
          <w:tab/>
        </w:r>
        <w:r w:rsidRPr="00B420DE">
          <w:rPr>
            <w:rStyle w:val="Hyperlink"/>
            <w:noProof/>
          </w:rPr>
          <w:t>Backup ocr</w:t>
        </w:r>
        <w:r>
          <w:rPr>
            <w:noProof/>
            <w:webHidden/>
          </w:rPr>
          <w:tab/>
        </w:r>
        <w:r>
          <w:rPr>
            <w:noProof/>
            <w:webHidden/>
          </w:rPr>
          <w:fldChar w:fldCharType="begin"/>
        </w:r>
        <w:r>
          <w:rPr>
            <w:noProof/>
            <w:webHidden/>
          </w:rPr>
          <w:instrText xml:space="preserve"> PAGEREF _Toc321914276 \h </w:instrText>
        </w:r>
        <w:r>
          <w:rPr>
            <w:noProof/>
            <w:webHidden/>
          </w:rPr>
        </w:r>
        <w:r>
          <w:rPr>
            <w:noProof/>
            <w:webHidden/>
          </w:rPr>
          <w:fldChar w:fldCharType="separate"/>
        </w:r>
        <w:r>
          <w:rPr>
            <w:noProof/>
            <w:webHidden/>
          </w:rPr>
          <w:t>10</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77" w:history="1">
        <w:r w:rsidRPr="00B420DE">
          <w:rPr>
            <w:rStyle w:val="Hyperlink"/>
            <w:noProof/>
          </w:rPr>
          <w:t>4.2.1.2</w:t>
        </w:r>
        <w:r w:rsidRPr="00972B63">
          <w:rPr>
            <w:rFonts w:ascii="Calibri" w:hAnsi="Calibri" w:cs="Times New Roman"/>
            <w:noProof/>
            <w:sz w:val="22"/>
            <w:szCs w:val="22"/>
          </w:rPr>
          <w:tab/>
        </w:r>
        <w:r w:rsidRPr="00B420DE">
          <w:rPr>
            <w:rStyle w:val="Hyperlink"/>
            <w:noProof/>
          </w:rPr>
          <w:t>Backup ASM spfile</w:t>
        </w:r>
        <w:r>
          <w:rPr>
            <w:noProof/>
            <w:webHidden/>
          </w:rPr>
          <w:tab/>
        </w:r>
        <w:r>
          <w:rPr>
            <w:noProof/>
            <w:webHidden/>
          </w:rPr>
          <w:fldChar w:fldCharType="begin"/>
        </w:r>
        <w:r>
          <w:rPr>
            <w:noProof/>
            <w:webHidden/>
          </w:rPr>
          <w:instrText xml:space="preserve"> PAGEREF _Toc321914277 \h </w:instrText>
        </w:r>
        <w:r>
          <w:rPr>
            <w:noProof/>
            <w:webHidden/>
          </w:rPr>
        </w:r>
        <w:r>
          <w:rPr>
            <w:noProof/>
            <w:webHidden/>
          </w:rPr>
          <w:fldChar w:fldCharType="separate"/>
        </w:r>
        <w:r>
          <w:rPr>
            <w:noProof/>
            <w:webHidden/>
          </w:rPr>
          <w:t>10</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78" w:history="1">
        <w:r w:rsidRPr="00B420DE">
          <w:rPr>
            <w:rStyle w:val="Hyperlink"/>
            <w:noProof/>
          </w:rPr>
          <w:t>4.2.2</w:t>
        </w:r>
        <w:r w:rsidRPr="00972B63">
          <w:rPr>
            <w:rFonts w:ascii="Calibri" w:hAnsi="Calibri" w:cs="Times New Roman"/>
            <w:noProof/>
            <w:sz w:val="22"/>
            <w:szCs w:val="22"/>
          </w:rPr>
          <w:tab/>
        </w:r>
        <w:r w:rsidRPr="00B420DE">
          <w:rPr>
            <w:rStyle w:val="Hyperlink"/>
            <w:noProof/>
          </w:rPr>
          <w:t>Restore</w:t>
        </w:r>
        <w:r>
          <w:rPr>
            <w:noProof/>
            <w:webHidden/>
          </w:rPr>
          <w:tab/>
        </w:r>
        <w:r>
          <w:rPr>
            <w:noProof/>
            <w:webHidden/>
          </w:rPr>
          <w:fldChar w:fldCharType="begin"/>
        </w:r>
        <w:r>
          <w:rPr>
            <w:noProof/>
            <w:webHidden/>
          </w:rPr>
          <w:instrText xml:space="preserve"> PAGEREF _Toc321914278 \h </w:instrText>
        </w:r>
        <w:r>
          <w:rPr>
            <w:noProof/>
            <w:webHidden/>
          </w:rPr>
        </w:r>
        <w:r>
          <w:rPr>
            <w:noProof/>
            <w:webHidden/>
          </w:rPr>
          <w:fldChar w:fldCharType="separate"/>
        </w:r>
        <w:r>
          <w:rPr>
            <w:noProof/>
            <w:webHidden/>
          </w:rPr>
          <w:t>11</w:t>
        </w:r>
        <w:r>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279" w:history="1">
        <w:r w:rsidRPr="00B420DE">
          <w:rPr>
            <w:rStyle w:val="Hyperlink"/>
            <w:noProof/>
          </w:rPr>
          <w:t>4.3</w:t>
        </w:r>
        <w:r w:rsidRPr="00972B63">
          <w:rPr>
            <w:rFonts w:ascii="Calibri" w:hAnsi="Calibri" w:cs="Times New Roman"/>
            <w:noProof/>
            <w:sz w:val="22"/>
            <w:szCs w:val="22"/>
          </w:rPr>
          <w:tab/>
        </w:r>
        <w:r w:rsidRPr="00B420DE">
          <w:rPr>
            <w:rStyle w:val="Hyperlink"/>
            <w:noProof/>
          </w:rPr>
          <w:t>Quy trình vận hành ASM</w:t>
        </w:r>
        <w:r>
          <w:rPr>
            <w:noProof/>
            <w:webHidden/>
          </w:rPr>
          <w:tab/>
        </w:r>
        <w:r>
          <w:rPr>
            <w:noProof/>
            <w:webHidden/>
          </w:rPr>
          <w:fldChar w:fldCharType="begin"/>
        </w:r>
        <w:r>
          <w:rPr>
            <w:noProof/>
            <w:webHidden/>
          </w:rPr>
          <w:instrText xml:space="preserve"> PAGEREF _Toc321914279 \h </w:instrText>
        </w:r>
        <w:r>
          <w:rPr>
            <w:noProof/>
            <w:webHidden/>
          </w:rPr>
        </w:r>
        <w:r>
          <w:rPr>
            <w:noProof/>
            <w:webHidden/>
          </w:rPr>
          <w:fldChar w:fldCharType="separate"/>
        </w:r>
        <w:r>
          <w:rPr>
            <w:noProof/>
            <w:webHidden/>
          </w:rPr>
          <w:t>12</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80" w:history="1">
        <w:r w:rsidRPr="00B420DE">
          <w:rPr>
            <w:rStyle w:val="Hyperlink"/>
            <w:noProof/>
          </w:rPr>
          <w:t>4.3.1</w:t>
        </w:r>
        <w:r w:rsidRPr="00972B63">
          <w:rPr>
            <w:rFonts w:ascii="Calibri" w:hAnsi="Calibri" w:cs="Times New Roman"/>
            <w:noProof/>
            <w:sz w:val="22"/>
            <w:szCs w:val="22"/>
          </w:rPr>
          <w:tab/>
        </w:r>
        <w:r w:rsidRPr="00B420DE">
          <w:rPr>
            <w:rStyle w:val="Hyperlink"/>
            <w:noProof/>
          </w:rPr>
          <w:t>Present disk cho ASM</w:t>
        </w:r>
        <w:r>
          <w:rPr>
            <w:noProof/>
            <w:webHidden/>
          </w:rPr>
          <w:tab/>
        </w:r>
        <w:r>
          <w:rPr>
            <w:noProof/>
            <w:webHidden/>
          </w:rPr>
          <w:fldChar w:fldCharType="begin"/>
        </w:r>
        <w:r>
          <w:rPr>
            <w:noProof/>
            <w:webHidden/>
          </w:rPr>
          <w:instrText xml:space="preserve"> PAGEREF _Toc321914280 \h </w:instrText>
        </w:r>
        <w:r>
          <w:rPr>
            <w:noProof/>
            <w:webHidden/>
          </w:rPr>
        </w:r>
        <w:r>
          <w:rPr>
            <w:noProof/>
            <w:webHidden/>
          </w:rPr>
          <w:fldChar w:fldCharType="separate"/>
        </w:r>
        <w:r>
          <w:rPr>
            <w:noProof/>
            <w:webHidden/>
          </w:rPr>
          <w:t>12</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81" w:history="1">
        <w:r w:rsidRPr="00B420DE">
          <w:rPr>
            <w:rStyle w:val="Hyperlink"/>
            <w:noProof/>
          </w:rPr>
          <w:t>4.3.1.1</w:t>
        </w:r>
        <w:r w:rsidRPr="00972B63">
          <w:rPr>
            <w:rFonts w:ascii="Calibri" w:hAnsi="Calibri" w:cs="Times New Roman"/>
            <w:noProof/>
            <w:sz w:val="22"/>
            <w:szCs w:val="22"/>
          </w:rPr>
          <w:tab/>
        </w:r>
        <w:r w:rsidRPr="00B420DE">
          <w:rPr>
            <w:rStyle w:val="Hyperlink"/>
            <w:noProof/>
          </w:rPr>
          <w:t>Scan disk</w:t>
        </w:r>
        <w:r>
          <w:rPr>
            <w:noProof/>
            <w:webHidden/>
          </w:rPr>
          <w:tab/>
        </w:r>
        <w:r>
          <w:rPr>
            <w:noProof/>
            <w:webHidden/>
          </w:rPr>
          <w:fldChar w:fldCharType="begin"/>
        </w:r>
        <w:r>
          <w:rPr>
            <w:noProof/>
            <w:webHidden/>
          </w:rPr>
          <w:instrText xml:space="preserve"> PAGEREF _Toc321914281 \h </w:instrText>
        </w:r>
        <w:r>
          <w:rPr>
            <w:noProof/>
            <w:webHidden/>
          </w:rPr>
        </w:r>
        <w:r>
          <w:rPr>
            <w:noProof/>
            <w:webHidden/>
          </w:rPr>
          <w:fldChar w:fldCharType="separate"/>
        </w:r>
        <w:r>
          <w:rPr>
            <w:noProof/>
            <w:webHidden/>
          </w:rPr>
          <w:t>12</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82" w:history="1">
        <w:r w:rsidRPr="00B420DE">
          <w:rPr>
            <w:rStyle w:val="Hyperlink"/>
            <w:noProof/>
          </w:rPr>
          <w:t>4.3.1.2</w:t>
        </w:r>
        <w:r w:rsidRPr="00972B63">
          <w:rPr>
            <w:rFonts w:ascii="Calibri" w:hAnsi="Calibri" w:cs="Times New Roman"/>
            <w:noProof/>
            <w:sz w:val="22"/>
            <w:szCs w:val="22"/>
          </w:rPr>
          <w:tab/>
        </w:r>
        <w:r w:rsidRPr="00B420DE">
          <w:rPr>
            <w:rStyle w:val="Hyperlink"/>
            <w:noProof/>
          </w:rPr>
          <w:t>Configure disk cho ASM</w:t>
        </w:r>
        <w:r>
          <w:rPr>
            <w:noProof/>
            <w:webHidden/>
          </w:rPr>
          <w:tab/>
        </w:r>
        <w:r>
          <w:rPr>
            <w:noProof/>
            <w:webHidden/>
          </w:rPr>
          <w:fldChar w:fldCharType="begin"/>
        </w:r>
        <w:r>
          <w:rPr>
            <w:noProof/>
            <w:webHidden/>
          </w:rPr>
          <w:instrText xml:space="preserve"> PAGEREF _Toc321914282 \h </w:instrText>
        </w:r>
        <w:r>
          <w:rPr>
            <w:noProof/>
            <w:webHidden/>
          </w:rPr>
        </w:r>
        <w:r>
          <w:rPr>
            <w:noProof/>
            <w:webHidden/>
          </w:rPr>
          <w:fldChar w:fldCharType="separate"/>
        </w:r>
        <w:r>
          <w:rPr>
            <w:noProof/>
            <w:webHidden/>
          </w:rPr>
          <w:t>13</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83" w:history="1">
        <w:r w:rsidRPr="00B420DE">
          <w:rPr>
            <w:rStyle w:val="Hyperlink"/>
            <w:noProof/>
          </w:rPr>
          <w:t>4.3.2</w:t>
        </w:r>
        <w:r w:rsidRPr="00972B63">
          <w:rPr>
            <w:rFonts w:ascii="Calibri" w:hAnsi="Calibri" w:cs="Times New Roman"/>
            <w:noProof/>
            <w:sz w:val="22"/>
            <w:szCs w:val="22"/>
          </w:rPr>
          <w:tab/>
        </w:r>
        <w:r w:rsidRPr="00B420DE">
          <w:rPr>
            <w:rStyle w:val="Hyperlink"/>
            <w:noProof/>
          </w:rPr>
          <w:t>Add thêm diskgroup</w:t>
        </w:r>
        <w:r>
          <w:rPr>
            <w:noProof/>
            <w:webHidden/>
          </w:rPr>
          <w:tab/>
        </w:r>
        <w:r>
          <w:rPr>
            <w:noProof/>
            <w:webHidden/>
          </w:rPr>
          <w:fldChar w:fldCharType="begin"/>
        </w:r>
        <w:r>
          <w:rPr>
            <w:noProof/>
            <w:webHidden/>
          </w:rPr>
          <w:instrText xml:space="preserve"> PAGEREF _Toc321914283 \h </w:instrText>
        </w:r>
        <w:r>
          <w:rPr>
            <w:noProof/>
            <w:webHidden/>
          </w:rPr>
        </w:r>
        <w:r>
          <w:rPr>
            <w:noProof/>
            <w:webHidden/>
          </w:rPr>
          <w:fldChar w:fldCharType="separate"/>
        </w:r>
        <w:r>
          <w:rPr>
            <w:noProof/>
            <w:webHidden/>
          </w:rPr>
          <w:t>13</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84" w:history="1">
        <w:r w:rsidRPr="00B420DE">
          <w:rPr>
            <w:rStyle w:val="Hyperlink"/>
            <w:noProof/>
          </w:rPr>
          <w:t>4.3.3</w:t>
        </w:r>
        <w:r w:rsidRPr="00972B63">
          <w:rPr>
            <w:rFonts w:ascii="Calibri" w:hAnsi="Calibri" w:cs="Times New Roman"/>
            <w:noProof/>
            <w:sz w:val="22"/>
            <w:szCs w:val="22"/>
          </w:rPr>
          <w:tab/>
        </w:r>
        <w:r w:rsidRPr="00B420DE">
          <w:rPr>
            <w:rStyle w:val="Hyperlink"/>
            <w:noProof/>
          </w:rPr>
          <w:t>Add thêm disk vào diskgroup</w:t>
        </w:r>
        <w:r>
          <w:rPr>
            <w:noProof/>
            <w:webHidden/>
          </w:rPr>
          <w:tab/>
        </w:r>
        <w:r>
          <w:rPr>
            <w:noProof/>
            <w:webHidden/>
          </w:rPr>
          <w:fldChar w:fldCharType="begin"/>
        </w:r>
        <w:r>
          <w:rPr>
            <w:noProof/>
            <w:webHidden/>
          </w:rPr>
          <w:instrText xml:space="preserve"> PAGEREF _Toc321914284 \h </w:instrText>
        </w:r>
        <w:r>
          <w:rPr>
            <w:noProof/>
            <w:webHidden/>
          </w:rPr>
        </w:r>
        <w:r>
          <w:rPr>
            <w:noProof/>
            <w:webHidden/>
          </w:rPr>
          <w:fldChar w:fldCharType="separate"/>
        </w:r>
        <w:r>
          <w:rPr>
            <w:noProof/>
            <w:webHidden/>
          </w:rPr>
          <w:t>15</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85" w:history="1">
        <w:r w:rsidRPr="00B420DE">
          <w:rPr>
            <w:rStyle w:val="Hyperlink"/>
            <w:noProof/>
          </w:rPr>
          <w:t>4.3.4</w:t>
        </w:r>
        <w:r w:rsidRPr="00972B63">
          <w:rPr>
            <w:rFonts w:ascii="Calibri" w:hAnsi="Calibri" w:cs="Times New Roman"/>
            <w:noProof/>
            <w:sz w:val="22"/>
            <w:szCs w:val="22"/>
          </w:rPr>
          <w:tab/>
        </w:r>
        <w:r w:rsidRPr="00B420DE">
          <w:rPr>
            <w:rStyle w:val="Hyperlink"/>
            <w:noProof/>
          </w:rPr>
          <w:t>Drop diskgroup</w:t>
        </w:r>
        <w:r>
          <w:rPr>
            <w:noProof/>
            <w:webHidden/>
          </w:rPr>
          <w:tab/>
        </w:r>
        <w:r>
          <w:rPr>
            <w:noProof/>
            <w:webHidden/>
          </w:rPr>
          <w:fldChar w:fldCharType="begin"/>
        </w:r>
        <w:r>
          <w:rPr>
            <w:noProof/>
            <w:webHidden/>
          </w:rPr>
          <w:instrText xml:space="preserve"> PAGEREF _Toc321914285 \h </w:instrText>
        </w:r>
        <w:r>
          <w:rPr>
            <w:noProof/>
            <w:webHidden/>
          </w:rPr>
        </w:r>
        <w:r>
          <w:rPr>
            <w:noProof/>
            <w:webHidden/>
          </w:rPr>
          <w:fldChar w:fldCharType="separate"/>
        </w:r>
        <w:r>
          <w:rPr>
            <w:noProof/>
            <w:webHidden/>
          </w:rPr>
          <w:t>17</w:t>
        </w:r>
        <w:r>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286" w:history="1">
        <w:r w:rsidRPr="00B420DE">
          <w:rPr>
            <w:rStyle w:val="Hyperlink"/>
            <w:noProof/>
          </w:rPr>
          <w:t>4.4</w:t>
        </w:r>
        <w:r w:rsidRPr="00972B63">
          <w:rPr>
            <w:rFonts w:ascii="Calibri" w:hAnsi="Calibri" w:cs="Times New Roman"/>
            <w:noProof/>
            <w:sz w:val="22"/>
            <w:szCs w:val="22"/>
          </w:rPr>
          <w:tab/>
        </w:r>
        <w:r w:rsidRPr="00B420DE">
          <w:rPr>
            <w:rStyle w:val="Hyperlink"/>
            <w:noProof/>
          </w:rPr>
          <w:t>Quy trình theo dõi và vận hành hệ thống</w:t>
        </w:r>
        <w:r>
          <w:rPr>
            <w:noProof/>
            <w:webHidden/>
          </w:rPr>
          <w:tab/>
        </w:r>
        <w:r>
          <w:rPr>
            <w:noProof/>
            <w:webHidden/>
          </w:rPr>
          <w:fldChar w:fldCharType="begin"/>
        </w:r>
        <w:r>
          <w:rPr>
            <w:noProof/>
            <w:webHidden/>
          </w:rPr>
          <w:instrText xml:space="preserve"> PAGEREF _Toc321914286 \h </w:instrText>
        </w:r>
        <w:r>
          <w:rPr>
            <w:noProof/>
            <w:webHidden/>
          </w:rPr>
        </w:r>
        <w:r>
          <w:rPr>
            <w:noProof/>
            <w:webHidden/>
          </w:rPr>
          <w:fldChar w:fldCharType="separate"/>
        </w:r>
        <w:r>
          <w:rPr>
            <w:noProof/>
            <w:webHidden/>
          </w:rPr>
          <w:t>18</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87" w:history="1">
        <w:r w:rsidRPr="00B420DE">
          <w:rPr>
            <w:rStyle w:val="Hyperlink"/>
            <w:noProof/>
          </w:rPr>
          <w:t>4.4.1</w:t>
        </w:r>
        <w:r w:rsidRPr="00972B63">
          <w:rPr>
            <w:rFonts w:ascii="Calibri" w:hAnsi="Calibri" w:cs="Times New Roman"/>
            <w:noProof/>
            <w:sz w:val="22"/>
            <w:szCs w:val="22"/>
          </w:rPr>
          <w:tab/>
        </w:r>
        <w:r w:rsidRPr="00B420DE">
          <w:rPr>
            <w:rStyle w:val="Hyperlink"/>
            <w:noProof/>
          </w:rPr>
          <w:t>Theo dõi trạng thái của cluster</w:t>
        </w:r>
        <w:r>
          <w:rPr>
            <w:noProof/>
            <w:webHidden/>
          </w:rPr>
          <w:tab/>
        </w:r>
        <w:r>
          <w:rPr>
            <w:noProof/>
            <w:webHidden/>
          </w:rPr>
          <w:fldChar w:fldCharType="begin"/>
        </w:r>
        <w:r>
          <w:rPr>
            <w:noProof/>
            <w:webHidden/>
          </w:rPr>
          <w:instrText xml:space="preserve"> PAGEREF _Toc321914287 \h </w:instrText>
        </w:r>
        <w:r>
          <w:rPr>
            <w:noProof/>
            <w:webHidden/>
          </w:rPr>
        </w:r>
        <w:r>
          <w:rPr>
            <w:noProof/>
            <w:webHidden/>
          </w:rPr>
          <w:fldChar w:fldCharType="separate"/>
        </w:r>
        <w:r>
          <w:rPr>
            <w:noProof/>
            <w:webHidden/>
          </w:rPr>
          <w:t>18</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88" w:history="1">
        <w:r w:rsidRPr="00B420DE">
          <w:rPr>
            <w:rStyle w:val="Hyperlink"/>
            <w:noProof/>
          </w:rPr>
          <w:t>4.4.1.1</w:t>
        </w:r>
        <w:r w:rsidRPr="00972B63">
          <w:rPr>
            <w:rFonts w:ascii="Calibri" w:hAnsi="Calibri" w:cs="Times New Roman"/>
            <w:noProof/>
            <w:sz w:val="22"/>
            <w:szCs w:val="22"/>
          </w:rPr>
          <w:tab/>
        </w:r>
        <w:r w:rsidRPr="00B420DE">
          <w:rPr>
            <w:rStyle w:val="Hyperlink"/>
            <w:noProof/>
          </w:rPr>
          <w:t>Kiểm tra trạng thái cluster</w:t>
        </w:r>
        <w:r>
          <w:rPr>
            <w:noProof/>
            <w:webHidden/>
          </w:rPr>
          <w:tab/>
        </w:r>
        <w:r>
          <w:rPr>
            <w:noProof/>
            <w:webHidden/>
          </w:rPr>
          <w:fldChar w:fldCharType="begin"/>
        </w:r>
        <w:r>
          <w:rPr>
            <w:noProof/>
            <w:webHidden/>
          </w:rPr>
          <w:instrText xml:space="preserve"> PAGEREF _Toc321914288 \h </w:instrText>
        </w:r>
        <w:r>
          <w:rPr>
            <w:noProof/>
            <w:webHidden/>
          </w:rPr>
        </w:r>
        <w:r>
          <w:rPr>
            <w:noProof/>
            <w:webHidden/>
          </w:rPr>
          <w:fldChar w:fldCharType="separate"/>
        </w:r>
        <w:r>
          <w:rPr>
            <w:noProof/>
            <w:webHidden/>
          </w:rPr>
          <w:t>18</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89" w:history="1">
        <w:r w:rsidRPr="00B420DE">
          <w:rPr>
            <w:rStyle w:val="Hyperlink"/>
            <w:noProof/>
          </w:rPr>
          <w:t>4.4.1.2</w:t>
        </w:r>
        <w:r w:rsidRPr="00972B63">
          <w:rPr>
            <w:rFonts w:ascii="Calibri" w:hAnsi="Calibri" w:cs="Times New Roman"/>
            <w:noProof/>
            <w:sz w:val="22"/>
            <w:szCs w:val="22"/>
          </w:rPr>
          <w:tab/>
        </w:r>
        <w:r w:rsidRPr="00B420DE">
          <w:rPr>
            <w:rStyle w:val="Hyperlink"/>
            <w:noProof/>
          </w:rPr>
          <w:t>Kiểm tra trạng thái ASM</w:t>
        </w:r>
        <w:r>
          <w:rPr>
            <w:noProof/>
            <w:webHidden/>
          </w:rPr>
          <w:tab/>
        </w:r>
        <w:r>
          <w:rPr>
            <w:noProof/>
            <w:webHidden/>
          </w:rPr>
          <w:fldChar w:fldCharType="begin"/>
        </w:r>
        <w:r>
          <w:rPr>
            <w:noProof/>
            <w:webHidden/>
          </w:rPr>
          <w:instrText xml:space="preserve"> PAGEREF _Toc321914289 \h </w:instrText>
        </w:r>
        <w:r>
          <w:rPr>
            <w:noProof/>
            <w:webHidden/>
          </w:rPr>
        </w:r>
        <w:r>
          <w:rPr>
            <w:noProof/>
            <w:webHidden/>
          </w:rPr>
          <w:fldChar w:fldCharType="separate"/>
        </w:r>
        <w:r>
          <w:rPr>
            <w:noProof/>
            <w:webHidden/>
          </w:rPr>
          <w:t>19</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90" w:history="1">
        <w:r w:rsidRPr="00B420DE">
          <w:rPr>
            <w:rStyle w:val="Hyperlink"/>
            <w:noProof/>
          </w:rPr>
          <w:t>4.4.1.3</w:t>
        </w:r>
        <w:r w:rsidRPr="00972B63">
          <w:rPr>
            <w:rFonts w:ascii="Calibri" w:hAnsi="Calibri" w:cs="Times New Roman"/>
            <w:noProof/>
            <w:sz w:val="22"/>
            <w:szCs w:val="22"/>
          </w:rPr>
          <w:tab/>
        </w:r>
        <w:r w:rsidRPr="00B420DE">
          <w:rPr>
            <w:rStyle w:val="Hyperlink"/>
            <w:noProof/>
          </w:rPr>
          <w:t>Kiểm tra trạng thái các resource trên cluster</w:t>
        </w:r>
        <w:r>
          <w:rPr>
            <w:noProof/>
            <w:webHidden/>
          </w:rPr>
          <w:tab/>
        </w:r>
        <w:r>
          <w:rPr>
            <w:noProof/>
            <w:webHidden/>
          </w:rPr>
          <w:fldChar w:fldCharType="begin"/>
        </w:r>
        <w:r>
          <w:rPr>
            <w:noProof/>
            <w:webHidden/>
          </w:rPr>
          <w:instrText xml:space="preserve"> PAGEREF _Toc321914290 \h </w:instrText>
        </w:r>
        <w:r>
          <w:rPr>
            <w:noProof/>
            <w:webHidden/>
          </w:rPr>
        </w:r>
        <w:r>
          <w:rPr>
            <w:noProof/>
            <w:webHidden/>
          </w:rPr>
          <w:fldChar w:fldCharType="separate"/>
        </w:r>
        <w:r>
          <w:rPr>
            <w:noProof/>
            <w:webHidden/>
          </w:rPr>
          <w:t>19</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91" w:history="1">
        <w:r w:rsidRPr="00B420DE">
          <w:rPr>
            <w:rStyle w:val="Hyperlink"/>
            <w:noProof/>
          </w:rPr>
          <w:t>4.4.2</w:t>
        </w:r>
        <w:r w:rsidRPr="00972B63">
          <w:rPr>
            <w:rFonts w:ascii="Calibri" w:hAnsi="Calibri" w:cs="Times New Roman"/>
            <w:noProof/>
            <w:sz w:val="22"/>
            <w:szCs w:val="22"/>
          </w:rPr>
          <w:tab/>
        </w:r>
        <w:r w:rsidRPr="00B420DE">
          <w:rPr>
            <w:rStyle w:val="Hyperlink"/>
            <w:noProof/>
          </w:rPr>
          <w:t>Các thao tác vận hành hệ thống cơ bản</w:t>
        </w:r>
        <w:r>
          <w:rPr>
            <w:noProof/>
            <w:webHidden/>
          </w:rPr>
          <w:tab/>
        </w:r>
        <w:r>
          <w:rPr>
            <w:noProof/>
            <w:webHidden/>
          </w:rPr>
          <w:fldChar w:fldCharType="begin"/>
        </w:r>
        <w:r>
          <w:rPr>
            <w:noProof/>
            <w:webHidden/>
          </w:rPr>
          <w:instrText xml:space="preserve"> PAGEREF _Toc321914291 \h </w:instrText>
        </w:r>
        <w:r>
          <w:rPr>
            <w:noProof/>
            <w:webHidden/>
          </w:rPr>
        </w:r>
        <w:r>
          <w:rPr>
            <w:noProof/>
            <w:webHidden/>
          </w:rPr>
          <w:fldChar w:fldCharType="separate"/>
        </w:r>
        <w:r>
          <w:rPr>
            <w:noProof/>
            <w:webHidden/>
          </w:rPr>
          <w:t>23</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92" w:history="1">
        <w:r w:rsidRPr="00B420DE">
          <w:rPr>
            <w:rStyle w:val="Hyperlink"/>
            <w:noProof/>
          </w:rPr>
          <w:t>4.4.2.1</w:t>
        </w:r>
        <w:r w:rsidRPr="00972B63">
          <w:rPr>
            <w:rFonts w:ascii="Calibri" w:hAnsi="Calibri" w:cs="Times New Roman"/>
            <w:noProof/>
            <w:sz w:val="22"/>
            <w:szCs w:val="22"/>
          </w:rPr>
          <w:tab/>
        </w:r>
        <w:r w:rsidRPr="00B420DE">
          <w:rPr>
            <w:rStyle w:val="Hyperlink"/>
            <w:noProof/>
          </w:rPr>
          <w:t>Start/stop database</w:t>
        </w:r>
        <w:r>
          <w:rPr>
            <w:noProof/>
            <w:webHidden/>
          </w:rPr>
          <w:tab/>
        </w:r>
        <w:r>
          <w:rPr>
            <w:noProof/>
            <w:webHidden/>
          </w:rPr>
          <w:fldChar w:fldCharType="begin"/>
        </w:r>
        <w:r>
          <w:rPr>
            <w:noProof/>
            <w:webHidden/>
          </w:rPr>
          <w:instrText xml:space="preserve"> PAGEREF _Toc321914292 \h </w:instrText>
        </w:r>
        <w:r>
          <w:rPr>
            <w:noProof/>
            <w:webHidden/>
          </w:rPr>
        </w:r>
        <w:r>
          <w:rPr>
            <w:noProof/>
            <w:webHidden/>
          </w:rPr>
          <w:fldChar w:fldCharType="separate"/>
        </w:r>
        <w:r>
          <w:rPr>
            <w:noProof/>
            <w:webHidden/>
          </w:rPr>
          <w:t>23</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93" w:history="1">
        <w:r w:rsidRPr="00B420DE">
          <w:rPr>
            <w:rStyle w:val="Hyperlink"/>
            <w:noProof/>
          </w:rPr>
          <w:t>4.4.2.2</w:t>
        </w:r>
        <w:r w:rsidRPr="00972B63">
          <w:rPr>
            <w:rFonts w:ascii="Calibri" w:hAnsi="Calibri" w:cs="Times New Roman"/>
            <w:noProof/>
            <w:sz w:val="22"/>
            <w:szCs w:val="22"/>
          </w:rPr>
          <w:tab/>
        </w:r>
        <w:r w:rsidRPr="00B420DE">
          <w:rPr>
            <w:rStyle w:val="Hyperlink"/>
            <w:noProof/>
          </w:rPr>
          <w:t>Start/stop instance</w:t>
        </w:r>
        <w:r>
          <w:rPr>
            <w:noProof/>
            <w:webHidden/>
          </w:rPr>
          <w:tab/>
        </w:r>
        <w:r>
          <w:rPr>
            <w:noProof/>
            <w:webHidden/>
          </w:rPr>
          <w:fldChar w:fldCharType="begin"/>
        </w:r>
        <w:r>
          <w:rPr>
            <w:noProof/>
            <w:webHidden/>
          </w:rPr>
          <w:instrText xml:space="preserve"> PAGEREF _Toc321914293 \h </w:instrText>
        </w:r>
        <w:r>
          <w:rPr>
            <w:noProof/>
            <w:webHidden/>
          </w:rPr>
        </w:r>
        <w:r>
          <w:rPr>
            <w:noProof/>
            <w:webHidden/>
          </w:rPr>
          <w:fldChar w:fldCharType="separate"/>
        </w:r>
        <w:r>
          <w:rPr>
            <w:noProof/>
            <w:webHidden/>
          </w:rPr>
          <w:t>23</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94" w:history="1">
        <w:r w:rsidRPr="00B420DE">
          <w:rPr>
            <w:rStyle w:val="Hyperlink"/>
            <w:noProof/>
          </w:rPr>
          <w:t>4.4.2.3</w:t>
        </w:r>
        <w:r w:rsidRPr="00972B63">
          <w:rPr>
            <w:rFonts w:ascii="Calibri" w:hAnsi="Calibri" w:cs="Times New Roman"/>
            <w:noProof/>
            <w:sz w:val="22"/>
            <w:szCs w:val="22"/>
          </w:rPr>
          <w:tab/>
        </w:r>
        <w:r w:rsidRPr="00B420DE">
          <w:rPr>
            <w:rStyle w:val="Hyperlink"/>
            <w:noProof/>
          </w:rPr>
          <w:t>Start/stop cluster</w:t>
        </w:r>
        <w:r>
          <w:rPr>
            <w:noProof/>
            <w:webHidden/>
          </w:rPr>
          <w:tab/>
        </w:r>
        <w:r>
          <w:rPr>
            <w:noProof/>
            <w:webHidden/>
          </w:rPr>
          <w:fldChar w:fldCharType="begin"/>
        </w:r>
        <w:r>
          <w:rPr>
            <w:noProof/>
            <w:webHidden/>
          </w:rPr>
          <w:instrText xml:space="preserve"> PAGEREF _Toc321914294 \h </w:instrText>
        </w:r>
        <w:r>
          <w:rPr>
            <w:noProof/>
            <w:webHidden/>
          </w:rPr>
        </w:r>
        <w:r>
          <w:rPr>
            <w:noProof/>
            <w:webHidden/>
          </w:rPr>
          <w:fldChar w:fldCharType="separate"/>
        </w:r>
        <w:r>
          <w:rPr>
            <w:noProof/>
            <w:webHidden/>
          </w:rPr>
          <w:t>23</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95" w:history="1">
        <w:r w:rsidRPr="00B420DE">
          <w:rPr>
            <w:rStyle w:val="Hyperlink"/>
            <w:noProof/>
          </w:rPr>
          <w:t>4.4.2.4</w:t>
        </w:r>
        <w:r w:rsidRPr="00972B63">
          <w:rPr>
            <w:rFonts w:ascii="Calibri" w:hAnsi="Calibri" w:cs="Times New Roman"/>
            <w:noProof/>
            <w:sz w:val="22"/>
            <w:szCs w:val="22"/>
          </w:rPr>
          <w:tab/>
        </w:r>
        <w:r w:rsidRPr="00B420DE">
          <w:rPr>
            <w:rStyle w:val="Hyperlink"/>
            <w:noProof/>
          </w:rPr>
          <w:t>Add/remove database service vào cluster</w:t>
        </w:r>
        <w:r>
          <w:rPr>
            <w:noProof/>
            <w:webHidden/>
          </w:rPr>
          <w:tab/>
        </w:r>
        <w:r>
          <w:rPr>
            <w:noProof/>
            <w:webHidden/>
          </w:rPr>
          <w:fldChar w:fldCharType="begin"/>
        </w:r>
        <w:r>
          <w:rPr>
            <w:noProof/>
            <w:webHidden/>
          </w:rPr>
          <w:instrText xml:space="preserve"> PAGEREF _Toc321914295 \h </w:instrText>
        </w:r>
        <w:r>
          <w:rPr>
            <w:noProof/>
            <w:webHidden/>
          </w:rPr>
        </w:r>
        <w:r>
          <w:rPr>
            <w:noProof/>
            <w:webHidden/>
          </w:rPr>
          <w:fldChar w:fldCharType="separate"/>
        </w:r>
        <w:r>
          <w:rPr>
            <w:noProof/>
            <w:webHidden/>
          </w:rPr>
          <w:t>23</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96" w:history="1">
        <w:r w:rsidRPr="00B420DE">
          <w:rPr>
            <w:rStyle w:val="Hyperlink"/>
            <w:noProof/>
          </w:rPr>
          <w:t>4.4.2.5</w:t>
        </w:r>
        <w:r w:rsidRPr="00972B63">
          <w:rPr>
            <w:rFonts w:ascii="Calibri" w:hAnsi="Calibri" w:cs="Times New Roman"/>
            <w:noProof/>
            <w:sz w:val="22"/>
            <w:szCs w:val="22"/>
          </w:rPr>
          <w:tab/>
        </w:r>
        <w:r w:rsidRPr="00B420DE">
          <w:rPr>
            <w:rStyle w:val="Hyperlink"/>
            <w:noProof/>
          </w:rPr>
          <w:t>Gather stats</w:t>
        </w:r>
        <w:r>
          <w:rPr>
            <w:noProof/>
            <w:webHidden/>
          </w:rPr>
          <w:tab/>
        </w:r>
        <w:r>
          <w:rPr>
            <w:noProof/>
            <w:webHidden/>
          </w:rPr>
          <w:fldChar w:fldCharType="begin"/>
        </w:r>
        <w:r>
          <w:rPr>
            <w:noProof/>
            <w:webHidden/>
          </w:rPr>
          <w:instrText xml:space="preserve"> PAGEREF _Toc321914296 \h </w:instrText>
        </w:r>
        <w:r>
          <w:rPr>
            <w:noProof/>
            <w:webHidden/>
          </w:rPr>
        </w:r>
        <w:r>
          <w:rPr>
            <w:noProof/>
            <w:webHidden/>
          </w:rPr>
          <w:fldChar w:fldCharType="separate"/>
        </w:r>
        <w:r>
          <w:rPr>
            <w:noProof/>
            <w:webHidden/>
          </w:rPr>
          <w:t>24</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297" w:history="1">
        <w:r w:rsidRPr="00B420DE">
          <w:rPr>
            <w:rStyle w:val="Hyperlink"/>
            <w:noProof/>
          </w:rPr>
          <w:t>4.4.2.6</w:t>
        </w:r>
        <w:r w:rsidRPr="00972B63">
          <w:rPr>
            <w:rFonts w:ascii="Calibri" w:hAnsi="Calibri" w:cs="Times New Roman"/>
            <w:noProof/>
            <w:sz w:val="22"/>
            <w:szCs w:val="22"/>
          </w:rPr>
          <w:tab/>
        </w:r>
        <w:r w:rsidRPr="00B420DE">
          <w:rPr>
            <w:rStyle w:val="Hyperlink"/>
            <w:noProof/>
          </w:rPr>
          <w:t>Rebuild index</w:t>
        </w:r>
        <w:r>
          <w:rPr>
            <w:noProof/>
            <w:webHidden/>
          </w:rPr>
          <w:tab/>
        </w:r>
        <w:r>
          <w:rPr>
            <w:noProof/>
            <w:webHidden/>
          </w:rPr>
          <w:fldChar w:fldCharType="begin"/>
        </w:r>
        <w:r>
          <w:rPr>
            <w:noProof/>
            <w:webHidden/>
          </w:rPr>
          <w:instrText xml:space="preserve"> PAGEREF _Toc321914297 \h </w:instrText>
        </w:r>
        <w:r>
          <w:rPr>
            <w:noProof/>
            <w:webHidden/>
          </w:rPr>
        </w:r>
        <w:r>
          <w:rPr>
            <w:noProof/>
            <w:webHidden/>
          </w:rPr>
          <w:fldChar w:fldCharType="separate"/>
        </w:r>
        <w:r>
          <w:rPr>
            <w:noProof/>
            <w:webHidden/>
          </w:rPr>
          <w:t>28</w:t>
        </w:r>
        <w:r>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298" w:history="1">
        <w:r w:rsidRPr="00B420DE">
          <w:rPr>
            <w:rStyle w:val="Hyperlink"/>
            <w:noProof/>
          </w:rPr>
          <w:t>4.5</w:t>
        </w:r>
        <w:r w:rsidRPr="00972B63">
          <w:rPr>
            <w:rFonts w:ascii="Calibri" w:hAnsi="Calibri" w:cs="Times New Roman"/>
            <w:noProof/>
            <w:sz w:val="22"/>
            <w:szCs w:val="22"/>
          </w:rPr>
          <w:tab/>
        </w:r>
        <w:r w:rsidRPr="00B420DE">
          <w:rPr>
            <w:rStyle w:val="Hyperlink"/>
            <w:noProof/>
          </w:rPr>
          <w:t>Các sự cố thường gặp và cách khắc phục</w:t>
        </w:r>
        <w:r>
          <w:rPr>
            <w:noProof/>
            <w:webHidden/>
          </w:rPr>
          <w:tab/>
        </w:r>
        <w:r>
          <w:rPr>
            <w:noProof/>
            <w:webHidden/>
          </w:rPr>
          <w:fldChar w:fldCharType="begin"/>
        </w:r>
        <w:r>
          <w:rPr>
            <w:noProof/>
            <w:webHidden/>
          </w:rPr>
          <w:instrText xml:space="preserve"> PAGEREF _Toc321914298 \h </w:instrText>
        </w:r>
        <w:r>
          <w:rPr>
            <w:noProof/>
            <w:webHidden/>
          </w:rPr>
        </w:r>
        <w:r>
          <w:rPr>
            <w:noProof/>
            <w:webHidden/>
          </w:rPr>
          <w:fldChar w:fldCharType="separate"/>
        </w:r>
        <w:r>
          <w:rPr>
            <w:noProof/>
            <w:webHidden/>
          </w:rPr>
          <w:t>29</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299" w:history="1">
        <w:r w:rsidRPr="00B420DE">
          <w:rPr>
            <w:rStyle w:val="Hyperlink"/>
            <w:noProof/>
          </w:rPr>
          <w:t>4.5.1</w:t>
        </w:r>
        <w:r w:rsidRPr="00972B63">
          <w:rPr>
            <w:rFonts w:ascii="Calibri" w:hAnsi="Calibri" w:cs="Times New Roman"/>
            <w:noProof/>
            <w:sz w:val="22"/>
            <w:szCs w:val="22"/>
          </w:rPr>
          <w:tab/>
        </w:r>
        <w:r w:rsidRPr="00B420DE">
          <w:rPr>
            <w:rStyle w:val="Hyperlink"/>
            <w:noProof/>
          </w:rPr>
          <w:t>Sự cố với cluster</w:t>
        </w:r>
        <w:r>
          <w:rPr>
            <w:noProof/>
            <w:webHidden/>
          </w:rPr>
          <w:tab/>
        </w:r>
        <w:r>
          <w:rPr>
            <w:noProof/>
            <w:webHidden/>
          </w:rPr>
          <w:fldChar w:fldCharType="begin"/>
        </w:r>
        <w:r>
          <w:rPr>
            <w:noProof/>
            <w:webHidden/>
          </w:rPr>
          <w:instrText xml:space="preserve"> PAGEREF _Toc321914299 \h </w:instrText>
        </w:r>
        <w:r>
          <w:rPr>
            <w:noProof/>
            <w:webHidden/>
          </w:rPr>
        </w:r>
        <w:r>
          <w:rPr>
            <w:noProof/>
            <w:webHidden/>
          </w:rPr>
          <w:fldChar w:fldCharType="separate"/>
        </w:r>
        <w:r>
          <w:rPr>
            <w:noProof/>
            <w:webHidden/>
          </w:rPr>
          <w:t>29</w:t>
        </w:r>
        <w:r>
          <w:rPr>
            <w:noProof/>
            <w:webHidden/>
          </w:rPr>
          <w:fldChar w:fldCharType="end"/>
        </w:r>
      </w:hyperlink>
    </w:p>
    <w:p w:rsidR="00C24D33" w:rsidRPr="00972B63" w:rsidRDefault="00C24D33">
      <w:pPr>
        <w:pStyle w:val="TOC3"/>
        <w:tabs>
          <w:tab w:val="left" w:pos="1540"/>
          <w:tab w:val="right" w:leader="dot" w:pos="9060"/>
        </w:tabs>
        <w:rPr>
          <w:rFonts w:ascii="Calibri" w:hAnsi="Calibri" w:cs="Times New Roman"/>
          <w:noProof/>
          <w:sz w:val="22"/>
          <w:szCs w:val="22"/>
        </w:rPr>
      </w:pPr>
      <w:hyperlink w:anchor="_Toc321914300" w:history="1">
        <w:r w:rsidRPr="00B420DE">
          <w:rPr>
            <w:rStyle w:val="Hyperlink"/>
            <w:noProof/>
          </w:rPr>
          <w:t>4.5.2</w:t>
        </w:r>
        <w:r w:rsidRPr="00972B63">
          <w:rPr>
            <w:rFonts w:ascii="Calibri" w:hAnsi="Calibri" w:cs="Times New Roman"/>
            <w:noProof/>
            <w:sz w:val="22"/>
            <w:szCs w:val="22"/>
          </w:rPr>
          <w:tab/>
        </w:r>
        <w:r w:rsidRPr="00B420DE">
          <w:rPr>
            <w:rStyle w:val="Hyperlink"/>
            <w:noProof/>
          </w:rPr>
          <w:t>Sự cố với database</w:t>
        </w:r>
        <w:r>
          <w:rPr>
            <w:noProof/>
            <w:webHidden/>
          </w:rPr>
          <w:tab/>
        </w:r>
        <w:r>
          <w:rPr>
            <w:noProof/>
            <w:webHidden/>
          </w:rPr>
          <w:fldChar w:fldCharType="begin"/>
        </w:r>
        <w:r>
          <w:rPr>
            <w:noProof/>
            <w:webHidden/>
          </w:rPr>
          <w:instrText xml:space="preserve"> PAGEREF _Toc321914300 \h </w:instrText>
        </w:r>
        <w:r>
          <w:rPr>
            <w:noProof/>
            <w:webHidden/>
          </w:rPr>
        </w:r>
        <w:r>
          <w:rPr>
            <w:noProof/>
            <w:webHidden/>
          </w:rPr>
          <w:fldChar w:fldCharType="separate"/>
        </w:r>
        <w:r>
          <w:rPr>
            <w:noProof/>
            <w:webHidden/>
          </w:rPr>
          <w:t>29</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301" w:history="1">
        <w:r w:rsidRPr="00B420DE">
          <w:rPr>
            <w:rStyle w:val="Hyperlink"/>
            <w:noProof/>
          </w:rPr>
          <w:t>4.5.2.1</w:t>
        </w:r>
        <w:r w:rsidRPr="00972B63">
          <w:rPr>
            <w:rFonts w:ascii="Calibri" w:hAnsi="Calibri" w:cs="Times New Roman"/>
            <w:noProof/>
            <w:sz w:val="22"/>
            <w:szCs w:val="22"/>
          </w:rPr>
          <w:tab/>
        </w:r>
        <w:r w:rsidRPr="00B420DE">
          <w:rPr>
            <w:rStyle w:val="Hyperlink"/>
            <w:noProof/>
          </w:rPr>
          <w:t>Change parameter nhưng hệ thống không nhận</w:t>
        </w:r>
        <w:r>
          <w:rPr>
            <w:noProof/>
            <w:webHidden/>
          </w:rPr>
          <w:tab/>
        </w:r>
        <w:r>
          <w:rPr>
            <w:noProof/>
            <w:webHidden/>
          </w:rPr>
          <w:fldChar w:fldCharType="begin"/>
        </w:r>
        <w:r>
          <w:rPr>
            <w:noProof/>
            <w:webHidden/>
          </w:rPr>
          <w:instrText xml:space="preserve"> PAGEREF _Toc321914301 \h </w:instrText>
        </w:r>
        <w:r>
          <w:rPr>
            <w:noProof/>
            <w:webHidden/>
          </w:rPr>
        </w:r>
        <w:r>
          <w:rPr>
            <w:noProof/>
            <w:webHidden/>
          </w:rPr>
          <w:fldChar w:fldCharType="separate"/>
        </w:r>
        <w:r>
          <w:rPr>
            <w:noProof/>
            <w:webHidden/>
          </w:rPr>
          <w:t>29</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302" w:history="1">
        <w:r w:rsidRPr="00B420DE">
          <w:rPr>
            <w:rStyle w:val="Hyperlink"/>
            <w:noProof/>
          </w:rPr>
          <w:t>4.5.2.2</w:t>
        </w:r>
        <w:r w:rsidRPr="00972B63">
          <w:rPr>
            <w:rFonts w:ascii="Calibri" w:hAnsi="Calibri" w:cs="Times New Roman"/>
            <w:noProof/>
            <w:sz w:val="22"/>
            <w:szCs w:val="22"/>
          </w:rPr>
          <w:tab/>
        </w:r>
        <w:r w:rsidRPr="00B420DE">
          <w:rPr>
            <w:rStyle w:val="Hyperlink"/>
            <w:noProof/>
          </w:rPr>
          <w:t>Start database với srvctl có lỗi</w:t>
        </w:r>
        <w:r>
          <w:rPr>
            <w:noProof/>
            <w:webHidden/>
          </w:rPr>
          <w:tab/>
        </w:r>
        <w:r>
          <w:rPr>
            <w:noProof/>
            <w:webHidden/>
          </w:rPr>
          <w:fldChar w:fldCharType="begin"/>
        </w:r>
        <w:r>
          <w:rPr>
            <w:noProof/>
            <w:webHidden/>
          </w:rPr>
          <w:instrText xml:space="preserve"> PAGEREF _Toc321914302 \h </w:instrText>
        </w:r>
        <w:r>
          <w:rPr>
            <w:noProof/>
            <w:webHidden/>
          </w:rPr>
        </w:r>
        <w:r>
          <w:rPr>
            <w:noProof/>
            <w:webHidden/>
          </w:rPr>
          <w:fldChar w:fldCharType="separate"/>
        </w:r>
        <w:r>
          <w:rPr>
            <w:noProof/>
            <w:webHidden/>
          </w:rPr>
          <w:t>29</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303" w:history="1">
        <w:r w:rsidRPr="00B420DE">
          <w:rPr>
            <w:rStyle w:val="Hyperlink"/>
            <w:noProof/>
          </w:rPr>
          <w:t>4.5.2.3</w:t>
        </w:r>
        <w:r w:rsidRPr="00972B63">
          <w:rPr>
            <w:rFonts w:ascii="Calibri" w:hAnsi="Calibri" w:cs="Times New Roman"/>
            <w:noProof/>
            <w:sz w:val="22"/>
            <w:szCs w:val="22"/>
          </w:rPr>
          <w:tab/>
        </w:r>
        <w:r w:rsidRPr="00B420DE">
          <w:rPr>
            <w:rStyle w:val="Hyperlink"/>
            <w:noProof/>
          </w:rPr>
          <w:t>Đầy archive log</w:t>
        </w:r>
        <w:r>
          <w:rPr>
            <w:noProof/>
            <w:webHidden/>
          </w:rPr>
          <w:tab/>
        </w:r>
        <w:r>
          <w:rPr>
            <w:noProof/>
            <w:webHidden/>
          </w:rPr>
          <w:fldChar w:fldCharType="begin"/>
        </w:r>
        <w:r>
          <w:rPr>
            <w:noProof/>
            <w:webHidden/>
          </w:rPr>
          <w:instrText xml:space="preserve"> PAGEREF _Toc321914303 \h </w:instrText>
        </w:r>
        <w:r>
          <w:rPr>
            <w:noProof/>
            <w:webHidden/>
          </w:rPr>
        </w:r>
        <w:r>
          <w:rPr>
            <w:noProof/>
            <w:webHidden/>
          </w:rPr>
          <w:fldChar w:fldCharType="separate"/>
        </w:r>
        <w:r>
          <w:rPr>
            <w:noProof/>
            <w:webHidden/>
          </w:rPr>
          <w:t>30</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304" w:history="1">
        <w:r w:rsidRPr="00B420DE">
          <w:rPr>
            <w:rStyle w:val="Hyperlink"/>
            <w:noProof/>
          </w:rPr>
          <w:t>4.5.2.4</w:t>
        </w:r>
        <w:r w:rsidRPr="00972B63">
          <w:rPr>
            <w:rFonts w:ascii="Calibri" w:hAnsi="Calibri" w:cs="Times New Roman"/>
            <w:noProof/>
            <w:sz w:val="22"/>
            <w:szCs w:val="22"/>
          </w:rPr>
          <w:tab/>
        </w:r>
        <w:r w:rsidRPr="00B420DE">
          <w:rPr>
            <w:rStyle w:val="Hyperlink"/>
            <w:noProof/>
          </w:rPr>
          <w:t>Block corupt</w:t>
        </w:r>
        <w:r>
          <w:rPr>
            <w:noProof/>
            <w:webHidden/>
          </w:rPr>
          <w:tab/>
        </w:r>
        <w:r>
          <w:rPr>
            <w:noProof/>
            <w:webHidden/>
          </w:rPr>
          <w:fldChar w:fldCharType="begin"/>
        </w:r>
        <w:r>
          <w:rPr>
            <w:noProof/>
            <w:webHidden/>
          </w:rPr>
          <w:instrText xml:space="preserve"> PAGEREF _Toc321914304 \h </w:instrText>
        </w:r>
        <w:r>
          <w:rPr>
            <w:noProof/>
            <w:webHidden/>
          </w:rPr>
        </w:r>
        <w:r>
          <w:rPr>
            <w:noProof/>
            <w:webHidden/>
          </w:rPr>
          <w:fldChar w:fldCharType="separate"/>
        </w:r>
        <w:r>
          <w:rPr>
            <w:noProof/>
            <w:webHidden/>
          </w:rPr>
          <w:t>30</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305" w:history="1">
        <w:r w:rsidRPr="00B420DE">
          <w:rPr>
            <w:rStyle w:val="Hyperlink"/>
            <w:noProof/>
          </w:rPr>
          <w:t>4.5.2.5</w:t>
        </w:r>
        <w:r w:rsidRPr="00972B63">
          <w:rPr>
            <w:rFonts w:ascii="Calibri" w:hAnsi="Calibri" w:cs="Times New Roman"/>
            <w:noProof/>
            <w:sz w:val="22"/>
            <w:szCs w:val="22"/>
          </w:rPr>
          <w:tab/>
        </w:r>
        <w:r w:rsidRPr="00B420DE">
          <w:rPr>
            <w:rStyle w:val="Hyperlink"/>
            <w:noProof/>
          </w:rPr>
          <w:t>Datafile corrupt</w:t>
        </w:r>
        <w:r>
          <w:rPr>
            <w:noProof/>
            <w:webHidden/>
          </w:rPr>
          <w:tab/>
        </w:r>
        <w:r>
          <w:rPr>
            <w:noProof/>
            <w:webHidden/>
          </w:rPr>
          <w:fldChar w:fldCharType="begin"/>
        </w:r>
        <w:r>
          <w:rPr>
            <w:noProof/>
            <w:webHidden/>
          </w:rPr>
          <w:instrText xml:space="preserve"> PAGEREF _Toc321914305 \h </w:instrText>
        </w:r>
        <w:r>
          <w:rPr>
            <w:noProof/>
            <w:webHidden/>
          </w:rPr>
        </w:r>
        <w:r>
          <w:rPr>
            <w:noProof/>
            <w:webHidden/>
          </w:rPr>
          <w:fldChar w:fldCharType="separate"/>
        </w:r>
        <w:r>
          <w:rPr>
            <w:noProof/>
            <w:webHidden/>
          </w:rPr>
          <w:t>30</w:t>
        </w:r>
        <w:r>
          <w:rPr>
            <w:noProof/>
            <w:webHidden/>
          </w:rPr>
          <w:fldChar w:fldCharType="end"/>
        </w:r>
      </w:hyperlink>
    </w:p>
    <w:p w:rsidR="00C24D33" w:rsidRPr="00972B63" w:rsidRDefault="00C24D33">
      <w:pPr>
        <w:pStyle w:val="TOC4"/>
        <w:tabs>
          <w:tab w:val="left" w:pos="1864"/>
          <w:tab w:val="right" w:leader="dot" w:pos="9060"/>
        </w:tabs>
        <w:rPr>
          <w:rFonts w:ascii="Calibri" w:hAnsi="Calibri" w:cs="Times New Roman"/>
          <w:noProof/>
          <w:sz w:val="22"/>
          <w:szCs w:val="22"/>
        </w:rPr>
      </w:pPr>
      <w:hyperlink w:anchor="_Toc321914306" w:history="1">
        <w:r w:rsidRPr="00B420DE">
          <w:rPr>
            <w:rStyle w:val="Hyperlink"/>
            <w:noProof/>
          </w:rPr>
          <w:t>4.5.2.6</w:t>
        </w:r>
        <w:r w:rsidRPr="00972B63">
          <w:rPr>
            <w:rFonts w:ascii="Calibri" w:hAnsi="Calibri" w:cs="Times New Roman"/>
            <w:noProof/>
            <w:sz w:val="22"/>
            <w:szCs w:val="22"/>
          </w:rPr>
          <w:tab/>
        </w:r>
        <w:r w:rsidRPr="00B420DE">
          <w:rPr>
            <w:rStyle w:val="Hyperlink"/>
            <w:noProof/>
          </w:rPr>
          <w:t>Đầy tablespace</w:t>
        </w:r>
        <w:r>
          <w:rPr>
            <w:noProof/>
            <w:webHidden/>
          </w:rPr>
          <w:tab/>
        </w:r>
        <w:r>
          <w:rPr>
            <w:noProof/>
            <w:webHidden/>
          </w:rPr>
          <w:fldChar w:fldCharType="begin"/>
        </w:r>
        <w:r>
          <w:rPr>
            <w:noProof/>
            <w:webHidden/>
          </w:rPr>
          <w:instrText xml:space="preserve"> PAGEREF _Toc321914306 \h </w:instrText>
        </w:r>
        <w:r>
          <w:rPr>
            <w:noProof/>
            <w:webHidden/>
          </w:rPr>
        </w:r>
        <w:r>
          <w:rPr>
            <w:noProof/>
            <w:webHidden/>
          </w:rPr>
          <w:fldChar w:fldCharType="separate"/>
        </w:r>
        <w:r>
          <w:rPr>
            <w:noProof/>
            <w:webHidden/>
          </w:rPr>
          <w:t>31</w:t>
        </w:r>
        <w:r>
          <w:rPr>
            <w:noProof/>
            <w:webHidden/>
          </w:rPr>
          <w:fldChar w:fldCharType="end"/>
        </w:r>
      </w:hyperlink>
    </w:p>
    <w:p w:rsidR="00C24D33" w:rsidRPr="00972B63" w:rsidRDefault="00C24D33">
      <w:pPr>
        <w:pStyle w:val="TOC2"/>
        <w:tabs>
          <w:tab w:val="left" w:pos="1320"/>
          <w:tab w:val="right" w:leader="dot" w:pos="9060"/>
        </w:tabs>
        <w:rPr>
          <w:rFonts w:ascii="Calibri" w:hAnsi="Calibri" w:cs="Times New Roman"/>
          <w:noProof/>
          <w:sz w:val="22"/>
          <w:szCs w:val="22"/>
        </w:rPr>
      </w:pPr>
      <w:hyperlink w:anchor="_Toc321914307" w:history="1">
        <w:r w:rsidRPr="00B420DE">
          <w:rPr>
            <w:rStyle w:val="Hyperlink"/>
            <w:noProof/>
          </w:rPr>
          <w:t>4.6</w:t>
        </w:r>
        <w:r w:rsidRPr="00972B63">
          <w:rPr>
            <w:rFonts w:ascii="Calibri" w:hAnsi="Calibri" w:cs="Times New Roman"/>
            <w:noProof/>
            <w:sz w:val="22"/>
            <w:szCs w:val="22"/>
          </w:rPr>
          <w:tab/>
        </w:r>
        <w:r w:rsidRPr="00B420DE">
          <w:rPr>
            <w:rStyle w:val="Hyperlink"/>
            <w:noProof/>
          </w:rPr>
          <w:t>Daily checklist</w:t>
        </w:r>
        <w:r>
          <w:rPr>
            <w:noProof/>
            <w:webHidden/>
          </w:rPr>
          <w:tab/>
        </w:r>
        <w:r>
          <w:rPr>
            <w:noProof/>
            <w:webHidden/>
          </w:rPr>
          <w:fldChar w:fldCharType="begin"/>
        </w:r>
        <w:r>
          <w:rPr>
            <w:noProof/>
            <w:webHidden/>
          </w:rPr>
          <w:instrText xml:space="preserve"> PAGEREF _Toc321914307 \h </w:instrText>
        </w:r>
        <w:r>
          <w:rPr>
            <w:noProof/>
            <w:webHidden/>
          </w:rPr>
        </w:r>
        <w:r>
          <w:rPr>
            <w:noProof/>
            <w:webHidden/>
          </w:rPr>
          <w:fldChar w:fldCharType="separate"/>
        </w:r>
        <w:r>
          <w:rPr>
            <w:noProof/>
            <w:webHidden/>
          </w:rPr>
          <w:t>34</w:t>
        </w:r>
        <w:r>
          <w:rPr>
            <w:noProof/>
            <w:webHidden/>
          </w:rPr>
          <w:fldChar w:fldCharType="end"/>
        </w:r>
      </w:hyperlink>
    </w:p>
    <w:p w:rsidR="000F0D95" w:rsidRDefault="00EB1DA5" w:rsidP="000F0D95">
      <w:pPr>
        <w:pStyle w:val="Heading1"/>
        <w:numPr>
          <w:ilvl w:val="0"/>
          <w:numId w:val="0"/>
        </w:numPr>
        <w:autoSpaceDE/>
        <w:autoSpaceDN/>
        <w:spacing w:before="240" w:after="60" w:line="300" w:lineRule="atLeast"/>
      </w:pPr>
      <w:r>
        <w:fldChar w:fldCharType="end"/>
      </w:r>
      <w:bookmarkStart w:id="1" w:name="_Toc295219076"/>
      <w:bookmarkStart w:id="2" w:name="_Toc310237689"/>
      <w:bookmarkStart w:id="3" w:name="_Toc312766381"/>
    </w:p>
    <w:p w:rsidR="00096F89" w:rsidRPr="00096F89" w:rsidRDefault="000F0D95" w:rsidP="009D41C9">
      <w:pPr>
        <w:pStyle w:val="Heading1"/>
        <w:autoSpaceDE/>
        <w:autoSpaceDN/>
        <w:spacing w:before="240" w:after="60" w:line="300" w:lineRule="atLeast"/>
      </w:pPr>
      <w:r>
        <w:br w:type="page"/>
      </w:r>
      <w:bookmarkStart w:id="4" w:name="_Toc321914263"/>
      <w:r w:rsidR="00096F89" w:rsidRPr="00096F89">
        <w:lastRenderedPageBreak/>
        <w:t>MỤC ĐÍCH VÀ PHẠM VI</w:t>
      </w:r>
      <w:bookmarkEnd w:id="1"/>
      <w:bookmarkEnd w:id="2"/>
      <w:bookmarkEnd w:id="3"/>
      <w:bookmarkEnd w:id="4"/>
    </w:p>
    <w:p w:rsidR="00096F89" w:rsidRDefault="00FB1FDA" w:rsidP="000F0D95">
      <w:pPr>
        <w:pStyle w:val="Heading2"/>
      </w:pPr>
      <w:bookmarkStart w:id="5" w:name="_Toc321914264"/>
      <w:r w:rsidRPr="000F0D95">
        <w:t>MỤC ĐÍCH</w:t>
      </w:r>
      <w:bookmarkEnd w:id="5"/>
    </w:p>
    <w:p w:rsidR="00096F89" w:rsidRPr="004E6ABC" w:rsidRDefault="001A3A4D" w:rsidP="000F0D95">
      <w:r>
        <w:t>Tài liệu này nhằm giới thiệu các bước cơ bản được sử dụng trong quá trình</w:t>
      </w:r>
      <w:bookmarkStart w:id="6" w:name="_Toc295219078"/>
      <w:bookmarkStart w:id="7" w:name="_Toc310237691"/>
      <w:r>
        <w:t xml:space="preserve"> </w:t>
      </w:r>
      <w:r w:rsidR="00C6280A">
        <w:t>vận hành database 10gR2 RAC</w:t>
      </w:r>
      <w:r w:rsidR="000F0D95">
        <w:t>.</w:t>
      </w:r>
      <w:r w:rsidRPr="001A3A4D">
        <w:t xml:space="preserve"> </w:t>
      </w:r>
      <w:r>
        <w:t xml:space="preserve">Tài liệu này có tính chất tham khảo, để người quản trị hình dung quá </w:t>
      </w:r>
      <w:r w:rsidR="002602F6">
        <w:t>backup và recover</w:t>
      </w:r>
      <w:r>
        <w:t>.</w:t>
      </w:r>
      <w:r w:rsidRPr="001A3A4D">
        <w:t xml:space="preserve"> </w:t>
      </w:r>
      <w:r>
        <w:t>Tài liệu không nhằm giới thiệu các khái niệm, các thao tác chuyên sâu trên hệ thống. Các khái niệm và những tác vụ không được đề cập đến trong tài liệu có thể tham khảo tài liệu của hãng Oracle được đề cập đến trong tài liệu tham khảo.</w:t>
      </w:r>
    </w:p>
    <w:p w:rsidR="00096F89" w:rsidRPr="000F0D95" w:rsidRDefault="00FB1FDA" w:rsidP="000F0D95">
      <w:pPr>
        <w:pStyle w:val="Heading2"/>
      </w:pPr>
      <w:bookmarkStart w:id="8" w:name="_Toc321914265"/>
      <w:bookmarkEnd w:id="6"/>
      <w:bookmarkEnd w:id="7"/>
      <w:r w:rsidRPr="000F0D95">
        <w:t>PHẠM VI</w:t>
      </w:r>
      <w:bookmarkEnd w:id="8"/>
    </w:p>
    <w:p w:rsidR="00096F89" w:rsidRDefault="000F0D95" w:rsidP="000F0D95">
      <w:bookmarkStart w:id="9" w:name="_Toc295219079"/>
      <w:bookmarkStart w:id="10" w:name="_Toc310237692"/>
      <w:r>
        <w:t xml:space="preserve">Tài liệu này </w:t>
      </w:r>
      <w:r w:rsidR="001A3A4D">
        <w:t>giới hạn đề cập đến:</w:t>
      </w:r>
    </w:p>
    <w:p w:rsidR="001A3A4D" w:rsidRDefault="00251341" w:rsidP="009D41C9">
      <w:pPr>
        <w:numPr>
          <w:ilvl w:val="0"/>
          <w:numId w:val="6"/>
        </w:numPr>
      </w:pPr>
      <w:r>
        <w:t>Quy trình c</w:t>
      </w:r>
      <w:r w:rsidR="00C6280A">
        <w:t>ài đặt và gỡ bỏ Enterprise Manager</w:t>
      </w:r>
    </w:p>
    <w:p w:rsidR="00C6280A" w:rsidRPr="004E6ABC" w:rsidRDefault="00251341" w:rsidP="009D41C9">
      <w:pPr>
        <w:numPr>
          <w:ilvl w:val="0"/>
          <w:numId w:val="6"/>
        </w:numPr>
      </w:pPr>
      <w:r>
        <w:t>Quy trình theo dõi và vận hành cơ bản</w:t>
      </w:r>
    </w:p>
    <w:p w:rsidR="00096F89" w:rsidRDefault="00096F89" w:rsidP="000F0D95">
      <w:pPr>
        <w:pStyle w:val="Heading1"/>
        <w:autoSpaceDE/>
        <w:autoSpaceDN/>
        <w:spacing w:before="240" w:after="60" w:line="300" w:lineRule="atLeast"/>
      </w:pPr>
      <w:bookmarkStart w:id="11" w:name="_Toc312766384"/>
      <w:bookmarkStart w:id="12" w:name="_Toc321914266"/>
      <w:r w:rsidRPr="00A65E27">
        <w:t>TÀI LIỆU THAM KHẢO</w:t>
      </w:r>
      <w:bookmarkEnd w:id="9"/>
      <w:bookmarkEnd w:id="10"/>
      <w:bookmarkEnd w:id="11"/>
      <w:r w:rsidR="00D075E9">
        <w:t xml:space="preserve"> và thuật ngữ sử dụng</w:t>
      </w:r>
      <w:bookmarkEnd w:id="12"/>
    </w:p>
    <w:p w:rsidR="00D075E9" w:rsidRDefault="00D075E9" w:rsidP="00D075E9">
      <w:pPr>
        <w:pStyle w:val="Heading2"/>
        <w:ind w:left="578" w:hanging="578"/>
        <w:rPr>
          <w:lang w:val="en-US"/>
        </w:rPr>
      </w:pPr>
      <w:bookmarkStart w:id="13" w:name="_Toc321914267"/>
      <w:r>
        <w:t>TÀI LIỆU THAM KHẢO</w:t>
      </w:r>
      <w:bookmarkEnd w:id="13"/>
    </w:p>
    <w:p w:rsidR="002E2C3A" w:rsidRPr="002E2C3A" w:rsidRDefault="002E2C3A" w:rsidP="002E2C3A">
      <w:r w:rsidRPr="002E2C3A">
        <w:t>Oracle® Database Administrator's Guide</w:t>
      </w:r>
      <w:r>
        <w:t xml:space="preserve"> </w:t>
      </w:r>
      <w:r w:rsidRPr="002E2C3A">
        <w:t>10g Release 2 (10.2)</w:t>
      </w:r>
    </w:p>
    <w:p w:rsidR="002E2C3A" w:rsidRPr="002E2C3A" w:rsidRDefault="002E2C3A" w:rsidP="002E2C3A">
      <w:pPr>
        <w:rPr>
          <w:lang w:eastAsia="x-none"/>
        </w:rPr>
      </w:pPr>
      <w:hyperlink r:id="rId9" w:history="1">
        <w:r>
          <w:rPr>
            <w:rStyle w:val="Hyperlink"/>
          </w:rPr>
          <w:t>http://docs.oracle.com/cd/B19306_01/server.102/b14231/toc.htm</w:t>
        </w:r>
      </w:hyperlink>
    </w:p>
    <w:p w:rsidR="00096F89" w:rsidRDefault="00D075E9" w:rsidP="00D075E9">
      <w:pPr>
        <w:pStyle w:val="Heading2"/>
        <w:ind w:left="578" w:hanging="578"/>
      </w:pPr>
      <w:bookmarkStart w:id="14" w:name="_Toc321914268"/>
      <w:r>
        <w:t>THUẬT NGỮ SỬ DỤNG</w:t>
      </w:r>
      <w:bookmarkEnd w:id="14"/>
    </w:p>
    <w:p w:rsidR="00D075E9" w:rsidRDefault="00D075E9" w:rsidP="00D075E9">
      <w:r>
        <w:t>Các thuật ngữ được sử dụng trong tài liệu:</w:t>
      </w:r>
      <w:r w:rsidR="002602F6">
        <w:t xml:space="preserve"> không có thuật ngữ đặc biệt.</w:t>
      </w:r>
    </w:p>
    <w:p w:rsidR="00096F89" w:rsidRPr="00A65E27" w:rsidRDefault="00096F89" w:rsidP="009D41C9">
      <w:pPr>
        <w:pStyle w:val="Heading1"/>
        <w:autoSpaceDE/>
        <w:autoSpaceDN/>
        <w:spacing w:before="240" w:after="60" w:line="300" w:lineRule="atLeast"/>
      </w:pPr>
      <w:bookmarkStart w:id="15" w:name="_Toc295219082"/>
      <w:bookmarkStart w:id="16" w:name="_Toc310237695"/>
      <w:bookmarkStart w:id="17" w:name="_Toc312766387"/>
      <w:bookmarkStart w:id="18" w:name="_Toc321914269"/>
      <w:r w:rsidRPr="00A65E27">
        <w:t>YÊU CẦU</w:t>
      </w:r>
      <w:bookmarkEnd w:id="15"/>
      <w:bookmarkEnd w:id="16"/>
      <w:bookmarkEnd w:id="17"/>
      <w:bookmarkEnd w:id="18"/>
    </w:p>
    <w:p w:rsidR="00096F89" w:rsidRDefault="00D075E9" w:rsidP="009D41C9">
      <w:pPr>
        <w:numPr>
          <w:ilvl w:val="0"/>
          <w:numId w:val="6"/>
        </w:numPr>
      </w:pPr>
      <w:bookmarkStart w:id="19" w:name="_Toc295219084"/>
      <w:bookmarkStart w:id="20" w:name="_Toc310237697"/>
      <w:r>
        <w:t>Client để thực hiện việc remote để chuyển đồi có cài ssh/telnet client.</w:t>
      </w:r>
    </w:p>
    <w:p w:rsidR="00D075E9" w:rsidRDefault="00D075E9" w:rsidP="009D41C9">
      <w:pPr>
        <w:numPr>
          <w:ilvl w:val="0"/>
          <w:numId w:val="6"/>
        </w:numPr>
      </w:pPr>
      <w:r>
        <w:t>Client để thực hiện remote có thể connect được tới primary và standby.</w:t>
      </w:r>
    </w:p>
    <w:p w:rsidR="00D075E9" w:rsidRPr="00575C1E" w:rsidRDefault="00D075E9" w:rsidP="009D41C9">
      <w:pPr>
        <w:numPr>
          <w:ilvl w:val="0"/>
          <w:numId w:val="6"/>
        </w:numPr>
      </w:pPr>
      <w:r>
        <w:t>Người thực hiện cần có password của user oracle để connect vào</w:t>
      </w:r>
      <w:r w:rsidR="00A111EA">
        <w:t xml:space="preserve"> máy chủ </w:t>
      </w:r>
      <w:r w:rsidR="00267332">
        <w:t>bvlrpt01</w:t>
      </w:r>
      <w:r>
        <w:t>.</w:t>
      </w:r>
    </w:p>
    <w:p w:rsidR="00096F89" w:rsidRDefault="00096F89" w:rsidP="009D41C9">
      <w:pPr>
        <w:pStyle w:val="Heading1"/>
        <w:autoSpaceDE/>
        <w:autoSpaceDN/>
        <w:spacing w:before="240" w:after="60" w:line="300" w:lineRule="atLeast"/>
      </w:pPr>
      <w:bookmarkStart w:id="21" w:name="_Toc321914270"/>
      <w:bookmarkEnd w:id="19"/>
      <w:bookmarkEnd w:id="20"/>
      <w:r>
        <w:t xml:space="preserve">CHI </w:t>
      </w:r>
      <w:r w:rsidRPr="000F0D95">
        <w:t>TIẾT</w:t>
      </w:r>
      <w:r>
        <w:t xml:space="preserve"> VẬN HÀNH HỆ THỐNG</w:t>
      </w:r>
      <w:bookmarkEnd w:id="21"/>
    </w:p>
    <w:p w:rsidR="002E2C3A" w:rsidRDefault="00251341" w:rsidP="00C6280A">
      <w:pPr>
        <w:pStyle w:val="Heading2"/>
        <w:rPr>
          <w:lang w:val="en-US"/>
        </w:rPr>
      </w:pPr>
      <w:bookmarkStart w:id="22" w:name="_Toc321914271"/>
      <w:r>
        <w:rPr>
          <w:lang w:val="en-US"/>
        </w:rPr>
        <w:t>Quy trình c</w:t>
      </w:r>
      <w:r w:rsidR="00C6280A">
        <w:rPr>
          <w:lang w:val="en-US"/>
        </w:rPr>
        <w:t>ài đặt và gỡ bỏ Enterprise Manager</w:t>
      </w:r>
      <w:bookmarkEnd w:id="22"/>
    </w:p>
    <w:p w:rsidR="00C6280A" w:rsidRDefault="00C6280A" w:rsidP="00C6280A">
      <w:pPr>
        <w:pStyle w:val="Heading3"/>
        <w:rPr>
          <w:lang w:val="en-US"/>
        </w:rPr>
      </w:pPr>
      <w:bookmarkStart w:id="23" w:name="_Toc321914272"/>
      <w:r>
        <w:rPr>
          <w:lang w:val="en-US"/>
        </w:rPr>
        <w:t>Cài đặt</w:t>
      </w:r>
      <w:bookmarkEnd w:id="23"/>
    </w:p>
    <w:p w:rsidR="00C6280A" w:rsidRPr="00C6280A" w:rsidRDefault="00C6280A" w:rsidP="00C6280A">
      <w:pPr>
        <w:rPr>
          <w:lang w:eastAsia="x-none"/>
        </w:rPr>
      </w:pPr>
      <w:r>
        <w:rPr>
          <w:lang w:eastAsia="x-none"/>
        </w:rPr>
        <w:t>Tạo repository để chứa dữ liệu của EM:</w:t>
      </w:r>
    </w:p>
    <w:p w:rsidR="00C6280A" w:rsidRDefault="00C6280A" w:rsidP="00C6280A">
      <w:pPr>
        <w:pStyle w:val="Code"/>
        <w:pBdr>
          <w:left w:val="single" w:sz="4" w:space="1" w:color="auto"/>
          <w:right w:val="single" w:sz="4" w:space="1" w:color="auto"/>
        </w:pBdr>
        <w:ind w:firstLine="0"/>
      </w:pPr>
      <w:r>
        <w:t>$ emca -repos create -cluster</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STARTED EMCA at Apr 5, 2012 4:04:45 PM</w:t>
      </w:r>
    </w:p>
    <w:p w:rsidR="00C6280A" w:rsidRDefault="00C6280A" w:rsidP="00C6280A">
      <w:pPr>
        <w:pStyle w:val="Code"/>
        <w:pBdr>
          <w:left w:val="single" w:sz="4" w:space="1" w:color="auto"/>
          <w:right w:val="single" w:sz="4" w:space="1" w:color="auto"/>
        </w:pBdr>
        <w:ind w:firstLine="0"/>
      </w:pPr>
      <w:r>
        <w:t>EM Configuration Assistant, Version 10.2.0.5.0 Production</w:t>
      </w:r>
    </w:p>
    <w:p w:rsidR="00C6280A" w:rsidRDefault="00C6280A" w:rsidP="00C6280A">
      <w:pPr>
        <w:pStyle w:val="Code"/>
        <w:pBdr>
          <w:left w:val="single" w:sz="4" w:space="1" w:color="auto"/>
          <w:right w:val="single" w:sz="4" w:space="1" w:color="auto"/>
        </w:pBdr>
        <w:ind w:firstLine="0"/>
      </w:pPr>
      <w:r>
        <w:t>Copyright (c) 2003, 2009, Oracle.  All rights reserved.</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Enter the following information:</w:t>
      </w:r>
    </w:p>
    <w:p w:rsidR="00C6280A" w:rsidRDefault="00C6280A" w:rsidP="00C6280A">
      <w:pPr>
        <w:pStyle w:val="Code"/>
        <w:pBdr>
          <w:left w:val="single" w:sz="4" w:space="1" w:color="auto"/>
          <w:right w:val="single" w:sz="4" w:space="1" w:color="auto"/>
        </w:pBdr>
        <w:ind w:firstLine="0"/>
      </w:pPr>
      <w:r>
        <w:t>Database unique name: testdb</w:t>
      </w:r>
    </w:p>
    <w:p w:rsidR="00C6280A" w:rsidRDefault="00C6280A" w:rsidP="00C6280A">
      <w:pPr>
        <w:pStyle w:val="Code"/>
        <w:pBdr>
          <w:left w:val="single" w:sz="4" w:space="1" w:color="auto"/>
          <w:right w:val="single" w:sz="4" w:space="1" w:color="auto"/>
        </w:pBdr>
        <w:ind w:firstLine="0"/>
      </w:pPr>
      <w:r>
        <w:t>Listener port number: 1521</w:t>
      </w:r>
    </w:p>
    <w:p w:rsidR="00C6280A" w:rsidRDefault="00C6280A" w:rsidP="00C6280A">
      <w:pPr>
        <w:pStyle w:val="Code"/>
        <w:pBdr>
          <w:left w:val="single" w:sz="4" w:space="1" w:color="auto"/>
          <w:right w:val="single" w:sz="4" w:space="1" w:color="auto"/>
        </w:pBdr>
        <w:ind w:firstLine="0"/>
      </w:pPr>
      <w:r>
        <w:t xml:space="preserve">Password for SYS user:  </w:t>
      </w:r>
    </w:p>
    <w:p w:rsidR="00C6280A" w:rsidRPr="00C6280A" w:rsidRDefault="00C6280A" w:rsidP="00C6280A">
      <w:pPr>
        <w:pStyle w:val="Code"/>
        <w:pBdr>
          <w:left w:val="single" w:sz="4" w:space="1" w:color="auto"/>
          <w:right w:val="single" w:sz="4" w:space="1" w:color="auto"/>
        </w:pBdr>
        <w:ind w:firstLine="0"/>
        <w:rPr>
          <w:lang w:val="en-US"/>
        </w:rPr>
      </w:pPr>
      <w:r>
        <w:t>Password for SYSMAN user:</w:t>
      </w:r>
      <w:r>
        <w:rPr>
          <w:lang w:val="en-US"/>
        </w:rPr>
        <w:t xml:space="preserve"> </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Do you wish to continue? [yes(Y)/no(N)]: y</w:t>
      </w:r>
    </w:p>
    <w:p w:rsidR="00C6280A" w:rsidRDefault="00C6280A" w:rsidP="00C6280A">
      <w:pPr>
        <w:pStyle w:val="Code"/>
        <w:pBdr>
          <w:left w:val="single" w:sz="4" w:space="1" w:color="auto"/>
          <w:right w:val="single" w:sz="4" w:space="1" w:color="auto"/>
        </w:pBdr>
        <w:ind w:firstLine="0"/>
      </w:pPr>
      <w:r>
        <w:t>Apr 5, 2012 4:04:58 PM oracle.sysman.emcp.EMConfig perform</w:t>
      </w:r>
    </w:p>
    <w:p w:rsidR="00C6280A" w:rsidRDefault="00C6280A" w:rsidP="00C6280A">
      <w:pPr>
        <w:pStyle w:val="Code"/>
        <w:pBdr>
          <w:left w:val="single" w:sz="4" w:space="1" w:color="auto"/>
          <w:right w:val="single" w:sz="4" w:space="1" w:color="auto"/>
        </w:pBdr>
        <w:ind w:firstLine="0"/>
      </w:pPr>
      <w:r>
        <w:t>INFO: This operation is being logged at /u01/app/oracle/10.2.0/product/bvldb/cfgtoollogs/emca/testdb/emca_2012-04-05_04-04-45-PM.log.</w:t>
      </w:r>
    </w:p>
    <w:p w:rsidR="00C6280A" w:rsidRDefault="00C6280A" w:rsidP="00C6280A">
      <w:pPr>
        <w:pStyle w:val="Code"/>
        <w:pBdr>
          <w:left w:val="single" w:sz="4" w:space="1" w:color="auto"/>
          <w:right w:val="single" w:sz="4" w:space="1" w:color="auto"/>
        </w:pBdr>
        <w:ind w:firstLine="0"/>
      </w:pPr>
      <w:r>
        <w:t>Apr 5, 2012 4:05:01 PM oracle.sysman.emcp.EMReposConfig createRepository</w:t>
      </w:r>
    </w:p>
    <w:p w:rsidR="00C6280A" w:rsidRDefault="00C6280A" w:rsidP="00C6280A">
      <w:pPr>
        <w:pStyle w:val="Code"/>
        <w:pBdr>
          <w:left w:val="single" w:sz="4" w:space="1" w:color="auto"/>
          <w:right w:val="single" w:sz="4" w:space="1" w:color="auto"/>
        </w:pBdr>
        <w:ind w:firstLine="0"/>
      </w:pPr>
      <w:r>
        <w:t>INFO: Creating the EM repository (this may take a while) ...</w:t>
      </w:r>
    </w:p>
    <w:p w:rsidR="00C6280A" w:rsidRDefault="00C6280A" w:rsidP="00C6280A">
      <w:pPr>
        <w:pStyle w:val="Code"/>
        <w:pBdr>
          <w:left w:val="single" w:sz="4" w:space="1" w:color="auto"/>
          <w:right w:val="single" w:sz="4" w:space="1" w:color="auto"/>
        </w:pBdr>
        <w:ind w:firstLine="0"/>
      </w:pPr>
      <w:r>
        <w:t>Apr 5, 2012 4:06:58 PM oracle.sysman.emcp.EMReposConfig invoke</w:t>
      </w:r>
    </w:p>
    <w:p w:rsidR="00C6280A" w:rsidRDefault="00C6280A" w:rsidP="00C6280A">
      <w:pPr>
        <w:pStyle w:val="Code"/>
        <w:pBdr>
          <w:left w:val="single" w:sz="4" w:space="1" w:color="auto"/>
          <w:right w:val="single" w:sz="4" w:space="1" w:color="auto"/>
        </w:pBdr>
        <w:ind w:firstLine="0"/>
      </w:pPr>
      <w:r>
        <w:t>INFO: Repository successfully created</w:t>
      </w:r>
    </w:p>
    <w:p w:rsidR="00C6280A" w:rsidRDefault="00C6280A" w:rsidP="00C6280A">
      <w:pPr>
        <w:pStyle w:val="Code"/>
        <w:pBdr>
          <w:left w:val="single" w:sz="4" w:space="1" w:color="auto"/>
          <w:right w:val="single" w:sz="4" w:space="1" w:color="auto"/>
        </w:pBdr>
        <w:ind w:firstLine="0"/>
      </w:pPr>
      <w:r>
        <w:t>Enterprise Manager configuration completed successfully</w:t>
      </w:r>
    </w:p>
    <w:p w:rsidR="00C6280A" w:rsidRDefault="00C6280A" w:rsidP="00C6280A">
      <w:pPr>
        <w:pStyle w:val="Code"/>
        <w:pBdr>
          <w:left w:val="single" w:sz="4" w:space="1" w:color="auto"/>
          <w:right w:val="single" w:sz="4" w:space="1" w:color="auto"/>
        </w:pBdr>
        <w:ind w:firstLine="0"/>
      </w:pPr>
      <w:r>
        <w:t>FINISHED EMCA at Apr 5, 2012 4:06:58 PM</w:t>
      </w:r>
    </w:p>
    <w:p w:rsidR="00C6280A" w:rsidRDefault="00C6280A" w:rsidP="00C6280A"/>
    <w:p w:rsidR="00C6280A" w:rsidRDefault="00C6280A" w:rsidP="00C6280A">
      <w:r>
        <w:t>Unlock các user của EM:</w:t>
      </w:r>
    </w:p>
    <w:p w:rsidR="00C6280A" w:rsidRDefault="00C6280A" w:rsidP="00C6280A">
      <w:pPr>
        <w:pStyle w:val="Code"/>
        <w:pBdr>
          <w:left w:val="single" w:sz="4" w:space="1" w:color="auto"/>
          <w:right w:val="single" w:sz="4" w:space="1" w:color="auto"/>
        </w:pBdr>
        <w:ind w:firstLine="0"/>
      </w:pPr>
      <w:r>
        <w:t>$ export ORACLE_SID=testdb1</w:t>
      </w:r>
    </w:p>
    <w:p w:rsidR="00C6280A" w:rsidRDefault="00C6280A" w:rsidP="00C6280A">
      <w:pPr>
        <w:pStyle w:val="Code"/>
        <w:pBdr>
          <w:left w:val="single" w:sz="4" w:space="1" w:color="auto"/>
          <w:right w:val="single" w:sz="4" w:space="1" w:color="auto"/>
        </w:pBdr>
        <w:ind w:firstLine="0"/>
      </w:pPr>
      <w:r>
        <w:t>$ sqlplus /nolog</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SQL*Plus: Release 10.2.0.5.0 - Production on Thu Apr 5 16:14:48 2012</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Copyright (c) 1982, 2010, Oracle.  All Rights Reserved.</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SQL&gt; conn /as sysdba</w:t>
      </w:r>
    </w:p>
    <w:p w:rsidR="00C6280A" w:rsidRDefault="00C6280A" w:rsidP="00C6280A">
      <w:pPr>
        <w:pStyle w:val="Code"/>
        <w:pBdr>
          <w:left w:val="single" w:sz="4" w:space="1" w:color="auto"/>
          <w:right w:val="single" w:sz="4" w:space="1" w:color="auto"/>
        </w:pBdr>
        <w:ind w:firstLine="0"/>
      </w:pPr>
      <w:r>
        <w:t>Connected.</w:t>
      </w:r>
    </w:p>
    <w:p w:rsidR="00C6280A" w:rsidRDefault="00C6280A" w:rsidP="00C6280A">
      <w:pPr>
        <w:pStyle w:val="Code"/>
        <w:pBdr>
          <w:left w:val="single" w:sz="4" w:space="1" w:color="auto"/>
          <w:right w:val="single" w:sz="4" w:space="1" w:color="auto"/>
        </w:pBdr>
        <w:ind w:firstLine="0"/>
      </w:pPr>
      <w:r>
        <w:t>SQL&gt; alter user SYSMAN account unlock;</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User altered.</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SQL&gt; alter user DBSNMP account unlock;</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User altered.</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SQL&gt; alter user sysman identified by oracle;</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User altered.</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SQL&gt; alter user DBSNMP identified by oracle;</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User altered.</w:t>
      </w:r>
    </w:p>
    <w:p w:rsidR="00C6280A" w:rsidRDefault="00C6280A" w:rsidP="00C6280A"/>
    <w:p w:rsidR="00C6280A" w:rsidRDefault="00C6280A" w:rsidP="00C6280A">
      <w:r>
        <w:t>Tạo Enterprise Manager</w:t>
      </w:r>
    </w:p>
    <w:p w:rsidR="00C6280A" w:rsidRDefault="00C6280A" w:rsidP="00C6280A">
      <w:pPr>
        <w:pStyle w:val="Code"/>
        <w:pBdr>
          <w:left w:val="single" w:sz="4" w:space="1" w:color="auto"/>
          <w:right w:val="single" w:sz="4" w:space="1" w:color="auto"/>
        </w:pBdr>
        <w:ind w:firstLine="0"/>
      </w:pPr>
      <w:r>
        <w:t>$ emca -config dbcontrol db -cluster</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STARTED EMCA at Apr 5, 2012 4:17:44 PM</w:t>
      </w:r>
    </w:p>
    <w:p w:rsidR="00C6280A" w:rsidRDefault="00C6280A" w:rsidP="00C6280A">
      <w:pPr>
        <w:pStyle w:val="Code"/>
        <w:pBdr>
          <w:left w:val="single" w:sz="4" w:space="1" w:color="auto"/>
          <w:right w:val="single" w:sz="4" w:space="1" w:color="auto"/>
        </w:pBdr>
        <w:ind w:firstLine="0"/>
      </w:pPr>
      <w:r>
        <w:t>EM Configuration Assistant, Version 10.2.0.5.0 Production</w:t>
      </w:r>
    </w:p>
    <w:p w:rsidR="00C6280A" w:rsidRDefault="00C6280A" w:rsidP="00C6280A">
      <w:pPr>
        <w:pStyle w:val="Code"/>
        <w:pBdr>
          <w:left w:val="single" w:sz="4" w:space="1" w:color="auto"/>
          <w:right w:val="single" w:sz="4" w:space="1" w:color="auto"/>
        </w:pBdr>
        <w:ind w:firstLine="0"/>
      </w:pPr>
      <w:r>
        <w:t>Copyright (c) 2003, 2009, Oracle.  All rights reserved.</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Enter the following information:</w:t>
      </w:r>
    </w:p>
    <w:p w:rsidR="00C6280A" w:rsidRDefault="00C6280A" w:rsidP="00C6280A">
      <w:pPr>
        <w:pStyle w:val="Code"/>
        <w:pBdr>
          <w:left w:val="single" w:sz="4" w:space="1" w:color="auto"/>
          <w:right w:val="single" w:sz="4" w:space="1" w:color="auto"/>
        </w:pBdr>
        <w:ind w:firstLine="0"/>
      </w:pPr>
      <w:r>
        <w:t>Database unique name: testdb</w:t>
      </w:r>
    </w:p>
    <w:p w:rsidR="00C6280A" w:rsidRDefault="00C6280A" w:rsidP="00C6280A">
      <w:pPr>
        <w:pStyle w:val="Code"/>
        <w:pBdr>
          <w:left w:val="single" w:sz="4" w:space="1" w:color="auto"/>
          <w:right w:val="single" w:sz="4" w:space="1" w:color="auto"/>
        </w:pBdr>
        <w:ind w:firstLine="0"/>
      </w:pPr>
      <w:r>
        <w:t>Listener port number: 1521</w:t>
      </w:r>
    </w:p>
    <w:p w:rsidR="00C6280A" w:rsidRDefault="00C6280A" w:rsidP="00C6280A">
      <w:pPr>
        <w:pStyle w:val="Code"/>
        <w:pBdr>
          <w:left w:val="single" w:sz="4" w:space="1" w:color="auto"/>
          <w:right w:val="single" w:sz="4" w:space="1" w:color="auto"/>
        </w:pBdr>
        <w:ind w:firstLine="0"/>
      </w:pPr>
      <w:r>
        <w:t>Cluster name: bvldb-cluster</w:t>
      </w:r>
    </w:p>
    <w:p w:rsidR="00C6280A" w:rsidRDefault="00C6280A" w:rsidP="00C6280A">
      <w:pPr>
        <w:pStyle w:val="Code"/>
        <w:pBdr>
          <w:left w:val="single" w:sz="4" w:space="1" w:color="auto"/>
          <w:right w:val="single" w:sz="4" w:space="1" w:color="auto"/>
        </w:pBdr>
        <w:ind w:firstLine="0"/>
      </w:pPr>
      <w:r>
        <w:t xml:space="preserve">Password for SYS user:  </w:t>
      </w:r>
    </w:p>
    <w:p w:rsidR="00C6280A" w:rsidRDefault="00C6280A" w:rsidP="00C6280A">
      <w:pPr>
        <w:pStyle w:val="Code"/>
        <w:pBdr>
          <w:left w:val="single" w:sz="4" w:space="1" w:color="auto"/>
          <w:right w:val="single" w:sz="4" w:space="1" w:color="auto"/>
        </w:pBdr>
        <w:ind w:firstLine="0"/>
      </w:pPr>
      <w:r>
        <w:t xml:space="preserve">Password for DBSNMP user:  </w:t>
      </w:r>
    </w:p>
    <w:p w:rsidR="00C6280A" w:rsidRDefault="00C6280A" w:rsidP="00C6280A">
      <w:pPr>
        <w:pStyle w:val="Code"/>
        <w:pBdr>
          <w:left w:val="single" w:sz="4" w:space="1" w:color="auto"/>
          <w:right w:val="single" w:sz="4" w:space="1" w:color="auto"/>
        </w:pBdr>
        <w:ind w:firstLine="0"/>
      </w:pPr>
      <w:r>
        <w:t xml:space="preserve">Password for SYSMAN user:  </w:t>
      </w:r>
    </w:p>
    <w:p w:rsidR="00C6280A" w:rsidRDefault="00C6280A" w:rsidP="00C6280A">
      <w:pPr>
        <w:pStyle w:val="Code"/>
        <w:pBdr>
          <w:left w:val="single" w:sz="4" w:space="1" w:color="auto"/>
          <w:right w:val="single" w:sz="4" w:space="1" w:color="auto"/>
        </w:pBdr>
        <w:ind w:firstLine="0"/>
      </w:pPr>
      <w:r>
        <w:t xml:space="preserve">Email address for notifications (optional): </w:t>
      </w:r>
    </w:p>
    <w:p w:rsidR="00C6280A" w:rsidRDefault="00C6280A" w:rsidP="00C6280A">
      <w:pPr>
        <w:pStyle w:val="Code"/>
        <w:pBdr>
          <w:left w:val="single" w:sz="4" w:space="1" w:color="auto"/>
          <w:right w:val="single" w:sz="4" w:space="1" w:color="auto"/>
        </w:pBdr>
        <w:ind w:firstLine="0"/>
      </w:pPr>
      <w:r>
        <w:t xml:space="preserve">Outgoing Mail (SMTP) server for notifications (optional): </w:t>
      </w:r>
    </w:p>
    <w:p w:rsidR="00C6280A" w:rsidRDefault="00C6280A" w:rsidP="00C6280A">
      <w:pPr>
        <w:pStyle w:val="Code"/>
        <w:pBdr>
          <w:left w:val="single" w:sz="4" w:space="1" w:color="auto"/>
          <w:right w:val="single" w:sz="4" w:space="1" w:color="auto"/>
        </w:pBdr>
        <w:ind w:firstLine="0"/>
      </w:pPr>
      <w:r>
        <w:t>ASM ORACLE_HOME [ /u01/app/oracle/10.2.0/product/bvldb ]: /u01/app/11.2.0/grid</w:t>
      </w:r>
    </w:p>
    <w:p w:rsidR="00C6280A" w:rsidRDefault="00C6280A" w:rsidP="00C6280A">
      <w:pPr>
        <w:pStyle w:val="Code"/>
        <w:pBdr>
          <w:left w:val="single" w:sz="4" w:space="1" w:color="auto"/>
          <w:right w:val="single" w:sz="4" w:space="1" w:color="auto"/>
        </w:pBdr>
        <w:ind w:firstLine="0"/>
      </w:pPr>
      <w:r>
        <w:t xml:space="preserve">ASM port [ 1521 ]: </w:t>
      </w:r>
    </w:p>
    <w:p w:rsidR="00C6280A" w:rsidRDefault="00C6280A" w:rsidP="00C6280A">
      <w:pPr>
        <w:pStyle w:val="Code"/>
        <w:pBdr>
          <w:left w:val="single" w:sz="4" w:space="1" w:color="auto"/>
          <w:right w:val="single" w:sz="4" w:space="1" w:color="auto"/>
        </w:pBdr>
        <w:ind w:firstLine="0"/>
      </w:pPr>
      <w:r>
        <w:t xml:space="preserve">ASM user role [ SYSDBA ]: </w:t>
      </w:r>
    </w:p>
    <w:p w:rsidR="00C6280A" w:rsidRDefault="00C6280A" w:rsidP="00C6280A">
      <w:pPr>
        <w:pStyle w:val="Code"/>
        <w:pBdr>
          <w:left w:val="single" w:sz="4" w:space="1" w:color="auto"/>
          <w:right w:val="single" w:sz="4" w:space="1" w:color="auto"/>
        </w:pBdr>
        <w:ind w:firstLine="0"/>
      </w:pPr>
      <w:r>
        <w:t xml:space="preserve">ASM username [ SYS ]: </w:t>
      </w:r>
    </w:p>
    <w:p w:rsidR="00C6280A" w:rsidRDefault="00C6280A" w:rsidP="00C6280A">
      <w:pPr>
        <w:pStyle w:val="Code"/>
        <w:pBdr>
          <w:left w:val="single" w:sz="4" w:space="1" w:color="auto"/>
          <w:right w:val="single" w:sz="4" w:space="1" w:color="auto"/>
        </w:pBdr>
        <w:ind w:firstLine="0"/>
      </w:pPr>
      <w:r>
        <w:t xml:space="preserve">ASM user password:  </w:t>
      </w:r>
    </w:p>
    <w:p w:rsidR="00C6280A" w:rsidRDefault="00C6280A" w:rsidP="00C6280A">
      <w:pPr>
        <w:pStyle w:val="Code"/>
        <w:pBdr>
          <w:left w:val="single" w:sz="4" w:space="1" w:color="auto"/>
          <w:right w:val="single" w:sz="4" w:space="1" w:color="auto"/>
        </w:pBdr>
        <w:ind w:firstLine="0"/>
      </w:pPr>
      <w:r>
        <w:t>-----------------------------------------------------------------</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You have specified the following settings</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Database ORACLE_HOME ................ /u01/app/oracle/10.2.0/product/bvldb</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Database instance hostname ................ bvldb01</w:t>
      </w:r>
    </w:p>
    <w:p w:rsidR="00C6280A" w:rsidRDefault="00C6280A" w:rsidP="00C6280A">
      <w:pPr>
        <w:pStyle w:val="Code"/>
        <w:pBdr>
          <w:left w:val="single" w:sz="4" w:space="1" w:color="auto"/>
          <w:right w:val="single" w:sz="4" w:space="1" w:color="auto"/>
        </w:pBdr>
        <w:ind w:firstLine="0"/>
      </w:pPr>
      <w:r>
        <w:t>Listener port number ................ 1521</w:t>
      </w:r>
    </w:p>
    <w:p w:rsidR="00C6280A" w:rsidRDefault="00C6280A" w:rsidP="00C6280A">
      <w:pPr>
        <w:pStyle w:val="Code"/>
        <w:pBdr>
          <w:left w:val="single" w:sz="4" w:space="1" w:color="auto"/>
          <w:right w:val="single" w:sz="4" w:space="1" w:color="auto"/>
        </w:pBdr>
        <w:ind w:firstLine="0"/>
      </w:pPr>
      <w:r>
        <w:t>Cluster name ................ bvldb-cluster</w:t>
      </w:r>
    </w:p>
    <w:p w:rsidR="00C6280A" w:rsidRDefault="00C6280A" w:rsidP="00C6280A">
      <w:pPr>
        <w:pStyle w:val="Code"/>
        <w:pBdr>
          <w:left w:val="single" w:sz="4" w:space="1" w:color="auto"/>
          <w:right w:val="single" w:sz="4" w:space="1" w:color="auto"/>
        </w:pBdr>
        <w:ind w:firstLine="0"/>
      </w:pPr>
      <w:r>
        <w:t>Database unique name ................ testdb</w:t>
      </w:r>
    </w:p>
    <w:p w:rsidR="00C6280A" w:rsidRDefault="00C6280A" w:rsidP="00C6280A">
      <w:pPr>
        <w:pStyle w:val="Code"/>
        <w:pBdr>
          <w:left w:val="single" w:sz="4" w:space="1" w:color="auto"/>
          <w:right w:val="single" w:sz="4" w:space="1" w:color="auto"/>
        </w:pBdr>
        <w:ind w:firstLine="0"/>
      </w:pPr>
      <w:r>
        <w:t xml:space="preserve">Email address for notifications ............... </w:t>
      </w:r>
    </w:p>
    <w:p w:rsidR="00C6280A" w:rsidRDefault="00C6280A" w:rsidP="00C6280A">
      <w:pPr>
        <w:pStyle w:val="Code"/>
        <w:pBdr>
          <w:left w:val="single" w:sz="4" w:space="1" w:color="auto"/>
          <w:right w:val="single" w:sz="4" w:space="1" w:color="auto"/>
        </w:pBdr>
        <w:ind w:firstLine="0"/>
      </w:pPr>
      <w:r>
        <w:t xml:space="preserve">Outgoing Mail (SMTP) server for notifications ............... </w:t>
      </w:r>
    </w:p>
    <w:p w:rsidR="00C6280A" w:rsidRDefault="00C6280A" w:rsidP="00C6280A">
      <w:pPr>
        <w:pStyle w:val="Code"/>
        <w:pBdr>
          <w:left w:val="single" w:sz="4" w:space="1" w:color="auto"/>
          <w:right w:val="single" w:sz="4" w:space="1" w:color="auto"/>
        </w:pBdr>
        <w:ind w:firstLine="0"/>
      </w:pPr>
      <w:r>
        <w:t>ASM ORACLE_HOME ................ /u01/app/11.2.0/grid</w:t>
      </w:r>
    </w:p>
    <w:p w:rsidR="00C6280A" w:rsidRDefault="00C6280A" w:rsidP="00C6280A">
      <w:pPr>
        <w:pStyle w:val="Code"/>
        <w:pBdr>
          <w:left w:val="single" w:sz="4" w:space="1" w:color="auto"/>
          <w:right w:val="single" w:sz="4" w:space="1" w:color="auto"/>
        </w:pBdr>
        <w:ind w:firstLine="0"/>
      </w:pPr>
      <w:r>
        <w:t>ASM port ................ 1521</w:t>
      </w:r>
    </w:p>
    <w:p w:rsidR="00C6280A" w:rsidRDefault="00C6280A" w:rsidP="00C6280A">
      <w:pPr>
        <w:pStyle w:val="Code"/>
        <w:pBdr>
          <w:left w:val="single" w:sz="4" w:space="1" w:color="auto"/>
          <w:right w:val="single" w:sz="4" w:space="1" w:color="auto"/>
        </w:pBdr>
        <w:ind w:firstLine="0"/>
      </w:pPr>
      <w:r>
        <w:t>ASM user role ................ SYSDBA</w:t>
      </w:r>
    </w:p>
    <w:p w:rsidR="00C6280A" w:rsidRDefault="00C6280A" w:rsidP="00C6280A">
      <w:pPr>
        <w:pStyle w:val="Code"/>
        <w:pBdr>
          <w:left w:val="single" w:sz="4" w:space="1" w:color="auto"/>
          <w:right w:val="single" w:sz="4" w:space="1" w:color="auto"/>
        </w:pBdr>
        <w:ind w:firstLine="0"/>
      </w:pPr>
      <w:r>
        <w:t>ASM username ................ SYS</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w:t>
      </w:r>
    </w:p>
    <w:p w:rsidR="00C6280A" w:rsidRDefault="00C6280A" w:rsidP="00C6280A">
      <w:pPr>
        <w:pStyle w:val="Code"/>
        <w:pBdr>
          <w:left w:val="single" w:sz="4" w:space="1" w:color="auto"/>
          <w:right w:val="single" w:sz="4" w:space="1" w:color="auto"/>
        </w:pBdr>
        <w:ind w:firstLine="0"/>
      </w:pPr>
      <w:r>
        <w:t>Do you wish to continue? [yes(Y)/no(N)]: Y</w:t>
      </w:r>
    </w:p>
    <w:p w:rsidR="00C6280A" w:rsidRDefault="00C6280A" w:rsidP="00C6280A">
      <w:pPr>
        <w:pStyle w:val="Code"/>
        <w:pBdr>
          <w:left w:val="single" w:sz="4" w:space="1" w:color="auto"/>
          <w:right w:val="single" w:sz="4" w:space="1" w:color="auto"/>
        </w:pBdr>
        <w:ind w:firstLine="0"/>
      </w:pPr>
      <w:r>
        <w:t>Apr 5, 2012 4:18:37 PM oracle.sysman.emcp.EMConfig perform</w:t>
      </w:r>
    </w:p>
    <w:p w:rsidR="00C6280A" w:rsidRDefault="00C6280A" w:rsidP="00C6280A">
      <w:pPr>
        <w:pStyle w:val="Code"/>
        <w:pBdr>
          <w:left w:val="single" w:sz="4" w:space="1" w:color="auto"/>
          <w:right w:val="single" w:sz="4" w:space="1" w:color="auto"/>
        </w:pBdr>
        <w:ind w:firstLine="0"/>
      </w:pPr>
      <w:r>
        <w:t>INFO: This operation is being logged at /u01/app/oracle/10.2.0/product/bvldb/cfgtoollogs/emca/testdb/emca_2012-04-05_04-17-44-PM.log.</w:t>
      </w:r>
    </w:p>
    <w:p w:rsidR="00C6280A" w:rsidRDefault="00C6280A" w:rsidP="00C6280A">
      <w:pPr>
        <w:pStyle w:val="Code"/>
        <w:pBdr>
          <w:left w:val="single" w:sz="4" w:space="1" w:color="auto"/>
          <w:right w:val="single" w:sz="4" w:space="1" w:color="auto"/>
        </w:pBdr>
        <w:ind w:firstLine="0"/>
      </w:pPr>
      <w:r>
        <w:t>Apr 5, 2012 4:18:43 PM oracle.sysman.emcp.EMDBCConfig instantiateOC4JConfigFiles</w:t>
      </w:r>
    </w:p>
    <w:p w:rsidR="00C6280A" w:rsidRDefault="00C6280A" w:rsidP="00C6280A">
      <w:pPr>
        <w:pStyle w:val="Code"/>
        <w:pBdr>
          <w:left w:val="single" w:sz="4" w:space="1" w:color="auto"/>
          <w:right w:val="single" w:sz="4" w:space="1" w:color="auto"/>
        </w:pBdr>
        <w:ind w:firstLine="0"/>
      </w:pPr>
      <w:r>
        <w:t>INFO: Propagating /u01/app/oracle/10.2.0/product/bvldb/oc4j/j2ee/OC4J_DBConsole_bvldb01_testdb1 to remote nodes ...</w:t>
      </w:r>
    </w:p>
    <w:p w:rsidR="00C6280A" w:rsidRDefault="00C6280A" w:rsidP="00C6280A">
      <w:pPr>
        <w:pStyle w:val="Code"/>
        <w:pBdr>
          <w:left w:val="single" w:sz="4" w:space="1" w:color="auto"/>
          <w:right w:val="single" w:sz="4" w:space="1" w:color="auto"/>
        </w:pBdr>
        <w:ind w:firstLine="0"/>
      </w:pPr>
      <w:r>
        <w:t>Apr 5, 2012 4:18:44 PM oracle.sysman.emcp.EMDBCConfig instantiateOC4JConfigFiles</w:t>
      </w:r>
    </w:p>
    <w:p w:rsidR="00C6280A" w:rsidRDefault="00C6280A" w:rsidP="00C6280A">
      <w:pPr>
        <w:pStyle w:val="Code"/>
        <w:pBdr>
          <w:left w:val="single" w:sz="4" w:space="1" w:color="auto"/>
          <w:right w:val="single" w:sz="4" w:space="1" w:color="auto"/>
        </w:pBdr>
        <w:ind w:firstLine="0"/>
      </w:pPr>
      <w:r>
        <w:t>INFO: Propagating /u01/app/oracle/10.2.0/product/bvldb/oc4j/j2ee/OC4J_DBConsole_bvldb02_testdb2 to remote nodes ...</w:t>
      </w:r>
    </w:p>
    <w:p w:rsidR="00C6280A" w:rsidRDefault="00C6280A" w:rsidP="00C6280A">
      <w:pPr>
        <w:pStyle w:val="Code"/>
        <w:pBdr>
          <w:left w:val="single" w:sz="4" w:space="1" w:color="auto"/>
          <w:right w:val="single" w:sz="4" w:space="1" w:color="auto"/>
        </w:pBdr>
        <w:ind w:firstLine="0"/>
      </w:pPr>
      <w:r>
        <w:t>Apr 5, 2012 4:18:48 PM oracle.sysman.emcp.EMAgentConfig deployStateDirs</w:t>
      </w:r>
    </w:p>
    <w:p w:rsidR="00C6280A" w:rsidRDefault="00C6280A" w:rsidP="00C6280A">
      <w:pPr>
        <w:pStyle w:val="Code"/>
        <w:pBdr>
          <w:left w:val="single" w:sz="4" w:space="1" w:color="auto"/>
          <w:right w:val="single" w:sz="4" w:space="1" w:color="auto"/>
        </w:pBdr>
        <w:ind w:firstLine="0"/>
      </w:pPr>
      <w:r>
        <w:t>INFO: Propagating /u01/app/oracle/10.2.0/product/bvldb/bvldb01_testdb1 to remote nodes ...</w:t>
      </w:r>
    </w:p>
    <w:p w:rsidR="00C6280A" w:rsidRDefault="00C6280A" w:rsidP="00C6280A">
      <w:pPr>
        <w:pStyle w:val="Code"/>
        <w:pBdr>
          <w:left w:val="single" w:sz="4" w:space="1" w:color="auto"/>
          <w:right w:val="single" w:sz="4" w:space="1" w:color="auto"/>
        </w:pBdr>
        <w:ind w:firstLine="0"/>
      </w:pPr>
      <w:r>
        <w:t>Apr 5, 2012 4:18:50 PM oracle.sysman.emcp.EMAgentConfig deployStateDirs</w:t>
      </w:r>
    </w:p>
    <w:p w:rsidR="00C6280A" w:rsidRDefault="00C6280A" w:rsidP="00C6280A">
      <w:pPr>
        <w:pStyle w:val="Code"/>
        <w:pBdr>
          <w:left w:val="single" w:sz="4" w:space="1" w:color="auto"/>
          <w:right w:val="single" w:sz="4" w:space="1" w:color="auto"/>
        </w:pBdr>
        <w:ind w:firstLine="0"/>
      </w:pPr>
      <w:r>
        <w:t>INFO: Propagating /u01/app/oracle/10.2.0/product/bvldb/bvldb02_testdb2 to remote nodes ...</w:t>
      </w:r>
    </w:p>
    <w:p w:rsidR="00C6280A" w:rsidRDefault="00C6280A" w:rsidP="00C6280A">
      <w:pPr>
        <w:pStyle w:val="Code"/>
        <w:pBdr>
          <w:left w:val="single" w:sz="4" w:space="1" w:color="auto"/>
          <w:right w:val="single" w:sz="4" w:space="1" w:color="auto"/>
        </w:pBdr>
        <w:ind w:firstLine="0"/>
      </w:pPr>
      <w:r>
        <w:t>Apr 5, 2012 4:18:52 PM oracle.sysman.emcp.util.DBControlUtil secureDBConsole</w:t>
      </w:r>
    </w:p>
    <w:p w:rsidR="00C6280A" w:rsidRDefault="00C6280A" w:rsidP="00C6280A">
      <w:pPr>
        <w:pStyle w:val="Code"/>
        <w:pBdr>
          <w:left w:val="single" w:sz="4" w:space="1" w:color="auto"/>
          <w:right w:val="single" w:sz="4" w:space="1" w:color="auto"/>
        </w:pBdr>
        <w:ind w:firstLine="0"/>
      </w:pPr>
      <w:r>
        <w:t>INFO: Securing Database Control (this may take a while) ...</w:t>
      </w:r>
    </w:p>
    <w:p w:rsidR="00C6280A" w:rsidRDefault="00C6280A" w:rsidP="00C6280A">
      <w:pPr>
        <w:pStyle w:val="Code"/>
        <w:pBdr>
          <w:left w:val="single" w:sz="4" w:space="1" w:color="auto"/>
          <w:right w:val="single" w:sz="4" w:space="1" w:color="auto"/>
        </w:pBdr>
        <w:ind w:firstLine="0"/>
      </w:pPr>
      <w:r>
        <w:t>Apr 5, 2012 4:20:09 PM oracle.sysman.emcp.util.DBControlUtil startOMS</w:t>
      </w:r>
    </w:p>
    <w:p w:rsidR="00C6280A" w:rsidRDefault="00C6280A" w:rsidP="00C6280A">
      <w:pPr>
        <w:pStyle w:val="Code"/>
        <w:pBdr>
          <w:left w:val="single" w:sz="4" w:space="1" w:color="auto"/>
          <w:right w:val="single" w:sz="4" w:space="1" w:color="auto"/>
        </w:pBdr>
        <w:ind w:firstLine="0"/>
      </w:pPr>
      <w:r>
        <w:t>INFO: Starting Database Control (this may take a while) ...</w:t>
      </w:r>
    </w:p>
    <w:p w:rsidR="00C6280A" w:rsidRDefault="00C6280A" w:rsidP="00C6280A">
      <w:pPr>
        <w:pStyle w:val="Code"/>
        <w:pBdr>
          <w:left w:val="single" w:sz="4" w:space="1" w:color="auto"/>
          <w:right w:val="single" w:sz="4" w:space="1" w:color="auto"/>
        </w:pBdr>
        <w:ind w:firstLine="0"/>
      </w:pPr>
      <w:r>
        <w:t>Apr 5, 2012 4:21:59 PM oracle.sysman.emcp.EMDBPostConfig performConfiguration</w:t>
      </w:r>
    </w:p>
    <w:p w:rsidR="00C6280A" w:rsidRDefault="00C6280A" w:rsidP="00C6280A">
      <w:pPr>
        <w:pStyle w:val="Code"/>
        <w:pBdr>
          <w:left w:val="single" w:sz="4" w:space="1" w:color="auto"/>
          <w:right w:val="single" w:sz="4" w:space="1" w:color="auto"/>
        </w:pBdr>
        <w:ind w:firstLine="0"/>
      </w:pPr>
      <w:r>
        <w:t>INFO: Database Control started successfully</w:t>
      </w:r>
    </w:p>
    <w:p w:rsidR="00C6280A" w:rsidRDefault="00C6280A" w:rsidP="00C6280A">
      <w:pPr>
        <w:pStyle w:val="Code"/>
        <w:pBdr>
          <w:left w:val="single" w:sz="4" w:space="1" w:color="auto"/>
          <w:right w:val="single" w:sz="4" w:space="1" w:color="auto"/>
        </w:pBdr>
        <w:ind w:firstLine="0"/>
      </w:pPr>
      <w:r>
        <w:t>Apr 5, 2012 4:21:59 PM oracle.sysman.emcp.EMDBPostConfig performConfiguration</w:t>
      </w:r>
    </w:p>
    <w:p w:rsidR="00C6280A" w:rsidRDefault="00C6280A" w:rsidP="00C6280A">
      <w:pPr>
        <w:pStyle w:val="Code"/>
        <w:pBdr>
          <w:left w:val="single" w:sz="4" w:space="1" w:color="auto"/>
          <w:right w:val="single" w:sz="4" w:space="1" w:color="auto"/>
        </w:pBdr>
        <w:ind w:firstLine="0"/>
      </w:pPr>
      <w:r>
        <w:t>INFO: &gt;&gt;&gt;&gt;&gt;&gt;&gt;&gt;&gt;&gt;&gt; The Database Control URL is https://bvldb01:5500/em &lt;&lt;&lt;&lt;&lt;&lt;&lt;&lt;&lt;&lt;&lt;</w:t>
      </w:r>
    </w:p>
    <w:p w:rsidR="00C6280A" w:rsidRDefault="00C6280A" w:rsidP="00C6280A">
      <w:pPr>
        <w:pStyle w:val="Code"/>
        <w:pBdr>
          <w:left w:val="single" w:sz="4" w:space="1" w:color="auto"/>
          <w:right w:val="single" w:sz="4" w:space="1" w:color="auto"/>
        </w:pBdr>
        <w:ind w:firstLine="0"/>
      </w:pPr>
      <w:r>
        <w:t>Apr 5, 2012 4:21:59 PM oracle.sysman.emcp.EMDBPostConfig showClusterDBCAgentMessage</w:t>
      </w:r>
    </w:p>
    <w:p w:rsidR="00C6280A" w:rsidRDefault="00C6280A" w:rsidP="00C6280A">
      <w:pPr>
        <w:pStyle w:val="Code"/>
        <w:pBdr>
          <w:left w:val="single" w:sz="4" w:space="1" w:color="auto"/>
          <w:right w:val="single" w:sz="4" w:space="1" w:color="auto"/>
        </w:pBdr>
        <w:ind w:firstLine="0"/>
      </w:pPr>
      <w:r>
        <w:t xml:space="preserve">INFO: </w:t>
      </w:r>
    </w:p>
    <w:p w:rsidR="00C6280A" w:rsidRDefault="00C6280A" w:rsidP="00C6280A">
      <w:pPr>
        <w:pStyle w:val="Code"/>
        <w:pBdr>
          <w:left w:val="single" w:sz="4" w:space="1" w:color="auto"/>
          <w:right w:val="single" w:sz="4" w:space="1" w:color="auto"/>
        </w:pBdr>
        <w:ind w:firstLine="0"/>
      </w:pPr>
      <w:r>
        <w:t>****************  Current Configuration  ****************</w:t>
      </w:r>
    </w:p>
    <w:p w:rsidR="00C6280A" w:rsidRDefault="00C6280A" w:rsidP="00C6280A">
      <w:pPr>
        <w:pStyle w:val="Code"/>
        <w:pBdr>
          <w:left w:val="single" w:sz="4" w:space="1" w:color="auto"/>
          <w:right w:val="single" w:sz="4" w:space="1" w:color="auto"/>
        </w:pBdr>
        <w:ind w:firstLine="0"/>
      </w:pPr>
      <w:r>
        <w:t xml:space="preserve"> INSTANCE            NODE           DBCONTROL_UPLOAD_HOST</w:t>
      </w:r>
    </w:p>
    <w:p w:rsidR="00C6280A" w:rsidRDefault="00C6280A" w:rsidP="00C6280A">
      <w:pPr>
        <w:pStyle w:val="Code"/>
        <w:pBdr>
          <w:left w:val="single" w:sz="4" w:space="1" w:color="auto"/>
          <w:right w:val="single" w:sz="4" w:space="1" w:color="auto"/>
        </w:pBdr>
        <w:ind w:firstLine="0"/>
      </w:pPr>
      <w:r>
        <w:t>----------        ----------        ---------------------</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testdb1           bvldb01           bvldb01</w:t>
      </w:r>
    </w:p>
    <w:p w:rsidR="00C6280A" w:rsidRDefault="00C6280A" w:rsidP="00C6280A">
      <w:pPr>
        <w:pStyle w:val="Code"/>
        <w:pBdr>
          <w:left w:val="single" w:sz="4" w:space="1" w:color="auto"/>
          <w:right w:val="single" w:sz="4" w:space="1" w:color="auto"/>
        </w:pBdr>
        <w:ind w:firstLine="0"/>
      </w:pPr>
      <w:r>
        <w:t>testdb2           bvldb02           bvldb01</w:t>
      </w: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p>
    <w:p w:rsidR="00C6280A" w:rsidRDefault="00C6280A" w:rsidP="00C6280A">
      <w:pPr>
        <w:pStyle w:val="Code"/>
        <w:pBdr>
          <w:left w:val="single" w:sz="4" w:space="1" w:color="auto"/>
          <w:right w:val="single" w:sz="4" w:space="1" w:color="auto"/>
        </w:pBdr>
        <w:ind w:firstLine="0"/>
      </w:pPr>
      <w:r>
        <w:t>Enterprise Manager configuration completed successfully</w:t>
      </w:r>
    </w:p>
    <w:p w:rsidR="00C6280A" w:rsidRDefault="00C6280A" w:rsidP="00C6280A">
      <w:pPr>
        <w:pStyle w:val="Code"/>
        <w:pBdr>
          <w:left w:val="single" w:sz="4" w:space="1" w:color="auto"/>
          <w:right w:val="single" w:sz="4" w:space="1" w:color="auto"/>
        </w:pBdr>
        <w:ind w:firstLine="0"/>
        <w:rPr>
          <w:lang w:val="en-US"/>
        </w:rPr>
      </w:pPr>
      <w:r>
        <w:t>FINISHED EMCA at Apr 5, 2012 4:21:59 PM</w:t>
      </w:r>
    </w:p>
    <w:p w:rsidR="00C6280A" w:rsidRDefault="00C6280A" w:rsidP="00C6280A"/>
    <w:p w:rsidR="00C6280A" w:rsidRPr="00C6280A" w:rsidRDefault="00C6280A" w:rsidP="00C6280A">
      <w:r>
        <w:t xml:space="preserve">Kiểm tra trạng thái dbconsole </w:t>
      </w:r>
    </w:p>
    <w:p w:rsidR="00C6280A" w:rsidRDefault="00C6280A" w:rsidP="00C6280A">
      <w:pPr>
        <w:pStyle w:val="Code"/>
        <w:pBdr>
          <w:left w:val="single" w:sz="4" w:space="1" w:color="auto"/>
          <w:right w:val="single" w:sz="4" w:space="1" w:color="auto"/>
        </w:pBdr>
        <w:ind w:firstLine="0"/>
      </w:pPr>
      <w:r>
        <w:t>&lt;oracle@bvldb01:/home/oracle&gt;$ emctl status dbconsole</w:t>
      </w:r>
    </w:p>
    <w:p w:rsidR="00C6280A" w:rsidRDefault="00C6280A" w:rsidP="00C6280A">
      <w:pPr>
        <w:pStyle w:val="Code"/>
        <w:pBdr>
          <w:left w:val="single" w:sz="4" w:space="1" w:color="auto"/>
          <w:right w:val="single" w:sz="4" w:space="1" w:color="auto"/>
        </w:pBdr>
        <w:ind w:firstLine="0"/>
      </w:pPr>
      <w:r>
        <w:t xml:space="preserve">Oracle Enterprise Manager 10g Database Control Release 10.2.0.5.0  </w:t>
      </w:r>
    </w:p>
    <w:p w:rsidR="00C6280A" w:rsidRDefault="00C6280A" w:rsidP="00C6280A">
      <w:pPr>
        <w:pStyle w:val="Code"/>
        <w:pBdr>
          <w:left w:val="single" w:sz="4" w:space="1" w:color="auto"/>
          <w:right w:val="single" w:sz="4" w:space="1" w:color="auto"/>
        </w:pBdr>
        <w:ind w:firstLine="0"/>
      </w:pPr>
      <w:r>
        <w:t>Copyright (c) 1996, 2010 Oracle Corporation.  All rights reserved.</w:t>
      </w:r>
    </w:p>
    <w:p w:rsidR="00C6280A" w:rsidRDefault="00C6280A" w:rsidP="00C6280A">
      <w:pPr>
        <w:pStyle w:val="Code"/>
        <w:pBdr>
          <w:left w:val="single" w:sz="4" w:space="1" w:color="auto"/>
          <w:right w:val="single" w:sz="4" w:space="1" w:color="auto"/>
        </w:pBdr>
        <w:ind w:firstLine="0"/>
      </w:pPr>
      <w:r>
        <w:t>https://bvldb01:5500/em/console/aboutApplication</w:t>
      </w:r>
    </w:p>
    <w:p w:rsidR="00C6280A" w:rsidRDefault="00C6280A" w:rsidP="00C6280A">
      <w:pPr>
        <w:pStyle w:val="Code"/>
        <w:pBdr>
          <w:left w:val="single" w:sz="4" w:space="1" w:color="auto"/>
          <w:right w:val="single" w:sz="4" w:space="1" w:color="auto"/>
        </w:pBdr>
        <w:ind w:firstLine="0"/>
      </w:pPr>
      <w:r>
        <w:t xml:space="preserve">Oracle Enterprise Manager 10g is running. </w:t>
      </w:r>
    </w:p>
    <w:p w:rsidR="00C6280A" w:rsidRDefault="00C6280A" w:rsidP="00C6280A">
      <w:pPr>
        <w:pStyle w:val="Code"/>
        <w:pBdr>
          <w:left w:val="single" w:sz="4" w:space="1" w:color="auto"/>
          <w:right w:val="single" w:sz="4" w:space="1" w:color="auto"/>
        </w:pBdr>
        <w:ind w:firstLine="0"/>
      </w:pPr>
      <w:r>
        <w:t>------------------------------------------------------------------</w:t>
      </w:r>
    </w:p>
    <w:p w:rsidR="00C6280A" w:rsidRDefault="00C6280A" w:rsidP="00C6280A">
      <w:pPr>
        <w:pStyle w:val="Code"/>
        <w:pBdr>
          <w:left w:val="single" w:sz="4" w:space="1" w:color="auto"/>
          <w:right w:val="single" w:sz="4" w:space="1" w:color="auto"/>
        </w:pBdr>
        <w:ind w:firstLine="0"/>
        <w:rPr>
          <w:lang w:val="en-US"/>
        </w:rPr>
      </w:pPr>
      <w:r>
        <w:t>Logs are generated in directory /u01/app/oracle/10.2.0/product/bvldb/bvldb01_testdb1/sysman/log</w:t>
      </w:r>
    </w:p>
    <w:p w:rsidR="00C6280A" w:rsidRDefault="00C6280A" w:rsidP="00C6280A"/>
    <w:p w:rsidR="00C6280A" w:rsidRDefault="00C6280A" w:rsidP="00C6280A">
      <w:pPr>
        <w:pStyle w:val="Heading3"/>
        <w:rPr>
          <w:lang w:val="en-US"/>
        </w:rPr>
      </w:pPr>
      <w:bookmarkStart w:id="24" w:name="_Toc321914273"/>
      <w:r>
        <w:rPr>
          <w:lang w:val="en-US"/>
        </w:rPr>
        <w:t>Gỡ bỏ</w:t>
      </w:r>
      <w:bookmarkEnd w:id="24"/>
    </w:p>
    <w:p w:rsidR="00C6280A" w:rsidRPr="00C6280A" w:rsidRDefault="00C6280A" w:rsidP="00C6280A">
      <w:pPr>
        <w:rPr>
          <w:lang w:eastAsia="x-none"/>
        </w:rPr>
      </w:pPr>
      <w:r>
        <w:rPr>
          <w:lang w:eastAsia="x-none"/>
        </w:rPr>
        <w:t>Gỡ bỏ Enterprise Manager</w:t>
      </w:r>
    </w:p>
    <w:p w:rsidR="00C6280A" w:rsidRDefault="00C6280A" w:rsidP="00C6280A">
      <w:pPr>
        <w:pStyle w:val="Code"/>
        <w:ind w:firstLine="0"/>
      </w:pPr>
      <w:r>
        <w:t>$ emca -deconfig dbcontrol db -cluster</w:t>
      </w:r>
    </w:p>
    <w:p w:rsidR="00C6280A" w:rsidRDefault="00C6280A" w:rsidP="00C6280A">
      <w:pPr>
        <w:pStyle w:val="Code"/>
        <w:ind w:firstLine="0"/>
      </w:pPr>
    </w:p>
    <w:p w:rsidR="00C6280A" w:rsidRDefault="00C6280A" w:rsidP="00C6280A">
      <w:pPr>
        <w:pStyle w:val="Code"/>
        <w:ind w:firstLine="0"/>
      </w:pPr>
      <w:r>
        <w:t>STARTED EMCA at Apr 5, 2012 4:33:30 PM</w:t>
      </w:r>
    </w:p>
    <w:p w:rsidR="00C6280A" w:rsidRDefault="00C6280A" w:rsidP="00C6280A">
      <w:pPr>
        <w:pStyle w:val="Code"/>
        <w:ind w:firstLine="0"/>
      </w:pPr>
      <w:r>
        <w:t>EM Configuration Assistant, Version 10.2.0.5.0 Production</w:t>
      </w:r>
    </w:p>
    <w:p w:rsidR="00C6280A" w:rsidRDefault="00C6280A" w:rsidP="00C6280A">
      <w:pPr>
        <w:pStyle w:val="Code"/>
        <w:ind w:firstLine="0"/>
      </w:pPr>
      <w:r>
        <w:t>Copyright (c) 2003, 2009, Oracle.  All rights reserved.</w:t>
      </w:r>
    </w:p>
    <w:p w:rsidR="00C6280A" w:rsidRDefault="00C6280A" w:rsidP="00C6280A">
      <w:pPr>
        <w:pStyle w:val="Code"/>
        <w:ind w:firstLine="0"/>
      </w:pPr>
    </w:p>
    <w:p w:rsidR="00C6280A" w:rsidRDefault="00C6280A" w:rsidP="00C6280A">
      <w:pPr>
        <w:pStyle w:val="Code"/>
        <w:ind w:firstLine="0"/>
      </w:pPr>
      <w:r>
        <w:t>Enter the following information:</w:t>
      </w:r>
    </w:p>
    <w:p w:rsidR="00C6280A" w:rsidRDefault="00C6280A" w:rsidP="00C6280A">
      <w:pPr>
        <w:pStyle w:val="Code"/>
        <w:ind w:firstLine="0"/>
      </w:pPr>
      <w:r>
        <w:t>Database unique name: testdb</w:t>
      </w:r>
    </w:p>
    <w:p w:rsidR="00C6280A" w:rsidRDefault="00C6280A" w:rsidP="00C6280A">
      <w:pPr>
        <w:pStyle w:val="Code"/>
        <w:ind w:firstLine="0"/>
      </w:pPr>
    </w:p>
    <w:p w:rsidR="00C6280A" w:rsidRDefault="00C6280A" w:rsidP="00C6280A">
      <w:pPr>
        <w:pStyle w:val="Code"/>
        <w:ind w:firstLine="0"/>
      </w:pPr>
      <w:r>
        <w:t>Do you wish to continue? [yes(Y)/no(N)]: y</w:t>
      </w:r>
    </w:p>
    <w:p w:rsidR="00C6280A" w:rsidRDefault="00C6280A" w:rsidP="00C6280A">
      <w:pPr>
        <w:pStyle w:val="Code"/>
        <w:ind w:firstLine="0"/>
      </w:pPr>
      <w:r>
        <w:t>Apr 5, 2012 4:33:36 PM oracle.sysman.emcp.EMConfig perform</w:t>
      </w:r>
    </w:p>
    <w:p w:rsidR="00C6280A" w:rsidRDefault="00C6280A" w:rsidP="00C6280A">
      <w:pPr>
        <w:pStyle w:val="Code"/>
        <w:ind w:firstLine="0"/>
      </w:pPr>
      <w:r>
        <w:t>INFO: This operation is being logged at /u01/app/oracle/10.2.0/product/bvldb/cfgtoollogs/emca/testdb/emca_2012-04-05_04-33-30-PM.log.</w:t>
      </w:r>
    </w:p>
    <w:p w:rsidR="00C6280A" w:rsidRDefault="00C6280A" w:rsidP="00C6280A">
      <w:pPr>
        <w:pStyle w:val="Code"/>
        <w:ind w:firstLine="0"/>
      </w:pPr>
      <w:r>
        <w:t>Apr 5, 2012 4:33:40 PM oracle.sysman.emcp.util.DBControlUtil stopOMS</w:t>
      </w:r>
    </w:p>
    <w:p w:rsidR="00C6280A" w:rsidRDefault="00C6280A" w:rsidP="00C6280A">
      <w:pPr>
        <w:pStyle w:val="Code"/>
        <w:ind w:firstLine="0"/>
      </w:pPr>
      <w:r>
        <w:t>INFO: Stopping Database Control (this may take a while) ...</w:t>
      </w:r>
    </w:p>
    <w:p w:rsidR="00C6280A" w:rsidRDefault="00C6280A" w:rsidP="00C6280A">
      <w:pPr>
        <w:pStyle w:val="Code"/>
        <w:ind w:firstLine="0"/>
      </w:pPr>
      <w:r>
        <w:t>Enterprise Manager configuration completed successfully</w:t>
      </w:r>
    </w:p>
    <w:p w:rsidR="00C6280A" w:rsidRDefault="00C6280A" w:rsidP="00C6280A">
      <w:pPr>
        <w:pStyle w:val="Code"/>
        <w:ind w:firstLine="0"/>
      </w:pPr>
      <w:r>
        <w:t>FINISHED EMCA at Apr 5, 2012 4:34:02 PM</w:t>
      </w:r>
    </w:p>
    <w:p w:rsidR="00C6280A" w:rsidRDefault="00C6280A" w:rsidP="00C6280A"/>
    <w:p w:rsidR="00C6280A" w:rsidRDefault="00C6280A" w:rsidP="00C6280A">
      <w:r>
        <w:t>Xóa repository :</w:t>
      </w:r>
    </w:p>
    <w:p w:rsidR="00C6280A" w:rsidRDefault="00C6280A" w:rsidP="00C6280A">
      <w:pPr>
        <w:pStyle w:val="Code"/>
        <w:ind w:firstLine="0"/>
      </w:pPr>
      <w:r>
        <w:t>$ emca -repos drop -cluster</w:t>
      </w:r>
    </w:p>
    <w:p w:rsidR="00C6280A" w:rsidRDefault="00C6280A" w:rsidP="00C6280A">
      <w:pPr>
        <w:pStyle w:val="Code"/>
        <w:ind w:firstLine="0"/>
      </w:pPr>
    </w:p>
    <w:p w:rsidR="00C6280A" w:rsidRDefault="00C6280A" w:rsidP="00C6280A">
      <w:pPr>
        <w:pStyle w:val="Code"/>
        <w:ind w:firstLine="0"/>
      </w:pPr>
      <w:r>
        <w:t>STARTED EMCA at Apr 5, 2012 4:34:27 PM</w:t>
      </w:r>
    </w:p>
    <w:p w:rsidR="00C6280A" w:rsidRDefault="00C6280A" w:rsidP="00C6280A">
      <w:pPr>
        <w:pStyle w:val="Code"/>
        <w:ind w:firstLine="0"/>
      </w:pPr>
      <w:r>
        <w:t>EM Configuration Assistant, Version 10.2.0.5.0 Production</w:t>
      </w:r>
    </w:p>
    <w:p w:rsidR="00C6280A" w:rsidRDefault="00C6280A" w:rsidP="00C6280A">
      <w:pPr>
        <w:pStyle w:val="Code"/>
        <w:ind w:firstLine="0"/>
      </w:pPr>
      <w:r>
        <w:t>Copyright (c) 2003, 2009, Oracle.  All rights reserved.</w:t>
      </w:r>
    </w:p>
    <w:p w:rsidR="00C6280A" w:rsidRDefault="00C6280A" w:rsidP="00C6280A">
      <w:pPr>
        <w:pStyle w:val="Code"/>
        <w:ind w:firstLine="0"/>
      </w:pPr>
    </w:p>
    <w:p w:rsidR="00C6280A" w:rsidRDefault="00C6280A" w:rsidP="00C6280A">
      <w:pPr>
        <w:pStyle w:val="Code"/>
        <w:ind w:firstLine="0"/>
      </w:pPr>
      <w:r>
        <w:t>Enter the following information:</w:t>
      </w:r>
    </w:p>
    <w:p w:rsidR="00C6280A" w:rsidRDefault="00C6280A" w:rsidP="00C6280A">
      <w:pPr>
        <w:pStyle w:val="Code"/>
        <w:ind w:firstLine="0"/>
      </w:pPr>
      <w:r>
        <w:t>Database unique name: testdb</w:t>
      </w:r>
    </w:p>
    <w:p w:rsidR="00C6280A" w:rsidRDefault="00C6280A" w:rsidP="00C6280A">
      <w:pPr>
        <w:pStyle w:val="Code"/>
        <w:ind w:firstLine="0"/>
      </w:pPr>
      <w:r>
        <w:t>Listener port number: 1521</w:t>
      </w:r>
    </w:p>
    <w:p w:rsidR="00C6280A" w:rsidRPr="00C6280A" w:rsidRDefault="00C6280A" w:rsidP="00C6280A">
      <w:pPr>
        <w:pStyle w:val="Code"/>
        <w:ind w:firstLine="0"/>
        <w:rPr>
          <w:lang w:val="en-US"/>
        </w:rPr>
      </w:pPr>
      <w:r>
        <w:t xml:space="preserve">Password for SYS user: </w:t>
      </w:r>
    </w:p>
    <w:p w:rsidR="00C6280A" w:rsidRDefault="00C6280A" w:rsidP="00C6280A">
      <w:pPr>
        <w:pStyle w:val="Code"/>
        <w:ind w:firstLine="0"/>
      </w:pPr>
      <w:r>
        <w:t xml:space="preserve">Password for SYSMAN user: </w:t>
      </w:r>
    </w:p>
    <w:p w:rsidR="00C6280A" w:rsidRDefault="00C6280A" w:rsidP="00C6280A">
      <w:pPr>
        <w:pStyle w:val="Code"/>
        <w:ind w:firstLine="0"/>
      </w:pPr>
    </w:p>
    <w:p w:rsidR="00C6280A" w:rsidRDefault="00C6280A" w:rsidP="00C6280A">
      <w:pPr>
        <w:pStyle w:val="Code"/>
        <w:ind w:firstLine="0"/>
      </w:pPr>
      <w:r>
        <w:t>----------------------------------------------------------------------</w:t>
      </w:r>
    </w:p>
    <w:p w:rsidR="00C6280A" w:rsidRDefault="00C6280A" w:rsidP="00C6280A">
      <w:pPr>
        <w:pStyle w:val="Code"/>
        <w:ind w:firstLine="0"/>
      </w:pPr>
      <w:r>
        <w:t>WARNING : While repository is dropped the database will be put in quiesce mode.</w:t>
      </w:r>
    </w:p>
    <w:p w:rsidR="00C6280A" w:rsidRDefault="00C6280A" w:rsidP="00C6280A">
      <w:pPr>
        <w:pStyle w:val="Code"/>
        <w:ind w:firstLine="0"/>
      </w:pPr>
      <w:r>
        <w:t>----------------------------------------------------------------------</w:t>
      </w:r>
    </w:p>
    <w:p w:rsidR="00C6280A" w:rsidRDefault="00C6280A" w:rsidP="00C6280A">
      <w:pPr>
        <w:pStyle w:val="Code"/>
        <w:ind w:firstLine="0"/>
      </w:pPr>
    </w:p>
    <w:p w:rsidR="00C6280A" w:rsidRDefault="00C6280A" w:rsidP="00C6280A">
      <w:pPr>
        <w:pStyle w:val="Code"/>
        <w:ind w:firstLine="0"/>
      </w:pPr>
      <w:r>
        <w:t>Do you wish to continue? [yes(Y)/no(N)]: y</w:t>
      </w:r>
    </w:p>
    <w:p w:rsidR="00C6280A" w:rsidRDefault="00C6280A" w:rsidP="00C6280A">
      <w:pPr>
        <w:pStyle w:val="Code"/>
        <w:ind w:firstLine="0"/>
      </w:pPr>
      <w:r>
        <w:t>Apr 5, 2012 4:34:40 PM oracle.sysman.emcp.EMConfig perform</w:t>
      </w:r>
    </w:p>
    <w:p w:rsidR="00C6280A" w:rsidRDefault="00C6280A" w:rsidP="00C6280A">
      <w:pPr>
        <w:pStyle w:val="Code"/>
        <w:ind w:firstLine="0"/>
      </w:pPr>
      <w:r>
        <w:t>INFO: This operation is being logged at /u01/app/oracle/10.2.0/product/bvldb/cfgtoollogs/emca/testdb/emca_2012-04-05_04-34-27-PM.log.</w:t>
      </w:r>
    </w:p>
    <w:p w:rsidR="00C6280A" w:rsidRDefault="00C6280A" w:rsidP="00C6280A">
      <w:pPr>
        <w:pStyle w:val="Code"/>
        <w:ind w:firstLine="0"/>
      </w:pPr>
      <w:r>
        <w:t>Apr 5, 2012 4:34:43 PM oracle.sysman.emcp.util.GeneralUtil initSQLEngine</w:t>
      </w:r>
    </w:p>
    <w:p w:rsidR="00C6280A" w:rsidRDefault="00C6280A" w:rsidP="00C6280A">
      <w:pPr>
        <w:pStyle w:val="Code"/>
        <w:ind w:firstLine="0"/>
      </w:pPr>
      <w:r>
        <w:t>WARNING: ORA-01017: invalid username/password; logon denied</w:t>
      </w:r>
    </w:p>
    <w:p w:rsidR="00C6280A" w:rsidRDefault="00C6280A" w:rsidP="00C6280A">
      <w:pPr>
        <w:pStyle w:val="Code"/>
        <w:ind w:firstLine="0"/>
      </w:pPr>
    </w:p>
    <w:p w:rsidR="00C6280A" w:rsidRDefault="00C6280A" w:rsidP="00C6280A">
      <w:pPr>
        <w:pStyle w:val="Code"/>
        <w:ind w:firstLine="0"/>
      </w:pPr>
      <w:r>
        <w:t>Apr 5, 2012 4:34:43 PM oracle.sysman.emcp.ParamsManager checkListenerStatusForDBControl</w:t>
      </w:r>
    </w:p>
    <w:p w:rsidR="00C6280A" w:rsidRDefault="00C6280A" w:rsidP="00C6280A">
      <w:pPr>
        <w:pStyle w:val="Code"/>
        <w:ind w:firstLine="0"/>
      </w:pPr>
      <w:r>
        <w:t>WARNING: Error initializing SQL connection. SQL operations cannot be performed</w:t>
      </w:r>
    </w:p>
    <w:p w:rsidR="00C6280A" w:rsidRDefault="00C6280A" w:rsidP="00C6280A">
      <w:pPr>
        <w:pStyle w:val="Code"/>
        <w:ind w:firstLine="0"/>
      </w:pPr>
      <w:r>
        <w:t>Apr 5, 2012 4:34:43 PM oracle.sysman.emcp.EMReposConfig invoke</w:t>
      </w:r>
    </w:p>
    <w:p w:rsidR="00C6280A" w:rsidRDefault="00C6280A" w:rsidP="00C6280A">
      <w:pPr>
        <w:pStyle w:val="Code"/>
        <w:ind w:firstLine="0"/>
      </w:pPr>
      <w:r>
        <w:t>INFO: Dropping the EM repository (this may take a while) ...</w:t>
      </w:r>
    </w:p>
    <w:p w:rsidR="00C6280A" w:rsidRDefault="00C6280A" w:rsidP="00C6280A">
      <w:pPr>
        <w:pStyle w:val="Code"/>
        <w:ind w:firstLine="0"/>
      </w:pPr>
      <w:r>
        <w:t>Apr 5, 2012 4:34:43 PM oracle.sysman.emcp.EMReposConfig dropRepository</w:t>
      </w:r>
    </w:p>
    <w:p w:rsidR="00C6280A" w:rsidRDefault="00C6280A" w:rsidP="00C6280A">
      <w:pPr>
        <w:pStyle w:val="Code"/>
        <w:ind w:firstLine="0"/>
      </w:pPr>
      <w:r>
        <w:t>INFO: Dropping the EM repository (this may take a while) ...</w:t>
      </w:r>
    </w:p>
    <w:p w:rsidR="00C6280A" w:rsidRDefault="00C6280A" w:rsidP="00C6280A">
      <w:pPr>
        <w:pStyle w:val="Code"/>
        <w:ind w:firstLine="0"/>
      </w:pPr>
      <w:r>
        <w:t>Apr 5, 2012 4:35:48 PM oracle.sysman.emcp.EMReposConfig invoke</w:t>
      </w:r>
    </w:p>
    <w:p w:rsidR="00C6280A" w:rsidRDefault="00C6280A" w:rsidP="00C6280A">
      <w:pPr>
        <w:pStyle w:val="Code"/>
        <w:ind w:firstLine="0"/>
      </w:pPr>
      <w:r>
        <w:t>INFO: Repository successfully dropped</w:t>
      </w:r>
    </w:p>
    <w:p w:rsidR="00C6280A" w:rsidRDefault="00C6280A" w:rsidP="00C6280A">
      <w:pPr>
        <w:pStyle w:val="Code"/>
        <w:ind w:firstLine="0"/>
      </w:pPr>
      <w:r>
        <w:t>Enterprise Manager configuration completed successfully</w:t>
      </w:r>
    </w:p>
    <w:p w:rsidR="00C6280A" w:rsidRDefault="00C6280A" w:rsidP="00C6280A">
      <w:pPr>
        <w:pStyle w:val="Code"/>
        <w:ind w:firstLine="0"/>
        <w:rPr>
          <w:lang w:val="en-US"/>
        </w:rPr>
      </w:pPr>
      <w:r>
        <w:t>FINISHED EMCA at Apr 5, 2012 4:35:48 PM</w:t>
      </w:r>
    </w:p>
    <w:p w:rsidR="00BC21EA" w:rsidRDefault="002C7513" w:rsidP="00E07DC1">
      <w:pPr>
        <w:pStyle w:val="Heading2"/>
        <w:rPr>
          <w:lang w:val="en-US"/>
        </w:rPr>
      </w:pPr>
      <w:bookmarkStart w:id="25" w:name="_Toc321914274"/>
      <w:r>
        <w:rPr>
          <w:lang w:val="en-US"/>
        </w:rPr>
        <w:t>Quy trình backup &amp; restore cluster</w:t>
      </w:r>
      <w:bookmarkEnd w:id="25"/>
    </w:p>
    <w:p w:rsidR="00BC21EA" w:rsidRDefault="00BC21EA" w:rsidP="00BC21EA">
      <w:pPr>
        <w:pStyle w:val="Heading3"/>
        <w:rPr>
          <w:lang w:val="en-US"/>
        </w:rPr>
      </w:pPr>
      <w:bookmarkStart w:id="26" w:name="_Toc321914275"/>
      <w:r>
        <w:t>Backup</w:t>
      </w:r>
      <w:bookmarkEnd w:id="26"/>
    </w:p>
    <w:p w:rsidR="002C7513" w:rsidRDefault="002C7513" w:rsidP="002C7513">
      <w:pPr>
        <w:pStyle w:val="Heading4"/>
      </w:pPr>
      <w:bookmarkStart w:id="27" w:name="_Toc321914276"/>
      <w:r>
        <w:t>Backup ocr</w:t>
      </w:r>
      <w:bookmarkEnd w:id="27"/>
    </w:p>
    <w:p w:rsidR="002C38A9" w:rsidRPr="002C38A9" w:rsidRDefault="002C38A9" w:rsidP="002C38A9">
      <w:r>
        <w:t>Backup ocr nên thực hiện sau khi có thay đổi resource của cluster, ví dụ add/remove database.</w:t>
      </w:r>
    </w:p>
    <w:p w:rsidR="00BC21EA" w:rsidRDefault="00BC21EA" w:rsidP="00BC21EA">
      <w:pPr>
        <w:rPr>
          <w:lang w:eastAsia="x-none"/>
        </w:rPr>
      </w:pPr>
      <w:r>
        <w:rPr>
          <w:lang w:eastAsia="x-none"/>
        </w:rPr>
        <w:t>Login với user root vào máy bvldb01 thực hiện các lệnh sau:</w:t>
      </w:r>
    </w:p>
    <w:p w:rsidR="00BC21EA" w:rsidRDefault="00BC21EA" w:rsidP="00BC21EA">
      <w:pPr>
        <w:pStyle w:val="Code"/>
        <w:ind w:firstLine="0"/>
      </w:pPr>
      <w:r>
        <w:t># ocrconfig -backuploc /backup/ocr</w:t>
      </w:r>
    </w:p>
    <w:p w:rsidR="00BC21EA" w:rsidRDefault="00BC21EA" w:rsidP="00BC21EA">
      <w:pPr>
        <w:pStyle w:val="Code"/>
        <w:ind w:firstLine="0"/>
        <w:rPr>
          <w:lang w:val="en-US"/>
        </w:rPr>
      </w:pPr>
      <w:r>
        <w:t># /u01/app/11.2.0/grid/bin/ocrconfig –manualbackup</w:t>
      </w:r>
    </w:p>
    <w:p w:rsidR="00BC21EA" w:rsidRDefault="00BC21EA" w:rsidP="00BC21EA">
      <w:pPr>
        <w:pStyle w:val="Code"/>
        <w:ind w:firstLine="0"/>
      </w:pPr>
      <w:r>
        <w:t>bvldb01     2012/04/09 09:08:11     /backup/ocr/backup_20120409_090811.ocr</w:t>
      </w:r>
    </w:p>
    <w:p w:rsidR="00BC21EA" w:rsidRDefault="00BC21EA" w:rsidP="00BC21EA">
      <w:pPr>
        <w:rPr>
          <w:lang w:eastAsia="x-none"/>
        </w:rPr>
      </w:pPr>
    </w:p>
    <w:p w:rsidR="00BC21EA" w:rsidRPr="00BC21EA" w:rsidRDefault="00BC21EA" w:rsidP="00BC21EA">
      <w:pPr>
        <w:rPr>
          <w:lang w:eastAsia="x-none"/>
        </w:rPr>
      </w:pPr>
      <w:r>
        <w:rPr>
          <w:lang w:eastAsia="x-none"/>
        </w:rPr>
        <w:t>Kiểm tra việc backup :</w:t>
      </w:r>
    </w:p>
    <w:p w:rsidR="002C7513" w:rsidRDefault="00BC21EA" w:rsidP="002C7513">
      <w:pPr>
        <w:pStyle w:val="Code"/>
        <w:ind w:firstLine="0"/>
      </w:pPr>
      <w:r>
        <w:t xml:space="preserve"># </w:t>
      </w:r>
      <w:r w:rsidR="002C7513">
        <w:t>ocrconfig -showbackup manual</w:t>
      </w:r>
    </w:p>
    <w:p w:rsidR="002C7513" w:rsidRDefault="002C7513" w:rsidP="002C7513">
      <w:pPr>
        <w:pStyle w:val="Code"/>
        <w:ind w:firstLine="0"/>
      </w:pPr>
    </w:p>
    <w:p w:rsidR="00BC21EA" w:rsidRDefault="002C7513" w:rsidP="002C7513">
      <w:pPr>
        <w:pStyle w:val="Code"/>
        <w:ind w:firstLine="0"/>
        <w:rPr>
          <w:lang w:val="en-US"/>
        </w:rPr>
      </w:pPr>
      <w:r>
        <w:t>bvldb01     2012/04/09 09:08:11     /backup/ocr/backup_20120409_090811.ocr</w:t>
      </w:r>
    </w:p>
    <w:p w:rsidR="005516C0" w:rsidRDefault="005516C0" w:rsidP="002C7513">
      <w:pPr>
        <w:pStyle w:val="Code"/>
        <w:ind w:firstLine="0"/>
        <w:rPr>
          <w:lang w:val="en-US"/>
        </w:rPr>
      </w:pPr>
    </w:p>
    <w:p w:rsidR="005516C0" w:rsidRDefault="005516C0" w:rsidP="005516C0">
      <w:pPr>
        <w:rPr>
          <w:lang w:eastAsia="x-none"/>
        </w:rPr>
      </w:pPr>
    </w:p>
    <w:p w:rsidR="005516C0" w:rsidRDefault="005516C0" w:rsidP="005516C0">
      <w:pPr>
        <w:rPr>
          <w:lang w:eastAsia="x-none"/>
        </w:rPr>
      </w:pPr>
      <w:r>
        <w:rPr>
          <w:lang w:eastAsia="x-none"/>
        </w:rPr>
        <w:t>Trên GI 11gR2 không cần backup voting disk.</w:t>
      </w:r>
    </w:p>
    <w:p w:rsidR="005516C0" w:rsidRDefault="005516C0" w:rsidP="005516C0">
      <w:pPr>
        <w:rPr>
          <w:rStyle w:val="Strong"/>
          <w:rFonts w:cs="Arial"/>
          <w:color w:val="000000"/>
          <w:szCs w:val="20"/>
        </w:rPr>
      </w:pPr>
      <w:r>
        <w:rPr>
          <w:lang w:eastAsia="x-none"/>
        </w:rPr>
        <w:t xml:space="preserve">Tham khảo note </w:t>
      </w:r>
      <w:r>
        <w:rPr>
          <w:rStyle w:val="Strong"/>
          <w:rFonts w:cs="Arial"/>
          <w:color w:val="000000"/>
          <w:szCs w:val="20"/>
        </w:rPr>
        <w:t xml:space="preserve">1369079.1 </w:t>
      </w:r>
      <w:r>
        <w:rPr>
          <w:rStyle w:val="Strong"/>
          <w:rFonts w:cs="Arial"/>
          <w:b w:val="0"/>
          <w:color w:val="000000"/>
          <w:szCs w:val="20"/>
        </w:rPr>
        <w:t>trên metalink</w:t>
      </w:r>
      <w:r>
        <w:rPr>
          <w:rStyle w:val="Strong"/>
          <w:rFonts w:cs="Arial"/>
          <w:color w:val="000000"/>
          <w:szCs w:val="20"/>
        </w:rPr>
        <w:t xml:space="preserve"> :</w:t>
      </w:r>
      <w:r>
        <w:rPr>
          <w:lang w:eastAsia="x-none"/>
        </w:rPr>
        <w:t xml:space="preserve"> </w:t>
      </w:r>
      <w:r>
        <w:rPr>
          <w:rStyle w:val="Strong"/>
          <w:rFonts w:cs="Arial"/>
          <w:color w:val="000000"/>
          <w:szCs w:val="20"/>
        </w:rPr>
        <w:t>ASM RAC 11.2: Why Voting Disk Are Not Listed Thru ASMCMD or SQL*Plus?, And How To Backup Voting Disk In ASM 11.2?</w:t>
      </w:r>
    </w:p>
    <w:p w:rsidR="005516C0" w:rsidRDefault="005516C0" w:rsidP="005516C0">
      <w:pPr>
        <w:rPr>
          <w:lang w:eastAsia="x-none"/>
        </w:rPr>
      </w:pPr>
    </w:p>
    <w:p w:rsidR="005516C0" w:rsidRPr="005516C0" w:rsidRDefault="005516C0" w:rsidP="005516C0">
      <w:pPr>
        <w:pBdr>
          <w:top w:val="single" w:sz="4" w:space="1" w:color="auto"/>
          <w:left w:val="single" w:sz="4" w:space="4" w:color="auto"/>
          <w:bottom w:val="single" w:sz="4" w:space="1" w:color="auto"/>
          <w:right w:val="single" w:sz="4" w:space="4" w:color="auto"/>
        </w:pBdr>
        <w:rPr>
          <w:lang w:eastAsia="x-none"/>
        </w:rPr>
      </w:pPr>
      <w:r>
        <w:rPr>
          <w:lang w:eastAsia="x-none"/>
        </w:rPr>
        <w:t xml:space="preserve">“ </w:t>
      </w:r>
      <w:r w:rsidRPr="005516C0">
        <w:rPr>
          <w:lang w:eastAsia="x-none"/>
        </w:rPr>
        <w:t>2) Backing up voting disks manually is no longer required because voting disk data is backed up automatically in the OCR as part of any configuration change and voting disk data is automatically restored to any added voting disks.</w:t>
      </w:r>
      <w:r>
        <w:rPr>
          <w:lang w:eastAsia="x-none"/>
        </w:rPr>
        <w:t>”</w:t>
      </w:r>
    </w:p>
    <w:p w:rsidR="002C7513" w:rsidRDefault="002C7513" w:rsidP="002C7513">
      <w:pPr>
        <w:pStyle w:val="Heading4"/>
      </w:pPr>
      <w:bookmarkStart w:id="28" w:name="_Toc321914277"/>
      <w:r>
        <w:t>Backup ASM spfile</w:t>
      </w:r>
      <w:bookmarkEnd w:id="28"/>
    </w:p>
    <w:p w:rsidR="002C38A9" w:rsidRPr="002C38A9" w:rsidRDefault="002C38A9" w:rsidP="002C38A9">
      <w:r>
        <w:t>Backup ASM spfile nên thực hiện sau khi có thay đổi parameter cho ASM, ví dụ số processes..</w:t>
      </w:r>
    </w:p>
    <w:p w:rsidR="002C7513" w:rsidRDefault="002C7513" w:rsidP="002C7513">
      <w:pPr>
        <w:rPr>
          <w:lang w:eastAsia="x-none"/>
        </w:rPr>
      </w:pPr>
      <w:r>
        <w:t xml:space="preserve">Login với user grid vào </w:t>
      </w:r>
      <w:r>
        <w:rPr>
          <w:lang w:eastAsia="x-none"/>
        </w:rPr>
        <w:t>bvldb01 thực hiện các lệnh sau:</w:t>
      </w:r>
    </w:p>
    <w:p w:rsidR="002C7513" w:rsidRDefault="002C7513" w:rsidP="002C7513">
      <w:pPr>
        <w:pStyle w:val="Code"/>
        <w:ind w:firstLine="0"/>
      </w:pPr>
      <w:r>
        <w:t>$ sqlplus /nolog</w:t>
      </w:r>
    </w:p>
    <w:p w:rsidR="002C7513" w:rsidRDefault="002C7513" w:rsidP="002C7513">
      <w:pPr>
        <w:pStyle w:val="Code"/>
        <w:ind w:firstLine="0"/>
      </w:pPr>
      <w:r>
        <w:t>SQL&gt; conn / as sysasm</w:t>
      </w:r>
    </w:p>
    <w:p w:rsidR="002C7513" w:rsidRDefault="002C7513" w:rsidP="002C7513">
      <w:pPr>
        <w:pStyle w:val="Code"/>
        <w:ind w:firstLine="0"/>
      </w:pPr>
    </w:p>
    <w:p w:rsidR="002C7513" w:rsidRDefault="002C7513" w:rsidP="002C7513">
      <w:pPr>
        <w:pStyle w:val="Code"/>
        <w:ind w:firstLine="0"/>
      </w:pPr>
      <w:r>
        <w:t>SQL&gt; create pfile='/backup/ocr/initasm.ora' from spfile;</w:t>
      </w:r>
    </w:p>
    <w:p w:rsidR="002C7513" w:rsidRDefault="002C7513" w:rsidP="002C7513">
      <w:pPr>
        <w:pStyle w:val="Code"/>
        <w:ind w:firstLine="0"/>
      </w:pPr>
    </w:p>
    <w:p w:rsidR="002C7513" w:rsidRDefault="002C7513" w:rsidP="002C7513">
      <w:pPr>
        <w:pStyle w:val="Code"/>
        <w:ind w:firstLine="0"/>
        <w:rPr>
          <w:lang w:val="en-US"/>
        </w:rPr>
      </w:pPr>
      <w:r>
        <w:t>File created.</w:t>
      </w:r>
    </w:p>
    <w:p w:rsidR="002C7513" w:rsidRDefault="002C7513" w:rsidP="002C7513">
      <w:pPr>
        <w:pStyle w:val="Heading3"/>
        <w:rPr>
          <w:lang w:val="en-US"/>
        </w:rPr>
      </w:pPr>
      <w:bookmarkStart w:id="29" w:name="_Toc321914278"/>
      <w:r>
        <w:rPr>
          <w:lang w:val="en-US"/>
        </w:rPr>
        <w:t>R</w:t>
      </w:r>
      <w:r>
        <w:t>estore</w:t>
      </w:r>
      <w:bookmarkEnd w:id="29"/>
    </w:p>
    <w:p w:rsidR="002C7513" w:rsidRDefault="002C7513" w:rsidP="002C7513">
      <w:pPr>
        <w:rPr>
          <w:lang w:eastAsia="x-none"/>
        </w:rPr>
      </w:pPr>
      <w:r>
        <w:rPr>
          <w:lang w:eastAsia="x-none"/>
        </w:rPr>
        <w:t>Login với user root vào máy bvldb01 thực hiện các lệnh sau:</w:t>
      </w:r>
    </w:p>
    <w:p w:rsidR="002C7513" w:rsidRDefault="002C7513" w:rsidP="002C7513">
      <w:pPr>
        <w:rPr>
          <w:lang w:eastAsia="x-none"/>
        </w:rPr>
      </w:pPr>
      <w:r>
        <w:rPr>
          <w:lang w:eastAsia="x-none"/>
        </w:rPr>
        <w:t>Start crs ở exclusive mode:</w:t>
      </w:r>
    </w:p>
    <w:p w:rsidR="002C7513" w:rsidRPr="002C7513" w:rsidRDefault="002C7513" w:rsidP="002C7513">
      <w:pPr>
        <w:ind w:firstLine="0"/>
        <w:rPr>
          <w:lang w:eastAsia="x-none"/>
        </w:rPr>
      </w:pPr>
    </w:p>
    <w:p w:rsidR="002C7513" w:rsidRDefault="002C7513" w:rsidP="002C7513">
      <w:pPr>
        <w:pStyle w:val="Code"/>
        <w:ind w:firstLine="0"/>
      </w:pPr>
      <w:r>
        <w:t># crsctl start crs -excl</w:t>
      </w:r>
    </w:p>
    <w:p w:rsidR="002C7513" w:rsidRDefault="002C7513" w:rsidP="002C7513">
      <w:pPr>
        <w:pStyle w:val="Code"/>
        <w:ind w:firstLine="0"/>
      </w:pPr>
    </w:p>
    <w:p w:rsidR="002C7513" w:rsidRDefault="002C7513" w:rsidP="002C7513">
      <w:pPr>
        <w:pStyle w:val="Code"/>
        <w:ind w:firstLine="0"/>
      </w:pPr>
      <w:r>
        <w:t>CRS-4123: Oracle High Availability Services has been started.</w:t>
      </w:r>
    </w:p>
    <w:p w:rsidR="002C7513" w:rsidRDefault="002C7513" w:rsidP="002C7513">
      <w:pPr>
        <w:pStyle w:val="Code"/>
        <w:ind w:firstLine="0"/>
      </w:pPr>
      <w:r>
        <w:t>CRS-2672: Attempting to start 'ora.gipcd' on '</w:t>
      </w:r>
      <w:r w:rsidR="005E3AE2">
        <w:t>bvldb0</w:t>
      </w:r>
      <w:r>
        <w:t>1'</w:t>
      </w:r>
    </w:p>
    <w:p w:rsidR="002C7513" w:rsidRDefault="002C7513" w:rsidP="002C7513">
      <w:pPr>
        <w:pStyle w:val="Code"/>
        <w:ind w:firstLine="0"/>
      </w:pPr>
      <w:r>
        <w:t>CRS-2672: Attempting to start 'ora.mdnsd' on '</w:t>
      </w:r>
      <w:r w:rsidR="005E3AE2">
        <w:t>bvldb0</w:t>
      </w:r>
      <w:r>
        <w:t>1'</w:t>
      </w:r>
    </w:p>
    <w:p w:rsidR="002C7513" w:rsidRDefault="002C7513" w:rsidP="002C7513">
      <w:pPr>
        <w:pStyle w:val="Code"/>
        <w:ind w:firstLine="0"/>
      </w:pPr>
      <w:r>
        <w:t>CRS-2676: Start of 'ora.gipcd' on '</w:t>
      </w:r>
      <w:r w:rsidR="005E3AE2">
        <w:t>bvldb0</w:t>
      </w:r>
      <w:r>
        <w:t>1' succeeded</w:t>
      </w:r>
    </w:p>
    <w:p w:rsidR="002C7513" w:rsidRDefault="002C7513" w:rsidP="002C7513">
      <w:pPr>
        <w:pStyle w:val="Code"/>
        <w:ind w:firstLine="0"/>
      </w:pPr>
      <w:r>
        <w:t>CRS-2676: Start of 'ora.mdnsd' on '</w:t>
      </w:r>
      <w:r w:rsidR="005E3AE2">
        <w:t>bvldb0</w:t>
      </w:r>
      <w:r>
        <w:t>1' succeeded</w:t>
      </w:r>
    </w:p>
    <w:p w:rsidR="002C7513" w:rsidRDefault="002C7513" w:rsidP="002C7513">
      <w:pPr>
        <w:pStyle w:val="Code"/>
        <w:ind w:firstLine="0"/>
      </w:pPr>
      <w:r>
        <w:t>CRS-2672: Attempting to start 'ora.gpnpd' on '</w:t>
      </w:r>
      <w:r w:rsidR="005E3AE2">
        <w:t>bvldb0</w:t>
      </w:r>
      <w:r>
        <w:t>1'</w:t>
      </w:r>
    </w:p>
    <w:p w:rsidR="002C7513" w:rsidRDefault="002C7513" w:rsidP="002C7513">
      <w:pPr>
        <w:pStyle w:val="Code"/>
        <w:ind w:firstLine="0"/>
      </w:pPr>
      <w:r>
        <w:t>CRS-2676: Start of 'ora.gpnpd' on '</w:t>
      </w:r>
      <w:r w:rsidR="005E3AE2">
        <w:t>bvldb0</w:t>
      </w:r>
      <w:r>
        <w:t>1' succeeded</w:t>
      </w:r>
    </w:p>
    <w:p w:rsidR="002C7513" w:rsidRDefault="002C7513" w:rsidP="002C7513">
      <w:pPr>
        <w:pStyle w:val="Code"/>
        <w:ind w:firstLine="0"/>
      </w:pPr>
      <w:r>
        <w:t>CRS-2672: Attempting to start 'ora.cssdmonitor' on '</w:t>
      </w:r>
      <w:r w:rsidR="005E3AE2">
        <w:t>bvldb0</w:t>
      </w:r>
      <w:r>
        <w:t>1'</w:t>
      </w:r>
    </w:p>
    <w:p w:rsidR="002C7513" w:rsidRDefault="002C7513" w:rsidP="002C7513">
      <w:pPr>
        <w:pStyle w:val="Code"/>
        <w:ind w:firstLine="0"/>
      </w:pPr>
      <w:r>
        <w:t>CRS-2676: Start of 'ora.cssdmonitor' on '</w:t>
      </w:r>
      <w:r w:rsidR="005E3AE2">
        <w:t>bvldb0</w:t>
      </w:r>
      <w:r>
        <w:t>1' succeeded</w:t>
      </w:r>
    </w:p>
    <w:p w:rsidR="002C7513" w:rsidRDefault="002C7513" w:rsidP="002C7513">
      <w:pPr>
        <w:pStyle w:val="Code"/>
        <w:ind w:firstLine="0"/>
      </w:pPr>
      <w:r>
        <w:t>CRS-2672: Attempting to start 'ora.cssd' on '</w:t>
      </w:r>
      <w:r w:rsidR="005E3AE2">
        <w:t>bvldb0</w:t>
      </w:r>
      <w:r>
        <w:t>1'</w:t>
      </w:r>
    </w:p>
    <w:p w:rsidR="002C7513" w:rsidRDefault="002C7513" w:rsidP="002C7513">
      <w:pPr>
        <w:pStyle w:val="Code"/>
        <w:ind w:firstLine="0"/>
      </w:pPr>
      <w:r>
        <w:t>CRS-2679: Attempting to clean 'ora.diskmon' on '</w:t>
      </w:r>
      <w:r w:rsidR="005E3AE2">
        <w:t>bvldb0</w:t>
      </w:r>
      <w:r>
        <w:t>1'</w:t>
      </w:r>
    </w:p>
    <w:p w:rsidR="002C7513" w:rsidRDefault="002C7513" w:rsidP="002C7513">
      <w:pPr>
        <w:pStyle w:val="Code"/>
        <w:ind w:firstLine="0"/>
      </w:pPr>
      <w:r>
        <w:t>CRS-2681: Clean of 'ora.diskmon' on '</w:t>
      </w:r>
      <w:r w:rsidR="005E3AE2">
        <w:t>bvldb0</w:t>
      </w:r>
      <w:r>
        <w:t>1' succeeded</w:t>
      </w:r>
    </w:p>
    <w:p w:rsidR="002C7513" w:rsidRDefault="002C7513" w:rsidP="002C7513">
      <w:pPr>
        <w:pStyle w:val="Code"/>
        <w:ind w:firstLine="0"/>
      </w:pPr>
      <w:r>
        <w:t>CRS-2672: Attempting to start 'ora.diskmon' on '</w:t>
      </w:r>
      <w:r w:rsidR="005E3AE2">
        <w:t>bvldb0</w:t>
      </w:r>
      <w:r>
        <w:t>1'</w:t>
      </w:r>
    </w:p>
    <w:p w:rsidR="002C7513" w:rsidRDefault="002C7513" w:rsidP="002C7513">
      <w:pPr>
        <w:pStyle w:val="Code"/>
        <w:ind w:firstLine="0"/>
      </w:pPr>
      <w:r>
        <w:t>CRS-2676: Start of 'ora.diskmon' on '</w:t>
      </w:r>
      <w:r w:rsidR="005E3AE2">
        <w:t>bvldb0</w:t>
      </w:r>
      <w:r>
        <w:t>1' succeeded</w:t>
      </w:r>
    </w:p>
    <w:p w:rsidR="002C7513" w:rsidRDefault="002C7513" w:rsidP="002C7513">
      <w:pPr>
        <w:pStyle w:val="Code"/>
        <w:ind w:firstLine="0"/>
      </w:pPr>
      <w:r>
        <w:t>CRS-2676: Start of 'ora.cssd' on '</w:t>
      </w:r>
      <w:r w:rsidR="005E3AE2">
        <w:t>bvldb0</w:t>
      </w:r>
      <w:r>
        <w:t>1' succeeded</w:t>
      </w:r>
    </w:p>
    <w:p w:rsidR="002C7513" w:rsidRDefault="002C7513" w:rsidP="002C7513">
      <w:pPr>
        <w:pStyle w:val="Code"/>
        <w:ind w:firstLine="0"/>
      </w:pPr>
      <w:r>
        <w:t>CRS-2672: Attempting to start 'ora.ctssd' on '</w:t>
      </w:r>
      <w:r w:rsidR="005E3AE2">
        <w:t>bvldb0</w:t>
      </w:r>
      <w:r>
        <w:t>1'</w:t>
      </w:r>
    </w:p>
    <w:p w:rsidR="002C7513" w:rsidRDefault="002C7513" w:rsidP="002C7513">
      <w:pPr>
        <w:pStyle w:val="Code"/>
        <w:ind w:firstLine="0"/>
      </w:pPr>
      <w:r>
        <w:t>CRS-2676: Start of 'ora.ctssd' on '</w:t>
      </w:r>
      <w:r w:rsidR="005E3AE2">
        <w:t>bvldb0</w:t>
      </w:r>
      <w:r>
        <w:t>1' succeeded</w:t>
      </w:r>
    </w:p>
    <w:p w:rsidR="002C7513" w:rsidRDefault="002C7513" w:rsidP="002C7513">
      <w:pPr>
        <w:pStyle w:val="Code"/>
        <w:ind w:firstLine="0"/>
      </w:pPr>
      <w:r>
        <w:t>CRS-2672: Attempting to start 'ora.asm' on '</w:t>
      </w:r>
      <w:r w:rsidR="005E3AE2">
        <w:t>bvldb0</w:t>
      </w:r>
      <w:r>
        <w:t>1'</w:t>
      </w:r>
    </w:p>
    <w:p w:rsidR="002C7513" w:rsidRDefault="002C7513" w:rsidP="002C7513">
      <w:pPr>
        <w:pStyle w:val="Code"/>
        <w:ind w:firstLine="0"/>
      </w:pPr>
      <w:r>
        <w:t>CRS-2676: Start of 'ora.asm' on '</w:t>
      </w:r>
      <w:r w:rsidR="005E3AE2">
        <w:t>bvldb0</w:t>
      </w:r>
      <w:r>
        <w:t>1' succeeded</w:t>
      </w:r>
    </w:p>
    <w:p w:rsidR="002C7513" w:rsidRDefault="002C7513" w:rsidP="002C7513">
      <w:pPr>
        <w:pStyle w:val="Code"/>
        <w:ind w:firstLine="0"/>
      </w:pPr>
      <w:r>
        <w:t>CRS-2672: Attempting to start 'ora.crsd' on '</w:t>
      </w:r>
      <w:r w:rsidR="005E3AE2">
        <w:t>bvldb0</w:t>
      </w:r>
      <w:r>
        <w:t>1'</w:t>
      </w:r>
    </w:p>
    <w:p w:rsidR="002C7513" w:rsidRPr="002C7513" w:rsidRDefault="002C7513" w:rsidP="002C7513">
      <w:pPr>
        <w:pStyle w:val="Code"/>
        <w:ind w:firstLine="0"/>
      </w:pPr>
      <w:r>
        <w:t>CRS-2676: Start of 'ora.crsd' on '</w:t>
      </w:r>
      <w:r w:rsidR="005E3AE2">
        <w:t>bvldb0</w:t>
      </w:r>
      <w:r>
        <w:t>1' succeeded</w:t>
      </w:r>
    </w:p>
    <w:p w:rsidR="002C7513" w:rsidRDefault="002C7513" w:rsidP="002C7513">
      <w:pPr>
        <w:rPr>
          <w:lang w:eastAsia="x-none"/>
        </w:rPr>
      </w:pPr>
    </w:p>
    <w:p w:rsidR="005E3AE2" w:rsidRDefault="005E3AE2" w:rsidP="002C7513">
      <w:pPr>
        <w:rPr>
          <w:lang w:eastAsia="x-none"/>
        </w:rPr>
      </w:pPr>
      <w:r>
        <w:rPr>
          <w:lang w:eastAsia="x-none"/>
        </w:rPr>
        <w:t>Tạo lại diskgroup SYSTEM để chứa OCR và votedisk(xem phần 4.3.1)</w:t>
      </w:r>
    </w:p>
    <w:p w:rsidR="005E3AE2" w:rsidRDefault="005E3AE2" w:rsidP="002C7513">
      <w:pPr>
        <w:rPr>
          <w:lang w:eastAsia="x-none"/>
        </w:rPr>
      </w:pPr>
      <w:r>
        <w:rPr>
          <w:lang w:eastAsia="x-none"/>
        </w:rPr>
        <w:t>Restore bản backup của ocr</w:t>
      </w:r>
    </w:p>
    <w:p w:rsidR="005E3AE2" w:rsidRDefault="005E3AE2" w:rsidP="005E3AE2">
      <w:pPr>
        <w:pStyle w:val="Code"/>
        <w:ind w:firstLine="0"/>
      </w:pPr>
      <w:r>
        <w:t># cd /backup/ocr</w:t>
      </w:r>
    </w:p>
    <w:p w:rsidR="005E3AE2" w:rsidRDefault="005E3AE2" w:rsidP="005E3AE2">
      <w:pPr>
        <w:pStyle w:val="Code"/>
        <w:ind w:firstLine="0"/>
        <w:rPr>
          <w:lang w:val="en-US"/>
        </w:rPr>
      </w:pPr>
      <w:r w:rsidRPr="005E3AE2">
        <w:t xml:space="preserve"># ocrconfig -restore </w:t>
      </w:r>
      <w:r>
        <w:t>backup_20120409_090811.ocr</w:t>
      </w:r>
    </w:p>
    <w:p w:rsidR="005E3AE2" w:rsidRDefault="005E3AE2" w:rsidP="005E3AE2">
      <w:pPr>
        <w:rPr>
          <w:lang w:eastAsia="x-none"/>
        </w:rPr>
      </w:pPr>
    </w:p>
    <w:p w:rsidR="005E3AE2" w:rsidRDefault="005E3AE2" w:rsidP="005E3AE2">
      <w:pPr>
        <w:rPr>
          <w:lang w:eastAsia="x-none"/>
        </w:rPr>
      </w:pPr>
      <w:r>
        <w:rPr>
          <w:lang w:eastAsia="x-none"/>
        </w:rPr>
        <w:t>Start crs</w:t>
      </w:r>
    </w:p>
    <w:p w:rsidR="005E3AE2" w:rsidRDefault="005E3AE2" w:rsidP="005E3AE2">
      <w:pPr>
        <w:pStyle w:val="Code"/>
        <w:ind w:firstLine="0"/>
      </w:pPr>
      <w:r>
        <w:t># crsctl start res ora.crsd -init</w:t>
      </w:r>
    </w:p>
    <w:p w:rsidR="005E3AE2" w:rsidRDefault="005E3AE2" w:rsidP="005E3AE2">
      <w:pPr>
        <w:pStyle w:val="Code"/>
        <w:ind w:firstLine="0"/>
      </w:pPr>
      <w:r>
        <w:t>CRS-2672: Attempting to start 'ora.crsd' on 'bvldb01'</w:t>
      </w:r>
    </w:p>
    <w:p w:rsidR="005E3AE2" w:rsidRDefault="005E3AE2" w:rsidP="005E3AE2">
      <w:pPr>
        <w:pStyle w:val="Code"/>
        <w:ind w:firstLine="0"/>
        <w:rPr>
          <w:lang w:val="en-US"/>
        </w:rPr>
      </w:pPr>
      <w:r>
        <w:t>CRS-2676: Start of 'ora.crsd' on 'bvldb01' succeeded</w:t>
      </w:r>
    </w:p>
    <w:p w:rsidR="005E3AE2" w:rsidRDefault="005E3AE2" w:rsidP="005E3AE2">
      <w:pPr>
        <w:rPr>
          <w:lang w:eastAsia="x-none"/>
        </w:rPr>
      </w:pPr>
    </w:p>
    <w:p w:rsidR="005E3AE2" w:rsidRPr="005E3AE2" w:rsidRDefault="005E3AE2" w:rsidP="005E3AE2">
      <w:pPr>
        <w:rPr>
          <w:lang w:eastAsia="x-none"/>
        </w:rPr>
      </w:pPr>
      <w:r>
        <w:rPr>
          <w:lang w:eastAsia="x-none"/>
        </w:rPr>
        <w:t>R</w:t>
      </w:r>
      <w:r w:rsidRPr="005E3AE2">
        <w:rPr>
          <w:lang w:eastAsia="x-none"/>
        </w:rPr>
        <w:t>eplace votedisk</w:t>
      </w:r>
    </w:p>
    <w:p w:rsidR="005E3AE2" w:rsidRPr="005E3AE2" w:rsidRDefault="005E3AE2" w:rsidP="005E3AE2">
      <w:pPr>
        <w:pStyle w:val="Code"/>
        <w:ind w:firstLine="0"/>
        <w:rPr>
          <w:lang w:val="en-US"/>
        </w:rPr>
      </w:pPr>
      <w:r>
        <w:rPr>
          <w:lang w:val="en-US"/>
        </w:rPr>
        <w:t># crsctl replace votedisk +SYSTEM</w:t>
      </w:r>
    </w:p>
    <w:p w:rsidR="005E3AE2" w:rsidRPr="005E3AE2" w:rsidRDefault="005E3AE2" w:rsidP="005E3AE2">
      <w:pPr>
        <w:pStyle w:val="Code"/>
        <w:ind w:firstLine="0"/>
        <w:rPr>
          <w:lang w:val="en-US"/>
        </w:rPr>
      </w:pPr>
      <w:r w:rsidRPr="005E3AE2">
        <w:rPr>
          <w:lang w:val="en-US"/>
        </w:rPr>
        <w:t>Successful addition of voting disk 28fb8cd12ad44fd4bfb15df0c4572550.</w:t>
      </w:r>
    </w:p>
    <w:p w:rsidR="005E3AE2" w:rsidRPr="005E3AE2" w:rsidRDefault="005E3AE2" w:rsidP="005E3AE2">
      <w:pPr>
        <w:pStyle w:val="Code"/>
        <w:ind w:firstLine="0"/>
        <w:rPr>
          <w:lang w:val="en-US"/>
        </w:rPr>
      </w:pPr>
      <w:r w:rsidRPr="005E3AE2">
        <w:rPr>
          <w:lang w:val="en-US"/>
        </w:rPr>
        <w:t>Successfully repla</w:t>
      </w:r>
      <w:r>
        <w:rPr>
          <w:lang w:val="en-US"/>
        </w:rPr>
        <w:t>ced voting disk group with +SYSTEM</w:t>
      </w:r>
      <w:r w:rsidRPr="005E3AE2">
        <w:rPr>
          <w:lang w:val="en-US"/>
        </w:rPr>
        <w:t>.</w:t>
      </w:r>
    </w:p>
    <w:p w:rsidR="005E3AE2" w:rsidRDefault="005E3AE2" w:rsidP="005E3AE2">
      <w:pPr>
        <w:pStyle w:val="Code"/>
        <w:ind w:firstLine="0"/>
        <w:rPr>
          <w:lang w:val="en-US"/>
        </w:rPr>
      </w:pPr>
      <w:r w:rsidRPr="005E3AE2">
        <w:rPr>
          <w:lang w:val="en-US"/>
        </w:rPr>
        <w:t>CRS-4266: Voting file(s) successfully replaced</w:t>
      </w:r>
    </w:p>
    <w:p w:rsidR="005E3AE2" w:rsidRDefault="005E3AE2" w:rsidP="005E3AE2">
      <w:pPr>
        <w:rPr>
          <w:lang w:eastAsia="x-none"/>
        </w:rPr>
      </w:pPr>
      <w:r>
        <w:rPr>
          <w:lang w:eastAsia="x-none"/>
        </w:rPr>
        <w:t>Create spfile cho ASM</w:t>
      </w:r>
    </w:p>
    <w:p w:rsidR="005E3AE2" w:rsidRPr="005E3AE2" w:rsidRDefault="005E3AE2" w:rsidP="005E3AE2">
      <w:pPr>
        <w:pStyle w:val="Code"/>
        <w:ind w:firstLine="0"/>
        <w:rPr>
          <w:lang w:val="en-US"/>
        </w:rPr>
      </w:pPr>
      <w:r w:rsidRPr="005E3AE2">
        <w:rPr>
          <w:lang w:val="en-US"/>
        </w:rPr>
        <w:t>$ sqlplus / as sysasm</w:t>
      </w:r>
    </w:p>
    <w:p w:rsidR="005E3AE2" w:rsidRPr="005E3AE2" w:rsidRDefault="005E3AE2" w:rsidP="005E3AE2">
      <w:pPr>
        <w:pStyle w:val="Code"/>
        <w:ind w:firstLine="0"/>
        <w:rPr>
          <w:lang w:val="en-US"/>
        </w:rPr>
      </w:pPr>
    </w:p>
    <w:p w:rsidR="005E3AE2" w:rsidRDefault="005E3AE2" w:rsidP="005E3AE2">
      <w:pPr>
        <w:pStyle w:val="Code"/>
        <w:ind w:firstLine="0"/>
        <w:rPr>
          <w:lang w:val="en-US"/>
        </w:rPr>
      </w:pPr>
      <w:r w:rsidRPr="005E3AE2">
        <w:rPr>
          <w:lang w:val="en-US"/>
        </w:rPr>
        <w:t>SQL&gt; create spfile='+</w:t>
      </w:r>
      <w:r>
        <w:rPr>
          <w:lang w:val="en-US"/>
        </w:rPr>
        <w:t>SYSTEM</w:t>
      </w:r>
      <w:r w:rsidRPr="005E3AE2">
        <w:rPr>
          <w:lang w:val="en-US"/>
        </w:rPr>
        <w:t>' from pfile='</w:t>
      </w:r>
      <w:r>
        <w:t>/backup/ocr/initasm.ora</w:t>
      </w:r>
      <w:r w:rsidRPr="005E3AE2">
        <w:rPr>
          <w:lang w:val="en-US"/>
        </w:rPr>
        <w:t>'</w:t>
      </w:r>
      <w:r>
        <w:rPr>
          <w:lang w:val="en-US"/>
        </w:rPr>
        <w:t>;</w:t>
      </w:r>
    </w:p>
    <w:p w:rsidR="005E3AE2" w:rsidRPr="005E3AE2" w:rsidRDefault="005E3AE2" w:rsidP="005E3AE2">
      <w:pPr>
        <w:pStyle w:val="Code"/>
        <w:ind w:firstLine="0"/>
        <w:rPr>
          <w:lang w:val="en-US"/>
        </w:rPr>
      </w:pPr>
    </w:p>
    <w:p w:rsidR="005E3AE2" w:rsidRDefault="005E3AE2" w:rsidP="005E3AE2">
      <w:pPr>
        <w:pStyle w:val="Code"/>
        <w:ind w:firstLine="0"/>
        <w:rPr>
          <w:lang w:val="en-US"/>
        </w:rPr>
      </w:pPr>
      <w:r w:rsidRPr="005E3AE2">
        <w:rPr>
          <w:lang w:val="en-US"/>
        </w:rPr>
        <w:t>File created.</w:t>
      </w:r>
    </w:p>
    <w:p w:rsidR="005E3AE2" w:rsidRDefault="005E3AE2" w:rsidP="005E3AE2">
      <w:pPr>
        <w:rPr>
          <w:lang w:eastAsia="x-none"/>
        </w:rPr>
      </w:pPr>
      <w:r>
        <w:rPr>
          <w:lang w:eastAsia="x-none"/>
        </w:rPr>
        <w:t>Restart cluster</w:t>
      </w:r>
    </w:p>
    <w:p w:rsidR="005E3AE2" w:rsidRDefault="005E3AE2" w:rsidP="005E3AE2">
      <w:pPr>
        <w:pStyle w:val="Code"/>
        <w:ind w:firstLine="0"/>
      </w:pPr>
      <w:r>
        <w:t># crsctl stop crs -f</w:t>
      </w:r>
    </w:p>
    <w:p w:rsidR="005E3AE2" w:rsidRDefault="005E3AE2" w:rsidP="005E3AE2">
      <w:pPr>
        <w:pStyle w:val="Code"/>
        <w:ind w:firstLine="0"/>
      </w:pPr>
      <w:r>
        <w:t># crsctl start crs</w:t>
      </w:r>
    </w:p>
    <w:p w:rsidR="005E3AE2" w:rsidRDefault="005E3AE2" w:rsidP="005E3AE2">
      <w:pPr>
        <w:rPr>
          <w:lang w:eastAsia="x-none"/>
        </w:rPr>
      </w:pPr>
    </w:p>
    <w:p w:rsidR="005E3AE2" w:rsidRDefault="005E3AE2" w:rsidP="005E3AE2">
      <w:pPr>
        <w:rPr>
          <w:lang w:eastAsia="x-none"/>
        </w:rPr>
      </w:pPr>
      <w:r>
        <w:rPr>
          <w:lang w:eastAsia="x-none"/>
        </w:rPr>
        <w:t>Check CRS status</w:t>
      </w:r>
    </w:p>
    <w:p w:rsidR="005E3AE2" w:rsidRDefault="005E3AE2" w:rsidP="005E3AE2">
      <w:pPr>
        <w:rPr>
          <w:lang w:eastAsia="x-none"/>
        </w:rPr>
      </w:pPr>
    </w:p>
    <w:p w:rsidR="005E3AE2" w:rsidRDefault="005E3AE2" w:rsidP="005E3AE2">
      <w:pPr>
        <w:pStyle w:val="Code"/>
        <w:ind w:firstLine="0"/>
      </w:pPr>
      <w:r>
        <w:t># crsctl check cluster -all</w:t>
      </w:r>
    </w:p>
    <w:p w:rsidR="005E3AE2" w:rsidRDefault="005E3AE2" w:rsidP="005E3AE2">
      <w:pPr>
        <w:pStyle w:val="Code"/>
        <w:ind w:firstLine="0"/>
      </w:pPr>
      <w:r>
        <w:t>**************************************************************</w:t>
      </w:r>
    </w:p>
    <w:p w:rsidR="005E3AE2" w:rsidRDefault="005E3AE2" w:rsidP="005E3AE2">
      <w:pPr>
        <w:pStyle w:val="Code"/>
        <w:ind w:firstLine="0"/>
      </w:pPr>
      <w:r>
        <w:t>bvldb01:</w:t>
      </w:r>
    </w:p>
    <w:p w:rsidR="005E3AE2" w:rsidRDefault="005E3AE2" w:rsidP="005E3AE2">
      <w:pPr>
        <w:pStyle w:val="Code"/>
        <w:ind w:firstLine="0"/>
        <w:rPr>
          <w:lang w:val="en-US"/>
        </w:rPr>
      </w:pPr>
      <w:r w:rsidRPr="005E3AE2">
        <w:t>CRS-4537: Cluster Ready Services is online</w:t>
      </w:r>
      <w:r w:rsidRPr="005E3AE2">
        <w:br/>
        <w:t>CRS-4529: Cluster Synchronization Services is online</w:t>
      </w:r>
      <w:r w:rsidRPr="005E3AE2">
        <w:br/>
        <w:t>CRS-4533: Event Manager is online</w:t>
      </w:r>
      <w:r>
        <w:t xml:space="preserve"> **************************************************************</w:t>
      </w:r>
    </w:p>
    <w:p w:rsidR="005E3AE2" w:rsidRDefault="005E3AE2" w:rsidP="005E3AE2">
      <w:pPr>
        <w:pStyle w:val="Code"/>
        <w:ind w:firstLine="0"/>
      </w:pPr>
      <w:r>
        <w:rPr>
          <w:lang w:val="en-US"/>
        </w:rPr>
        <w:t>bvldb02</w:t>
      </w:r>
      <w:r>
        <w:t>:</w:t>
      </w:r>
    </w:p>
    <w:p w:rsidR="005E3AE2" w:rsidRPr="005E3AE2" w:rsidRDefault="005E3AE2" w:rsidP="005E3AE2">
      <w:pPr>
        <w:pStyle w:val="Code"/>
        <w:ind w:firstLine="0"/>
      </w:pPr>
      <w:r w:rsidRPr="005E3AE2">
        <w:t>CRS-4537: Cluster Ready Services is online</w:t>
      </w:r>
      <w:r w:rsidRPr="005E3AE2">
        <w:br/>
        <w:t>CRS-4529: Cluster Synchronization Services is online</w:t>
      </w:r>
      <w:r w:rsidRPr="005E3AE2">
        <w:br/>
        <w:t>CRS-4533: Event Manager is online</w:t>
      </w:r>
      <w:r>
        <w:t xml:space="preserve"> **************************************************************</w:t>
      </w:r>
    </w:p>
    <w:p w:rsidR="004B2106" w:rsidRDefault="004B2106" w:rsidP="00E07DC1">
      <w:pPr>
        <w:pStyle w:val="Heading2"/>
        <w:rPr>
          <w:lang w:val="en-US"/>
        </w:rPr>
      </w:pPr>
      <w:bookmarkStart w:id="30" w:name="_Toc321914279"/>
      <w:r>
        <w:rPr>
          <w:lang w:val="en-US"/>
        </w:rPr>
        <w:t>Quy trình vận hành ASM</w:t>
      </w:r>
      <w:bookmarkEnd w:id="30"/>
    </w:p>
    <w:p w:rsidR="002C38A9" w:rsidRDefault="002C38A9" w:rsidP="004B2106">
      <w:pPr>
        <w:pStyle w:val="Heading3"/>
        <w:rPr>
          <w:lang w:val="en-US"/>
        </w:rPr>
      </w:pPr>
      <w:bookmarkStart w:id="31" w:name="_Toc321914280"/>
      <w:r>
        <w:rPr>
          <w:lang w:val="en-US"/>
        </w:rPr>
        <w:t>Present disk cho ASM</w:t>
      </w:r>
      <w:bookmarkEnd w:id="31"/>
    </w:p>
    <w:p w:rsidR="009D240E" w:rsidRPr="009D240E" w:rsidRDefault="009D240E" w:rsidP="009D240E">
      <w:pPr>
        <w:ind w:firstLine="360"/>
        <w:rPr>
          <w:lang w:eastAsia="x-none"/>
        </w:rPr>
      </w:pPr>
      <w:r>
        <w:rPr>
          <w:lang w:eastAsia="x-none"/>
        </w:rPr>
        <w:t>Sau khi thực hiện present disk cho các máy database, cần thực hiện các bước sau để ASM có thể nhận được disk đó</w:t>
      </w:r>
    </w:p>
    <w:p w:rsidR="009D240E" w:rsidRDefault="009D240E" w:rsidP="009D240E">
      <w:pPr>
        <w:pStyle w:val="Heading4"/>
      </w:pPr>
      <w:bookmarkStart w:id="32" w:name="_Toc321914281"/>
      <w:r>
        <w:t>Scan disk</w:t>
      </w:r>
      <w:bookmarkEnd w:id="32"/>
    </w:p>
    <w:p w:rsidR="009D240E" w:rsidRDefault="009D240E" w:rsidP="009D240E">
      <w:pPr>
        <w:spacing w:line="360" w:lineRule="auto"/>
      </w:pPr>
      <w:r>
        <w:t>Sử dụng lệnh để scan disk để xác định lun mới trên cả 2 máy, ví dụ disk107:</w:t>
      </w:r>
    </w:p>
    <w:p w:rsidR="009D240E" w:rsidRDefault="009D240E" w:rsidP="009D240E">
      <w:pPr>
        <w:spacing w:line="360" w:lineRule="auto"/>
      </w:pPr>
      <w:r>
        <w:t># ioscan –fnNC disk</w:t>
      </w:r>
    </w:p>
    <w:p w:rsidR="009D240E" w:rsidRPr="0007281D" w:rsidRDefault="009D240E" w:rsidP="009D240E">
      <w:pPr>
        <w:pStyle w:val="Code"/>
        <w:pBdr>
          <w:left w:val="single" w:sz="4" w:space="0" w:color="auto"/>
        </w:pBdr>
        <w:ind w:firstLine="0"/>
      </w:pPr>
      <w:r w:rsidRPr="0007281D">
        <w:t># ioscan -fnNC disk</w:t>
      </w:r>
    </w:p>
    <w:p w:rsidR="009D240E" w:rsidRDefault="009D240E" w:rsidP="009D240E">
      <w:pPr>
        <w:pStyle w:val="Code"/>
        <w:pBdr>
          <w:left w:val="single" w:sz="4" w:space="0" w:color="auto"/>
        </w:pBdr>
        <w:ind w:firstLine="0"/>
      </w:pPr>
      <w:r>
        <w:t>Class     I  H/W Path  Driver S/W State   H/W Type     Description</w:t>
      </w:r>
    </w:p>
    <w:p w:rsidR="009D240E" w:rsidRDefault="009D240E" w:rsidP="009D240E">
      <w:pPr>
        <w:pStyle w:val="Code"/>
        <w:pBdr>
          <w:left w:val="single" w:sz="4" w:space="0" w:color="auto"/>
        </w:pBdr>
        <w:ind w:firstLine="0"/>
      </w:pPr>
      <w:r>
        <w:t>===================================================================</w:t>
      </w:r>
    </w:p>
    <w:p w:rsidR="009D240E" w:rsidRDefault="009D240E" w:rsidP="009D240E">
      <w:pPr>
        <w:pStyle w:val="Code"/>
        <w:pBdr>
          <w:left w:val="single" w:sz="4" w:space="0" w:color="auto"/>
        </w:pBdr>
        <w:ind w:firstLine="0"/>
      </w:pPr>
      <w:r>
        <w:t>disk     26  64000/0xfa00/0x1   esdisk   CLAIMED     DEVICE       HP      LOGICAL VOLUME</w:t>
      </w:r>
    </w:p>
    <w:p w:rsidR="009D240E" w:rsidRDefault="009D240E" w:rsidP="009D240E">
      <w:pPr>
        <w:pStyle w:val="Code"/>
        <w:pBdr>
          <w:left w:val="single" w:sz="4" w:space="0" w:color="auto"/>
        </w:pBdr>
        <w:ind w:firstLine="0"/>
      </w:pPr>
      <w:r>
        <w:t xml:space="preserve">                      /dev/disk/disk26      /dev/disk/disk26_p2   /dev/rdisk/disk26     /dev/rdisk/disk26_p2</w:t>
      </w:r>
    </w:p>
    <w:p w:rsidR="009D240E" w:rsidRDefault="009D240E" w:rsidP="009D240E">
      <w:pPr>
        <w:pStyle w:val="Code"/>
        <w:pBdr>
          <w:left w:val="single" w:sz="4" w:space="0" w:color="auto"/>
        </w:pBdr>
        <w:ind w:firstLine="0"/>
      </w:pPr>
      <w:r>
        <w:t xml:space="preserve">                      /dev/disk/disk26_p1   /dev/disk/disk26_p3   /dev/rdisk/disk26_p1  /dev/rdisk/disk26_p3</w:t>
      </w:r>
    </w:p>
    <w:p w:rsidR="009D240E" w:rsidRDefault="009D240E" w:rsidP="009D240E">
      <w:pPr>
        <w:pStyle w:val="Code"/>
        <w:pBdr>
          <w:left w:val="single" w:sz="4" w:space="0" w:color="auto"/>
        </w:pBdr>
        <w:ind w:firstLine="0"/>
      </w:pPr>
      <w:r>
        <w:t>disk     27  64000/0xfa00/0x3   esdisk   CLAIMED     DEVICE       HP      LOGICAL VOLUME</w:t>
      </w:r>
    </w:p>
    <w:p w:rsidR="009D240E" w:rsidRDefault="009D240E" w:rsidP="009D240E">
      <w:pPr>
        <w:pStyle w:val="Code"/>
        <w:pBdr>
          <w:left w:val="single" w:sz="4" w:space="0" w:color="auto"/>
        </w:pBdr>
        <w:ind w:firstLine="0"/>
      </w:pPr>
      <w:r>
        <w:t xml:space="preserve">                      /dev/disk/disk27   /dev/rdisk/disk27</w:t>
      </w:r>
    </w:p>
    <w:p w:rsidR="009D240E" w:rsidRDefault="009D240E" w:rsidP="009D240E">
      <w:pPr>
        <w:pStyle w:val="Code"/>
        <w:pBdr>
          <w:left w:val="single" w:sz="4" w:space="0" w:color="auto"/>
        </w:pBdr>
        <w:ind w:firstLine="0"/>
      </w:pPr>
      <w:r>
        <w:t>disk     28  64000/0xfa00/0x4   esdisk   CLAIMED     DEVICE       DGC     RAID 5</w:t>
      </w:r>
    </w:p>
    <w:p w:rsidR="009D240E" w:rsidRDefault="009D240E" w:rsidP="009D240E">
      <w:pPr>
        <w:pStyle w:val="Code"/>
        <w:pBdr>
          <w:left w:val="single" w:sz="4" w:space="0" w:color="auto"/>
        </w:pBdr>
        <w:ind w:firstLine="0"/>
      </w:pPr>
      <w:r>
        <w:t xml:space="preserve">                      /dev/disk/disk28     /dev/oracle/ocrdisk  /dev/rdisk/disk28  </w:t>
      </w:r>
    </w:p>
    <w:p w:rsidR="009D240E" w:rsidRDefault="009D240E" w:rsidP="009D240E">
      <w:pPr>
        <w:pStyle w:val="Code"/>
        <w:pBdr>
          <w:left w:val="single" w:sz="4" w:space="0" w:color="auto"/>
        </w:pBdr>
        <w:ind w:firstLine="0"/>
      </w:pPr>
      <w:r>
        <w:t>disk     29  64000/0xfa00/0x5   esdisk   CLAIMED     DEVICE       DGC     RAID 5</w:t>
      </w:r>
    </w:p>
    <w:p w:rsidR="009D240E" w:rsidRDefault="009D240E" w:rsidP="009D240E">
      <w:pPr>
        <w:pStyle w:val="Code"/>
        <w:pBdr>
          <w:left w:val="single" w:sz="4" w:space="0" w:color="auto"/>
        </w:pBdr>
        <w:ind w:firstLine="0"/>
      </w:pPr>
      <w:r>
        <w:t xml:space="preserve">                      /dev/disk/disk29      /dev/oracle/datadisk  /dev/rdisk/disk29   </w:t>
      </w:r>
    </w:p>
    <w:p w:rsidR="009D240E" w:rsidRDefault="009D240E" w:rsidP="009D240E">
      <w:pPr>
        <w:pStyle w:val="Code"/>
        <w:pBdr>
          <w:left w:val="single" w:sz="4" w:space="0" w:color="auto"/>
        </w:pBdr>
        <w:ind w:firstLine="0"/>
      </w:pPr>
      <w:r>
        <w:t>disk     30  64000/0xfa00/0x6   esdisk   CLAIMED     DEVICE       DGC     RAID 5</w:t>
      </w:r>
    </w:p>
    <w:p w:rsidR="009D240E" w:rsidRDefault="009D240E" w:rsidP="009D240E">
      <w:pPr>
        <w:pStyle w:val="Code"/>
        <w:pBdr>
          <w:left w:val="single" w:sz="4" w:space="0" w:color="auto"/>
        </w:pBdr>
        <w:ind w:firstLine="0"/>
      </w:pPr>
      <w:r>
        <w:t xml:space="preserve">                      /dev/disk/disk30      /dev/oracle/archdisk  /dev/rdisk/disk30   </w:t>
      </w:r>
    </w:p>
    <w:p w:rsidR="009D240E" w:rsidRDefault="009D240E" w:rsidP="009D240E">
      <w:pPr>
        <w:pStyle w:val="Code"/>
        <w:pBdr>
          <w:left w:val="single" w:sz="4" w:space="0" w:color="auto"/>
        </w:pBdr>
        <w:ind w:firstLine="0"/>
      </w:pPr>
      <w:r>
        <w:t>disk     50  64000/0xfa00/0xc   esdisk   CLAIMED     DEVICE       DGC     RAID 5</w:t>
      </w:r>
    </w:p>
    <w:p w:rsidR="009D240E" w:rsidRDefault="009D240E" w:rsidP="009D240E">
      <w:pPr>
        <w:pStyle w:val="Code"/>
        <w:pBdr>
          <w:left w:val="single" w:sz="4" w:space="0" w:color="auto"/>
        </w:pBdr>
        <w:ind w:firstLine="0"/>
      </w:pPr>
      <w:r>
        <w:t xml:space="preserve">                      /dev/disk/disk50    /dev/oracle/backup  /dev/rdisk/disk50 </w:t>
      </w:r>
    </w:p>
    <w:p w:rsidR="009D240E" w:rsidRPr="009D240E" w:rsidRDefault="009D240E" w:rsidP="009D240E">
      <w:pPr>
        <w:pStyle w:val="Code"/>
        <w:pBdr>
          <w:left w:val="single" w:sz="4" w:space="0" w:color="auto"/>
        </w:pBdr>
        <w:ind w:firstLine="0"/>
        <w:rPr>
          <w:highlight w:val="yellow"/>
        </w:rPr>
      </w:pPr>
      <w:r w:rsidRPr="009D240E">
        <w:rPr>
          <w:highlight w:val="yellow"/>
        </w:rPr>
        <w:t>disk    107  64000/0xfa00/0xd   esdisk   CLAIMED     DEVICE       DGC     RAID 5</w:t>
      </w:r>
    </w:p>
    <w:p w:rsidR="00433EC8" w:rsidRDefault="009D240E" w:rsidP="009D240E">
      <w:pPr>
        <w:pStyle w:val="Code"/>
        <w:pBdr>
          <w:left w:val="single" w:sz="4" w:space="0" w:color="auto"/>
        </w:pBdr>
        <w:ind w:firstLine="0"/>
        <w:rPr>
          <w:highlight w:val="yellow"/>
          <w:lang w:val="en-US"/>
        </w:rPr>
      </w:pPr>
      <w:r w:rsidRPr="009D240E">
        <w:rPr>
          <w:highlight w:val="yellow"/>
        </w:rPr>
        <w:t xml:space="preserve">                      /dev/disk/disk107  </w:t>
      </w:r>
    </w:p>
    <w:p w:rsidR="009D240E" w:rsidRDefault="00433EC8" w:rsidP="009D240E">
      <w:pPr>
        <w:pStyle w:val="Code"/>
        <w:pBdr>
          <w:left w:val="single" w:sz="4" w:space="0" w:color="auto"/>
        </w:pBdr>
        <w:ind w:firstLine="0"/>
      </w:pPr>
      <w:r w:rsidRPr="00433EC8">
        <w:t>...</w:t>
      </w:r>
      <w:r w:rsidR="009D240E" w:rsidRPr="00433EC8">
        <w:t xml:space="preserve"> </w:t>
      </w:r>
    </w:p>
    <w:p w:rsidR="009D240E" w:rsidRDefault="009D240E" w:rsidP="009D240E">
      <w:pPr>
        <w:pStyle w:val="Code"/>
        <w:pBdr>
          <w:left w:val="single" w:sz="4" w:space="0" w:color="auto"/>
        </w:pBdr>
        <w:ind w:firstLine="0"/>
      </w:pPr>
      <w:r>
        <w:t>disk    128  64000/0xfa00/0x22  esdisk   CLAIMED     DEVICE       DGC     RAID 5</w:t>
      </w:r>
    </w:p>
    <w:p w:rsidR="009D240E" w:rsidRPr="0007281D" w:rsidRDefault="009D240E" w:rsidP="009D240E">
      <w:pPr>
        <w:pStyle w:val="Code"/>
        <w:pBdr>
          <w:left w:val="single" w:sz="4" w:space="0" w:color="auto"/>
        </w:pBdr>
        <w:ind w:firstLine="0"/>
      </w:pPr>
      <w:r>
        <w:t xml:space="preserve">                      /dev/disk/disk128   /dev/oracle/dg6_02</w:t>
      </w:r>
    </w:p>
    <w:p w:rsidR="009D240E" w:rsidRDefault="009D240E" w:rsidP="009D240E">
      <w:pPr>
        <w:spacing w:line="360" w:lineRule="auto"/>
        <w:ind w:firstLine="720"/>
      </w:pPr>
      <w:r>
        <w:t>Các disk RAID 5 là các disk sẽ được configure cho database.</w:t>
      </w:r>
    </w:p>
    <w:p w:rsidR="009D240E" w:rsidRDefault="009D240E" w:rsidP="009D240E">
      <w:pPr>
        <w:spacing w:line="360" w:lineRule="auto"/>
        <w:ind w:firstLine="720"/>
      </w:pPr>
    </w:p>
    <w:p w:rsidR="009D240E" w:rsidRDefault="009D240E" w:rsidP="009D240E">
      <w:pPr>
        <w:spacing w:line="360" w:lineRule="auto"/>
        <w:ind w:firstLine="720"/>
      </w:pPr>
      <w:r>
        <w:t xml:space="preserve">Xem thông tin disk mới,ví dụ: </w:t>
      </w:r>
    </w:p>
    <w:p w:rsidR="009D240E" w:rsidRPr="0007281D" w:rsidRDefault="009D240E" w:rsidP="009D240E">
      <w:pPr>
        <w:pStyle w:val="Code"/>
        <w:pBdr>
          <w:left w:val="single" w:sz="4" w:space="0" w:color="auto"/>
        </w:pBdr>
        <w:ind w:firstLine="0"/>
      </w:pPr>
      <w:r w:rsidRPr="0007281D">
        <w:t>#cd /dev/</w:t>
      </w:r>
      <w:r>
        <w:t>r</w:t>
      </w:r>
      <w:r w:rsidRPr="0007281D">
        <w:t>disk/</w:t>
      </w:r>
    </w:p>
    <w:p w:rsidR="009D240E" w:rsidRPr="00433EC8" w:rsidRDefault="009D240E" w:rsidP="009D240E">
      <w:pPr>
        <w:pStyle w:val="Code"/>
        <w:pBdr>
          <w:left w:val="single" w:sz="4" w:space="0" w:color="auto"/>
        </w:pBdr>
        <w:ind w:firstLine="0"/>
        <w:rPr>
          <w:lang w:val="en-US"/>
        </w:rPr>
      </w:pPr>
      <w:r w:rsidRPr="00D263DD">
        <w:t xml:space="preserve"># ls </w:t>
      </w:r>
      <w:r>
        <w:t>–</w:t>
      </w:r>
      <w:r w:rsidRPr="00D263DD">
        <w:t>la</w:t>
      </w:r>
      <w:r w:rsidR="00433EC8">
        <w:rPr>
          <w:lang w:val="en-US"/>
        </w:rPr>
        <w:t xml:space="preserve"> </w:t>
      </w:r>
      <w:r w:rsidR="00433EC8" w:rsidRPr="00433EC8">
        <w:t>disk107</w:t>
      </w:r>
    </w:p>
    <w:p w:rsidR="009D240E" w:rsidRDefault="009D240E" w:rsidP="009D240E">
      <w:pPr>
        <w:pStyle w:val="Code"/>
        <w:pBdr>
          <w:left w:val="single" w:sz="4" w:space="0" w:color="auto"/>
        </w:pBdr>
        <w:ind w:firstLine="0"/>
      </w:pPr>
      <w:r w:rsidRPr="009D240E">
        <w:rPr>
          <w:highlight w:val="yellow"/>
        </w:rPr>
        <w:t xml:space="preserve">crw-r-----   1 </w:t>
      </w:r>
      <w:r w:rsidR="00433EC8">
        <w:rPr>
          <w:highlight w:val="yellow"/>
          <w:lang w:val="en-US"/>
        </w:rPr>
        <w:t>root</w:t>
      </w:r>
      <w:r w:rsidRPr="009D240E">
        <w:rPr>
          <w:highlight w:val="yellow"/>
        </w:rPr>
        <w:t xml:space="preserve">       </w:t>
      </w:r>
      <w:r w:rsidR="00433EC8">
        <w:rPr>
          <w:highlight w:val="yellow"/>
          <w:lang w:val="en-US"/>
        </w:rPr>
        <w:t>root</w:t>
      </w:r>
      <w:r w:rsidRPr="009D240E">
        <w:rPr>
          <w:highlight w:val="yellow"/>
        </w:rPr>
        <w:t xml:space="preserve">    13 0x00000d Feb 24 16:53 disk107</w:t>
      </w:r>
    </w:p>
    <w:p w:rsidR="009D240E" w:rsidRDefault="009D240E" w:rsidP="009D240E">
      <w:pPr>
        <w:pStyle w:val="Code"/>
        <w:pBdr>
          <w:left w:val="single" w:sz="4" w:space="0" w:color="auto"/>
        </w:pBdr>
        <w:ind w:firstLine="0"/>
      </w:pPr>
      <w:r>
        <w:t># diskinfo disk107</w:t>
      </w:r>
    </w:p>
    <w:p w:rsidR="009D240E" w:rsidRDefault="009D240E" w:rsidP="009D240E">
      <w:pPr>
        <w:pStyle w:val="Code"/>
        <w:pBdr>
          <w:left w:val="single" w:sz="4" w:space="0" w:color="auto"/>
        </w:pBdr>
        <w:ind w:firstLine="0"/>
      </w:pPr>
      <w:r>
        <w:t>SCSI describe of disk107:</w:t>
      </w:r>
    </w:p>
    <w:p w:rsidR="009D240E" w:rsidRDefault="009D240E" w:rsidP="009D240E">
      <w:pPr>
        <w:pStyle w:val="Code"/>
        <w:pBdr>
          <w:left w:val="single" w:sz="4" w:space="0" w:color="auto"/>
        </w:pBdr>
        <w:ind w:firstLine="0"/>
      </w:pPr>
      <w:r>
        <w:t xml:space="preserve">             vendor: DGC     </w:t>
      </w:r>
    </w:p>
    <w:p w:rsidR="009D240E" w:rsidRDefault="009D240E" w:rsidP="009D240E">
      <w:pPr>
        <w:pStyle w:val="Code"/>
        <w:pBdr>
          <w:left w:val="single" w:sz="4" w:space="0" w:color="auto"/>
        </w:pBdr>
        <w:ind w:firstLine="0"/>
      </w:pPr>
      <w:r>
        <w:t xml:space="preserve">         product id: RAID 5          </w:t>
      </w:r>
    </w:p>
    <w:p w:rsidR="009D240E" w:rsidRDefault="009D240E" w:rsidP="009D240E">
      <w:pPr>
        <w:pStyle w:val="Code"/>
        <w:pBdr>
          <w:left w:val="single" w:sz="4" w:space="0" w:color="auto"/>
        </w:pBdr>
        <w:ind w:firstLine="0"/>
      </w:pPr>
      <w:r>
        <w:t xml:space="preserve">               type: direct access</w:t>
      </w:r>
    </w:p>
    <w:p w:rsidR="009D240E" w:rsidRDefault="009D240E" w:rsidP="009D240E">
      <w:pPr>
        <w:pStyle w:val="Code"/>
        <w:pBdr>
          <w:left w:val="single" w:sz="4" w:space="0" w:color="auto"/>
        </w:pBdr>
        <w:ind w:firstLine="0"/>
      </w:pPr>
      <w:r>
        <w:t xml:space="preserve">               size: 180355072 Kbytes</w:t>
      </w:r>
    </w:p>
    <w:p w:rsidR="009D240E" w:rsidRDefault="009D240E" w:rsidP="009D240E">
      <w:pPr>
        <w:pStyle w:val="Code"/>
        <w:pBdr>
          <w:left w:val="single" w:sz="4" w:space="0" w:color="auto"/>
        </w:pBdr>
        <w:ind w:firstLine="0"/>
      </w:pPr>
      <w:r>
        <w:t xml:space="preserve">   bytes per sector: 512</w:t>
      </w:r>
    </w:p>
    <w:p w:rsidR="009D240E" w:rsidRDefault="009D240E" w:rsidP="009D240E">
      <w:pPr>
        <w:spacing w:line="360" w:lineRule="auto"/>
        <w:ind w:firstLine="720"/>
      </w:pPr>
    </w:p>
    <w:p w:rsidR="002C38A9" w:rsidRDefault="00433EC8" w:rsidP="009D240E">
      <w:pPr>
        <w:pStyle w:val="Heading4"/>
      </w:pPr>
      <w:bookmarkStart w:id="33" w:name="_Toc321914282"/>
      <w:r>
        <w:t>Configure disk cho ASM</w:t>
      </w:r>
      <w:bookmarkEnd w:id="33"/>
    </w:p>
    <w:p w:rsidR="00433EC8" w:rsidRDefault="00433EC8" w:rsidP="00433EC8">
      <w:r>
        <w:t>Thực hiện các bước sau với user root trên cả 2 node</w:t>
      </w:r>
    </w:p>
    <w:p w:rsidR="00433EC8" w:rsidRPr="00433EC8" w:rsidRDefault="00433EC8" w:rsidP="00433EC8">
      <w:r w:rsidRPr="00433EC8">
        <w:rPr>
          <w:b/>
          <w:i/>
          <w:u w:val="single"/>
        </w:rPr>
        <w:t>Chú ý:</w:t>
      </w:r>
      <w:r>
        <w:rPr>
          <w:b/>
          <w:i/>
          <w:u w:val="single"/>
        </w:rPr>
        <w:t xml:space="preserve"> </w:t>
      </w:r>
      <w:r>
        <w:t xml:space="preserve"> tên device trong phần mknode cần được sửa theo đúng nhu cầu</w:t>
      </w:r>
    </w:p>
    <w:p w:rsidR="00433EC8" w:rsidRPr="00433EC8" w:rsidRDefault="00433EC8" w:rsidP="00433EC8">
      <w:pPr>
        <w:pStyle w:val="Code"/>
        <w:pBdr>
          <w:left w:val="single" w:sz="4" w:space="0" w:color="auto"/>
        </w:pBdr>
        <w:ind w:firstLine="0"/>
        <w:rPr>
          <w:lang w:val="en-US"/>
        </w:rPr>
      </w:pPr>
      <w:r>
        <w:rPr>
          <w:lang w:val="en-US"/>
        </w:rPr>
        <w:t xml:space="preserve"># </w:t>
      </w:r>
      <w:r>
        <w:t>chmod 660 /dev/rdisk/disk1</w:t>
      </w:r>
      <w:r>
        <w:rPr>
          <w:lang w:val="en-US"/>
        </w:rPr>
        <w:t>07</w:t>
      </w:r>
    </w:p>
    <w:p w:rsidR="00433EC8" w:rsidRPr="00433EC8" w:rsidRDefault="00433EC8" w:rsidP="00433EC8">
      <w:pPr>
        <w:pStyle w:val="Code"/>
        <w:pBdr>
          <w:left w:val="single" w:sz="4" w:space="0" w:color="auto"/>
        </w:pBdr>
        <w:ind w:firstLine="0"/>
        <w:rPr>
          <w:lang w:val="en-US"/>
        </w:rPr>
      </w:pPr>
      <w:r>
        <w:rPr>
          <w:lang w:val="en-US"/>
        </w:rPr>
        <w:t xml:space="preserve"># </w:t>
      </w:r>
      <w:r>
        <w:t>chown grid:oinstall /dev/rdisk/disk1</w:t>
      </w:r>
      <w:r>
        <w:rPr>
          <w:lang w:val="en-US"/>
        </w:rPr>
        <w:t>07</w:t>
      </w:r>
    </w:p>
    <w:p w:rsidR="00433EC8" w:rsidRDefault="00433EC8" w:rsidP="00433EC8">
      <w:pPr>
        <w:pStyle w:val="Code"/>
        <w:pBdr>
          <w:left w:val="single" w:sz="4" w:space="0" w:color="auto"/>
        </w:pBdr>
        <w:ind w:firstLine="0"/>
      </w:pPr>
      <w:r>
        <w:rPr>
          <w:lang w:val="en-US"/>
        </w:rPr>
        <w:t xml:space="preserve"># </w:t>
      </w:r>
      <w:r>
        <w:t xml:space="preserve">mknod </w:t>
      </w:r>
      <w:r w:rsidRPr="00433EC8">
        <w:rPr>
          <w:highlight w:val="yellow"/>
        </w:rPr>
        <w:t>/dev/oracle/dg7_01</w:t>
      </w:r>
      <w:r>
        <w:t xml:space="preserve"> c 13 0x00000d </w:t>
      </w:r>
    </w:p>
    <w:p w:rsidR="00433EC8" w:rsidRDefault="00433EC8" w:rsidP="00433EC8">
      <w:pPr>
        <w:pStyle w:val="Code"/>
        <w:pBdr>
          <w:left w:val="single" w:sz="4" w:space="0" w:color="auto"/>
        </w:pBdr>
        <w:ind w:firstLine="0"/>
      </w:pPr>
      <w:r>
        <w:rPr>
          <w:lang w:val="en-US"/>
        </w:rPr>
        <w:t xml:space="preserve"># </w:t>
      </w:r>
      <w:r>
        <w:t>cd /dev/oracle</w:t>
      </w:r>
    </w:p>
    <w:p w:rsidR="00433EC8" w:rsidRDefault="00433EC8" w:rsidP="00433EC8">
      <w:pPr>
        <w:pStyle w:val="Code"/>
        <w:pBdr>
          <w:left w:val="single" w:sz="4" w:space="0" w:color="auto"/>
        </w:pBdr>
        <w:ind w:firstLine="0"/>
      </w:pPr>
      <w:r>
        <w:rPr>
          <w:lang w:val="en-US"/>
        </w:rPr>
        <w:t xml:space="preserve"># </w:t>
      </w:r>
      <w:r>
        <w:t>chmod 660 /dev/oracle/dg7_01</w:t>
      </w:r>
    </w:p>
    <w:p w:rsidR="00433EC8" w:rsidRPr="009E0493" w:rsidRDefault="00433EC8" w:rsidP="00433EC8">
      <w:pPr>
        <w:pStyle w:val="Code"/>
        <w:pBdr>
          <w:left w:val="single" w:sz="4" w:space="0" w:color="auto"/>
        </w:pBdr>
        <w:ind w:firstLine="0"/>
      </w:pPr>
      <w:r>
        <w:rPr>
          <w:lang w:val="en-US"/>
        </w:rPr>
        <w:t xml:space="preserve"># </w:t>
      </w:r>
      <w:r>
        <w:t>chown grid:oinstall /dev/oracle/dg7_01</w:t>
      </w:r>
    </w:p>
    <w:p w:rsidR="00433EC8" w:rsidRPr="00433EC8" w:rsidRDefault="00433EC8" w:rsidP="00433EC8">
      <w:pPr>
        <w:pStyle w:val="Code"/>
        <w:pBdr>
          <w:left w:val="single" w:sz="4" w:space="0" w:color="auto"/>
        </w:pBdr>
        <w:ind w:firstLine="0"/>
        <w:rPr>
          <w:lang w:val="en-US"/>
        </w:rPr>
      </w:pPr>
      <w:r>
        <w:rPr>
          <w:lang w:val="en-US"/>
        </w:rPr>
        <w:t xml:space="preserve"># </w:t>
      </w:r>
      <w:r>
        <w:t>ll</w:t>
      </w:r>
      <w:r>
        <w:rPr>
          <w:lang w:val="en-US"/>
        </w:rPr>
        <w:t xml:space="preserve"> </w:t>
      </w:r>
      <w:r>
        <w:t>/dev/oracle/dg7_01</w:t>
      </w:r>
    </w:p>
    <w:p w:rsidR="00433EC8" w:rsidRDefault="00433EC8" w:rsidP="00433EC8">
      <w:pPr>
        <w:pStyle w:val="Code"/>
        <w:pBdr>
          <w:left w:val="single" w:sz="4" w:space="0" w:color="auto"/>
        </w:pBdr>
        <w:ind w:firstLine="0"/>
      </w:pPr>
      <w:r w:rsidRPr="00433EC8">
        <w:rPr>
          <w:highlight w:val="yellow"/>
        </w:rPr>
        <w:t>crw-rw----   1 grid       oinstall    13 0x00000d Mar  1 16:11 dg7_01</w:t>
      </w:r>
    </w:p>
    <w:p w:rsidR="004B2106" w:rsidRDefault="004B2106" w:rsidP="004B2106">
      <w:pPr>
        <w:pStyle w:val="Heading3"/>
      </w:pPr>
      <w:bookmarkStart w:id="34" w:name="_Toc321914283"/>
      <w:r>
        <w:t>Add thêm diskgroup</w:t>
      </w:r>
      <w:bookmarkEnd w:id="34"/>
    </w:p>
    <w:p w:rsidR="004B2106" w:rsidRPr="009D240E" w:rsidRDefault="004B2106" w:rsidP="009D240E">
      <w:pPr>
        <w:spacing w:line="360" w:lineRule="auto"/>
        <w:ind w:firstLine="720"/>
      </w:pPr>
      <w:r w:rsidRPr="009D240E">
        <w:t>Login vào máy chủ bvldb01 bằng xstart với user grid, chạy lệnh sau:</w:t>
      </w:r>
    </w:p>
    <w:p w:rsidR="004B2106" w:rsidRPr="004B2106" w:rsidRDefault="004B2106" w:rsidP="004B2106">
      <w:pPr>
        <w:pStyle w:val="Code"/>
        <w:ind w:firstLine="0"/>
      </w:pPr>
      <w:r w:rsidRPr="004B2106">
        <w:t>$ asmca</w:t>
      </w:r>
    </w:p>
    <w:p w:rsidR="004B2106" w:rsidRPr="009D240E" w:rsidRDefault="004B2106" w:rsidP="004B2106">
      <w:pPr>
        <w:spacing w:before="120" w:line="360" w:lineRule="auto"/>
        <w:rPr>
          <w:rFonts w:ascii="Times New Roman" w:hAnsi="Times New Roman" w:cs="Times New Roman"/>
          <w:szCs w:val="20"/>
        </w:rPr>
      </w:pPr>
      <w:r w:rsidRPr="009D240E">
        <w:rPr>
          <w:rFonts w:ascii="Times New Roman" w:hAnsi="Times New Roman" w:cs="Times New Roman"/>
          <w:szCs w:val="20"/>
        </w:rPr>
        <w:t>Xuất hiện màn hình sau:</w:t>
      </w:r>
    </w:p>
    <w:p w:rsidR="004B2106" w:rsidRDefault="00B5258A" w:rsidP="004B2106">
      <w:pPr>
        <w:pStyle w:val="ListParagraph"/>
        <w:ind w:left="0"/>
        <w:jc w:val="center"/>
        <w:rPr>
          <w:noProof/>
        </w:rPr>
      </w:pPr>
      <w:r w:rsidRPr="003E4265">
        <w:rPr>
          <w:noProof/>
        </w:rPr>
        <w:drawing>
          <wp:inline distT="0" distB="0" distL="0" distR="0">
            <wp:extent cx="5210175" cy="3162300"/>
            <wp:effectExtent l="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3162300"/>
                    </a:xfrm>
                    <a:prstGeom prst="rect">
                      <a:avLst/>
                    </a:prstGeom>
                    <a:noFill/>
                    <a:ln>
                      <a:noFill/>
                    </a:ln>
                  </pic:spPr>
                </pic:pic>
              </a:graphicData>
            </a:graphic>
          </wp:inline>
        </w:drawing>
      </w:r>
    </w:p>
    <w:p w:rsidR="004B2106" w:rsidRPr="009D240E" w:rsidRDefault="004B2106" w:rsidP="004B2106">
      <w:pPr>
        <w:spacing w:before="120" w:line="360" w:lineRule="auto"/>
        <w:rPr>
          <w:rFonts w:ascii="Times New Roman" w:hAnsi="Times New Roman" w:cs="Times New Roman"/>
          <w:szCs w:val="20"/>
        </w:rPr>
      </w:pPr>
      <w:r w:rsidRPr="009D240E">
        <w:rPr>
          <w:rFonts w:ascii="Times New Roman" w:hAnsi="Times New Roman" w:cs="Times New Roman"/>
          <w:szCs w:val="20"/>
        </w:rPr>
        <w:t>Chọn create</w:t>
      </w:r>
    </w:p>
    <w:p w:rsidR="004B2106" w:rsidRDefault="00B5258A" w:rsidP="004B2106">
      <w:pPr>
        <w:pStyle w:val="ListParagraph"/>
        <w:ind w:left="0"/>
        <w:jc w:val="center"/>
        <w:rPr>
          <w:noProof/>
        </w:rPr>
      </w:pPr>
      <w:r w:rsidRPr="003E4265">
        <w:rPr>
          <w:noProof/>
        </w:rPr>
        <w:drawing>
          <wp:inline distT="0" distB="0" distL="0" distR="0">
            <wp:extent cx="5438775" cy="3257550"/>
            <wp:effectExtent l="0" t="0" r="0" b="0"/>
            <wp:docPr id="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3257550"/>
                    </a:xfrm>
                    <a:prstGeom prst="rect">
                      <a:avLst/>
                    </a:prstGeom>
                    <a:noFill/>
                    <a:ln>
                      <a:noFill/>
                    </a:ln>
                  </pic:spPr>
                </pic:pic>
              </a:graphicData>
            </a:graphic>
          </wp:inline>
        </w:drawing>
      </w:r>
    </w:p>
    <w:p w:rsidR="004B2106" w:rsidRPr="009D240E" w:rsidRDefault="004B2106" w:rsidP="004B2106">
      <w:pPr>
        <w:spacing w:before="120" w:line="360" w:lineRule="auto"/>
        <w:rPr>
          <w:rFonts w:ascii="Times New Roman" w:hAnsi="Times New Roman" w:cs="Times New Roman"/>
          <w:szCs w:val="20"/>
        </w:rPr>
      </w:pPr>
      <w:r w:rsidRPr="009D240E">
        <w:rPr>
          <w:rFonts w:ascii="Times New Roman" w:hAnsi="Times New Roman" w:cs="Times New Roman"/>
          <w:szCs w:val="20"/>
        </w:rPr>
        <w:t>Chọn show advanced option</w:t>
      </w:r>
    </w:p>
    <w:p w:rsidR="004B2106" w:rsidRPr="009D240E" w:rsidRDefault="004B2106" w:rsidP="004B2106">
      <w:pPr>
        <w:spacing w:before="120" w:line="360" w:lineRule="auto"/>
        <w:rPr>
          <w:rFonts w:ascii="Times New Roman" w:hAnsi="Times New Roman" w:cs="Times New Roman"/>
          <w:szCs w:val="20"/>
        </w:rPr>
      </w:pPr>
      <w:r w:rsidRPr="009D240E">
        <w:rPr>
          <w:rFonts w:ascii="Times New Roman" w:hAnsi="Times New Roman" w:cs="Times New Roman"/>
          <w:szCs w:val="20"/>
        </w:rPr>
        <w:t>Ở mục Database compatibility điền vào thông số 10.2.0.0.0</w:t>
      </w:r>
    </w:p>
    <w:p w:rsidR="004B2106" w:rsidRPr="009D240E" w:rsidRDefault="004B2106" w:rsidP="004B2106">
      <w:pPr>
        <w:spacing w:before="120" w:line="360" w:lineRule="auto"/>
        <w:rPr>
          <w:rFonts w:ascii="Times New Roman" w:hAnsi="Times New Roman" w:cs="Times New Roman"/>
          <w:szCs w:val="20"/>
        </w:rPr>
      </w:pPr>
      <w:r w:rsidRPr="009D240E">
        <w:rPr>
          <w:rFonts w:ascii="Times New Roman" w:hAnsi="Times New Roman" w:cs="Times New Roman"/>
          <w:szCs w:val="20"/>
        </w:rPr>
        <w:t>Ở mục Allocation Unit Size chọn 4</w:t>
      </w:r>
    </w:p>
    <w:p w:rsidR="004B2106" w:rsidRDefault="00B5258A" w:rsidP="004B2106">
      <w:pPr>
        <w:pStyle w:val="ListParagraph"/>
        <w:ind w:left="0"/>
        <w:jc w:val="center"/>
        <w:rPr>
          <w:noProof/>
        </w:rPr>
      </w:pPr>
      <w:r w:rsidRPr="003E4265">
        <w:rPr>
          <w:noProof/>
        </w:rPr>
        <w:drawing>
          <wp:inline distT="0" distB="0" distL="0" distR="0">
            <wp:extent cx="5438775" cy="3286125"/>
            <wp:effectExtent l="0" t="0" r="0" b="0"/>
            <wp:docPr id="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3286125"/>
                    </a:xfrm>
                    <a:prstGeom prst="rect">
                      <a:avLst/>
                    </a:prstGeom>
                    <a:noFill/>
                    <a:ln>
                      <a:noFill/>
                    </a:ln>
                  </pic:spPr>
                </pic:pic>
              </a:graphicData>
            </a:graphic>
          </wp:inline>
        </w:drawing>
      </w:r>
    </w:p>
    <w:p w:rsidR="004B2106" w:rsidRPr="009D240E" w:rsidRDefault="004B2106" w:rsidP="004B2106">
      <w:pPr>
        <w:spacing w:before="120" w:line="360" w:lineRule="auto"/>
        <w:rPr>
          <w:rFonts w:ascii="Times New Roman" w:hAnsi="Times New Roman" w:cs="Times New Roman"/>
          <w:szCs w:val="20"/>
        </w:rPr>
      </w:pPr>
      <w:r w:rsidRPr="009D240E">
        <w:rPr>
          <w:rFonts w:ascii="Times New Roman" w:hAnsi="Times New Roman" w:cs="Times New Roman"/>
          <w:szCs w:val="20"/>
        </w:rPr>
        <w:t>Nhấn Ok</w:t>
      </w:r>
    </w:p>
    <w:p w:rsidR="004B2106" w:rsidRPr="00FE66B1" w:rsidRDefault="00B5258A" w:rsidP="004B2106">
      <w:pPr>
        <w:spacing w:before="120" w:line="360" w:lineRule="auto"/>
        <w:jc w:val="center"/>
        <w:rPr>
          <w:rFonts w:ascii="Times New Roman" w:hAnsi="Times New Roman" w:cs="Times New Roman"/>
          <w:noProof/>
          <w:sz w:val="26"/>
          <w:szCs w:val="24"/>
        </w:rPr>
      </w:pPr>
      <w:r w:rsidRPr="00FE66B1">
        <w:rPr>
          <w:rFonts w:ascii="Times New Roman" w:hAnsi="Times New Roman" w:cs="Times New Roman"/>
          <w:noProof/>
          <w:sz w:val="26"/>
          <w:szCs w:val="24"/>
        </w:rPr>
        <w:drawing>
          <wp:inline distT="0" distB="0" distL="0" distR="0">
            <wp:extent cx="5429250" cy="3476625"/>
            <wp:effectExtent l="0" t="0" r="0" b="0"/>
            <wp:docPr id="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3476625"/>
                    </a:xfrm>
                    <a:prstGeom prst="rect">
                      <a:avLst/>
                    </a:prstGeom>
                    <a:noFill/>
                    <a:ln>
                      <a:noFill/>
                    </a:ln>
                  </pic:spPr>
                </pic:pic>
              </a:graphicData>
            </a:graphic>
          </wp:inline>
        </w:drawing>
      </w:r>
    </w:p>
    <w:p w:rsidR="004B2106" w:rsidRDefault="004B2106" w:rsidP="004B2106">
      <w:pPr>
        <w:pStyle w:val="Heading3"/>
        <w:rPr>
          <w:lang w:val="en-US"/>
        </w:rPr>
      </w:pPr>
      <w:bookmarkStart w:id="35" w:name="_Toc321914284"/>
      <w:r>
        <w:t>Add thêm disk vào diskgroup</w:t>
      </w:r>
      <w:bookmarkEnd w:id="35"/>
    </w:p>
    <w:p w:rsidR="004B2106" w:rsidRPr="009D240E" w:rsidRDefault="004B2106" w:rsidP="004B2106">
      <w:pPr>
        <w:spacing w:before="120" w:line="360" w:lineRule="auto"/>
        <w:rPr>
          <w:rFonts w:ascii="Times New Roman" w:hAnsi="Times New Roman" w:cs="Times New Roman"/>
          <w:szCs w:val="20"/>
        </w:rPr>
      </w:pPr>
      <w:r w:rsidRPr="009D240E">
        <w:rPr>
          <w:rFonts w:ascii="Times New Roman" w:hAnsi="Times New Roman" w:cs="Times New Roman"/>
          <w:szCs w:val="20"/>
        </w:rPr>
        <w:t>Login vào máy chủ bvldb01 bằng xstart với user grid, chạy lệnh sau:</w:t>
      </w:r>
    </w:p>
    <w:p w:rsidR="004B2106" w:rsidRPr="004B2106" w:rsidRDefault="004B2106" w:rsidP="004B2106">
      <w:pPr>
        <w:pStyle w:val="Code"/>
        <w:ind w:firstLine="0"/>
      </w:pPr>
      <w:r w:rsidRPr="004B2106">
        <w:t>$ asmca</w:t>
      </w:r>
    </w:p>
    <w:p w:rsidR="004B2106" w:rsidRPr="009D240E" w:rsidRDefault="004B2106" w:rsidP="004B2106">
      <w:pPr>
        <w:spacing w:before="120" w:line="360" w:lineRule="auto"/>
        <w:rPr>
          <w:rFonts w:ascii="Times New Roman" w:hAnsi="Times New Roman" w:cs="Times New Roman"/>
          <w:szCs w:val="20"/>
        </w:rPr>
      </w:pPr>
      <w:r w:rsidRPr="009D240E">
        <w:rPr>
          <w:rFonts w:ascii="Times New Roman" w:hAnsi="Times New Roman" w:cs="Times New Roman"/>
          <w:szCs w:val="20"/>
        </w:rPr>
        <w:t>Xuất hiện màn hình sau:</w:t>
      </w:r>
    </w:p>
    <w:p w:rsidR="004B2106" w:rsidRDefault="00B5258A" w:rsidP="004B2106">
      <w:pPr>
        <w:rPr>
          <w:noProof/>
        </w:rPr>
      </w:pPr>
      <w:r w:rsidRPr="0078347D">
        <w:rPr>
          <w:noProof/>
        </w:rPr>
        <w:drawing>
          <wp:inline distT="0" distB="0" distL="0" distR="0">
            <wp:extent cx="5467350" cy="31718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3171825"/>
                    </a:xfrm>
                    <a:prstGeom prst="rect">
                      <a:avLst/>
                    </a:prstGeom>
                    <a:noFill/>
                    <a:ln>
                      <a:noFill/>
                    </a:ln>
                  </pic:spPr>
                </pic:pic>
              </a:graphicData>
            </a:graphic>
          </wp:inline>
        </w:drawing>
      </w:r>
    </w:p>
    <w:p w:rsidR="004B2106" w:rsidRDefault="004B2106" w:rsidP="004B2106">
      <w:pPr>
        <w:rPr>
          <w:noProof/>
        </w:rPr>
      </w:pPr>
    </w:p>
    <w:p w:rsidR="004B2106" w:rsidRPr="004B2106" w:rsidRDefault="004B2106" w:rsidP="004B2106">
      <w:pPr>
        <w:rPr>
          <w:lang w:eastAsia="x-none"/>
        </w:rPr>
      </w:pPr>
      <w:r>
        <w:rPr>
          <w:noProof/>
        </w:rPr>
        <w:t>Click chuột phải vào diskgroup muốn add thêm đĩa chọn Add Disks</w:t>
      </w:r>
    </w:p>
    <w:p w:rsidR="004B2106" w:rsidRDefault="00B5258A" w:rsidP="004B2106">
      <w:pPr>
        <w:rPr>
          <w:lang w:eastAsia="x-none"/>
        </w:rPr>
      </w:pPr>
      <w:r>
        <w:rPr>
          <w:noProof/>
        </w:rPr>
        <w:drawing>
          <wp:inline distT="0" distB="0" distL="0" distR="0">
            <wp:extent cx="5438775"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3124200"/>
                    </a:xfrm>
                    <a:prstGeom prst="rect">
                      <a:avLst/>
                    </a:prstGeom>
                    <a:noFill/>
                    <a:ln>
                      <a:noFill/>
                    </a:ln>
                  </pic:spPr>
                </pic:pic>
              </a:graphicData>
            </a:graphic>
          </wp:inline>
        </w:drawing>
      </w:r>
    </w:p>
    <w:p w:rsidR="004B2106" w:rsidRDefault="004B2106" w:rsidP="004B2106">
      <w:pPr>
        <w:rPr>
          <w:lang w:eastAsia="x-none"/>
        </w:rPr>
      </w:pPr>
    </w:p>
    <w:p w:rsidR="004B2106" w:rsidRDefault="004B2106" w:rsidP="004B2106">
      <w:pPr>
        <w:rPr>
          <w:lang w:eastAsia="x-none"/>
        </w:rPr>
      </w:pPr>
      <w:r>
        <w:rPr>
          <w:lang w:eastAsia="x-none"/>
        </w:rPr>
        <w:t xml:space="preserve">Chọn đĩa muốn add trong </w:t>
      </w:r>
      <w:r w:rsidR="00D600DF">
        <w:rPr>
          <w:lang w:eastAsia="x-none"/>
        </w:rPr>
        <w:t>danh sách hiện ra rồi chọn OK</w:t>
      </w:r>
    </w:p>
    <w:p w:rsidR="004B2106" w:rsidRDefault="00B5258A" w:rsidP="004B2106">
      <w:pPr>
        <w:rPr>
          <w:lang w:eastAsia="x-none"/>
        </w:rPr>
      </w:pPr>
      <w:r w:rsidRPr="0078347D">
        <w:rPr>
          <w:noProof/>
        </w:rPr>
        <w:drawing>
          <wp:inline distT="0" distB="0" distL="0" distR="0">
            <wp:extent cx="5438775" cy="35909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590925"/>
                    </a:xfrm>
                    <a:prstGeom prst="rect">
                      <a:avLst/>
                    </a:prstGeom>
                    <a:noFill/>
                    <a:ln>
                      <a:noFill/>
                    </a:ln>
                  </pic:spPr>
                </pic:pic>
              </a:graphicData>
            </a:graphic>
          </wp:inline>
        </w:drawing>
      </w:r>
    </w:p>
    <w:p w:rsidR="004B2106" w:rsidRDefault="009D325D" w:rsidP="009D325D">
      <w:pPr>
        <w:pStyle w:val="Heading3"/>
        <w:rPr>
          <w:lang w:val="en-US"/>
        </w:rPr>
      </w:pPr>
      <w:bookmarkStart w:id="36" w:name="_Toc321914285"/>
      <w:r>
        <w:t>Drop diskgroup</w:t>
      </w:r>
      <w:bookmarkEnd w:id="36"/>
    </w:p>
    <w:p w:rsidR="009D325D" w:rsidRPr="009D240E" w:rsidRDefault="009D325D" w:rsidP="009D325D">
      <w:pPr>
        <w:spacing w:before="120" w:line="360" w:lineRule="auto"/>
        <w:rPr>
          <w:rFonts w:cs="Arial"/>
          <w:szCs w:val="20"/>
        </w:rPr>
      </w:pPr>
      <w:r w:rsidRPr="009D240E">
        <w:rPr>
          <w:rFonts w:cs="Arial"/>
          <w:szCs w:val="20"/>
        </w:rPr>
        <w:t>Login vào máy chủ bvldb01 bằng xstart với user grid, chạy lệnh sau:</w:t>
      </w:r>
    </w:p>
    <w:p w:rsidR="009D325D" w:rsidRPr="004B2106" w:rsidRDefault="009D325D" w:rsidP="009D325D">
      <w:pPr>
        <w:pStyle w:val="Code"/>
        <w:ind w:firstLine="0"/>
      </w:pPr>
      <w:r w:rsidRPr="004B2106">
        <w:t>$ asmca</w:t>
      </w:r>
    </w:p>
    <w:p w:rsidR="009D325D" w:rsidRPr="009D240E" w:rsidRDefault="009D325D" w:rsidP="009D325D">
      <w:pPr>
        <w:spacing w:before="120" w:line="360" w:lineRule="auto"/>
        <w:rPr>
          <w:rFonts w:cs="Arial"/>
          <w:szCs w:val="20"/>
        </w:rPr>
      </w:pPr>
      <w:r w:rsidRPr="009D240E">
        <w:rPr>
          <w:rFonts w:cs="Arial"/>
          <w:szCs w:val="20"/>
        </w:rPr>
        <w:t>Xuất hiện màn hình sau:</w:t>
      </w:r>
    </w:p>
    <w:p w:rsidR="009D325D" w:rsidRDefault="00B5258A" w:rsidP="009D325D">
      <w:pPr>
        <w:rPr>
          <w:noProof/>
        </w:rPr>
      </w:pPr>
      <w:r w:rsidRPr="0078347D">
        <w:rPr>
          <w:noProof/>
        </w:rPr>
        <w:drawing>
          <wp:inline distT="0" distB="0" distL="0" distR="0">
            <wp:extent cx="5467350" cy="31718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3171825"/>
                    </a:xfrm>
                    <a:prstGeom prst="rect">
                      <a:avLst/>
                    </a:prstGeom>
                    <a:noFill/>
                    <a:ln>
                      <a:noFill/>
                    </a:ln>
                  </pic:spPr>
                </pic:pic>
              </a:graphicData>
            </a:graphic>
          </wp:inline>
        </w:drawing>
      </w:r>
    </w:p>
    <w:p w:rsidR="009D325D" w:rsidRDefault="009D325D" w:rsidP="009D325D">
      <w:pPr>
        <w:rPr>
          <w:noProof/>
        </w:rPr>
      </w:pPr>
    </w:p>
    <w:p w:rsidR="009D325D" w:rsidRDefault="009D325D" w:rsidP="009D325D">
      <w:pPr>
        <w:rPr>
          <w:noProof/>
        </w:rPr>
      </w:pPr>
      <w:r>
        <w:rPr>
          <w:noProof/>
        </w:rPr>
        <w:t>Click chuột phải vào diskgroup muốn drop chọn Drop</w:t>
      </w:r>
    </w:p>
    <w:p w:rsidR="009D325D" w:rsidRDefault="00B5258A" w:rsidP="009D325D">
      <w:pPr>
        <w:rPr>
          <w:lang w:eastAsia="x-none"/>
        </w:rPr>
      </w:pPr>
      <w:r>
        <w:rPr>
          <w:noProof/>
        </w:rPr>
        <w:drawing>
          <wp:inline distT="0" distB="0" distL="0" distR="0">
            <wp:extent cx="546735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3124200"/>
                    </a:xfrm>
                    <a:prstGeom prst="rect">
                      <a:avLst/>
                    </a:prstGeom>
                    <a:noFill/>
                    <a:ln>
                      <a:noFill/>
                    </a:ln>
                  </pic:spPr>
                </pic:pic>
              </a:graphicData>
            </a:graphic>
          </wp:inline>
        </w:drawing>
      </w:r>
    </w:p>
    <w:p w:rsidR="00BC21EA" w:rsidRDefault="00BC21EA" w:rsidP="009D325D">
      <w:pPr>
        <w:rPr>
          <w:lang w:eastAsia="x-none"/>
        </w:rPr>
      </w:pPr>
    </w:p>
    <w:p w:rsidR="00BC21EA" w:rsidRDefault="00B5258A" w:rsidP="00BC21EA">
      <w:pPr>
        <w:jc w:val="center"/>
        <w:rPr>
          <w:noProof/>
        </w:rPr>
      </w:pPr>
      <w:r w:rsidRPr="00CE0AFF">
        <w:rPr>
          <w:noProof/>
        </w:rPr>
        <w:drawing>
          <wp:inline distT="0" distB="0" distL="0" distR="0">
            <wp:extent cx="2990850" cy="16192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1619250"/>
                    </a:xfrm>
                    <a:prstGeom prst="rect">
                      <a:avLst/>
                    </a:prstGeom>
                    <a:noFill/>
                    <a:ln>
                      <a:noFill/>
                    </a:ln>
                  </pic:spPr>
                </pic:pic>
              </a:graphicData>
            </a:graphic>
          </wp:inline>
        </w:drawing>
      </w:r>
    </w:p>
    <w:p w:rsidR="00BC21EA" w:rsidRPr="009D325D" w:rsidRDefault="00BC21EA" w:rsidP="00BC21EA">
      <w:pPr>
        <w:jc w:val="left"/>
        <w:rPr>
          <w:lang w:eastAsia="x-none"/>
        </w:rPr>
      </w:pPr>
      <w:r>
        <w:rPr>
          <w:noProof/>
        </w:rPr>
        <w:t>Chọn Yes</w:t>
      </w:r>
    </w:p>
    <w:p w:rsidR="00C6280A" w:rsidRPr="00E07DC1" w:rsidRDefault="00251341" w:rsidP="00E07DC1">
      <w:pPr>
        <w:pStyle w:val="Heading2"/>
        <w:rPr>
          <w:lang w:val="en-US"/>
        </w:rPr>
      </w:pPr>
      <w:bookmarkStart w:id="37" w:name="_Toc321914286"/>
      <w:r>
        <w:rPr>
          <w:lang w:val="en-US"/>
        </w:rPr>
        <w:t>Quy trình theo dõi và vận hành hệ thống</w:t>
      </w:r>
      <w:bookmarkEnd w:id="37"/>
    </w:p>
    <w:p w:rsidR="00C6280A" w:rsidRDefault="00E07DC1" w:rsidP="00E07DC1">
      <w:pPr>
        <w:pStyle w:val="Heading3"/>
        <w:rPr>
          <w:lang w:val="en-US"/>
        </w:rPr>
      </w:pPr>
      <w:bookmarkStart w:id="38" w:name="_Toc321914287"/>
      <w:r>
        <w:t xml:space="preserve">Theo dõi trạng thái </w:t>
      </w:r>
      <w:r>
        <w:rPr>
          <w:lang w:val="en-US"/>
        </w:rPr>
        <w:t>của cluster</w:t>
      </w:r>
      <w:bookmarkEnd w:id="38"/>
    </w:p>
    <w:p w:rsidR="005B66E9" w:rsidRPr="005B66E9" w:rsidRDefault="005B66E9" w:rsidP="005B66E9">
      <w:pPr>
        <w:rPr>
          <w:lang w:eastAsia="x-none"/>
        </w:rPr>
      </w:pPr>
      <w:r>
        <w:rPr>
          <w:lang w:eastAsia="x-none"/>
        </w:rPr>
        <w:t>Để kiểm tra trạng thái của cluster, login vào bvldb01 với user grid</w:t>
      </w:r>
    </w:p>
    <w:p w:rsidR="00E07DC1" w:rsidRDefault="005B66E9" w:rsidP="005B66E9">
      <w:pPr>
        <w:pStyle w:val="Heading4"/>
      </w:pPr>
      <w:bookmarkStart w:id="39" w:name="_Toc321914288"/>
      <w:r>
        <w:t>Kiểm tra trạng thái cluster</w:t>
      </w:r>
      <w:bookmarkEnd w:id="39"/>
    </w:p>
    <w:p w:rsidR="00693A4C" w:rsidRPr="00E07DC1" w:rsidRDefault="00693A4C" w:rsidP="00E07DC1">
      <w:pPr>
        <w:rPr>
          <w:lang w:eastAsia="x-none"/>
        </w:rPr>
      </w:pPr>
    </w:p>
    <w:p w:rsidR="00E07DC1" w:rsidRDefault="00E07DC1" w:rsidP="00E07DC1">
      <w:pPr>
        <w:pStyle w:val="Code"/>
        <w:ind w:firstLine="0"/>
      </w:pPr>
      <w:r>
        <w:t>&lt;grid@bvldb01:/home/grid&gt;$ crsctl check cluster -all</w:t>
      </w:r>
    </w:p>
    <w:p w:rsidR="00E07DC1" w:rsidRDefault="00E07DC1" w:rsidP="00E07DC1">
      <w:pPr>
        <w:pStyle w:val="Code"/>
        <w:ind w:firstLine="0"/>
      </w:pPr>
      <w:r>
        <w:t>**************************************************************</w:t>
      </w:r>
    </w:p>
    <w:p w:rsidR="00E07DC1" w:rsidRDefault="00E07DC1" w:rsidP="00E07DC1">
      <w:pPr>
        <w:pStyle w:val="Code"/>
        <w:ind w:firstLine="0"/>
      </w:pPr>
      <w:r>
        <w:t>bvldb01:</w:t>
      </w:r>
    </w:p>
    <w:p w:rsidR="00E07DC1" w:rsidRDefault="00E07DC1" w:rsidP="00E07DC1">
      <w:pPr>
        <w:pStyle w:val="Code"/>
        <w:ind w:firstLine="0"/>
      </w:pPr>
      <w:r>
        <w:t>CRS-4537: Cluster Ready Services is online</w:t>
      </w:r>
    </w:p>
    <w:p w:rsidR="00E07DC1" w:rsidRDefault="00E07DC1" w:rsidP="00E07DC1">
      <w:pPr>
        <w:pStyle w:val="Code"/>
        <w:ind w:firstLine="0"/>
      </w:pPr>
      <w:r>
        <w:t>CRS-4529: Cluster Synchronization Services is online</w:t>
      </w:r>
    </w:p>
    <w:p w:rsidR="00E07DC1" w:rsidRDefault="00E07DC1" w:rsidP="00E07DC1">
      <w:pPr>
        <w:pStyle w:val="Code"/>
        <w:ind w:firstLine="0"/>
      </w:pPr>
      <w:r>
        <w:t>CRS-4533: Event Manager is online</w:t>
      </w:r>
    </w:p>
    <w:p w:rsidR="00E07DC1" w:rsidRDefault="00E07DC1" w:rsidP="00E07DC1">
      <w:pPr>
        <w:pStyle w:val="Code"/>
        <w:ind w:firstLine="0"/>
      </w:pPr>
      <w:r>
        <w:t>**************************************************************</w:t>
      </w:r>
    </w:p>
    <w:p w:rsidR="00E07DC1" w:rsidRDefault="00E07DC1" w:rsidP="00E07DC1">
      <w:pPr>
        <w:pStyle w:val="Code"/>
        <w:ind w:firstLine="0"/>
      </w:pPr>
      <w:r>
        <w:t>bvldb02:</w:t>
      </w:r>
    </w:p>
    <w:p w:rsidR="00E07DC1" w:rsidRDefault="00E07DC1" w:rsidP="00E07DC1">
      <w:pPr>
        <w:pStyle w:val="Code"/>
        <w:ind w:firstLine="0"/>
      </w:pPr>
      <w:r>
        <w:t>CRS-4537: Cluster Ready Services is online</w:t>
      </w:r>
    </w:p>
    <w:p w:rsidR="00E07DC1" w:rsidRDefault="00E07DC1" w:rsidP="00E07DC1">
      <w:pPr>
        <w:pStyle w:val="Code"/>
        <w:ind w:firstLine="0"/>
      </w:pPr>
      <w:r>
        <w:t>CRS-4529: Cluster Synchronization Services is online</w:t>
      </w:r>
    </w:p>
    <w:p w:rsidR="00E07DC1" w:rsidRDefault="00E07DC1" w:rsidP="00E07DC1">
      <w:pPr>
        <w:pStyle w:val="Code"/>
        <w:ind w:firstLine="0"/>
      </w:pPr>
      <w:r>
        <w:t>CRS-4533: Event Manager is online</w:t>
      </w:r>
    </w:p>
    <w:p w:rsidR="00E07DC1" w:rsidRDefault="00E07DC1" w:rsidP="00E07DC1">
      <w:pPr>
        <w:pStyle w:val="Code"/>
        <w:ind w:firstLine="0"/>
        <w:rPr>
          <w:lang w:val="en-US"/>
        </w:rPr>
      </w:pPr>
      <w:r>
        <w:t>**************************************************************</w:t>
      </w:r>
    </w:p>
    <w:p w:rsidR="00693A4C" w:rsidRDefault="005B66E9" w:rsidP="005B66E9">
      <w:pPr>
        <w:pStyle w:val="Heading4"/>
      </w:pPr>
      <w:bookmarkStart w:id="40" w:name="_Toc321914289"/>
      <w:r>
        <w:t>Kiểm tra trạng thái ASM</w:t>
      </w:r>
      <w:bookmarkEnd w:id="40"/>
    </w:p>
    <w:p w:rsidR="005B66E9" w:rsidRPr="005B66E9" w:rsidRDefault="005B66E9" w:rsidP="005B66E9"/>
    <w:p w:rsidR="005B66E9" w:rsidRDefault="005B66E9" w:rsidP="005B66E9">
      <w:pPr>
        <w:pStyle w:val="Code"/>
        <w:ind w:firstLine="0"/>
      </w:pPr>
      <w:r>
        <w:t>&lt;grid@bvldb01:/home/grid&gt;$ crsctl status resource ora.asm</w:t>
      </w:r>
    </w:p>
    <w:p w:rsidR="005B66E9" w:rsidRDefault="005B66E9" w:rsidP="005B66E9">
      <w:pPr>
        <w:pStyle w:val="Code"/>
        <w:ind w:firstLine="0"/>
      </w:pPr>
      <w:r>
        <w:t>NAME=ora.asm</w:t>
      </w:r>
    </w:p>
    <w:p w:rsidR="005B66E9" w:rsidRDefault="005B66E9" w:rsidP="005B66E9">
      <w:pPr>
        <w:pStyle w:val="Code"/>
        <w:ind w:firstLine="0"/>
      </w:pPr>
      <w:r>
        <w:t>TYPE=ora.asm.type</w:t>
      </w:r>
    </w:p>
    <w:p w:rsidR="005B66E9" w:rsidRDefault="005B66E9" w:rsidP="005B66E9">
      <w:pPr>
        <w:pStyle w:val="Code"/>
        <w:ind w:firstLine="0"/>
      </w:pPr>
      <w:r>
        <w:t>TARGET=ONLINE           , ONLINE</w:t>
      </w:r>
    </w:p>
    <w:p w:rsidR="005B66E9" w:rsidRDefault="005B66E9" w:rsidP="005B66E9">
      <w:pPr>
        <w:pStyle w:val="Code"/>
        <w:ind w:firstLine="0"/>
      </w:pPr>
      <w:r>
        <w:t>STATE=ONLINE on bvldb01, ONLINE on bvldb02</w:t>
      </w:r>
    </w:p>
    <w:p w:rsidR="005B66E9" w:rsidRDefault="005B66E9" w:rsidP="005B66E9">
      <w:pPr>
        <w:pStyle w:val="Code"/>
        <w:ind w:firstLine="0"/>
      </w:pPr>
    </w:p>
    <w:p w:rsidR="005B66E9" w:rsidRDefault="005B66E9" w:rsidP="00693A4C"/>
    <w:p w:rsidR="00693A4C" w:rsidRDefault="00693A4C" w:rsidP="005B66E9">
      <w:pPr>
        <w:pStyle w:val="Heading4"/>
      </w:pPr>
      <w:bookmarkStart w:id="41" w:name="_Toc321914290"/>
      <w:r>
        <w:t>Kiểm tra trạng thái các resource trên cluster</w:t>
      </w:r>
      <w:bookmarkEnd w:id="41"/>
    </w:p>
    <w:p w:rsidR="005B66E9" w:rsidRDefault="005B66E9" w:rsidP="005B66E9">
      <w:r>
        <w:t>Dùng 1 trong 2 cách sau: crsctl status resource hoặc crs_stat –t</w:t>
      </w:r>
    </w:p>
    <w:p w:rsidR="00693A4C" w:rsidRDefault="00693A4C" w:rsidP="00693A4C">
      <w:pPr>
        <w:pStyle w:val="Code"/>
        <w:ind w:firstLine="0"/>
      </w:pPr>
      <w:r>
        <w:t>&lt;grid@bvldb01:/home/grid&gt;$ crsctl status resource</w:t>
      </w:r>
    </w:p>
    <w:p w:rsidR="00693A4C" w:rsidRDefault="00693A4C" w:rsidP="00693A4C">
      <w:pPr>
        <w:pStyle w:val="Code"/>
        <w:ind w:firstLine="0"/>
      </w:pPr>
      <w:r>
        <w:t>NAME=ora.ARCH.dg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NAME=ora.DG01.dg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NAME=ora.DG02.dg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NAME=ora.DG03.dg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NAME=ora.DG04.dg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NAME=ora.DG05.dg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NAME=ora.DG06.dg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NAME=ora.DG07.dg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NAME=ora.DG08.dg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NAME=ora.DG09.dg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NAME=ora.DG10.dg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NAME=ora.LISTENER.lsnr</w:t>
      </w:r>
    </w:p>
    <w:p w:rsidR="00693A4C" w:rsidRDefault="00693A4C" w:rsidP="00693A4C">
      <w:pPr>
        <w:pStyle w:val="Code"/>
        <w:ind w:firstLine="0"/>
      </w:pPr>
      <w:r>
        <w:t>TYPE=ora.listener.type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NAME=ora.LISTENER_SCAN1.lsnr</w:t>
      </w:r>
    </w:p>
    <w:p w:rsidR="00693A4C" w:rsidRDefault="00693A4C" w:rsidP="00693A4C">
      <w:pPr>
        <w:pStyle w:val="Code"/>
        <w:ind w:firstLine="0"/>
      </w:pPr>
      <w:r>
        <w:t>TYPE=ora.scan_listener.type</w:t>
      </w:r>
    </w:p>
    <w:p w:rsidR="00693A4C" w:rsidRDefault="00693A4C" w:rsidP="00693A4C">
      <w:pPr>
        <w:pStyle w:val="Code"/>
        <w:ind w:firstLine="0"/>
      </w:pPr>
      <w:r>
        <w:t>TARGET=ONLINE</w:t>
      </w:r>
    </w:p>
    <w:p w:rsidR="00693A4C" w:rsidRDefault="00693A4C" w:rsidP="00693A4C">
      <w:pPr>
        <w:pStyle w:val="Code"/>
        <w:ind w:firstLine="0"/>
      </w:pPr>
      <w:r>
        <w:t>STATE=ONLINE on bvldb02</w:t>
      </w:r>
    </w:p>
    <w:p w:rsidR="00693A4C" w:rsidRDefault="00693A4C" w:rsidP="00693A4C">
      <w:pPr>
        <w:pStyle w:val="Code"/>
        <w:ind w:firstLine="0"/>
      </w:pPr>
    </w:p>
    <w:p w:rsidR="00693A4C" w:rsidRDefault="00693A4C" w:rsidP="00693A4C">
      <w:pPr>
        <w:pStyle w:val="Code"/>
        <w:ind w:firstLine="0"/>
      </w:pPr>
      <w:r>
        <w:t>NAME=ora.SYSTEM.dg</w:t>
      </w:r>
    </w:p>
    <w:p w:rsidR="00693A4C" w:rsidRDefault="00693A4C" w:rsidP="00693A4C">
      <w:pPr>
        <w:pStyle w:val="Code"/>
        <w:ind w:firstLine="0"/>
      </w:pPr>
      <w:r>
        <w:t>TYPE=ora.diskgroup.type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NAME=ora.asm</w:t>
      </w:r>
    </w:p>
    <w:p w:rsidR="00693A4C" w:rsidRDefault="00693A4C" w:rsidP="00693A4C">
      <w:pPr>
        <w:pStyle w:val="Code"/>
        <w:ind w:firstLine="0"/>
      </w:pPr>
      <w:r>
        <w:t>TYPE=ora.asm.type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Pr="002128FC" w:rsidRDefault="00693A4C" w:rsidP="00693A4C">
      <w:pPr>
        <w:pStyle w:val="Code"/>
        <w:ind w:firstLine="0"/>
        <w:rPr>
          <w:highlight w:val="yellow"/>
        </w:rPr>
      </w:pPr>
      <w:r w:rsidRPr="002128FC">
        <w:rPr>
          <w:highlight w:val="yellow"/>
        </w:rPr>
        <w:t>NAME=ora.bvldb.bvldb1.inst</w:t>
      </w:r>
    </w:p>
    <w:p w:rsidR="00693A4C" w:rsidRPr="002128FC" w:rsidRDefault="00693A4C" w:rsidP="00693A4C">
      <w:pPr>
        <w:pStyle w:val="Code"/>
        <w:ind w:firstLine="0"/>
        <w:rPr>
          <w:highlight w:val="yellow"/>
        </w:rPr>
      </w:pPr>
      <w:r w:rsidRPr="002128FC">
        <w:rPr>
          <w:highlight w:val="yellow"/>
        </w:rPr>
        <w:t>TYPE=application</w:t>
      </w:r>
    </w:p>
    <w:p w:rsidR="00693A4C" w:rsidRPr="002128FC" w:rsidRDefault="00693A4C" w:rsidP="00693A4C">
      <w:pPr>
        <w:pStyle w:val="Code"/>
        <w:ind w:firstLine="0"/>
        <w:rPr>
          <w:highlight w:val="yellow"/>
        </w:rPr>
      </w:pPr>
      <w:r w:rsidRPr="002128FC">
        <w:rPr>
          <w:highlight w:val="yellow"/>
        </w:rPr>
        <w:t>TARGET=ONLINE</w:t>
      </w:r>
    </w:p>
    <w:p w:rsidR="00693A4C" w:rsidRPr="002128FC" w:rsidRDefault="00693A4C" w:rsidP="00693A4C">
      <w:pPr>
        <w:pStyle w:val="Code"/>
        <w:ind w:firstLine="0"/>
        <w:rPr>
          <w:highlight w:val="yellow"/>
        </w:rPr>
      </w:pPr>
      <w:r w:rsidRPr="002128FC">
        <w:rPr>
          <w:highlight w:val="yellow"/>
        </w:rPr>
        <w:t>STATE=ONLINE on bvldb01</w:t>
      </w:r>
    </w:p>
    <w:p w:rsidR="00693A4C" w:rsidRPr="002128FC" w:rsidRDefault="00693A4C" w:rsidP="00693A4C">
      <w:pPr>
        <w:pStyle w:val="Code"/>
        <w:ind w:firstLine="0"/>
        <w:rPr>
          <w:highlight w:val="yellow"/>
        </w:rPr>
      </w:pPr>
    </w:p>
    <w:p w:rsidR="00693A4C" w:rsidRPr="002128FC" w:rsidRDefault="00693A4C" w:rsidP="00693A4C">
      <w:pPr>
        <w:pStyle w:val="Code"/>
        <w:ind w:firstLine="0"/>
        <w:rPr>
          <w:highlight w:val="yellow"/>
        </w:rPr>
      </w:pPr>
      <w:r w:rsidRPr="002128FC">
        <w:rPr>
          <w:highlight w:val="yellow"/>
        </w:rPr>
        <w:t>NAME=ora.bvldb.bvldb2.inst</w:t>
      </w:r>
    </w:p>
    <w:p w:rsidR="00693A4C" w:rsidRPr="002128FC" w:rsidRDefault="00693A4C" w:rsidP="00693A4C">
      <w:pPr>
        <w:pStyle w:val="Code"/>
        <w:ind w:firstLine="0"/>
        <w:rPr>
          <w:highlight w:val="yellow"/>
        </w:rPr>
      </w:pPr>
      <w:r w:rsidRPr="002128FC">
        <w:rPr>
          <w:highlight w:val="yellow"/>
        </w:rPr>
        <w:t>TYPE=application</w:t>
      </w:r>
    </w:p>
    <w:p w:rsidR="00693A4C" w:rsidRPr="002128FC" w:rsidRDefault="00693A4C" w:rsidP="00693A4C">
      <w:pPr>
        <w:pStyle w:val="Code"/>
        <w:ind w:firstLine="0"/>
        <w:rPr>
          <w:highlight w:val="yellow"/>
        </w:rPr>
      </w:pPr>
      <w:r w:rsidRPr="002128FC">
        <w:rPr>
          <w:highlight w:val="yellow"/>
        </w:rPr>
        <w:t>TARGET=ONLINE</w:t>
      </w:r>
    </w:p>
    <w:p w:rsidR="00693A4C" w:rsidRPr="002128FC" w:rsidRDefault="00693A4C" w:rsidP="00693A4C">
      <w:pPr>
        <w:pStyle w:val="Code"/>
        <w:ind w:firstLine="0"/>
        <w:rPr>
          <w:highlight w:val="yellow"/>
        </w:rPr>
      </w:pPr>
      <w:r w:rsidRPr="002128FC">
        <w:rPr>
          <w:highlight w:val="yellow"/>
        </w:rPr>
        <w:t>STATE=ONLINE on bvldb02</w:t>
      </w:r>
    </w:p>
    <w:p w:rsidR="00693A4C" w:rsidRPr="002128FC" w:rsidRDefault="00693A4C" w:rsidP="00693A4C">
      <w:pPr>
        <w:pStyle w:val="Code"/>
        <w:ind w:firstLine="0"/>
        <w:rPr>
          <w:highlight w:val="yellow"/>
        </w:rPr>
      </w:pPr>
    </w:p>
    <w:p w:rsidR="00693A4C" w:rsidRPr="002128FC" w:rsidRDefault="00693A4C" w:rsidP="00693A4C">
      <w:pPr>
        <w:pStyle w:val="Code"/>
        <w:ind w:firstLine="0"/>
        <w:rPr>
          <w:highlight w:val="yellow"/>
        </w:rPr>
      </w:pPr>
      <w:r w:rsidRPr="002128FC">
        <w:rPr>
          <w:highlight w:val="yellow"/>
        </w:rPr>
        <w:t>NAME=ora.bvldb.db</w:t>
      </w:r>
    </w:p>
    <w:p w:rsidR="00693A4C" w:rsidRPr="002128FC" w:rsidRDefault="00693A4C" w:rsidP="00693A4C">
      <w:pPr>
        <w:pStyle w:val="Code"/>
        <w:ind w:firstLine="0"/>
        <w:rPr>
          <w:highlight w:val="yellow"/>
        </w:rPr>
      </w:pPr>
      <w:r w:rsidRPr="002128FC">
        <w:rPr>
          <w:highlight w:val="yellow"/>
        </w:rPr>
        <w:t>TYPE=application</w:t>
      </w:r>
    </w:p>
    <w:p w:rsidR="00693A4C" w:rsidRPr="002128FC" w:rsidRDefault="00693A4C" w:rsidP="00693A4C">
      <w:pPr>
        <w:pStyle w:val="Code"/>
        <w:ind w:firstLine="0"/>
        <w:rPr>
          <w:highlight w:val="yellow"/>
        </w:rPr>
      </w:pPr>
      <w:r w:rsidRPr="002128FC">
        <w:rPr>
          <w:highlight w:val="yellow"/>
        </w:rPr>
        <w:t>TARGET=ONLINE</w:t>
      </w:r>
    </w:p>
    <w:p w:rsidR="00693A4C" w:rsidRDefault="00693A4C" w:rsidP="00693A4C">
      <w:pPr>
        <w:pStyle w:val="Code"/>
        <w:ind w:firstLine="0"/>
      </w:pPr>
      <w:r w:rsidRPr="002128FC">
        <w:rPr>
          <w:highlight w:val="yellow"/>
        </w:rPr>
        <w:t>STATE=ONLINE on bvldb01</w:t>
      </w:r>
    </w:p>
    <w:p w:rsidR="00693A4C" w:rsidRDefault="00693A4C" w:rsidP="00693A4C">
      <w:pPr>
        <w:pStyle w:val="Code"/>
        <w:ind w:firstLine="0"/>
      </w:pPr>
    </w:p>
    <w:p w:rsidR="00693A4C" w:rsidRDefault="00693A4C" w:rsidP="00693A4C">
      <w:pPr>
        <w:pStyle w:val="Code"/>
        <w:ind w:firstLine="0"/>
      </w:pPr>
      <w:r>
        <w:t>NAME=ora.bvldb01.vip</w:t>
      </w:r>
    </w:p>
    <w:p w:rsidR="00693A4C" w:rsidRDefault="00693A4C" w:rsidP="00693A4C">
      <w:pPr>
        <w:pStyle w:val="Code"/>
        <w:ind w:firstLine="0"/>
      </w:pPr>
      <w:r>
        <w:t>TYPE=ora.cluster_vip_net1.type</w:t>
      </w:r>
    </w:p>
    <w:p w:rsidR="00693A4C" w:rsidRDefault="00693A4C" w:rsidP="00693A4C">
      <w:pPr>
        <w:pStyle w:val="Code"/>
        <w:ind w:firstLine="0"/>
      </w:pPr>
      <w:r>
        <w:t>TARGET=ONLINE</w:t>
      </w:r>
    </w:p>
    <w:p w:rsidR="00693A4C" w:rsidRDefault="00693A4C" w:rsidP="00693A4C">
      <w:pPr>
        <w:pStyle w:val="Code"/>
        <w:ind w:firstLine="0"/>
      </w:pPr>
      <w:r>
        <w:t>STATE=ONLINE on bvldb01</w:t>
      </w:r>
    </w:p>
    <w:p w:rsidR="00693A4C" w:rsidRDefault="00693A4C" w:rsidP="00693A4C">
      <w:pPr>
        <w:pStyle w:val="Code"/>
        <w:ind w:firstLine="0"/>
      </w:pPr>
    </w:p>
    <w:p w:rsidR="00693A4C" w:rsidRDefault="00693A4C" w:rsidP="00693A4C">
      <w:pPr>
        <w:pStyle w:val="Code"/>
        <w:ind w:firstLine="0"/>
      </w:pPr>
      <w:r>
        <w:t>NAME=ora.bvldb02.vip</w:t>
      </w:r>
    </w:p>
    <w:p w:rsidR="00693A4C" w:rsidRDefault="00693A4C" w:rsidP="00693A4C">
      <w:pPr>
        <w:pStyle w:val="Code"/>
        <w:ind w:firstLine="0"/>
      </w:pPr>
      <w:r>
        <w:t>TYPE=ora.cluster_vip_net1.type</w:t>
      </w:r>
    </w:p>
    <w:p w:rsidR="00693A4C" w:rsidRDefault="00693A4C" w:rsidP="00693A4C">
      <w:pPr>
        <w:pStyle w:val="Code"/>
        <w:ind w:firstLine="0"/>
      </w:pPr>
      <w:r>
        <w:t>TARGET=ONLINE</w:t>
      </w:r>
    </w:p>
    <w:p w:rsidR="00693A4C" w:rsidRDefault="00693A4C" w:rsidP="00693A4C">
      <w:pPr>
        <w:pStyle w:val="Code"/>
        <w:ind w:firstLine="0"/>
      </w:pPr>
      <w:r>
        <w:t>STATE=ONLINE on bvldb02</w:t>
      </w:r>
    </w:p>
    <w:p w:rsidR="00693A4C" w:rsidRDefault="00693A4C" w:rsidP="00693A4C">
      <w:pPr>
        <w:pStyle w:val="Code"/>
        <w:ind w:firstLine="0"/>
      </w:pPr>
    </w:p>
    <w:p w:rsidR="00693A4C" w:rsidRDefault="00693A4C" w:rsidP="00693A4C">
      <w:pPr>
        <w:pStyle w:val="Code"/>
        <w:ind w:firstLine="0"/>
      </w:pPr>
      <w:r>
        <w:t>NAME=ora.cvu</w:t>
      </w:r>
    </w:p>
    <w:p w:rsidR="00693A4C" w:rsidRDefault="00693A4C" w:rsidP="00693A4C">
      <w:pPr>
        <w:pStyle w:val="Code"/>
        <w:ind w:firstLine="0"/>
      </w:pPr>
      <w:r>
        <w:t>TYPE=ora.cvu.type</w:t>
      </w:r>
    </w:p>
    <w:p w:rsidR="00693A4C" w:rsidRDefault="00693A4C" w:rsidP="00693A4C">
      <w:pPr>
        <w:pStyle w:val="Code"/>
        <w:ind w:firstLine="0"/>
      </w:pPr>
      <w:r>
        <w:t>TARGET=ONLINE</w:t>
      </w:r>
    </w:p>
    <w:p w:rsidR="00693A4C" w:rsidRDefault="00693A4C" w:rsidP="00693A4C">
      <w:pPr>
        <w:pStyle w:val="Code"/>
        <w:ind w:firstLine="0"/>
      </w:pPr>
      <w:r>
        <w:t>STATE=ONLINE on bvldb02</w:t>
      </w:r>
    </w:p>
    <w:p w:rsidR="00693A4C" w:rsidRDefault="00693A4C" w:rsidP="00693A4C">
      <w:pPr>
        <w:pStyle w:val="Code"/>
        <w:ind w:firstLine="0"/>
      </w:pPr>
    </w:p>
    <w:p w:rsidR="00693A4C" w:rsidRDefault="00693A4C" w:rsidP="00693A4C">
      <w:pPr>
        <w:pStyle w:val="Code"/>
        <w:ind w:firstLine="0"/>
      </w:pPr>
      <w:r>
        <w:t>NAME=ora.gsd</w:t>
      </w:r>
    </w:p>
    <w:p w:rsidR="00693A4C" w:rsidRDefault="00693A4C" w:rsidP="00693A4C">
      <w:pPr>
        <w:pStyle w:val="Code"/>
        <w:ind w:firstLine="0"/>
      </w:pPr>
      <w:r>
        <w:t>TYPE=ora.gsd.type</w:t>
      </w:r>
    </w:p>
    <w:p w:rsidR="00693A4C" w:rsidRDefault="00693A4C" w:rsidP="00693A4C">
      <w:pPr>
        <w:pStyle w:val="Code"/>
        <w:ind w:firstLine="0"/>
      </w:pPr>
      <w:r>
        <w:t>TARGET=OFFLINE, OFFLINE</w:t>
      </w:r>
    </w:p>
    <w:p w:rsidR="00693A4C" w:rsidRDefault="00693A4C" w:rsidP="00693A4C">
      <w:pPr>
        <w:pStyle w:val="Code"/>
        <w:ind w:firstLine="0"/>
      </w:pPr>
      <w:r>
        <w:t>STATE=OFFLINE, OFFLINE</w:t>
      </w:r>
    </w:p>
    <w:p w:rsidR="00693A4C" w:rsidRDefault="00693A4C" w:rsidP="00693A4C">
      <w:pPr>
        <w:pStyle w:val="Code"/>
        <w:ind w:firstLine="0"/>
      </w:pPr>
    </w:p>
    <w:p w:rsidR="00693A4C" w:rsidRDefault="00693A4C" w:rsidP="00693A4C">
      <w:pPr>
        <w:pStyle w:val="Code"/>
        <w:ind w:firstLine="0"/>
      </w:pPr>
      <w:r>
        <w:t>NAME=ora.net1.network</w:t>
      </w:r>
    </w:p>
    <w:p w:rsidR="00693A4C" w:rsidRDefault="00693A4C" w:rsidP="00693A4C">
      <w:pPr>
        <w:pStyle w:val="Code"/>
        <w:ind w:firstLine="0"/>
      </w:pPr>
      <w:r>
        <w:t>TYPE=ora.network.type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NAME=ora.oc4j</w:t>
      </w:r>
    </w:p>
    <w:p w:rsidR="00693A4C" w:rsidRDefault="00693A4C" w:rsidP="00693A4C">
      <w:pPr>
        <w:pStyle w:val="Code"/>
        <w:ind w:firstLine="0"/>
      </w:pPr>
      <w:r>
        <w:t>TYPE=ora.oc4j.type</w:t>
      </w:r>
    </w:p>
    <w:p w:rsidR="00693A4C" w:rsidRDefault="00693A4C" w:rsidP="00693A4C">
      <w:pPr>
        <w:pStyle w:val="Code"/>
        <w:ind w:firstLine="0"/>
      </w:pPr>
      <w:r>
        <w:t>TARGET=OFFLINE</w:t>
      </w:r>
    </w:p>
    <w:p w:rsidR="00693A4C" w:rsidRDefault="00693A4C" w:rsidP="00693A4C">
      <w:pPr>
        <w:pStyle w:val="Code"/>
        <w:ind w:firstLine="0"/>
      </w:pPr>
      <w:r>
        <w:t>STATE=OFFLINE</w:t>
      </w:r>
    </w:p>
    <w:p w:rsidR="00693A4C" w:rsidRDefault="00693A4C" w:rsidP="00693A4C">
      <w:pPr>
        <w:pStyle w:val="Code"/>
        <w:ind w:firstLine="0"/>
      </w:pPr>
    </w:p>
    <w:p w:rsidR="00693A4C" w:rsidRDefault="00693A4C" w:rsidP="00693A4C">
      <w:pPr>
        <w:pStyle w:val="Code"/>
        <w:ind w:firstLine="0"/>
      </w:pPr>
      <w:r>
        <w:t>NAME=ora.ons</w:t>
      </w:r>
    </w:p>
    <w:p w:rsidR="00693A4C" w:rsidRDefault="00693A4C" w:rsidP="00693A4C">
      <w:pPr>
        <w:pStyle w:val="Code"/>
        <w:ind w:firstLine="0"/>
      </w:pPr>
      <w:r>
        <w:t>TYPE=ora.ons.type</w:t>
      </w:r>
    </w:p>
    <w:p w:rsidR="00693A4C" w:rsidRDefault="00693A4C" w:rsidP="00693A4C">
      <w:pPr>
        <w:pStyle w:val="Code"/>
        <w:ind w:firstLine="0"/>
      </w:pPr>
      <w:r>
        <w:t>TARGET=ONLINE           , ONLINE</w:t>
      </w:r>
    </w:p>
    <w:p w:rsidR="00693A4C" w:rsidRDefault="00693A4C" w:rsidP="00693A4C">
      <w:pPr>
        <w:pStyle w:val="Code"/>
        <w:ind w:firstLine="0"/>
      </w:pPr>
      <w:r>
        <w:t>STATE=ONLINE on bvldb01, ONLINE on bvldb02</w:t>
      </w:r>
    </w:p>
    <w:p w:rsidR="00693A4C" w:rsidRDefault="00693A4C" w:rsidP="00693A4C">
      <w:pPr>
        <w:pStyle w:val="Code"/>
        <w:ind w:firstLine="0"/>
      </w:pPr>
    </w:p>
    <w:p w:rsidR="00693A4C" w:rsidRDefault="00693A4C" w:rsidP="00693A4C">
      <w:pPr>
        <w:pStyle w:val="Code"/>
        <w:ind w:firstLine="0"/>
      </w:pPr>
      <w:r>
        <w:t>NAME=ora.scan1.vip</w:t>
      </w:r>
    </w:p>
    <w:p w:rsidR="00693A4C" w:rsidRDefault="00693A4C" w:rsidP="00693A4C">
      <w:pPr>
        <w:pStyle w:val="Code"/>
        <w:ind w:firstLine="0"/>
      </w:pPr>
      <w:r>
        <w:t>TYPE=ora.scan_vip.type</w:t>
      </w:r>
    </w:p>
    <w:p w:rsidR="00693A4C" w:rsidRDefault="00693A4C" w:rsidP="00693A4C">
      <w:pPr>
        <w:pStyle w:val="Code"/>
        <w:ind w:firstLine="0"/>
      </w:pPr>
      <w:r>
        <w:t>TARGET=ONLINE</w:t>
      </w:r>
    </w:p>
    <w:p w:rsidR="00693A4C" w:rsidRPr="00693A4C" w:rsidRDefault="00693A4C" w:rsidP="00693A4C">
      <w:pPr>
        <w:pStyle w:val="Code"/>
        <w:ind w:firstLine="0"/>
      </w:pPr>
      <w:r>
        <w:t>STATE=ONLINE on bvldb02</w:t>
      </w:r>
    </w:p>
    <w:p w:rsidR="00E07DC1" w:rsidRDefault="00E07DC1" w:rsidP="00E07DC1">
      <w:pPr>
        <w:rPr>
          <w:lang w:eastAsia="x-none"/>
        </w:rPr>
      </w:pPr>
    </w:p>
    <w:p w:rsidR="005B66E9" w:rsidRPr="00E07DC1" w:rsidRDefault="005B66E9" w:rsidP="00E07DC1">
      <w:pPr>
        <w:rPr>
          <w:lang w:eastAsia="x-none"/>
        </w:rPr>
      </w:pPr>
      <w:r>
        <w:rPr>
          <w:lang w:eastAsia="x-none"/>
        </w:rPr>
        <w:t>Sử dụng crs_stat -t</w:t>
      </w:r>
    </w:p>
    <w:p w:rsidR="005B66E9" w:rsidRDefault="005B66E9" w:rsidP="00832A18">
      <w:pPr>
        <w:pStyle w:val="Code"/>
        <w:pBdr>
          <w:left w:val="single" w:sz="4" w:space="6" w:color="auto"/>
        </w:pBdr>
        <w:ind w:firstLine="0"/>
      </w:pPr>
      <w:r>
        <w:t>&lt;grid@bvldb01:/home/grid&gt;$ crs_stat -t</w:t>
      </w:r>
    </w:p>
    <w:p w:rsidR="005B66E9" w:rsidRDefault="005B66E9" w:rsidP="00832A18">
      <w:pPr>
        <w:pStyle w:val="Code"/>
        <w:pBdr>
          <w:left w:val="single" w:sz="4" w:space="6" w:color="auto"/>
        </w:pBdr>
        <w:ind w:firstLine="0"/>
      </w:pPr>
      <w:r>
        <w:t xml:space="preserve">Name           Type           Target    State     Host        </w:t>
      </w:r>
    </w:p>
    <w:p w:rsidR="005B66E9" w:rsidRDefault="005B66E9" w:rsidP="00832A18">
      <w:pPr>
        <w:pStyle w:val="Code"/>
        <w:pBdr>
          <w:left w:val="single" w:sz="4" w:space="6" w:color="auto"/>
        </w:pBdr>
        <w:ind w:firstLine="0"/>
      </w:pPr>
      <w:r>
        <w:t>------------------------------------------------------------</w:t>
      </w:r>
    </w:p>
    <w:p w:rsidR="005B66E9" w:rsidRDefault="005B66E9" w:rsidP="00832A18">
      <w:pPr>
        <w:pStyle w:val="Code"/>
        <w:pBdr>
          <w:left w:val="single" w:sz="4" w:space="6" w:color="auto"/>
        </w:pBdr>
        <w:ind w:firstLine="0"/>
      </w:pPr>
      <w:r>
        <w:t xml:space="preserve">ora.ARCH.dg    ora....up.type ONLINE    ONLINE    bvldb01     </w:t>
      </w:r>
    </w:p>
    <w:p w:rsidR="005B66E9" w:rsidRDefault="005B66E9" w:rsidP="00832A18">
      <w:pPr>
        <w:pStyle w:val="Code"/>
        <w:pBdr>
          <w:left w:val="single" w:sz="4" w:space="6" w:color="auto"/>
        </w:pBdr>
        <w:ind w:firstLine="0"/>
      </w:pPr>
      <w:r>
        <w:t xml:space="preserve">ora.DG01.dg    ora....up.type ONLINE    ONLINE    bvldb01     </w:t>
      </w:r>
    </w:p>
    <w:p w:rsidR="005B66E9" w:rsidRDefault="005B66E9" w:rsidP="00832A18">
      <w:pPr>
        <w:pStyle w:val="Code"/>
        <w:pBdr>
          <w:left w:val="single" w:sz="4" w:space="6" w:color="auto"/>
        </w:pBdr>
        <w:ind w:firstLine="0"/>
      </w:pPr>
      <w:r>
        <w:t xml:space="preserve">ora.DG02.dg    ora....up.type ONLINE    ONLINE    bvldb01     </w:t>
      </w:r>
    </w:p>
    <w:p w:rsidR="005B66E9" w:rsidRDefault="005B66E9" w:rsidP="00832A18">
      <w:pPr>
        <w:pStyle w:val="Code"/>
        <w:pBdr>
          <w:left w:val="single" w:sz="4" w:space="6" w:color="auto"/>
        </w:pBdr>
        <w:ind w:firstLine="0"/>
      </w:pPr>
      <w:r>
        <w:t xml:space="preserve">ora.DG03.dg    ora....up.type ONLINE    ONLINE    bvldb01     </w:t>
      </w:r>
    </w:p>
    <w:p w:rsidR="005B66E9" w:rsidRDefault="005B66E9" w:rsidP="00832A18">
      <w:pPr>
        <w:pStyle w:val="Code"/>
        <w:pBdr>
          <w:left w:val="single" w:sz="4" w:space="6" w:color="auto"/>
        </w:pBdr>
        <w:ind w:firstLine="0"/>
      </w:pPr>
      <w:r>
        <w:t xml:space="preserve">ora.DG04.dg    ora....up.type ONLINE    ONLINE    bvldb01     </w:t>
      </w:r>
    </w:p>
    <w:p w:rsidR="005B66E9" w:rsidRDefault="005B66E9" w:rsidP="00832A18">
      <w:pPr>
        <w:pStyle w:val="Code"/>
        <w:pBdr>
          <w:left w:val="single" w:sz="4" w:space="6" w:color="auto"/>
        </w:pBdr>
        <w:ind w:firstLine="0"/>
      </w:pPr>
      <w:r>
        <w:t xml:space="preserve">ora.DG05.dg    ora....up.type ONLINE    ONLINE    bvldb01     </w:t>
      </w:r>
    </w:p>
    <w:p w:rsidR="005B66E9" w:rsidRDefault="005B66E9" w:rsidP="00832A18">
      <w:pPr>
        <w:pStyle w:val="Code"/>
        <w:pBdr>
          <w:left w:val="single" w:sz="4" w:space="6" w:color="auto"/>
        </w:pBdr>
        <w:ind w:firstLine="0"/>
      </w:pPr>
      <w:r>
        <w:t xml:space="preserve">ora.DG06.dg    ora....up.type ONLINE    ONLINE    bvldb01     </w:t>
      </w:r>
    </w:p>
    <w:p w:rsidR="005B66E9" w:rsidRDefault="005B66E9" w:rsidP="00832A18">
      <w:pPr>
        <w:pStyle w:val="Code"/>
        <w:pBdr>
          <w:left w:val="single" w:sz="4" w:space="6" w:color="auto"/>
        </w:pBdr>
        <w:ind w:firstLine="0"/>
      </w:pPr>
      <w:r>
        <w:t xml:space="preserve">ora.DG07.dg    ora....up.type ONLINE    ONLINE    bvldb01     </w:t>
      </w:r>
    </w:p>
    <w:p w:rsidR="005B66E9" w:rsidRDefault="005B66E9" w:rsidP="00832A18">
      <w:pPr>
        <w:pStyle w:val="Code"/>
        <w:pBdr>
          <w:left w:val="single" w:sz="4" w:space="6" w:color="auto"/>
        </w:pBdr>
        <w:ind w:firstLine="0"/>
      </w:pPr>
      <w:r>
        <w:t xml:space="preserve">ora.DG08.dg    ora....up.type ONLINE    ONLINE    bvldb01     </w:t>
      </w:r>
    </w:p>
    <w:p w:rsidR="005B66E9" w:rsidRDefault="005B66E9" w:rsidP="00832A18">
      <w:pPr>
        <w:pStyle w:val="Code"/>
        <w:pBdr>
          <w:left w:val="single" w:sz="4" w:space="6" w:color="auto"/>
        </w:pBdr>
        <w:ind w:firstLine="0"/>
      </w:pPr>
      <w:r>
        <w:t xml:space="preserve">ora.DG09.dg    ora....up.type ONLINE    ONLINE    bvldb01     </w:t>
      </w:r>
    </w:p>
    <w:p w:rsidR="005B66E9" w:rsidRDefault="005B66E9" w:rsidP="00832A18">
      <w:pPr>
        <w:pStyle w:val="Code"/>
        <w:pBdr>
          <w:left w:val="single" w:sz="4" w:space="6" w:color="auto"/>
        </w:pBdr>
        <w:ind w:firstLine="0"/>
      </w:pPr>
      <w:r>
        <w:t xml:space="preserve">ora.DG10.dg    ora....up.type ONLINE    ONLINE    bvldb01     </w:t>
      </w:r>
    </w:p>
    <w:p w:rsidR="005B66E9" w:rsidRDefault="005B66E9" w:rsidP="00832A18">
      <w:pPr>
        <w:pStyle w:val="Code"/>
        <w:pBdr>
          <w:left w:val="single" w:sz="4" w:space="6" w:color="auto"/>
        </w:pBdr>
        <w:ind w:firstLine="0"/>
      </w:pPr>
      <w:r>
        <w:t xml:space="preserve">ora....ER.lsnr ora....er.type ONLINE    ONLINE    bvldb01     </w:t>
      </w:r>
    </w:p>
    <w:p w:rsidR="005B66E9" w:rsidRDefault="005B66E9" w:rsidP="00832A18">
      <w:pPr>
        <w:pStyle w:val="Code"/>
        <w:pBdr>
          <w:left w:val="single" w:sz="4" w:space="6" w:color="auto"/>
        </w:pBdr>
        <w:ind w:firstLine="0"/>
      </w:pPr>
      <w:r>
        <w:t xml:space="preserve">ora....N1.lsnr ora....er.type ONLINE    ONLINE    bvldb02     </w:t>
      </w:r>
    </w:p>
    <w:p w:rsidR="005B66E9" w:rsidRDefault="005B66E9" w:rsidP="00832A18">
      <w:pPr>
        <w:pStyle w:val="Code"/>
        <w:pBdr>
          <w:left w:val="single" w:sz="4" w:space="6" w:color="auto"/>
        </w:pBdr>
        <w:ind w:firstLine="0"/>
      </w:pPr>
      <w:r>
        <w:t xml:space="preserve">ora.SYSTEM.dg  ora....up.type ONLINE    ONLINE    bvldb01     </w:t>
      </w:r>
    </w:p>
    <w:p w:rsidR="005B66E9" w:rsidRDefault="005B66E9" w:rsidP="00832A18">
      <w:pPr>
        <w:pStyle w:val="Code"/>
        <w:pBdr>
          <w:left w:val="single" w:sz="4" w:space="6" w:color="auto"/>
        </w:pBdr>
        <w:ind w:firstLine="0"/>
      </w:pPr>
      <w:r>
        <w:t xml:space="preserve">ora.asm        ora.asm.type   ONLINE    ONLINE    bvldb01     </w:t>
      </w:r>
    </w:p>
    <w:p w:rsidR="005B66E9" w:rsidRPr="002128FC" w:rsidRDefault="005B66E9" w:rsidP="00832A18">
      <w:pPr>
        <w:pStyle w:val="Code"/>
        <w:pBdr>
          <w:left w:val="single" w:sz="4" w:space="6" w:color="auto"/>
        </w:pBdr>
        <w:ind w:firstLine="0"/>
        <w:rPr>
          <w:highlight w:val="yellow"/>
        </w:rPr>
      </w:pPr>
      <w:r w:rsidRPr="002128FC">
        <w:rPr>
          <w:highlight w:val="yellow"/>
        </w:rPr>
        <w:t xml:space="preserve">ora....b1.inst application    ONLINE    ONLINE    bvldb01     </w:t>
      </w:r>
    </w:p>
    <w:p w:rsidR="005B66E9" w:rsidRDefault="005B66E9" w:rsidP="00832A18">
      <w:pPr>
        <w:pStyle w:val="Code"/>
        <w:pBdr>
          <w:left w:val="single" w:sz="4" w:space="6" w:color="auto"/>
        </w:pBdr>
        <w:ind w:firstLine="0"/>
      </w:pPr>
      <w:r w:rsidRPr="002128FC">
        <w:rPr>
          <w:highlight w:val="yellow"/>
        </w:rPr>
        <w:t>ora....b2.inst application    ONLINE    ONLINE    bvldb02</w:t>
      </w:r>
      <w:r>
        <w:t xml:space="preserve">     </w:t>
      </w:r>
    </w:p>
    <w:p w:rsidR="005B66E9" w:rsidRDefault="005B66E9" w:rsidP="00832A18">
      <w:pPr>
        <w:pStyle w:val="Code"/>
        <w:pBdr>
          <w:left w:val="single" w:sz="4" w:space="6" w:color="auto"/>
        </w:pBdr>
        <w:ind w:firstLine="0"/>
      </w:pPr>
      <w:r>
        <w:t xml:space="preserve">ora.bvldb.db   application    ONLINE    ONLINE    bvldb01     </w:t>
      </w:r>
    </w:p>
    <w:p w:rsidR="005B66E9" w:rsidRDefault="005B66E9" w:rsidP="00832A18">
      <w:pPr>
        <w:pStyle w:val="Code"/>
        <w:pBdr>
          <w:left w:val="single" w:sz="4" w:space="6" w:color="auto"/>
        </w:pBdr>
        <w:ind w:firstLine="0"/>
      </w:pPr>
      <w:r>
        <w:t xml:space="preserve">ora....SM1.asm application    ONLINE    ONLINE    bvldb01     </w:t>
      </w:r>
    </w:p>
    <w:p w:rsidR="005B66E9" w:rsidRDefault="005B66E9" w:rsidP="00832A18">
      <w:pPr>
        <w:pStyle w:val="Code"/>
        <w:pBdr>
          <w:left w:val="single" w:sz="4" w:space="6" w:color="auto"/>
        </w:pBdr>
        <w:ind w:firstLine="0"/>
      </w:pPr>
      <w:r>
        <w:t xml:space="preserve">ora....01.lsnr application    ONLINE    ONLINE    bvldb01     </w:t>
      </w:r>
    </w:p>
    <w:p w:rsidR="005B66E9" w:rsidRDefault="005B66E9" w:rsidP="00832A18">
      <w:pPr>
        <w:pStyle w:val="Code"/>
        <w:pBdr>
          <w:left w:val="single" w:sz="4" w:space="6" w:color="auto"/>
        </w:pBdr>
        <w:ind w:firstLine="0"/>
      </w:pPr>
      <w:r>
        <w:t xml:space="preserve">ora....b01.gsd application    OFFLINE   OFFLINE               </w:t>
      </w:r>
    </w:p>
    <w:p w:rsidR="005B66E9" w:rsidRDefault="005B66E9" w:rsidP="00832A18">
      <w:pPr>
        <w:pStyle w:val="Code"/>
        <w:pBdr>
          <w:left w:val="single" w:sz="4" w:space="6" w:color="auto"/>
        </w:pBdr>
        <w:ind w:firstLine="0"/>
      </w:pPr>
      <w:r>
        <w:t xml:space="preserve">ora....b01.ons application    ONLINE    ONLINE    bvldb01     </w:t>
      </w:r>
    </w:p>
    <w:p w:rsidR="005B66E9" w:rsidRDefault="005B66E9" w:rsidP="005B66E9">
      <w:pPr>
        <w:pStyle w:val="Code"/>
        <w:ind w:firstLine="0"/>
      </w:pPr>
      <w:r>
        <w:t xml:space="preserve">ora....b01.vip ora....t1.type ONLINE    ONLINE    bvldb01     </w:t>
      </w:r>
    </w:p>
    <w:p w:rsidR="005B66E9" w:rsidRDefault="005B66E9" w:rsidP="005B66E9">
      <w:pPr>
        <w:pStyle w:val="Code"/>
        <w:ind w:firstLine="0"/>
      </w:pPr>
      <w:r>
        <w:t xml:space="preserve">ora....SM2.asm application    ONLINE    ONLINE    bvldb02     </w:t>
      </w:r>
    </w:p>
    <w:p w:rsidR="005B66E9" w:rsidRDefault="005B66E9" w:rsidP="005B66E9">
      <w:pPr>
        <w:pStyle w:val="Code"/>
        <w:ind w:firstLine="0"/>
      </w:pPr>
      <w:r>
        <w:t xml:space="preserve">ora....02.lsnr application    ONLINE    ONLINE    bvldb02     </w:t>
      </w:r>
    </w:p>
    <w:p w:rsidR="005B66E9" w:rsidRDefault="005B66E9" w:rsidP="005B66E9">
      <w:pPr>
        <w:pStyle w:val="Code"/>
        <w:ind w:firstLine="0"/>
      </w:pPr>
      <w:r>
        <w:t xml:space="preserve">ora....b02.gsd application    OFFLINE   OFFLINE               </w:t>
      </w:r>
    </w:p>
    <w:p w:rsidR="005B66E9" w:rsidRDefault="005B66E9" w:rsidP="005B66E9">
      <w:pPr>
        <w:pStyle w:val="Code"/>
        <w:ind w:firstLine="0"/>
      </w:pPr>
      <w:r>
        <w:t xml:space="preserve">ora....b02.ons application    ONLINE    ONLINE    bvldb02     </w:t>
      </w:r>
    </w:p>
    <w:p w:rsidR="005B66E9" w:rsidRDefault="005B66E9" w:rsidP="005B66E9">
      <w:pPr>
        <w:pStyle w:val="Code"/>
        <w:ind w:firstLine="0"/>
      </w:pPr>
      <w:r>
        <w:t xml:space="preserve">ora....b02.vip ora....t1.type ONLINE    ONLINE    bvldb02     </w:t>
      </w:r>
    </w:p>
    <w:p w:rsidR="005B66E9" w:rsidRDefault="005B66E9" w:rsidP="005B66E9">
      <w:pPr>
        <w:pStyle w:val="Code"/>
        <w:ind w:firstLine="0"/>
      </w:pPr>
      <w:r>
        <w:t xml:space="preserve">ora.cvu        ora.cvu.type   ONLINE    ONLINE    bvldb02     </w:t>
      </w:r>
    </w:p>
    <w:p w:rsidR="005B66E9" w:rsidRDefault="005B66E9" w:rsidP="005B66E9">
      <w:pPr>
        <w:pStyle w:val="Code"/>
        <w:ind w:firstLine="0"/>
      </w:pPr>
      <w:r>
        <w:t xml:space="preserve">ora.gsd        ora.gsd.type   OFFLINE   OFFLINE               </w:t>
      </w:r>
    </w:p>
    <w:p w:rsidR="005B66E9" w:rsidRDefault="005B66E9" w:rsidP="005B66E9">
      <w:pPr>
        <w:pStyle w:val="Code"/>
        <w:ind w:firstLine="0"/>
      </w:pPr>
      <w:r>
        <w:t xml:space="preserve">ora....network ora....rk.type ONLINE    ONLINE    bvldb01     </w:t>
      </w:r>
    </w:p>
    <w:p w:rsidR="005B66E9" w:rsidRDefault="005B66E9" w:rsidP="005B66E9">
      <w:pPr>
        <w:pStyle w:val="Code"/>
        <w:ind w:firstLine="0"/>
      </w:pPr>
      <w:r>
        <w:t xml:space="preserve">ora.oc4j       ora.oc4j.type  OFFLINE   OFFLINE               </w:t>
      </w:r>
    </w:p>
    <w:p w:rsidR="005B66E9" w:rsidRDefault="005B66E9" w:rsidP="005B66E9">
      <w:pPr>
        <w:pStyle w:val="Code"/>
        <w:ind w:firstLine="0"/>
      </w:pPr>
      <w:r>
        <w:t xml:space="preserve">ora.ons        ora.ons.type   ONLINE    ONLINE    bvldb01     </w:t>
      </w:r>
    </w:p>
    <w:p w:rsidR="00E07DC1" w:rsidRDefault="005B66E9" w:rsidP="005B66E9">
      <w:pPr>
        <w:pStyle w:val="Code"/>
        <w:ind w:firstLine="0"/>
      </w:pPr>
      <w:r>
        <w:t xml:space="preserve">ora.scan1.vip  ora....ip.type ONLINE    ONLINE    bvldb02     </w:t>
      </w:r>
    </w:p>
    <w:p w:rsidR="00E07DC1" w:rsidRDefault="00E07DC1" w:rsidP="00C6280A">
      <w:pPr>
        <w:rPr>
          <w:lang w:eastAsia="x-none"/>
        </w:rPr>
      </w:pPr>
    </w:p>
    <w:p w:rsidR="005B66E9" w:rsidRDefault="00251341" w:rsidP="00251341">
      <w:pPr>
        <w:pStyle w:val="Heading3"/>
        <w:rPr>
          <w:lang w:val="en-US"/>
        </w:rPr>
      </w:pPr>
      <w:bookmarkStart w:id="42" w:name="_Toc321914291"/>
      <w:r>
        <w:rPr>
          <w:lang w:val="en-US"/>
        </w:rPr>
        <w:t>C</w:t>
      </w:r>
      <w:r>
        <w:t>ác thao tác vận hành hệ thống cơ bản</w:t>
      </w:r>
      <w:bookmarkEnd w:id="42"/>
    </w:p>
    <w:p w:rsidR="00192280" w:rsidRPr="00192280" w:rsidRDefault="00192280" w:rsidP="00192280">
      <w:r>
        <w:t>Các bước sau thực hiện sau khi login với user oracle trên bvldb01.</w:t>
      </w:r>
    </w:p>
    <w:p w:rsidR="00192280" w:rsidRDefault="002128FC" w:rsidP="00192280">
      <w:pPr>
        <w:pStyle w:val="Heading4"/>
      </w:pPr>
      <w:bookmarkStart w:id="43" w:name="_Toc321914292"/>
      <w:r>
        <w:t>Start/s</w:t>
      </w:r>
      <w:r w:rsidR="00192280">
        <w:t>top database</w:t>
      </w:r>
      <w:bookmarkEnd w:id="43"/>
    </w:p>
    <w:p w:rsidR="002128FC" w:rsidRPr="002128FC" w:rsidRDefault="002128FC" w:rsidP="002128FC">
      <w:r>
        <w:t>Stop database:</w:t>
      </w:r>
    </w:p>
    <w:p w:rsidR="00192280" w:rsidRDefault="00192280" w:rsidP="00192280">
      <w:pPr>
        <w:pStyle w:val="Code"/>
        <w:ind w:firstLine="0"/>
        <w:rPr>
          <w:lang w:val="en-US"/>
        </w:rPr>
      </w:pPr>
      <w:r>
        <w:t>$ srvctl stop database -d bvldb</w:t>
      </w:r>
    </w:p>
    <w:p w:rsidR="002128FC" w:rsidRDefault="002128FC" w:rsidP="002128FC">
      <w:r>
        <w:t>Start database:</w:t>
      </w:r>
    </w:p>
    <w:p w:rsidR="002128FC" w:rsidRPr="002128FC" w:rsidRDefault="002128FC" w:rsidP="00192280">
      <w:pPr>
        <w:pStyle w:val="Code"/>
        <w:ind w:firstLine="0"/>
        <w:rPr>
          <w:lang w:val="en-US"/>
        </w:rPr>
      </w:pPr>
      <w:r>
        <w:t>$ srvctl st</w:t>
      </w:r>
      <w:r>
        <w:rPr>
          <w:lang w:val="en-US"/>
        </w:rPr>
        <w:t>art</w:t>
      </w:r>
      <w:r>
        <w:t xml:space="preserve"> database -d bvldb</w:t>
      </w:r>
    </w:p>
    <w:p w:rsidR="00192280" w:rsidRDefault="002128FC" w:rsidP="00192280">
      <w:pPr>
        <w:pStyle w:val="Heading4"/>
      </w:pPr>
      <w:bookmarkStart w:id="44" w:name="_Toc321914293"/>
      <w:r>
        <w:t>Start/s</w:t>
      </w:r>
      <w:r w:rsidR="00192280">
        <w:t>top instance</w:t>
      </w:r>
      <w:bookmarkEnd w:id="44"/>
    </w:p>
    <w:p w:rsidR="00192280" w:rsidRPr="00192280" w:rsidRDefault="00192280" w:rsidP="00192280">
      <w:r>
        <w:t>Stop instance trên bvldb01:</w:t>
      </w:r>
    </w:p>
    <w:p w:rsidR="00192280" w:rsidRDefault="00192280" w:rsidP="00192280">
      <w:pPr>
        <w:pStyle w:val="Code"/>
        <w:ind w:firstLine="0"/>
        <w:rPr>
          <w:lang w:val="en-US"/>
        </w:rPr>
      </w:pPr>
      <w:r>
        <w:t>$ srvctl stop</w:t>
      </w:r>
      <w:r>
        <w:rPr>
          <w:lang w:val="en-US"/>
        </w:rPr>
        <w:t xml:space="preserve"> instance</w:t>
      </w:r>
      <w:r>
        <w:t xml:space="preserve"> -d bvldb</w:t>
      </w:r>
      <w:r>
        <w:rPr>
          <w:lang w:val="en-US"/>
        </w:rPr>
        <w:t xml:space="preserve"> –i bvldb1</w:t>
      </w:r>
    </w:p>
    <w:p w:rsidR="002128FC" w:rsidRPr="00192280" w:rsidRDefault="002128FC" w:rsidP="002128FC">
      <w:r>
        <w:t>Start instance trên bvldb01:</w:t>
      </w:r>
    </w:p>
    <w:p w:rsidR="002128FC" w:rsidRPr="00192280" w:rsidRDefault="002128FC" w:rsidP="00192280">
      <w:pPr>
        <w:pStyle w:val="Code"/>
        <w:ind w:firstLine="0"/>
        <w:rPr>
          <w:lang w:val="en-US"/>
        </w:rPr>
      </w:pPr>
      <w:r>
        <w:t>$ srvctl st</w:t>
      </w:r>
      <w:r>
        <w:rPr>
          <w:lang w:val="en-US"/>
        </w:rPr>
        <w:t>art instance</w:t>
      </w:r>
      <w:r>
        <w:t xml:space="preserve"> -d bvldb</w:t>
      </w:r>
      <w:r>
        <w:rPr>
          <w:lang w:val="en-US"/>
        </w:rPr>
        <w:t xml:space="preserve"> –i bvldb1</w:t>
      </w:r>
    </w:p>
    <w:p w:rsidR="002128FC" w:rsidRDefault="002128FC" w:rsidP="00192280"/>
    <w:p w:rsidR="00192280" w:rsidRPr="00192280" w:rsidRDefault="00192280" w:rsidP="00192280">
      <w:r>
        <w:t>Stop instance trên bvldb02</w:t>
      </w:r>
    </w:p>
    <w:p w:rsidR="00192280" w:rsidRPr="00192280" w:rsidRDefault="00192280" w:rsidP="00192280">
      <w:pPr>
        <w:pStyle w:val="Code"/>
        <w:ind w:firstLine="0"/>
        <w:rPr>
          <w:lang w:val="en-US"/>
        </w:rPr>
      </w:pPr>
      <w:r>
        <w:t>$ srvctl stop</w:t>
      </w:r>
      <w:r>
        <w:rPr>
          <w:lang w:val="en-US"/>
        </w:rPr>
        <w:t xml:space="preserve"> instance</w:t>
      </w:r>
      <w:r>
        <w:t xml:space="preserve"> -d bvldb</w:t>
      </w:r>
      <w:r>
        <w:rPr>
          <w:lang w:val="en-US"/>
        </w:rPr>
        <w:t xml:space="preserve"> –i bvldb2</w:t>
      </w:r>
    </w:p>
    <w:p w:rsidR="002128FC" w:rsidRPr="00192280" w:rsidRDefault="002128FC" w:rsidP="002128FC">
      <w:r>
        <w:t>Start instance trên bvldb02</w:t>
      </w:r>
    </w:p>
    <w:p w:rsidR="002128FC" w:rsidRPr="00192280" w:rsidRDefault="002128FC" w:rsidP="002128FC">
      <w:pPr>
        <w:pStyle w:val="Code"/>
        <w:ind w:firstLine="0"/>
        <w:rPr>
          <w:lang w:val="en-US"/>
        </w:rPr>
      </w:pPr>
      <w:r>
        <w:t>$ srvctl st</w:t>
      </w:r>
      <w:r>
        <w:rPr>
          <w:lang w:val="en-US"/>
        </w:rPr>
        <w:t>art instance</w:t>
      </w:r>
      <w:r>
        <w:t xml:space="preserve"> -d bvldb</w:t>
      </w:r>
      <w:r>
        <w:rPr>
          <w:lang w:val="en-US"/>
        </w:rPr>
        <w:t xml:space="preserve"> –i bvldb2</w:t>
      </w:r>
    </w:p>
    <w:p w:rsidR="00192280" w:rsidRDefault="00192280" w:rsidP="00192280"/>
    <w:p w:rsidR="00192280" w:rsidRDefault="002128FC" w:rsidP="00192280">
      <w:pPr>
        <w:pStyle w:val="Heading4"/>
      </w:pPr>
      <w:bookmarkStart w:id="45" w:name="_Toc321914294"/>
      <w:r>
        <w:t>Start/s</w:t>
      </w:r>
      <w:r w:rsidR="00192280">
        <w:t>top cluster</w:t>
      </w:r>
      <w:bookmarkEnd w:id="45"/>
    </w:p>
    <w:p w:rsidR="00192280" w:rsidRDefault="00192280" w:rsidP="00192280">
      <w:r>
        <w:t>Login với user root trên máy muốn stop cluster</w:t>
      </w:r>
    </w:p>
    <w:p w:rsidR="002128FC" w:rsidRDefault="002128FC" w:rsidP="00192280">
      <w:r>
        <w:t>Stop cluster:</w:t>
      </w:r>
    </w:p>
    <w:p w:rsidR="00192280" w:rsidRDefault="00192280" w:rsidP="00192280">
      <w:pPr>
        <w:pStyle w:val="Code"/>
        <w:ind w:firstLine="0"/>
        <w:rPr>
          <w:lang w:val="en-US"/>
        </w:rPr>
      </w:pPr>
      <w:r>
        <w:t xml:space="preserve">$ crsctl stop has </w:t>
      </w:r>
      <w:r w:rsidR="002128FC">
        <w:t>–</w:t>
      </w:r>
      <w:r>
        <w:t>f</w:t>
      </w:r>
    </w:p>
    <w:p w:rsidR="002128FC" w:rsidRDefault="002128FC" w:rsidP="002128FC"/>
    <w:p w:rsidR="002128FC" w:rsidRPr="002128FC" w:rsidRDefault="002128FC" w:rsidP="002128FC">
      <w:r>
        <w:t>Start cluster:</w:t>
      </w:r>
    </w:p>
    <w:p w:rsidR="002128FC" w:rsidRPr="002128FC" w:rsidRDefault="002128FC" w:rsidP="002128FC">
      <w:pPr>
        <w:pStyle w:val="Code"/>
        <w:ind w:firstLine="0"/>
        <w:rPr>
          <w:lang w:val="en-US"/>
        </w:rPr>
      </w:pPr>
      <w:r>
        <w:t>$ crsctl st</w:t>
      </w:r>
      <w:r>
        <w:rPr>
          <w:lang w:val="en-US"/>
        </w:rPr>
        <w:t>art</w:t>
      </w:r>
      <w:r>
        <w:t xml:space="preserve"> has</w:t>
      </w:r>
    </w:p>
    <w:p w:rsidR="002128FC" w:rsidRPr="00192280" w:rsidRDefault="002128FC" w:rsidP="002128FC"/>
    <w:p w:rsidR="00251341" w:rsidRDefault="002128FC" w:rsidP="002128FC">
      <w:pPr>
        <w:pStyle w:val="Heading4"/>
      </w:pPr>
      <w:bookmarkStart w:id="46" w:name="_Toc321914295"/>
      <w:r>
        <w:t>Add/remove database service vào cluster</w:t>
      </w:r>
      <w:bookmarkEnd w:id="46"/>
    </w:p>
    <w:p w:rsidR="002128FC" w:rsidRDefault="002128FC" w:rsidP="002128FC">
      <w:r>
        <w:t>Login với user oracle trên bvldb01:</w:t>
      </w:r>
    </w:p>
    <w:p w:rsidR="002128FC" w:rsidRDefault="002128FC" w:rsidP="002128FC">
      <w:pPr>
        <w:ind w:firstLine="0"/>
      </w:pPr>
    </w:p>
    <w:p w:rsidR="002128FC" w:rsidRDefault="002128FC" w:rsidP="002128FC">
      <w:r>
        <w:t>Add database service:</w:t>
      </w:r>
    </w:p>
    <w:p w:rsidR="002128FC" w:rsidRPr="009556A4" w:rsidRDefault="002128FC" w:rsidP="002128FC">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9556A4">
        <w:rPr>
          <w:rFonts w:ascii="Courier New" w:hAnsi="Courier New" w:cs="Courier New"/>
          <w:color w:val="000000"/>
          <w:szCs w:val="20"/>
        </w:rPr>
        <w:t>$ srvctl add database -d bvldb -o $ORACLE_HOME -y AUTOMATIC</w:t>
      </w:r>
    </w:p>
    <w:p w:rsidR="002128FC" w:rsidRPr="009556A4" w:rsidRDefault="002128FC" w:rsidP="002128FC">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9556A4">
        <w:rPr>
          <w:rFonts w:ascii="Courier New" w:hAnsi="Courier New" w:cs="Courier New"/>
          <w:color w:val="000000"/>
          <w:szCs w:val="20"/>
        </w:rPr>
        <w:t>$ srvctl add instance -d bvldb -i bvldb1 -n bvldb01</w:t>
      </w:r>
    </w:p>
    <w:p w:rsidR="002128FC" w:rsidRPr="009556A4" w:rsidRDefault="002128FC" w:rsidP="002128FC">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9556A4">
        <w:rPr>
          <w:rFonts w:ascii="Courier New" w:hAnsi="Courier New" w:cs="Courier New"/>
          <w:color w:val="000000"/>
          <w:szCs w:val="20"/>
        </w:rPr>
        <w:t>$ srvctl add instance -d bvldb -i bvldb2 -n bvldb02</w:t>
      </w:r>
    </w:p>
    <w:p w:rsidR="002128FC" w:rsidRDefault="002128FC" w:rsidP="002128FC"/>
    <w:p w:rsidR="002128FC" w:rsidRDefault="002128FC" w:rsidP="002128FC">
      <w:r>
        <w:t>Remove database service:</w:t>
      </w:r>
    </w:p>
    <w:p w:rsidR="002128FC" w:rsidRDefault="002128FC" w:rsidP="002128FC">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xml:space="preserve">$ </w:t>
      </w:r>
      <w:r w:rsidRPr="009E21C4">
        <w:rPr>
          <w:rFonts w:ascii="Courier New" w:hAnsi="Courier New" w:cs="Courier New"/>
          <w:color w:val="000000"/>
          <w:szCs w:val="20"/>
        </w:rPr>
        <w:t xml:space="preserve">srvctl remove instance -d </w:t>
      </w:r>
      <w:r w:rsidRPr="009556A4">
        <w:rPr>
          <w:rFonts w:ascii="Courier New" w:hAnsi="Courier New" w:cs="Courier New"/>
          <w:color w:val="000000"/>
          <w:szCs w:val="20"/>
        </w:rPr>
        <w:t>bvldb</w:t>
      </w:r>
      <w:r w:rsidRPr="009E21C4">
        <w:rPr>
          <w:rFonts w:ascii="Courier New" w:hAnsi="Courier New" w:cs="Courier New"/>
          <w:color w:val="000000"/>
          <w:szCs w:val="20"/>
        </w:rPr>
        <w:t xml:space="preserve"> -i </w:t>
      </w:r>
      <w:r w:rsidRPr="009556A4">
        <w:rPr>
          <w:rFonts w:ascii="Courier New" w:hAnsi="Courier New" w:cs="Courier New"/>
          <w:color w:val="000000"/>
          <w:szCs w:val="20"/>
        </w:rPr>
        <w:t xml:space="preserve">bvldb1 </w:t>
      </w:r>
      <w:r>
        <w:rPr>
          <w:rFonts w:ascii="Courier New" w:hAnsi="Courier New" w:cs="Courier New"/>
          <w:color w:val="000000"/>
          <w:szCs w:val="20"/>
        </w:rPr>
        <w:t>-f</w:t>
      </w:r>
    </w:p>
    <w:p w:rsidR="002128FC" w:rsidRDefault="002128FC" w:rsidP="002128FC">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xml:space="preserve">$ </w:t>
      </w:r>
      <w:r w:rsidRPr="009E21C4">
        <w:rPr>
          <w:rFonts w:ascii="Courier New" w:hAnsi="Courier New" w:cs="Courier New"/>
          <w:color w:val="000000"/>
          <w:szCs w:val="20"/>
        </w:rPr>
        <w:t xml:space="preserve">srvctl remove instance -d </w:t>
      </w:r>
      <w:r w:rsidRPr="009556A4">
        <w:rPr>
          <w:rFonts w:ascii="Courier New" w:hAnsi="Courier New" w:cs="Courier New"/>
          <w:color w:val="000000"/>
          <w:szCs w:val="20"/>
        </w:rPr>
        <w:t>bvldb</w:t>
      </w:r>
      <w:r w:rsidRPr="009E21C4">
        <w:rPr>
          <w:rFonts w:ascii="Courier New" w:hAnsi="Courier New" w:cs="Courier New"/>
          <w:color w:val="000000"/>
          <w:szCs w:val="20"/>
        </w:rPr>
        <w:t xml:space="preserve"> -i </w:t>
      </w:r>
      <w:r w:rsidRPr="009556A4">
        <w:rPr>
          <w:rFonts w:ascii="Courier New" w:hAnsi="Courier New" w:cs="Courier New"/>
          <w:color w:val="000000"/>
          <w:szCs w:val="20"/>
        </w:rPr>
        <w:t xml:space="preserve">bvldb2 </w:t>
      </w:r>
      <w:r w:rsidRPr="009E21C4">
        <w:rPr>
          <w:rFonts w:ascii="Courier New" w:hAnsi="Courier New" w:cs="Courier New"/>
          <w:color w:val="000000"/>
          <w:szCs w:val="20"/>
        </w:rPr>
        <w:t>-f</w:t>
      </w:r>
    </w:p>
    <w:p w:rsidR="002128FC" w:rsidRPr="009556A4" w:rsidRDefault="002128FC" w:rsidP="002128FC">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9556A4">
        <w:rPr>
          <w:rFonts w:ascii="Courier New" w:hAnsi="Courier New" w:cs="Courier New"/>
          <w:color w:val="000000"/>
          <w:szCs w:val="20"/>
        </w:rPr>
        <w:t xml:space="preserve">$ </w:t>
      </w:r>
      <w:r w:rsidRPr="009E21C4">
        <w:rPr>
          <w:rFonts w:ascii="Courier New" w:hAnsi="Courier New" w:cs="Courier New"/>
          <w:color w:val="000000"/>
          <w:szCs w:val="20"/>
        </w:rPr>
        <w:t>srvctl</w:t>
      </w:r>
      <w:r>
        <w:rPr>
          <w:rFonts w:ascii="Courier New" w:hAnsi="Courier New" w:cs="Courier New"/>
          <w:color w:val="000000"/>
          <w:szCs w:val="20"/>
        </w:rPr>
        <w:t xml:space="preserve"> remove database -d </w:t>
      </w:r>
      <w:r w:rsidRPr="009556A4">
        <w:rPr>
          <w:rFonts w:ascii="Courier New" w:hAnsi="Courier New" w:cs="Courier New"/>
          <w:color w:val="000000"/>
          <w:szCs w:val="20"/>
        </w:rPr>
        <w:t xml:space="preserve">bvldb </w:t>
      </w:r>
      <w:r>
        <w:rPr>
          <w:rFonts w:ascii="Courier New" w:hAnsi="Courier New" w:cs="Courier New"/>
          <w:color w:val="000000"/>
          <w:szCs w:val="20"/>
        </w:rPr>
        <w:t>-f</w:t>
      </w:r>
    </w:p>
    <w:p w:rsidR="002128FC" w:rsidRDefault="00DE488B" w:rsidP="00DE488B">
      <w:pPr>
        <w:pStyle w:val="Heading4"/>
      </w:pPr>
      <w:bookmarkStart w:id="47" w:name="_Toc321914296"/>
      <w:r>
        <w:t>Gather stats</w:t>
      </w:r>
      <w:bookmarkEnd w:id="47"/>
    </w:p>
    <w:p w:rsidR="008D2B55" w:rsidRPr="008D2B55" w:rsidRDefault="008D2B55" w:rsidP="008D2B55">
      <w:r>
        <w:t>Việc gather stats có thể ảnh hưởng đến cách thức hoạt động của database, vì vậy cần tiến hành thường xuyên với tần suất 1 lần/tuần.</w:t>
      </w:r>
    </w:p>
    <w:p w:rsidR="00D527F3" w:rsidRDefault="00D527F3" w:rsidP="00D527F3">
      <w:r>
        <w:t>Các script gather stats được chia làm 10 nhóm như sau:</w:t>
      </w:r>
    </w:p>
    <w:p w:rsidR="00D527F3" w:rsidRPr="00D527F3" w:rsidRDefault="00D527F3" w:rsidP="00D527F3"/>
    <w:tbl>
      <w:tblPr>
        <w:tblW w:w="91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499"/>
        <w:gridCol w:w="6790"/>
      </w:tblGrid>
      <w:tr w:rsidR="00DF09F2" w:rsidRPr="00AD15BB" w:rsidTr="00AD15BB">
        <w:trPr>
          <w:trHeight w:val="640"/>
        </w:trPr>
        <w:tc>
          <w:tcPr>
            <w:tcW w:w="645" w:type="dxa"/>
            <w:shd w:val="clear" w:color="auto" w:fill="1F497D"/>
            <w:vAlign w:val="center"/>
          </w:tcPr>
          <w:p w:rsidR="00D527F3" w:rsidRPr="00AD15BB" w:rsidRDefault="00D527F3" w:rsidP="00D527F3">
            <w:pPr>
              <w:autoSpaceDE/>
              <w:autoSpaceDN/>
              <w:spacing w:line="240" w:lineRule="auto"/>
              <w:ind w:firstLine="0"/>
              <w:jc w:val="center"/>
              <w:rPr>
                <w:rFonts w:cs="Arial"/>
                <w:b/>
                <w:bCs/>
                <w:color w:val="FFFFFF"/>
                <w:szCs w:val="20"/>
              </w:rPr>
            </w:pPr>
            <w:r w:rsidRPr="00AD15BB">
              <w:rPr>
                <w:rFonts w:cs="Arial"/>
                <w:b/>
                <w:bCs/>
                <w:color w:val="FFFFFF"/>
                <w:szCs w:val="20"/>
              </w:rPr>
              <w:t>Group</w:t>
            </w:r>
          </w:p>
        </w:tc>
        <w:tc>
          <w:tcPr>
            <w:tcW w:w="1530" w:type="dxa"/>
            <w:shd w:val="clear" w:color="auto" w:fill="1F497D"/>
            <w:vAlign w:val="center"/>
          </w:tcPr>
          <w:p w:rsidR="00D527F3" w:rsidRPr="00AD15BB" w:rsidRDefault="00D527F3" w:rsidP="00D527F3">
            <w:pPr>
              <w:autoSpaceDE/>
              <w:autoSpaceDN/>
              <w:spacing w:line="240" w:lineRule="auto"/>
              <w:ind w:firstLine="0"/>
              <w:jc w:val="center"/>
              <w:rPr>
                <w:rFonts w:cs="Arial"/>
                <w:b/>
                <w:color w:val="FFFFFF"/>
                <w:szCs w:val="20"/>
              </w:rPr>
            </w:pPr>
            <w:r w:rsidRPr="00AD15BB">
              <w:rPr>
                <w:rFonts w:cs="Arial"/>
                <w:b/>
                <w:color w:val="FFFFFF"/>
                <w:szCs w:val="20"/>
              </w:rPr>
              <w:t>Tỉnh</w:t>
            </w:r>
          </w:p>
        </w:tc>
        <w:tc>
          <w:tcPr>
            <w:tcW w:w="6930" w:type="dxa"/>
            <w:shd w:val="clear" w:color="auto" w:fill="1F497D"/>
            <w:vAlign w:val="center"/>
          </w:tcPr>
          <w:p w:rsidR="00D527F3" w:rsidRPr="00AD15BB" w:rsidRDefault="00D527F3" w:rsidP="00D527F3">
            <w:pPr>
              <w:autoSpaceDE/>
              <w:autoSpaceDN/>
              <w:spacing w:line="240" w:lineRule="auto"/>
              <w:ind w:firstLine="0"/>
              <w:jc w:val="center"/>
              <w:rPr>
                <w:rFonts w:cs="Arial"/>
                <w:b/>
                <w:color w:val="FFFFFF"/>
                <w:szCs w:val="20"/>
              </w:rPr>
            </w:pPr>
            <w:r w:rsidRPr="00AD15BB">
              <w:rPr>
                <w:rFonts w:cs="Arial"/>
                <w:b/>
                <w:color w:val="FFFFFF"/>
                <w:szCs w:val="20"/>
              </w:rPr>
              <w:t>Script</w:t>
            </w:r>
          </w:p>
        </w:tc>
      </w:tr>
      <w:tr w:rsidR="00D527F3" w:rsidRPr="00D527F3" w:rsidTr="00D527F3">
        <w:trPr>
          <w:trHeight w:val="915"/>
        </w:trPr>
        <w:tc>
          <w:tcPr>
            <w:tcW w:w="645" w:type="dxa"/>
            <w:vMerge w:val="restart"/>
            <w:shd w:val="clear" w:color="auto" w:fill="auto"/>
            <w:vAlign w:val="center"/>
            <w:hideMark/>
          </w:tcPr>
          <w:p w:rsidR="00D527F3" w:rsidRPr="00D527F3" w:rsidRDefault="00D527F3" w:rsidP="00D527F3">
            <w:pPr>
              <w:autoSpaceDE/>
              <w:autoSpaceDN/>
              <w:spacing w:line="240" w:lineRule="auto"/>
              <w:ind w:firstLine="0"/>
              <w:jc w:val="center"/>
              <w:rPr>
                <w:rFonts w:cs="Arial"/>
                <w:b/>
                <w:bCs/>
                <w:color w:val="000000"/>
                <w:szCs w:val="20"/>
              </w:rPr>
            </w:pPr>
            <w:r w:rsidRPr="00D527F3">
              <w:rPr>
                <w:rFonts w:cs="Arial"/>
                <w:b/>
                <w:bCs/>
                <w:color w:val="000000"/>
                <w:szCs w:val="20"/>
              </w:rPr>
              <w:t>1</w:t>
            </w: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Thanh Hoa</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'BV16',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Binh Phuoc</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'BV65',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Khanh Hoa</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'BV21',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Ha Giang</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'BV51',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Tuyen Quang</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'BV50', estimate_percent=&gt; dbms_stats.auto_sample_size, method_opt =&gt; 'for all columns size AUTO', cascade=&gt;true ');</w:t>
            </w:r>
          </w:p>
        </w:tc>
      </w:tr>
      <w:tr w:rsidR="00D527F3" w:rsidRPr="00D527F3" w:rsidTr="008D2B55">
        <w:trPr>
          <w:trHeight w:val="915"/>
        </w:trPr>
        <w:tc>
          <w:tcPr>
            <w:tcW w:w="645" w:type="dxa"/>
            <w:vMerge/>
            <w:tcBorders>
              <w:bottom w:val="single" w:sz="4" w:space="0" w:color="auto"/>
            </w:tcBorders>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Dong Nai</w:t>
            </w:r>
          </w:p>
        </w:tc>
        <w:tc>
          <w:tcPr>
            <w:tcW w:w="69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'BV39', estimate_percent=&gt; dbms_stats.auto_sample_size, method_opt =&gt; 'for all columns size AUTO', cascade=&gt;true ');</w:t>
            </w:r>
          </w:p>
        </w:tc>
      </w:tr>
      <w:tr w:rsidR="00D527F3" w:rsidRPr="008D2B55" w:rsidTr="00AD15BB">
        <w:trPr>
          <w:trHeight w:val="915"/>
        </w:trPr>
        <w:tc>
          <w:tcPr>
            <w:tcW w:w="645" w:type="dxa"/>
            <w:vMerge w:val="restart"/>
            <w:shd w:val="clear" w:color="auto" w:fill="C6D9F1"/>
            <w:vAlign w:val="center"/>
            <w:hideMark/>
          </w:tcPr>
          <w:p w:rsidR="00D527F3" w:rsidRPr="008D2B55" w:rsidRDefault="00D527F3" w:rsidP="00D527F3">
            <w:pPr>
              <w:autoSpaceDE/>
              <w:autoSpaceDN/>
              <w:spacing w:line="240" w:lineRule="auto"/>
              <w:ind w:firstLine="0"/>
              <w:jc w:val="center"/>
              <w:rPr>
                <w:rFonts w:cs="Arial"/>
                <w:color w:val="000000"/>
                <w:szCs w:val="20"/>
              </w:rPr>
            </w:pPr>
            <w:r w:rsidRPr="008D2B55">
              <w:rPr>
                <w:rFonts w:cs="Arial"/>
                <w:color w:val="000000"/>
                <w:szCs w:val="20"/>
              </w:rPr>
              <w:t>2</w:t>
            </w: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Nghe An</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'BV52', estimate_percent=&gt; dbms_stats.auto_sample_size, method_opt =&gt; 'for all columns size AUTO', cascade=&gt;true ');</w:t>
            </w:r>
          </w:p>
        </w:tc>
      </w:tr>
      <w:tr w:rsidR="00D527F3" w:rsidRPr="008D2B55" w:rsidTr="00AD15BB">
        <w:trPr>
          <w:trHeight w:val="915"/>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Phu Yen</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'BV23', estimate_percent=&gt; dbms_stats.auto_sample_size, method_opt =&gt; 'for all columns size AUTO', cascade=&gt;true ');</w:t>
            </w:r>
          </w:p>
        </w:tc>
      </w:tr>
      <w:tr w:rsidR="00D527F3" w:rsidRPr="008D2B55" w:rsidTr="00AD15BB">
        <w:trPr>
          <w:trHeight w:val="915"/>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Binh Dinh</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'BV24', estimate_percent=&gt; dbms_stats.auto_sample_size, method_opt =&gt; 'for all columns size AUTO', cascade=&gt;true ');</w:t>
            </w:r>
          </w:p>
        </w:tc>
      </w:tr>
      <w:tr w:rsidR="00D527F3" w:rsidRPr="008D2B55" w:rsidTr="00AD15BB">
        <w:trPr>
          <w:trHeight w:val="915"/>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Vinh Long</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'BV59', estimate_percent=&gt; dbms_stats.auto_sample_size, method_opt =&gt; 'for all columns size AUTO', cascade=&gt;true ');</w:t>
            </w:r>
          </w:p>
        </w:tc>
      </w:tr>
      <w:tr w:rsidR="00D527F3" w:rsidRPr="008D2B55" w:rsidTr="00AD15BB">
        <w:trPr>
          <w:trHeight w:val="915"/>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Can Tho</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'BV57', estimate_percent=&gt; dbms_stats.auto_sample_size, method_opt =&gt; 'for all columns size AUTO', cascade=&gt;true ');</w:t>
            </w:r>
          </w:p>
        </w:tc>
      </w:tr>
      <w:tr w:rsidR="00D527F3" w:rsidRPr="008D2B55" w:rsidTr="00AD15BB">
        <w:trPr>
          <w:trHeight w:val="915"/>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Ca Mau</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'BV28', estimate_percent=&gt; dbms_stats.auto_sample_size, method_opt =&gt; 'for all columns size AUTO', cascade=&gt;true ');</w:t>
            </w:r>
          </w:p>
        </w:tc>
      </w:tr>
      <w:tr w:rsidR="00D527F3" w:rsidRPr="00D527F3" w:rsidTr="00D527F3">
        <w:trPr>
          <w:trHeight w:val="915"/>
        </w:trPr>
        <w:tc>
          <w:tcPr>
            <w:tcW w:w="645" w:type="dxa"/>
            <w:vMerge w:val="restart"/>
            <w:shd w:val="clear" w:color="auto" w:fill="auto"/>
            <w:vAlign w:val="center"/>
            <w:hideMark/>
          </w:tcPr>
          <w:p w:rsidR="00D527F3" w:rsidRPr="00D527F3" w:rsidRDefault="00D527F3" w:rsidP="00D527F3">
            <w:pPr>
              <w:autoSpaceDE/>
              <w:autoSpaceDN/>
              <w:spacing w:line="240" w:lineRule="auto"/>
              <w:ind w:firstLine="0"/>
              <w:jc w:val="center"/>
              <w:rPr>
                <w:rFonts w:cs="Arial"/>
                <w:b/>
                <w:bCs/>
                <w:color w:val="000000"/>
                <w:szCs w:val="20"/>
              </w:rPr>
            </w:pPr>
            <w:r w:rsidRPr="00D527F3">
              <w:rPr>
                <w:rFonts w:cs="Arial"/>
                <w:b/>
                <w:bCs/>
                <w:color w:val="000000"/>
                <w:szCs w:val="20"/>
              </w:rPr>
              <w:t>3</w:t>
            </w: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Ha Noi</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'BV01',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Hai Phong</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'BV43',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Binh Duong</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'BV38',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Vung Tau</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'BV26',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Lang Son</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'BV63', estimate_percent=&gt; dbms_stats.auto_sample_size, method_opt =&gt; 'for all columns size AUTO', cascade=&gt;true ');</w:t>
            </w:r>
          </w:p>
        </w:tc>
      </w:tr>
      <w:tr w:rsidR="00D527F3" w:rsidRPr="00D527F3" w:rsidTr="008D2B55">
        <w:trPr>
          <w:trHeight w:val="915"/>
        </w:trPr>
        <w:tc>
          <w:tcPr>
            <w:tcW w:w="645" w:type="dxa"/>
            <w:vMerge/>
            <w:tcBorders>
              <w:bottom w:val="single" w:sz="4" w:space="0" w:color="auto"/>
            </w:tcBorders>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Lao Cai</w:t>
            </w:r>
          </w:p>
        </w:tc>
        <w:tc>
          <w:tcPr>
            <w:tcW w:w="69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'BV47', estimate_percent=&gt; dbms_stats.auto_sample_size, method_opt =&gt; 'for all columns size AUTO', cascade=&gt;true ');</w:t>
            </w:r>
          </w:p>
        </w:tc>
      </w:tr>
      <w:tr w:rsidR="00D527F3" w:rsidRPr="008D2B55" w:rsidTr="00AD15BB">
        <w:trPr>
          <w:trHeight w:val="915"/>
        </w:trPr>
        <w:tc>
          <w:tcPr>
            <w:tcW w:w="645" w:type="dxa"/>
            <w:vMerge w:val="restart"/>
            <w:shd w:val="clear" w:color="auto" w:fill="C6D9F1"/>
            <w:vAlign w:val="center"/>
            <w:hideMark/>
          </w:tcPr>
          <w:p w:rsidR="00D527F3" w:rsidRPr="008D2B55" w:rsidRDefault="00D527F3" w:rsidP="00D527F3">
            <w:pPr>
              <w:autoSpaceDE/>
              <w:autoSpaceDN/>
              <w:spacing w:line="240" w:lineRule="auto"/>
              <w:ind w:firstLine="0"/>
              <w:jc w:val="center"/>
              <w:rPr>
                <w:rFonts w:cs="Arial"/>
                <w:color w:val="000000"/>
                <w:szCs w:val="20"/>
              </w:rPr>
            </w:pPr>
            <w:r w:rsidRPr="008D2B55">
              <w:rPr>
                <w:rFonts w:cs="Arial"/>
                <w:color w:val="000000"/>
                <w:szCs w:val="20"/>
              </w:rPr>
              <w:t>4</w:t>
            </w: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Quang Nam</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'BV69', estimate_percent=&gt; dbms_stats.auto_sample_size, method_opt =&gt; 'for all columns size AUTO', cascade=&gt;true ');</w:t>
            </w:r>
          </w:p>
        </w:tc>
      </w:tr>
      <w:tr w:rsidR="00D527F3" w:rsidRPr="008D2B55" w:rsidTr="00AD15BB">
        <w:trPr>
          <w:trHeight w:val="915"/>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Ninh Binh</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'BV33', estimate_percent=&gt; dbms_stats.auto_sample_size, method_opt =&gt; 'for all columns size AUTO', cascade=&gt;true ');</w:t>
            </w:r>
          </w:p>
        </w:tc>
      </w:tr>
      <w:tr w:rsidR="00D527F3" w:rsidRPr="008D2B55" w:rsidTr="00AD15BB">
        <w:trPr>
          <w:trHeight w:val="915"/>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Ha Tay</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'BV54', estimate_percent=&gt; dbms_stats.auto_sample_size, method_opt =&gt; 'for all columns size AUTO', cascade=&gt;true ');</w:t>
            </w:r>
          </w:p>
        </w:tc>
      </w:tr>
      <w:tr w:rsidR="00D527F3" w:rsidRPr="008D2B55" w:rsidTr="00AD15BB">
        <w:trPr>
          <w:trHeight w:val="900"/>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Hung Yen</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'BV67', estimate_percent=&gt; dbms_stats.auto_sample_size, method_opt =&gt; 'for all columns size AUTO', cascade=&gt;true ');</w:t>
            </w:r>
          </w:p>
        </w:tc>
      </w:tr>
      <w:tr w:rsidR="00D527F3" w:rsidRPr="008D2B55" w:rsidTr="00AD15BB">
        <w:trPr>
          <w:trHeight w:val="900"/>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Thai Nguyen</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'BV10', estimate_percent=&gt; dbms_stats.auto_sample_size, method_opt =&gt; 'for all columns size AUTO', cascade=&gt;true ');</w:t>
            </w:r>
          </w:p>
        </w:tc>
      </w:tr>
      <w:tr w:rsidR="00D527F3" w:rsidRPr="008D2B55" w:rsidTr="00AD15BB">
        <w:trPr>
          <w:trHeight w:val="915"/>
        </w:trPr>
        <w:tc>
          <w:tcPr>
            <w:tcW w:w="645" w:type="dxa"/>
            <w:vMerge/>
            <w:shd w:val="clear" w:color="auto" w:fill="C6D9F1"/>
            <w:vAlign w:val="center"/>
            <w:hideMark/>
          </w:tcPr>
          <w:p w:rsidR="00D527F3" w:rsidRPr="008D2B55" w:rsidRDefault="00D527F3" w:rsidP="008D2B55">
            <w:pPr>
              <w:autoSpaceDE/>
              <w:autoSpaceDN/>
              <w:spacing w:line="240" w:lineRule="auto"/>
              <w:ind w:firstLine="0"/>
              <w:jc w:val="center"/>
              <w:rPr>
                <w:rFonts w:cs="Arial"/>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Hai Duong</w:t>
            </w:r>
          </w:p>
        </w:tc>
        <w:tc>
          <w:tcPr>
            <w:tcW w:w="6930" w:type="dxa"/>
            <w:shd w:val="clear" w:color="auto" w:fill="C6D9F1"/>
            <w:vAlign w:val="center"/>
            <w:hideMark/>
          </w:tcPr>
          <w:p w:rsidR="00D527F3" w:rsidRPr="00D527F3" w:rsidRDefault="00D527F3" w:rsidP="008D2B55">
            <w:pPr>
              <w:autoSpaceDE/>
              <w:autoSpaceDN/>
              <w:spacing w:line="240" w:lineRule="auto"/>
              <w:ind w:firstLine="0"/>
              <w:jc w:val="center"/>
              <w:rPr>
                <w:rFonts w:cs="Arial"/>
                <w:color w:val="000000"/>
                <w:szCs w:val="20"/>
              </w:rPr>
            </w:pPr>
            <w:r w:rsidRPr="00D527F3">
              <w:rPr>
                <w:rFonts w:cs="Arial"/>
                <w:color w:val="000000"/>
                <w:szCs w:val="20"/>
              </w:rPr>
              <w:t>execute dbms_stats.gather_schema_stats(ownname =&gt; 'BV34', estimate_percent=&gt; dbms_stats.auto_sample_size, method_opt =&gt; 'for all columns size AUTO', cascade=&gt;true ');</w:t>
            </w:r>
          </w:p>
        </w:tc>
      </w:tr>
      <w:tr w:rsidR="00D527F3" w:rsidRPr="00D527F3" w:rsidTr="00D527F3">
        <w:trPr>
          <w:trHeight w:val="915"/>
        </w:trPr>
        <w:tc>
          <w:tcPr>
            <w:tcW w:w="645" w:type="dxa"/>
            <w:vMerge w:val="restart"/>
            <w:shd w:val="clear" w:color="auto" w:fill="auto"/>
            <w:vAlign w:val="center"/>
            <w:hideMark/>
          </w:tcPr>
          <w:p w:rsidR="00D527F3" w:rsidRPr="00D527F3" w:rsidRDefault="00D527F3" w:rsidP="00D527F3">
            <w:pPr>
              <w:autoSpaceDE/>
              <w:autoSpaceDN/>
              <w:spacing w:line="240" w:lineRule="auto"/>
              <w:ind w:firstLine="0"/>
              <w:jc w:val="center"/>
              <w:rPr>
                <w:rFonts w:cs="Arial"/>
                <w:b/>
                <w:bCs/>
                <w:color w:val="000000"/>
                <w:szCs w:val="20"/>
              </w:rPr>
            </w:pPr>
            <w:r w:rsidRPr="00D527F3">
              <w:rPr>
                <w:rFonts w:cs="Arial"/>
                <w:b/>
                <w:bCs/>
                <w:color w:val="000000"/>
                <w:szCs w:val="20"/>
              </w:rPr>
              <w:t>5</w:t>
            </w: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Sai Gon</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'BV02',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Thai Binh</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'BV40',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Lai Chau</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'BV64',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Ninh Thuan</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'BV61',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Dong Thap</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'BV27', estimate_percent=&gt; dbms_stats.auto_sample_size, method_opt =&gt; 'for all columns size AUTO', cascade=&gt;true ');</w:t>
            </w:r>
          </w:p>
        </w:tc>
      </w:tr>
      <w:tr w:rsidR="00D527F3" w:rsidRPr="00D527F3" w:rsidTr="008D2B55">
        <w:trPr>
          <w:trHeight w:val="915"/>
        </w:trPr>
        <w:tc>
          <w:tcPr>
            <w:tcW w:w="645" w:type="dxa"/>
            <w:vMerge/>
            <w:tcBorders>
              <w:bottom w:val="single" w:sz="4" w:space="0" w:color="auto"/>
            </w:tcBorders>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Kien Giang</w:t>
            </w:r>
          </w:p>
        </w:tc>
        <w:tc>
          <w:tcPr>
            <w:tcW w:w="69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'BV37', estimate_percent=&gt; dbms_stats.auto_sample_size, method_opt =&gt; 'for all columns size AUTO', cascade=&gt;true ');</w:t>
            </w:r>
          </w:p>
        </w:tc>
      </w:tr>
      <w:tr w:rsidR="00D527F3" w:rsidRPr="00D527F3" w:rsidTr="00AD15BB">
        <w:trPr>
          <w:trHeight w:val="915"/>
        </w:trPr>
        <w:tc>
          <w:tcPr>
            <w:tcW w:w="645" w:type="dxa"/>
            <w:vMerge w:val="restart"/>
            <w:shd w:val="clear" w:color="auto" w:fill="C6D9F1"/>
            <w:vAlign w:val="center"/>
            <w:hideMark/>
          </w:tcPr>
          <w:p w:rsidR="00D527F3" w:rsidRPr="00D527F3" w:rsidRDefault="00D527F3" w:rsidP="00D527F3">
            <w:pPr>
              <w:autoSpaceDE/>
              <w:autoSpaceDN/>
              <w:spacing w:line="240" w:lineRule="auto"/>
              <w:ind w:firstLine="0"/>
              <w:jc w:val="center"/>
              <w:rPr>
                <w:rFonts w:cs="Arial"/>
                <w:b/>
                <w:bCs/>
                <w:color w:val="000000"/>
                <w:szCs w:val="20"/>
              </w:rPr>
            </w:pPr>
            <w:r w:rsidRPr="00D527F3">
              <w:rPr>
                <w:rFonts w:cs="Arial"/>
                <w:b/>
                <w:bCs/>
                <w:color w:val="000000"/>
                <w:szCs w:val="20"/>
              </w:rPr>
              <w:t>6</w:t>
            </w: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Quang Ninh</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'BV18',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Bac Giang</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'BV35',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Quang Tri</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'BV13',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Tra Vinh</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'BV60',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Cao Bang</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'BV03',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Hue</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'BV19', estimate_percent=&gt; dbms_stats.auto_sample_size, method_opt =&gt; 'for all columns size AUTO', cascade=&gt;true ');</w:t>
            </w:r>
          </w:p>
        </w:tc>
      </w:tr>
      <w:tr w:rsidR="00D527F3" w:rsidRPr="00D527F3" w:rsidTr="00D527F3">
        <w:trPr>
          <w:trHeight w:val="915"/>
        </w:trPr>
        <w:tc>
          <w:tcPr>
            <w:tcW w:w="645" w:type="dxa"/>
            <w:vMerge w:val="restart"/>
            <w:shd w:val="clear" w:color="auto" w:fill="auto"/>
            <w:vAlign w:val="center"/>
            <w:hideMark/>
          </w:tcPr>
          <w:p w:rsidR="00D527F3" w:rsidRPr="00D527F3" w:rsidRDefault="00D527F3" w:rsidP="00D527F3">
            <w:pPr>
              <w:autoSpaceDE/>
              <w:autoSpaceDN/>
              <w:spacing w:line="240" w:lineRule="auto"/>
              <w:ind w:firstLine="0"/>
              <w:jc w:val="center"/>
              <w:rPr>
                <w:rFonts w:cs="Arial"/>
                <w:b/>
                <w:bCs/>
                <w:color w:val="000000"/>
                <w:szCs w:val="20"/>
              </w:rPr>
            </w:pPr>
            <w:r w:rsidRPr="00D527F3">
              <w:rPr>
                <w:rFonts w:cs="Arial"/>
                <w:b/>
                <w:bCs/>
                <w:color w:val="000000"/>
                <w:szCs w:val="20"/>
              </w:rPr>
              <w:t>7</w:t>
            </w: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Dac Lac</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'BV08',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Son La</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'BV04',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Quang Ngai</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'BV22',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Hoa Binh</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'BV55',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Kon Tum</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'BV48', estimate_percent=&gt; dbms_stats.auto_sample_size, method_opt =&gt; 'for all columns size AUTO', cascade=&gt;true ');</w:t>
            </w:r>
          </w:p>
        </w:tc>
      </w:tr>
      <w:tr w:rsidR="00D527F3" w:rsidRPr="00D527F3" w:rsidTr="008D2B55">
        <w:trPr>
          <w:trHeight w:val="915"/>
        </w:trPr>
        <w:tc>
          <w:tcPr>
            <w:tcW w:w="645" w:type="dxa"/>
            <w:vMerge/>
            <w:tcBorders>
              <w:bottom w:val="single" w:sz="4" w:space="0" w:color="auto"/>
            </w:tcBorders>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Quang Binh</w:t>
            </w:r>
          </w:p>
        </w:tc>
        <w:tc>
          <w:tcPr>
            <w:tcW w:w="69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'BV14', estimate_percent=&gt; dbms_stats.auto_sample_size, method_opt =&gt; 'for all columns size AUTO', cascade=&gt;true ');</w:t>
            </w:r>
          </w:p>
        </w:tc>
      </w:tr>
      <w:tr w:rsidR="00D527F3" w:rsidRPr="00D527F3" w:rsidTr="00AD15BB">
        <w:trPr>
          <w:trHeight w:val="915"/>
        </w:trPr>
        <w:tc>
          <w:tcPr>
            <w:tcW w:w="645" w:type="dxa"/>
            <w:vMerge w:val="restart"/>
            <w:shd w:val="clear" w:color="auto" w:fill="C6D9F1"/>
            <w:vAlign w:val="center"/>
            <w:hideMark/>
          </w:tcPr>
          <w:p w:rsidR="00D527F3" w:rsidRPr="00D527F3" w:rsidRDefault="00D527F3" w:rsidP="00D527F3">
            <w:pPr>
              <w:autoSpaceDE/>
              <w:autoSpaceDN/>
              <w:spacing w:line="240" w:lineRule="auto"/>
              <w:ind w:firstLine="0"/>
              <w:jc w:val="center"/>
              <w:rPr>
                <w:rFonts w:cs="Arial"/>
                <w:b/>
                <w:bCs/>
                <w:color w:val="000000"/>
                <w:szCs w:val="20"/>
              </w:rPr>
            </w:pPr>
            <w:r w:rsidRPr="00D527F3">
              <w:rPr>
                <w:rFonts w:cs="Arial"/>
                <w:b/>
                <w:bCs/>
                <w:color w:val="000000"/>
                <w:szCs w:val="20"/>
              </w:rPr>
              <w:t>8</w:t>
            </w: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Ha Tinh</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'BV53',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Gia Lai</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'BV49',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Nam Dinh</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'BV62',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Ha Nam</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'BV66',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Bac Lieu</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'BV29',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Vinh Phuc</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'BV68', estimate_percent=&gt; dbms_stats.auto_sample_size, method_opt =&gt; 'for all columns size AUTO', cascade=&gt;true ');</w:t>
            </w:r>
          </w:p>
        </w:tc>
      </w:tr>
      <w:tr w:rsidR="00D527F3" w:rsidRPr="00D527F3" w:rsidTr="00D527F3">
        <w:trPr>
          <w:trHeight w:val="915"/>
        </w:trPr>
        <w:tc>
          <w:tcPr>
            <w:tcW w:w="645" w:type="dxa"/>
            <w:vMerge w:val="restart"/>
            <w:shd w:val="clear" w:color="auto" w:fill="auto"/>
            <w:vAlign w:val="center"/>
            <w:hideMark/>
          </w:tcPr>
          <w:p w:rsidR="00D527F3" w:rsidRPr="00D527F3" w:rsidRDefault="00D527F3" w:rsidP="00D527F3">
            <w:pPr>
              <w:autoSpaceDE/>
              <w:autoSpaceDN/>
              <w:spacing w:line="240" w:lineRule="auto"/>
              <w:ind w:firstLine="0"/>
              <w:jc w:val="center"/>
              <w:rPr>
                <w:rFonts w:cs="Arial"/>
                <w:b/>
                <w:bCs/>
                <w:color w:val="000000"/>
                <w:szCs w:val="20"/>
              </w:rPr>
            </w:pPr>
            <w:r w:rsidRPr="00D527F3">
              <w:rPr>
                <w:rFonts w:cs="Arial"/>
                <w:b/>
                <w:bCs/>
                <w:color w:val="000000"/>
                <w:szCs w:val="20"/>
              </w:rPr>
              <w:t>9</w:t>
            </w: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Phu Tho</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'BV11',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Tay Ninh</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'BV15',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An Giang</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'BV41',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Ben Tre</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'BV32', estimate_percent=&gt; dbms_stats.auto_sample_size, method_opt =&gt; 'for all columns size AUTO', cascade=&gt;true ');</w:t>
            </w:r>
          </w:p>
        </w:tc>
      </w:tr>
      <w:tr w:rsidR="00D527F3" w:rsidRPr="00D527F3" w:rsidTr="00D527F3">
        <w:trPr>
          <w:trHeight w:val="915"/>
        </w:trPr>
        <w:tc>
          <w:tcPr>
            <w:tcW w:w="645" w:type="dxa"/>
            <w:vMerge/>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Yen Bai</w:t>
            </w:r>
          </w:p>
        </w:tc>
        <w:tc>
          <w:tcPr>
            <w:tcW w:w="6930" w:type="dxa"/>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'BV46', estimate_percent=&gt; dbms_stats.auto_sample_size, method_opt =&gt; 'for all columns size AUTO', cascade=&gt;true ');</w:t>
            </w:r>
          </w:p>
        </w:tc>
      </w:tr>
      <w:tr w:rsidR="00D527F3" w:rsidRPr="00D527F3" w:rsidTr="008D2B55">
        <w:trPr>
          <w:trHeight w:val="915"/>
        </w:trPr>
        <w:tc>
          <w:tcPr>
            <w:tcW w:w="645" w:type="dxa"/>
            <w:vMerge/>
            <w:tcBorders>
              <w:bottom w:val="single" w:sz="4" w:space="0" w:color="auto"/>
            </w:tcBorders>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Da Nang</w:t>
            </w:r>
          </w:p>
        </w:tc>
        <w:tc>
          <w:tcPr>
            <w:tcW w:w="6930" w:type="dxa"/>
            <w:tcBorders>
              <w:bottom w:val="single" w:sz="4" w:space="0" w:color="auto"/>
            </w:tcBorders>
            <w:shd w:val="clear" w:color="auto" w:fill="auto"/>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'BV20', estimate_percent=&gt; dbms_stats.auto_sample_size, method_opt =&gt; 'for all columns size AUTO', cascade=&gt;true ');</w:t>
            </w:r>
          </w:p>
        </w:tc>
      </w:tr>
      <w:tr w:rsidR="00D527F3" w:rsidRPr="00D527F3" w:rsidTr="00AD15BB">
        <w:trPr>
          <w:trHeight w:val="915"/>
        </w:trPr>
        <w:tc>
          <w:tcPr>
            <w:tcW w:w="645" w:type="dxa"/>
            <w:vMerge w:val="restart"/>
            <w:shd w:val="clear" w:color="auto" w:fill="C6D9F1"/>
            <w:vAlign w:val="center"/>
            <w:hideMark/>
          </w:tcPr>
          <w:p w:rsidR="00D527F3" w:rsidRPr="00D527F3" w:rsidRDefault="00D527F3" w:rsidP="00D527F3">
            <w:pPr>
              <w:autoSpaceDE/>
              <w:autoSpaceDN/>
              <w:spacing w:line="240" w:lineRule="auto"/>
              <w:ind w:firstLine="0"/>
              <w:jc w:val="center"/>
              <w:rPr>
                <w:rFonts w:cs="Arial"/>
                <w:b/>
                <w:bCs/>
                <w:color w:val="000000"/>
                <w:szCs w:val="20"/>
              </w:rPr>
            </w:pPr>
            <w:r w:rsidRPr="00D527F3">
              <w:rPr>
                <w:rFonts w:cs="Arial"/>
                <w:b/>
                <w:bCs/>
                <w:color w:val="000000"/>
                <w:szCs w:val="20"/>
              </w:rPr>
              <w:t>10</w:t>
            </w: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Lam Dong</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'BV09',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Binh Thuan</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'BV25',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Soc Trang</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'BV58',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Bac Ninh</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'BV56',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Tien Giang</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'BV31', estimate_percent=&gt; dbms_stats.auto_sample_size, method_opt =&gt; 'for all columns size AUTO', cascade=&gt;true ');</w:t>
            </w:r>
          </w:p>
        </w:tc>
      </w:tr>
      <w:tr w:rsidR="00D527F3" w:rsidRPr="00D527F3" w:rsidTr="00AD15BB">
        <w:trPr>
          <w:trHeight w:val="915"/>
        </w:trPr>
        <w:tc>
          <w:tcPr>
            <w:tcW w:w="645" w:type="dxa"/>
            <w:vMerge/>
            <w:shd w:val="clear" w:color="auto" w:fill="C6D9F1"/>
            <w:vAlign w:val="center"/>
            <w:hideMark/>
          </w:tcPr>
          <w:p w:rsidR="00D527F3" w:rsidRPr="00D527F3" w:rsidRDefault="00D527F3" w:rsidP="00D527F3">
            <w:pPr>
              <w:autoSpaceDE/>
              <w:autoSpaceDN/>
              <w:spacing w:line="240" w:lineRule="auto"/>
              <w:ind w:firstLine="0"/>
              <w:jc w:val="left"/>
              <w:rPr>
                <w:rFonts w:cs="Arial"/>
                <w:b/>
                <w:bCs/>
                <w:color w:val="000000"/>
                <w:szCs w:val="20"/>
              </w:rPr>
            </w:pPr>
          </w:p>
        </w:tc>
        <w:tc>
          <w:tcPr>
            <w:tcW w:w="1530" w:type="dxa"/>
            <w:shd w:val="clear" w:color="auto" w:fill="C6D9F1"/>
            <w:vAlign w:val="center"/>
            <w:hideMark/>
          </w:tcPr>
          <w:p w:rsidR="00D527F3" w:rsidRPr="00D527F3" w:rsidRDefault="00D527F3" w:rsidP="00D527F3">
            <w:pPr>
              <w:autoSpaceDE/>
              <w:autoSpaceDN/>
              <w:spacing w:line="240" w:lineRule="auto"/>
              <w:ind w:firstLine="0"/>
              <w:jc w:val="center"/>
              <w:rPr>
                <w:rFonts w:cs="Arial"/>
                <w:color w:val="000000"/>
                <w:szCs w:val="20"/>
              </w:rPr>
            </w:pPr>
            <w:r w:rsidRPr="00D527F3">
              <w:rPr>
                <w:rFonts w:cs="Arial"/>
                <w:color w:val="000000"/>
                <w:szCs w:val="20"/>
              </w:rPr>
              <w:t>Long An</w:t>
            </w:r>
          </w:p>
        </w:tc>
        <w:tc>
          <w:tcPr>
            <w:tcW w:w="6930" w:type="dxa"/>
            <w:shd w:val="clear" w:color="auto" w:fill="C6D9F1"/>
            <w:vAlign w:val="center"/>
            <w:hideMark/>
          </w:tcPr>
          <w:p w:rsidR="00D527F3" w:rsidRPr="00D527F3" w:rsidRDefault="00D527F3" w:rsidP="00D527F3">
            <w:pPr>
              <w:autoSpaceDE/>
              <w:autoSpaceDN/>
              <w:spacing w:line="240" w:lineRule="auto"/>
              <w:ind w:firstLine="0"/>
              <w:jc w:val="left"/>
              <w:rPr>
                <w:rFonts w:cs="Arial"/>
                <w:color w:val="000000"/>
                <w:szCs w:val="20"/>
              </w:rPr>
            </w:pPr>
            <w:r w:rsidRPr="00D527F3">
              <w:rPr>
                <w:rFonts w:cs="Arial"/>
                <w:color w:val="000000"/>
                <w:szCs w:val="20"/>
              </w:rPr>
              <w:t>execute dbms_stats.gather_schema_stats(ownname =&gt; 'BV36', estimate_percent=&gt; dbms_stats.auto_sample_size, method_opt =&gt; 'for all columns size AUTO', cascade=&gt;true ');</w:t>
            </w:r>
          </w:p>
        </w:tc>
      </w:tr>
    </w:tbl>
    <w:p w:rsidR="00D527F3" w:rsidRDefault="008D2B55" w:rsidP="008D2B55">
      <w:pPr>
        <w:pStyle w:val="Heading4"/>
      </w:pPr>
      <w:bookmarkStart w:id="48" w:name="_Toc321914297"/>
      <w:r>
        <w:t>Rebuild index</w:t>
      </w:r>
      <w:bookmarkEnd w:id="48"/>
    </w:p>
    <w:p w:rsidR="008D2B55" w:rsidRDefault="008D2B55" w:rsidP="008D2B55">
      <w:r>
        <w:t>Việc thực hiện rebuild index chỉ nên làm với các index có heigh &gt; 4 hoặc có số dead leaf &gt; 20%.</w:t>
      </w:r>
    </w:p>
    <w:p w:rsidR="008D2B55" w:rsidRDefault="008D2B55" w:rsidP="008D2B55">
      <w:r w:rsidRPr="008D2B55">
        <w:rPr>
          <w:b/>
          <w:i/>
          <w:u w:val="single"/>
        </w:rPr>
        <w:t>Chú ý:</w:t>
      </w:r>
      <w:r>
        <w:t xml:space="preserve"> Không nên thực hiện rebuild index theo định kỳ</w:t>
      </w:r>
    </w:p>
    <w:p w:rsidR="008D2B55" w:rsidRDefault="008D2B55" w:rsidP="008D2B55">
      <w:r>
        <w:t>Các index có thể tìm bằng lệnh sau:</w:t>
      </w:r>
    </w:p>
    <w:p w:rsidR="008D2B55" w:rsidRDefault="008D2B55" w:rsidP="008D2B55">
      <w:pPr>
        <w:pStyle w:val="Code"/>
        <w:ind w:firstLine="0"/>
        <w:rPr>
          <w:shd w:val="clear" w:color="auto" w:fill="FFFFFF"/>
          <w:lang w:val="en-US"/>
        </w:rPr>
      </w:pPr>
      <w:r>
        <w:rPr>
          <w:shd w:val="clear" w:color="auto" w:fill="FFFFFF"/>
          <w:lang w:val="en-US"/>
        </w:rPr>
        <w:t>SQL&gt; conn username/password</w:t>
      </w:r>
    </w:p>
    <w:p w:rsidR="008D2B55" w:rsidRPr="008D2B55" w:rsidRDefault="008D2B55" w:rsidP="008D2B55">
      <w:pPr>
        <w:pStyle w:val="Code"/>
        <w:ind w:firstLine="0"/>
        <w:rPr>
          <w:shd w:val="clear" w:color="auto" w:fill="FFFFFF"/>
        </w:rPr>
      </w:pPr>
      <w:r>
        <w:rPr>
          <w:shd w:val="clear" w:color="auto" w:fill="FFFFFF"/>
          <w:lang w:val="en-US"/>
        </w:rPr>
        <w:t xml:space="preserve">SQL&gt; </w:t>
      </w:r>
      <w:r w:rsidRPr="008D2B55">
        <w:rPr>
          <w:shd w:val="clear" w:color="auto" w:fill="FFFFFF"/>
        </w:rPr>
        <w:t>BEGIN</w:t>
      </w:r>
    </w:p>
    <w:p w:rsidR="008D2B55" w:rsidRPr="008D2B55" w:rsidRDefault="008D2B55" w:rsidP="008D2B55">
      <w:pPr>
        <w:pStyle w:val="Code"/>
        <w:ind w:firstLine="0"/>
        <w:rPr>
          <w:shd w:val="clear" w:color="auto" w:fill="FFFFFF"/>
        </w:rPr>
      </w:pPr>
      <w:r w:rsidRPr="008D2B55">
        <w:rPr>
          <w:shd w:val="clear" w:color="auto" w:fill="FFFFFF"/>
        </w:rPr>
        <w:t>FOR x IN (SELECT index_name FROM user_indexes WHERE index_type = 'NORMAL')</w:t>
      </w:r>
    </w:p>
    <w:p w:rsidR="008D2B55" w:rsidRPr="008D2B55" w:rsidRDefault="008D2B55" w:rsidP="008D2B55">
      <w:pPr>
        <w:pStyle w:val="Code"/>
        <w:ind w:firstLine="0"/>
        <w:rPr>
          <w:shd w:val="clear" w:color="auto" w:fill="FFFFFF"/>
        </w:rPr>
      </w:pPr>
      <w:r w:rsidRPr="008D2B55">
        <w:rPr>
          <w:shd w:val="clear" w:color="auto" w:fill="FFFFFF"/>
        </w:rPr>
        <w:t>LOOP</w:t>
      </w:r>
    </w:p>
    <w:p w:rsidR="008D2B55" w:rsidRPr="008D2B55" w:rsidRDefault="008D2B55" w:rsidP="008D2B55">
      <w:pPr>
        <w:pStyle w:val="Code"/>
        <w:ind w:firstLine="0"/>
        <w:rPr>
          <w:shd w:val="clear" w:color="auto" w:fill="FFFFFF"/>
        </w:rPr>
      </w:pPr>
      <w:r w:rsidRPr="008D2B55">
        <w:rPr>
          <w:shd w:val="clear" w:color="auto" w:fill="FFFFFF"/>
        </w:rPr>
        <w:t>EXECUTE IMMEDIATE '</w:t>
      </w:r>
      <w:r w:rsidR="00731E4A">
        <w:rPr>
          <w:shd w:val="clear" w:color="auto" w:fill="FFFFFF"/>
          <w:lang w:val="en-US"/>
        </w:rPr>
        <w:t>alter</w:t>
      </w:r>
      <w:r w:rsidRPr="008D2B55">
        <w:rPr>
          <w:shd w:val="clear" w:color="auto" w:fill="FFFFFF"/>
        </w:rPr>
        <w:t xml:space="preserve"> index ' || x.index_name || ' monitoring usage';</w:t>
      </w:r>
    </w:p>
    <w:p w:rsidR="008D2B55" w:rsidRPr="008D2B55" w:rsidRDefault="008D2B55" w:rsidP="008D2B55">
      <w:pPr>
        <w:pStyle w:val="Code"/>
        <w:ind w:firstLine="0"/>
        <w:rPr>
          <w:shd w:val="clear" w:color="auto" w:fill="FFFFFF"/>
        </w:rPr>
      </w:pPr>
      <w:r w:rsidRPr="008D2B55">
        <w:rPr>
          <w:shd w:val="clear" w:color="auto" w:fill="FFFFFF"/>
        </w:rPr>
        <w:t>EXECUTE IMMEDIATE 'analyze index ' || x.index_name || ' validate structure';</w:t>
      </w:r>
    </w:p>
    <w:p w:rsidR="008D2B55" w:rsidRPr="008D2B55" w:rsidRDefault="008D2B55" w:rsidP="008D2B55">
      <w:pPr>
        <w:pStyle w:val="Code"/>
        <w:ind w:firstLine="0"/>
        <w:rPr>
          <w:shd w:val="clear" w:color="auto" w:fill="FFFFFF"/>
        </w:rPr>
      </w:pPr>
      <w:r w:rsidRPr="008D2B55">
        <w:rPr>
          <w:shd w:val="clear" w:color="auto" w:fill="FFFFFF"/>
        </w:rPr>
        <w:t>END LOOP;</w:t>
      </w:r>
    </w:p>
    <w:p w:rsidR="008D2B55" w:rsidRPr="008D2B55" w:rsidRDefault="008D2B55" w:rsidP="008D2B55">
      <w:pPr>
        <w:pStyle w:val="Code"/>
        <w:ind w:firstLine="0"/>
        <w:rPr>
          <w:shd w:val="clear" w:color="auto" w:fill="FFFFFF"/>
        </w:rPr>
      </w:pPr>
      <w:r w:rsidRPr="008D2B55">
        <w:rPr>
          <w:shd w:val="clear" w:color="auto" w:fill="FFFFFF"/>
        </w:rPr>
        <w:t>END;</w:t>
      </w:r>
    </w:p>
    <w:p w:rsidR="008D2B55" w:rsidRPr="008D2B55" w:rsidRDefault="008D2B55" w:rsidP="008D2B55">
      <w:pPr>
        <w:pStyle w:val="Code"/>
        <w:ind w:firstLine="0"/>
        <w:rPr>
          <w:shd w:val="clear" w:color="auto" w:fill="FFFFFF"/>
        </w:rPr>
      </w:pPr>
      <w:r w:rsidRPr="008D2B55">
        <w:rPr>
          <w:shd w:val="clear" w:color="auto" w:fill="FFFFFF"/>
        </w:rPr>
        <w:t>/</w:t>
      </w:r>
    </w:p>
    <w:p w:rsidR="008D2B55" w:rsidRPr="008D2B55" w:rsidRDefault="008D2B55" w:rsidP="008D2B55">
      <w:pPr>
        <w:pStyle w:val="Code"/>
        <w:ind w:firstLine="0"/>
        <w:rPr>
          <w:shd w:val="clear" w:color="auto" w:fill="FFFFFF"/>
        </w:rPr>
      </w:pPr>
      <w:r>
        <w:rPr>
          <w:shd w:val="clear" w:color="auto" w:fill="FFFFFF"/>
          <w:lang w:val="en-US"/>
        </w:rPr>
        <w:t xml:space="preserve">SQL&gt; </w:t>
      </w:r>
      <w:r w:rsidRPr="008D2B55">
        <w:rPr>
          <w:shd w:val="clear" w:color="auto" w:fill="FFFFFF"/>
        </w:rPr>
        <w:t xml:space="preserve">SELECT name,height,(del_lf_rows/lf_rows)*100 as del_ratio </w:t>
      </w:r>
    </w:p>
    <w:p w:rsidR="008D2B55" w:rsidRPr="008D2B55" w:rsidRDefault="008D2B55" w:rsidP="008D2B55">
      <w:pPr>
        <w:pStyle w:val="Code"/>
        <w:ind w:firstLine="0"/>
        <w:rPr>
          <w:shd w:val="clear" w:color="auto" w:fill="FFFFFF"/>
        </w:rPr>
      </w:pPr>
      <w:r w:rsidRPr="008D2B55">
        <w:rPr>
          <w:shd w:val="clear" w:color="auto" w:fill="FFFFFF"/>
        </w:rPr>
        <w:t>FROM INDEX_STATS</w:t>
      </w:r>
    </w:p>
    <w:p w:rsidR="008D2B55" w:rsidRPr="008D2B55" w:rsidRDefault="008D2B55" w:rsidP="008D2B55">
      <w:pPr>
        <w:pStyle w:val="Code"/>
        <w:ind w:firstLine="0"/>
        <w:rPr>
          <w:shd w:val="clear" w:color="auto" w:fill="FFFFFF"/>
        </w:rPr>
      </w:pPr>
      <w:r w:rsidRPr="008D2B55">
        <w:rPr>
          <w:shd w:val="clear" w:color="auto" w:fill="FFFFFF"/>
        </w:rPr>
        <w:t xml:space="preserve">WHERE height &gt; 4 </w:t>
      </w:r>
    </w:p>
    <w:p w:rsidR="008D2B55" w:rsidRDefault="008D2B55" w:rsidP="008D2B55">
      <w:pPr>
        <w:pStyle w:val="Code"/>
        <w:ind w:firstLine="0"/>
        <w:rPr>
          <w:shd w:val="clear" w:color="auto" w:fill="FFFFFF"/>
          <w:lang w:val="en-US"/>
        </w:rPr>
      </w:pPr>
      <w:r w:rsidRPr="008D2B55">
        <w:rPr>
          <w:shd w:val="clear" w:color="auto" w:fill="FFFFFF"/>
        </w:rPr>
        <w:t>OR (del_lf_rows/lf_rows)*100 &gt; 20;</w:t>
      </w:r>
    </w:p>
    <w:p w:rsidR="00A272AB" w:rsidRDefault="00A272AB" w:rsidP="008D2B55"/>
    <w:p w:rsidR="008D2B55" w:rsidRPr="008D2B55" w:rsidRDefault="008D2B55" w:rsidP="008D2B55">
      <w:r w:rsidRPr="008D2B55">
        <w:t>Thực hiện rebuild index bằng lệnh sau:</w:t>
      </w:r>
    </w:p>
    <w:p w:rsidR="00A272AB" w:rsidRDefault="00A272AB" w:rsidP="008D2B55">
      <w:pPr>
        <w:pStyle w:val="Code"/>
        <w:ind w:firstLine="0"/>
        <w:rPr>
          <w:shd w:val="clear" w:color="auto" w:fill="FFFFFF"/>
          <w:lang w:val="en-US"/>
        </w:rPr>
      </w:pPr>
      <w:r>
        <w:rPr>
          <w:shd w:val="clear" w:color="auto" w:fill="FFFFFF"/>
          <w:lang w:val="en-US"/>
        </w:rPr>
        <w:t>SQL&gt; BEGIN</w:t>
      </w:r>
    </w:p>
    <w:p w:rsidR="00A272AB" w:rsidRPr="008D2B55" w:rsidRDefault="00A272AB" w:rsidP="00A272AB">
      <w:pPr>
        <w:pStyle w:val="Code"/>
        <w:ind w:firstLine="0"/>
        <w:rPr>
          <w:shd w:val="clear" w:color="auto" w:fill="FFFFFF"/>
        </w:rPr>
      </w:pPr>
      <w:r>
        <w:rPr>
          <w:shd w:val="clear" w:color="auto" w:fill="FFFFFF"/>
          <w:lang w:val="en-US"/>
        </w:rPr>
        <w:t>FOR x IN (</w:t>
      </w:r>
      <w:r>
        <w:rPr>
          <w:shd w:val="clear" w:color="auto" w:fill="FFFFFF"/>
        </w:rPr>
        <w:t xml:space="preserve">SELECT </w:t>
      </w:r>
      <w:r w:rsidRPr="008D2B55">
        <w:rPr>
          <w:shd w:val="clear" w:color="auto" w:fill="FFFFFF"/>
        </w:rPr>
        <w:t xml:space="preserve">name FROM INDEX_STATS WHERE height &gt; 4 </w:t>
      </w:r>
    </w:p>
    <w:p w:rsidR="00A272AB" w:rsidRDefault="00A272AB" w:rsidP="00A272AB">
      <w:pPr>
        <w:pStyle w:val="Code"/>
        <w:ind w:firstLine="0"/>
        <w:rPr>
          <w:shd w:val="clear" w:color="auto" w:fill="FFFFFF"/>
          <w:lang w:val="en-US"/>
        </w:rPr>
      </w:pPr>
      <w:r w:rsidRPr="008D2B55">
        <w:rPr>
          <w:shd w:val="clear" w:color="auto" w:fill="FFFFFF"/>
        </w:rPr>
        <w:t>OR (del_lf_rows/lf_rows)*100 &gt; 20</w:t>
      </w:r>
      <w:r>
        <w:rPr>
          <w:shd w:val="clear" w:color="auto" w:fill="FFFFFF"/>
          <w:lang w:val="en-US"/>
        </w:rPr>
        <w:t>)</w:t>
      </w:r>
    </w:p>
    <w:p w:rsidR="00A272AB" w:rsidRDefault="00A272AB" w:rsidP="00A272AB">
      <w:pPr>
        <w:pStyle w:val="Code"/>
        <w:ind w:firstLine="0"/>
        <w:rPr>
          <w:shd w:val="clear" w:color="auto" w:fill="FFFFFF"/>
          <w:lang w:val="en-US"/>
        </w:rPr>
      </w:pPr>
      <w:r>
        <w:rPr>
          <w:shd w:val="clear" w:color="auto" w:fill="FFFFFF"/>
          <w:lang w:val="en-US"/>
        </w:rPr>
        <w:t>LOOP</w:t>
      </w:r>
    </w:p>
    <w:p w:rsidR="00A272AB" w:rsidRPr="008D2B55" w:rsidRDefault="00A272AB" w:rsidP="00A272AB">
      <w:pPr>
        <w:pStyle w:val="Code"/>
        <w:ind w:firstLine="0"/>
        <w:rPr>
          <w:shd w:val="clear" w:color="auto" w:fill="FFFFFF"/>
        </w:rPr>
      </w:pPr>
      <w:r w:rsidRPr="008D2B55">
        <w:rPr>
          <w:shd w:val="clear" w:color="auto" w:fill="FFFFFF"/>
        </w:rPr>
        <w:t>EXECUTE IMMEDIATE '</w:t>
      </w:r>
      <w:r>
        <w:rPr>
          <w:shd w:val="clear" w:color="auto" w:fill="FFFFFF"/>
          <w:lang w:val="en-US"/>
        </w:rPr>
        <w:t>REBUILD</w:t>
      </w:r>
      <w:r w:rsidRPr="008D2B55">
        <w:rPr>
          <w:shd w:val="clear" w:color="auto" w:fill="FFFFFF"/>
        </w:rPr>
        <w:t xml:space="preserve"> </w:t>
      </w:r>
      <w:r>
        <w:rPr>
          <w:shd w:val="clear" w:color="auto" w:fill="FFFFFF"/>
          <w:lang w:val="en-US"/>
        </w:rPr>
        <w:t>INDEX</w:t>
      </w:r>
      <w:r>
        <w:rPr>
          <w:shd w:val="clear" w:color="auto" w:fill="FFFFFF"/>
        </w:rPr>
        <w:t xml:space="preserve"> ' || x.</w:t>
      </w:r>
      <w:r w:rsidRPr="008D2B55">
        <w:rPr>
          <w:shd w:val="clear" w:color="auto" w:fill="FFFFFF"/>
        </w:rPr>
        <w:t xml:space="preserve">name || ' </w:t>
      </w:r>
      <w:r>
        <w:rPr>
          <w:shd w:val="clear" w:color="auto" w:fill="FFFFFF"/>
          <w:lang w:val="en-US"/>
        </w:rPr>
        <w:t>REBUILD</w:t>
      </w:r>
      <w:r w:rsidRPr="008D2B55">
        <w:rPr>
          <w:shd w:val="clear" w:color="auto" w:fill="FFFFFF"/>
        </w:rPr>
        <w:t>';</w:t>
      </w:r>
    </w:p>
    <w:p w:rsidR="00A272AB" w:rsidRPr="008D2B55" w:rsidRDefault="00A272AB" w:rsidP="00A272AB">
      <w:pPr>
        <w:pStyle w:val="Code"/>
        <w:ind w:firstLine="0"/>
        <w:rPr>
          <w:shd w:val="clear" w:color="auto" w:fill="FFFFFF"/>
        </w:rPr>
      </w:pPr>
      <w:r w:rsidRPr="008D2B55">
        <w:rPr>
          <w:shd w:val="clear" w:color="auto" w:fill="FFFFFF"/>
        </w:rPr>
        <w:t>END LOOP;</w:t>
      </w:r>
    </w:p>
    <w:p w:rsidR="00A272AB" w:rsidRPr="008D2B55" w:rsidRDefault="00A272AB" w:rsidP="00A272AB">
      <w:pPr>
        <w:pStyle w:val="Code"/>
        <w:ind w:firstLine="0"/>
        <w:rPr>
          <w:shd w:val="clear" w:color="auto" w:fill="FFFFFF"/>
        </w:rPr>
      </w:pPr>
      <w:r w:rsidRPr="008D2B55">
        <w:rPr>
          <w:shd w:val="clear" w:color="auto" w:fill="FFFFFF"/>
        </w:rPr>
        <w:t>END;</w:t>
      </w:r>
    </w:p>
    <w:p w:rsidR="00A272AB" w:rsidRDefault="00A272AB" w:rsidP="00A272AB">
      <w:pPr>
        <w:pStyle w:val="Code"/>
        <w:ind w:firstLine="0"/>
        <w:rPr>
          <w:shd w:val="clear" w:color="auto" w:fill="FFFFFF"/>
          <w:lang w:val="en-US"/>
        </w:rPr>
      </w:pPr>
      <w:r>
        <w:rPr>
          <w:shd w:val="clear" w:color="auto" w:fill="FFFFFF"/>
        </w:rPr>
        <w:t>/</w:t>
      </w:r>
    </w:p>
    <w:p w:rsidR="00731E4A" w:rsidRDefault="00731E4A" w:rsidP="00731E4A">
      <w:pPr>
        <w:pStyle w:val="Heading4"/>
        <w:rPr>
          <w:shd w:val="clear" w:color="auto" w:fill="FFFFFF"/>
        </w:rPr>
      </w:pPr>
      <w:r>
        <w:rPr>
          <w:shd w:val="clear" w:color="auto" w:fill="FFFFFF"/>
        </w:rPr>
        <w:t>Shrink datafile</w:t>
      </w:r>
    </w:p>
    <w:p w:rsidR="00731E4A" w:rsidRDefault="00731E4A" w:rsidP="00731E4A">
      <w:r>
        <w:t>Login vào bvldb01 với user oracle</w:t>
      </w:r>
    </w:p>
    <w:p w:rsidR="00731E4A" w:rsidRPr="00731E4A" w:rsidRDefault="00731E4A" w:rsidP="00731E4A">
      <w:r>
        <w:t>Thực hiện các lệnh sau:</w:t>
      </w:r>
    </w:p>
    <w:p w:rsidR="00731E4A" w:rsidRDefault="00731E4A" w:rsidP="00731E4A">
      <w:pPr>
        <w:pStyle w:val="Code"/>
        <w:ind w:firstLine="0"/>
        <w:rPr>
          <w:shd w:val="clear" w:color="auto" w:fill="FFFFFF"/>
          <w:lang w:val="en-US"/>
        </w:rPr>
      </w:pPr>
      <w:r>
        <w:rPr>
          <w:shd w:val="clear" w:color="auto" w:fill="FFFFFF"/>
          <w:lang w:val="en-US"/>
        </w:rPr>
        <w:t>$ sqlplus /nolog</w:t>
      </w:r>
    </w:p>
    <w:p w:rsidR="00731E4A" w:rsidRDefault="00731E4A" w:rsidP="00731E4A">
      <w:pPr>
        <w:pStyle w:val="Code"/>
        <w:ind w:firstLine="0"/>
        <w:rPr>
          <w:shd w:val="clear" w:color="auto" w:fill="FFFFFF"/>
          <w:lang w:val="en-US"/>
        </w:rPr>
      </w:pPr>
      <w:r>
        <w:rPr>
          <w:shd w:val="clear" w:color="auto" w:fill="FFFFFF"/>
          <w:lang w:val="en-US"/>
        </w:rPr>
        <w:t>SQL&gt; conn /as sysdba</w:t>
      </w:r>
    </w:p>
    <w:p w:rsidR="00731E4A" w:rsidRPr="00731E4A" w:rsidRDefault="00731E4A" w:rsidP="00731E4A">
      <w:pPr>
        <w:pStyle w:val="Code"/>
        <w:ind w:firstLine="0"/>
        <w:rPr>
          <w:shd w:val="clear" w:color="auto" w:fill="FFFFFF"/>
          <w:lang w:val="en-US"/>
        </w:rPr>
      </w:pPr>
      <w:r w:rsidRPr="00731E4A">
        <w:rPr>
          <w:shd w:val="clear" w:color="auto" w:fill="FFFFFF"/>
          <w:lang w:val="en-US"/>
        </w:rPr>
        <w:t>SQL&gt;</w:t>
      </w:r>
      <w:r>
        <w:rPr>
          <w:shd w:val="clear" w:color="auto" w:fill="FFFFFF"/>
          <w:lang w:val="en-US"/>
        </w:rPr>
        <w:t xml:space="preserve"> </w:t>
      </w:r>
      <w:r w:rsidRPr="00731E4A">
        <w:rPr>
          <w:shd w:val="clear" w:color="auto" w:fill="FFFFFF"/>
          <w:lang w:val="en-US"/>
        </w:rPr>
        <w:t>COLUMN SHRINK_DATAFILES FORMAT A75 WORD_WRAPPED</w:t>
      </w:r>
      <w:r w:rsidRPr="00731E4A">
        <w:rPr>
          <w:shd w:val="clear" w:color="auto" w:fill="FFFFFF"/>
          <w:lang w:val="en-US"/>
        </w:rPr>
        <w:br/>
        <w:t>SQL&gt;</w:t>
      </w:r>
      <w:r>
        <w:rPr>
          <w:shd w:val="clear" w:color="auto" w:fill="FFFFFF"/>
          <w:lang w:val="en-US"/>
        </w:rPr>
        <w:t xml:space="preserve"> </w:t>
      </w:r>
      <w:r w:rsidRPr="00731E4A">
        <w:rPr>
          <w:shd w:val="clear" w:color="auto" w:fill="FFFFFF"/>
          <w:lang w:val="en-US"/>
        </w:rPr>
        <w:t>COLUMN VALUE NEW_VAL BLKSIZE </w:t>
      </w:r>
      <w:r w:rsidRPr="00731E4A">
        <w:rPr>
          <w:shd w:val="clear" w:color="auto" w:fill="FFFFFF"/>
          <w:lang w:val="en-US"/>
        </w:rPr>
        <w:br/>
        <w:t>SQL&gt;</w:t>
      </w:r>
      <w:r>
        <w:rPr>
          <w:shd w:val="clear" w:color="auto" w:fill="FFFFFF"/>
          <w:lang w:val="en-US"/>
        </w:rPr>
        <w:t xml:space="preserve"> </w:t>
      </w:r>
      <w:r w:rsidRPr="00731E4A">
        <w:rPr>
          <w:shd w:val="clear" w:color="auto" w:fill="FFFFFF"/>
          <w:lang w:val="en-US"/>
        </w:rPr>
        <w:t>SELECT VALUE FROM V$PARAMETER WHERE NAME = 'DB_BLOCK_SIZE' /</w:t>
      </w:r>
    </w:p>
    <w:p w:rsidR="00731E4A" w:rsidRDefault="00731E4A" w:rsidP="00731E4A">
      <w:pPr>
        <w:pStyle w:val="Code"/>
        <w:ind w:firstLine="0"/>
        <w:rPr>
          <w:shd w:val="clear" w:color="auto" w:fill="FFFFFF"/>
          <w:lang w:val="en-US"/>
        </w:rPr>
      </w:pPr>
      <w:r w:rsidRPr="00731E4A">
        <w:rPr>
          <w:shd w:val="clear" w:color="auto" w:fill="FFFFFF"/>
          <w:lang w:val="en-US"/>
        </w:rPr>
        <w:t>SQL&gt;</w:t>
      </w:r>
      <w:r>
        <w:rPr>
          <w:shd w:val="clear" w:color="auto" w:fill="FFFFFF"/>
          <w:lang w:val="en-US"/>
        </w:rPr>
        <w:t xml:space="preserve"> </w:t>
      </w:r>
      <w:r w:rsidRPr="00731E4A">
        <w:rPr>
          <w:shd w:val="clear" w:color="auto" w:fill="FFFFFF"/>
          <w:lang w:val="en-US"/>
        </w:rPr>
        <w:t>SELECT 'ALTER DATABASE DATAFILE ''' || FILE_NAME || ''' RESIZE ' || CEIL( (NVL(HWM,1)*&amp;&amp;BLKSIZE)/1024/1024 ) || 'M;' SHRINK_DATAFILES FROM DBA_DATA_FILES DBADF,</w:t>
      </w:r>
      <w:r w:rsidRPr="00731E4A">
        <w:rPr>
          <w:shd w:val="clear" w:color="auto" w:fill="FFFFFF"/>
          <w:lang w:val="en-US"/>
        </w:rPr>
        <w:br/>
        <w:t>(SELECT FILE_ID, MAX(BLOCK_ID+BLOCKS-1) HWM FROM DBA_EXTENTS GROUP BY FILE_ID ) DBAFS </w:t>
      </w:r>
      <w:r w:rsidRPr="00731E4A">
        <w:rPr>
          <w:shd w:val="clear" w:color="auto" w:fill="FFFFFF"/>
          <w:lang w:val="en-US"/>
        </w:rPr>
        <w:br/>
        <w:t>WHERE DBADF.FILE_ID = DBAFS.FILE_ID(+) AND CEIL(BLOCKS*&amp;&amp;BLKSIZE/1024/1024)- CEIL((NVL(HWM,1)* &amp;&amp;BLKSIZE)/1024/1024 ) &gt; 0 /</w:t>
      </w:r>
    </w:p>
    <w:p w:rsidR="00731E4A" w:rsidRDefault="00731E4A" w:rsidP="00731E4A">
      <w:pPr>
        <w:pStyle w:val="Code"/>
        <w:ind w:firstLine="0"/>
        <w:rPr>
          <w:shd w:val="clear" w:color="auto" w:fill="FFFFFF"/>
          <w:lang w:val="en-US"/>
        </w:rPr>
      </w:pPr>
    </w:p>
    <w:p w:rsidR="00731E4A" w:rsidRDefault="00731E4A" w:rsidP="00731E4A"/>
    <w:p w:rsidR="00731E4A" w:rsidRPr="00731E4A" w:rsidRDefault="00731E4A" w:rsidP="00731E4A">
      <w:r w:rsidRPr="00731E4A">
        <w:t>Kết quả thu được tương tự như sau:</w:t>
      </w:r>
    </w:p>
    <w:p w:rsidR="00731E4A" w:rsidRPr="00731E4A" w:rsidRDefault="00731E4A" w:rsidP="00731E4A">
      <w:pPr>
        <w:pStyle w:val="Code"/>
        <w:ind w:firstLine="0"/>
        <w:rPr>
          <w:shd w:val="clear" w:color="auto" w:fill="FFFFFF"/>
          <w:lang w:val="en-US"/>
        </w:rPr>
      </w:pPr>
      <w:r w:rsidRPr="00731E4A">
        <w:rPr>
          <w:shd w:val="clear" w:color="auto" w:fill="FFFFFF"/>
          <w:lang w:val="en-US"/>
        </w:rPr>
        <w:t>SHRINK_DATAFILES </w:t>
      </w:r>
      <w:r w:rsidRPr="00731E4A">
        <w:rPr>
          <w:shd w:val="clear" w:color="auto" w:fill="FFFFFF"/>
          <w:lang w:val="en-US"/>
        </w:rPr>
        <w:br/>
        <w:t>--------------------------------------------------------------------------- </w:t>
      </w:r>
      <w:r w:rsidRPr="00731E4A">
        <w:rPr>
          <w:shd w:val="clear" w:color="auto" w:fill="FFFFFF"/>
          <w:lang w:val="en-US"/>
        </w:rPr>
        <w:br/>
        <w:t>ALTER DATABASE DATAFILE 'F:\ORACLE\ORADATA\MYDBF\RBS01.DBF' RESIZE 25M; </w:t>
      </w:r>
      <w:r w:rsidRPr="00731E4A">
        <w:rPr>
          <w:shd w:val="clear" w:color="auto" w:fill="FFFFFF"/>
          <w:lang w:val="en-US"/>
        </w:rPr>
        <w:br/>
        <w:t>ALTER DATABASE DATAFILE 'F:\ORACLE\ORADATA\MYDBF\TEMP01.DBF' RESIZE 1M; </w:t>
      </w:r>
      <w:r w:rsidRPr="00731E4A">
        <w:rPr>
          <w:shd w:val="clear" w:color="auto" w:fill="FFFFFF"/>
          <w:lang w:val="en-US"/>
        </w:rPr>
        <w:br/>
        <w:t>ALTER DATABASE DATAFILE 'F:\ORACLE\ORADATA\MYDBF\INDEX02.DBF' RESIZE 5M; </w:t>
      </w:r>
      <w:r w:rsidRPr="00731E4A">
        <w:rPr>
          <w:shd w:val="clear" w:color="auto" w:fill="FFFFFF"/>
          <w:lang w:val="en-US"/>
        </w:rPr>
        <w:br/>
        <w:t>ALTER DATABASE DATAFILE 'F:\ORACLE\ORADATA\MYDBF\SYSTEM07.DBF' RESIZE 75M; </w:t>
      </w:r>
      <w:r w:rsidRPr="00731E4A">
        <w:rPr>
          <w:shd w:val="clear" w:color="auto" w:fill="FFFFFF"/>
          <w:lang w:val="en-US"/>
        </w:rPr>
        <w:br/>
        <w:t>ALTER DATABASE DATAFILE 'F:\ORACLE\ORADATA\MYDBF\MYTOOL08.DBF' RESIZE 1M; </w:t>
      </w:r>
      <w:r w:rsidRPr="00731E4A">
        <w:rPr>
          <w:shd w:val="clear" w:color="auto" w:fill="FFFFFF"/>
          <w:lang w:val="en-US"/>
        </w:rPr>
        <w:br/>
        <w:t>ALTER DATABASE DATAFILE 'F:\ORACLE\ORADATA\MYDBF\MYUSERP01.DBF' RESIZE 7M; </w:t>
      </w:r>
    </w:p>
    <w:p w:rsidR="00731E4A" w:rsidRDefault="00731E4A" w:rsidP="00731E4A"/>
    <w:p w:rsidR="00731E4A" w:rsidRPr="00731E4A" w:rsidRDefault="00731E4A" w:rsidP="00731E4A">
      <w:r>
        <w:t>Tùy vào tình hình thực tế chạy các câu lệnh tương ứng để shrink các datafile.</w:t>
      </w:r>
    </w:p>
    <w:p w:rsidR="009D325D" w:rsidRDefault="009D325D" w:rsidP="009D325D">
      <w:pPr>
        <w:pStyle w:val="Heading2"/>
        <w:rPr>
          <w:lang w:val="en-US"/>
        </w:rPr>
      </w:pPr>
      <w:bookmarkStart w:id="49" w:name="_Toc321914298"/>
      <w:r>
        <w:t>Các sự cố thường gặp và cách khắc phục</w:t>
      </w:r>
      <w:bookmarkEnd w:id="49"/>
    </w:p>
    <w:p w:rsidR="00295EDA" w:rsidRDefault="00295EDA" w:rsidP="00295EDA">
      <w:pPr>
        <w:pStyle w:val="Heading3"/>
        <w:rPr>
          <w:lang w:val="en-US"/>
        </w:rPr>
      </w:pPr>
      <w:bookmarkStart w:id="50" w:name="_Toc321914299"/>
      <w:r>
        <w:rPr>
          <w:lang w:val="en-US"/>
        </w:rPr>
        <w:t>Sự cố với cluster</w:t>
      </w:r>
      <w:bookmarkEnd w:id="50"/>
    </w:p>
    <w:p w:rsidR="00054E64" w:rsidRPr="00054E64" w:rsidRDefault="00054E64" w:rsidP="00054E64">
      <w:r>
        <w:t>Chú ý : một số trường hợp cluster sẽ khởi động chậm. Cần theo dõi khoảng 10’ sau khi đang nhập được vào máy trước khi thực hiện các bước sau:</w:t>
      </w:r>
    </w:p>
    <w:p w:rsidR="00295EDA" w:rsidRPr="00295EDA" w:rsidRDefault="00295EDA" w:rsidP="00295EDA">
      <w:pPr>
        <w:rPr>
          <w:lang w:eastAsia="x-none"/>
        </w:rPr>
      </w:pPr>
      <w:r>
        <w:rPr>
          <w:lang w:eastAsia="x-none"/>
        </w:rPr>
        <w:t>Cluster không start được</w:t>
      </w:r>
    </w:p>
    <w:p w:rsidR="00295EDA" w:rsidRDefault="00295EDA" w:rsidP="00295EDA">
      <w:pPr>
        <w:pStyle w:val="Code"/>
        <w:ind w:firstLine="0"/>
        <w:rPr>
          <w:shd w:val="clear" w:color="auto" w:fill="FFFFFF"/>
          <w:lang w:val="en-US"/>
        </w:rPr>
      </w:pPr>
      <w:r>
        <w:rPr>
          <w:shd w:val="clear" w:color="auto" w:fill="FFFFFF"/>
        </w:rPr>
        <w:t xml:space="preserve"># crs_stat </w:t>
      </w:r>
      <w:r>
        <w:rPr>
          <w:shd w:val="clear" w:color="auto" w:fill="FFFFFF"/>
          <w:lang w:val="en-US"/>
        </w:rPr>
        <w:t>-t</w:t>
      </w:r>
      <w:r>
        <w:br/>
      </w:r>
      <w:r>
        <w:rPr>
          <w:shd w:val="clear" w:color="auto" w:fill="FFFFFF"/>
        </w:rPr>
        <w:t>CRS-0184: Cannot communicate with the CRS daemon.</w:t>
      </w:r>
    </w:p>
    <w:p w:rsidR="00295EDA" w:rsidRDefault="00295EDA" w:rsidP="00295EDA">
      <w:pPr>
        <w:rPr>
          <w:lang w:eastAsia="x-none"/>
        </w:rPr>
      </w:pPr>
    </w:p>
    <w:p w:rsidR="00295EDA" w:rsidRDefault="00295EDA" w:rsidP="00295EDA">
      <w:r>
        <w:rPr>
          <w:lang w:eastAsia="x-none"/>
        </w:rPr>
        <w:t xml:space="preserve">Kiểm tra cluster service status bằng lệnh </w:t>
      </w:r>
      <w:r>
        <w:t>crsctl check cluster.</w:t>
      </w:r>
    </w:p>
    <w:p w:rsidR="00295EDA" w:rsidRPr="00295EDA" w:rsidRDefault="00295EDA" w:rsidP="00295EDA">
      <w:pPr>
        <w:rPr>
          <w:lang w:eastAsia="x-none"/>
        </w:rPr>
      </w:pPr>
      <w:r>
        <w:t>Nếu kết quả trả về như sau:</w:t>
      </w:r>
    </w:p>
    <w:p w:rsidR="00295EDA" w:rsidRPr="00295EDA" w:rsidRDefault="00295EDA" w:rsidP="00295EDA">
      <w:pPr>
        <w:pStyle w:val="Code"/>
        <w:ind w:firstLine="0"/>
        <w:rPr>
          <w:lang w:val="en-US"/>
        </w:rPr>
      </w:pPr>
      <w:r>
        <w:rPr>
          <w:lang w:val="en-US"/>
        </w:rPr>
        <w:t>#</w:t>
      </w:r>
      <w:r>
        <w:t xml:space="preserve"> crsctl check cluster</w:t>
      </w:r>
    </w:p>
    <w:p w:rsidR="00832A18" w:rsidRDefault="00295EDA" w:rsidP="00295EDA">
      <w:pPr>
        <w:pStyle w:val="Code"/>
        <w:ind w:firstLine="0"/>
        <w:rPr>
          <w:lang w:val="en-US"/>
        </w:rPr>
      </w:pPr>
      <w:r w:rsidRPr="00295EDA">
        <w:rPr>
          <w:lang w:val="en-US"/>
        </w:rPr>
        <w:t>CRS-4535: Cannot communicate with Cluster Ready Services</w:t>
      </w:r>
      <w:r w:rsidRPr="00295EDA">
        <w:rPr>
          <w:lang w:val="en-US"/>
        </w:rPr>
        <w:br/>
        <w:t>CRS-4529: Cluster Synchronization Services is online</w:t>
      </w:r>
      <w:r w:rsidRPr="00295EDA">
        <w:rPr>
          <w:lang w:val="en-US"/>
        </w:rPr>
        <w:br/>
        <w:t>CRS-4533: Event Manager is online</w:t>
      </w:r>
    </w:p>
    <w:p w:rsidR="00295EDA" w:rsidRDefault="00295EDA" w:rsidP="00295EDA"/>
    <w:p w:rsidR="00295EDA" w:rsidRDefault="00295EDA" w:rsidP="00295EDA">
      <w:r>
        <w:t>Kiểm tra đĩa chứa OCR và votedisk có trên hệ thống không</w:t>
      </w:r>
      <w:r w:rsidR="00054E64">
        <w:t>. Nếu không có, kiểm tra tủ đĩa và restart lại cluster</w:t>
      </w:r>
    </w:p>
    <w:p w:rsidR="00054E64" w:rsidRPr="00054E64" w:rsidRDefault="00054E64" w:rsidP="00054E64">
      <w:pPr>
        <w:pStyle w:val="Code"/>
        <w:ind w:firstLine="0"/>
        <w:rPr>
          <w:lang w:val="en-US"/>
        </w:rPr>
      </w:pPr>
      <w:r w:rsidRPr="00054E64">
        <w:rPr>
          <w:lang w:val="en-US"/>
        </w:rPr>
        <w:t># crsctl stop has -f</w:t>
      </w:r>
    </w:p>
    <w:p w:rsidR="00054E64" w:rsidRPr="00054E64" w:rsidRDefault="00054E64" w:rsidP="00054E64">
      <w:pPr>
        <w:pStyle w:val="Code"/>
        <w:ind w:firstLine="0"/>
        <w:rPr>
          <w:lang w:val="en-US"/>
        </w:rPr>
      </w:pPr>
      <w:r w:rsidRPr="00054E64">
        <w:rPr>
          <w:lang w:val="en-US"/>
        </w:rPr>
        <w:t># crsctl start has</w:t>
      </w:r>
    </w:p>
    <w:p w:rsidR="00054E64" w:rsidRDefault="00054E64" w:rsidP="00054E64"/>
    <w:p w:rsidR="00656837" w:rsidRDefault="00656837" w:rsidP="00656837">
      <w:pPr>
        <w:pStyle w:val="Heading3"/>
        <w:rPr>
          <w:lang w:val="en-US"/>
        </w:rPr>
      </w:pPr>
      <w:bookmarkStart w:id="51" w:name="_Toc321914300"/>
      <w:r>
        <w:t>Sự cố với database</w:t>
      </w:r>
      <w:bookmarkEnd w:id="51"/>
    </w:p>
    <w:p w:rsidR="00714A3B" w:rsidRDefault="00714A3B" w:rsidP="00656837">
      <w:pPr>
        <w:pStyle w:val="Heading4"/>
      </w:pPr>
      <w:bookmarkStart w:id="52" w:name="_Toc321914301"/>
      <w:r>
        <w:t>Change parameter nhưng hệ thống không nhận</w:t>
      </w:r>
      <w:bookmarkEnd w:id="52"/>
    </w:p>
    <w:p w:rsidR="00714A3B" w:rsidRDefault="00714A3B" w:rsidP="00714A3B">
      <w:r>
        <w:t>Hiện tượng:</w:t>
      </w:r>
    </w:p>
    <w:p w:rsidR="00714A3B" w:rsidRDefault="00714A3B" w:rsidP="00714A3B">
      <w:r>
        <w:t>Sau khi thực hiện thao tác change parameter với scope=spfile, khởi động lại hệ thống không nhận parameter mới, ví dụ:</w:t>
      </w:r>
    </w:p>
    <w:p w:rsidR="00714A3B" w:rsidRPr="00714A3B" w:rsidRDefault="00714A3B" w:rsidP="00714A3B">
      <w:pPr>
        <w:pStyle w:val="Code"/>
        <w:ind w:firstLine="0"/>
        <w:rPr>
          <w:lang w:val="en-US"/>
        </w:rPr>
      </w:pPr>
      <w:r w:rsidRPr="00714A3B">
        <w:rPr>
          <w:lang w:val="en-US"/>
        </w:rPr>
        <w:t>SQL&gt; alter system set sga_max_target=100G scope=spfile;</w:t>
      </w:r>
    </w:p>
    <w:p w:rsidR="00714A3B" w:rsidRDefault="00714A3B" w:rsidP="00714A3B">
      <w:r>
        <w:t>Cách xử lý:</w:t>
      </w:r>
    </w:p>
    <w:p w:rsidR="00714A3B" w:rsidRDefault="00714A3B" w:rsidP="00714A3B">
      <w:r>
        <w:t>Các tham số này được set theo instance, cần thực hiện như sau:</w:t>
      </w:r>
    </w:p>
    <w:p w:rsidR="00714A3B" w:rsidRPr="00714A3B" w:rsidRDefault="00714A3B" w:rsidP="00714A3B">
      <w:pPr>
        <w:pStyle w:val="Code"/>
        <w:ind w:firstLine="0"/>
        <w:rPr>
          <w:lang w:val="en-US"/>
        </w:rPr>
      </w:pPr>
      <w:r w:rsidRPr="00714A3B">
        <w:rPr>
          <w:lang w:val="en-US"/>
        </w:rPr>
        <w:t>SQL&gt; alter system set sga_max_target=100G scope=spfile sid='bvldb1';</w:t>
      </w:r>
    </w:p>
    <w:p w:rsidR="00714A3B" w:rsidRPr="00714A3B" w:rsidRDefault="00714A3B" w:rsidP="00714A3B">
      <w:pPr>
        <w:pStyle w:val="Code"/>
        <w:ind w:firstLine="0"/>
        <w:rPr>
          <w:lang w:val="en-US"/>
        </w:rPr>
      </w:pPr>
      <w:r w:rsidRPr="00714A3B">
        <w:rPr>
          <w:lang w:val="en-US"/>
        </w:rPr>
        <w:t>SQL&gt; alter system set sga_max_target=100G scope=spfile sid='bvldb2';</w:t>
      </w:r>
    </w:p>
    <w:p w:rsidR="00714A3B" w:rsidRDefault="00714A3B" w:rsidP="00714A3B"/>
    <w:p w:rsidR="00714A3B" w:rsidRPr="00714A3B" w:rsidRDefault="00714A3B" w:rsidP="00714A3B">
      <w:r w:rsidRPr="00714A3B">
        <w:rPr>
          <w:b/>
          <w:i/>
          <w:u w:val="single"/>
        </w:rPr>
        <w:t>Chú ý:</w:t>
      </w:r>
      <w:r>
        <w:rPr>
          <w:b/>
          <w:i/>
          <w:u w:val="single"/>
        </w:rPr>
        <w:t xml:space="preserve"> </w:t>
      </w:r>
      <w:r>
        <w:t>sid là case sensivity. Cần được viết thường hoặc hoa đúng với định dạng của database.</w:t>
      </w:r>
    </w:p>
    <w:p w:rsidR="009F2ED4" w:rsidRDefault="009F2ED4" w:rsidP="00656837">
      <w:pPr>
        <w:pStyle w:val="Heading4"/>
      </w:pPr>
      <w:bookmarkStart w:id="53" w:name="_Toc321914302"/>
      <w:r>
        <w:t>Change parameter sau đó không start được database</w:t>
      </w:r>
    </w:p>
    <w:p w:rsidR="009F2ED4" w:rsidRDefault="009F2ED4" w:rsidP="009F2ED4">
      <w:r>
        <w:t>Login vào bvldb01 với user grid thực hiện lệnh sau:</w:t>
      </w:r>
    </w:p>
    <w:p w:rsidR="009F2ED4" w:rsidRDefault="009F2ED4" w:rsidP="009F2ED4">
      <w:pPr>
        <w:pStyle w:val="Code"/>
        <w:ind w:firstLine="0"/>
        <w:rPr>
          <w:lang w:val="en-US"/>
        </w:rPr>
      </w:pPr>
      <w:r w:rsidRPr="009F2ED4">
        <w:rPr>
          <w:lang w:val="en-US"/>
        </w:rPr>
        <w:t>$ export ORACLE_SID=+ASM1</w:t>
      </w:r>
    </w:p>
    <w:p w:rsidR="009F2ED4" w:rsidRPr="009F2ED4" w:rsidRDefault="009F2ED4" w:rsidP="009F2ED4">
      <w:pPr>
        <w:pStyle w:val="Code"/>
        <w:ind w:firstLine="0"/>
        <w:rPr>
          <w:lang w:val="en-US"/>
        </w:rPr>
      </w:pPr>
      <w:r>
        <w:rPr>
          <w:lang w:val="en-US"/>
        </w:rPr>
        <w:t>$ asmcmd</w:t>
      </w:r>
    </w:p>
    <w:p w:rsidR="009F2ED4" w:rsidRPr="009F2ED4" w:rsidRDefault="009F2ED4" w:rsidP="009F2ED4">
      <w:pPr>
        <w:pStyle w:val="Code"/>
        <w:ind w:firstLine="0"/>
        <w:rPr>
          <w:lang w:val="en-US"/>
        </w:rPr>
      </w:pPr>
      <w:r w:rsidRPr="009F2ED4">
        <w:rPr>
          <w:lang w:val="en-US"/>
        </w:rPr>
        <w:t>ASMCMD&gt; cp +system/bvltest/spfilebvltest.ora /tmp/spfilebvltest.ora</w:t>
      </w:r>
    </w:p>
    <w:p w:rsidR="009F2ED4" w:rsidRDefault="009F2ED4" w:rsidP="009F2ED4">
      <w:pPr>
        <w:pStyle w:val="Code"/>
        <w:ind w:firstLine="0"/>
        <w:rPr>
          <w:lang w:val="en-US"/>
        </w:rPr>
      </w:pPr>
      <w:r w:rsidRPr="009F2ED4">
        <w:rPr>
          <w:lang w:val="en-US"/>
        </w:rPr>
        <w:t>copying +system/bvltest/spfilebvltest.ora -&gt; /tmp/spfilebvltest.ora</w:t>
      </w:r>
    </w:p>
    <w:p w:rsidR="009F2ED4" w:rsidRDefault="009F2ED4" w:rsidP="009F2ED4">
      <w:r>
        <w:t>Chỉnh sửa các parameter gây lỗi bằng</w:t>
      </w:r>
      <w:r w:rsidR="00A272AB">
        <w:t xml:space="preserve"> và xóa một số ký tự đầu file bằng</w:t>
      </w:r>
      <w:r>
        <w:t xml:space="preserve"> vi</w:t>
      </w:r>
    </w:p>
    <w:p w:rsidR="00A272AB" w:rsidRPr="00A272AB" w:rsidRDefault="00A272AB" w:rsidP="00A272AB">
      <w:pPr>
        <w:pStyle w:val="Code"/>
        <w:ind w:firstLine="0"/>
        <w:rPr>
          <w:lang w:val="en-US"/>
        </w:rPr>
      </w:pPr>
      <w:r w:rsidRPr="00A272AB">
        <w:rPr>
          <w:lang w:val="en-US"/>
        </w:rPr>
        <w:t xml:space="preserve">$ vi </w:t>
      </w:r>
      <w:r w:rsidRPr="009F2ED4">
        <w:rPr>
          <w:lang w:val="en-US"/>
        </w:rPr>
        <w:t>/tmp/spfilebvltest.ora</w:t>
      </w:r>
    </w:p>
    <w:p w:rsidR="00A272AB" w:rsidRPr="00A272AB" w:rsidRDefault="00A272AB" w:rsidP="00A272AB">
      <w:pPr>
        <w:pStyle w:val="Code"/>
        <w:ind w:firstLine="0"/>
        <w:rPr>
          <w:lang w:val="en-US"/>
        </w:rPr>
      </w:pPr>
      <w:r w:rsidRPr="00A272AB">
        <w:rPr>
          <w:highlight w:val="yellow"/>
          <w:lang w:val="en-US"/>
        </w:rPr>
        <w:t>^E^D^D^Dú.„^M|</w:t>
      </w:r>
      <w:r w:rsidRPr="00A272AB">
        <w:rPr>
          <w:lang w:val="en-US"/>
        </w:rPr>
        <w:t>bvltest.__db_cache_size=1644167168</w:t>
      </w:r>
    </w:p>
    <w:p w:rsidR="00A272AB" w:rsidRPr="00A272AB" w:rsidRDefault="00A272AB" w:rsidP="00A272AB">
      <w:pPr>
        <w:pStyle w:val="Code"/>
        <w:ind w:firstLine="0"/>
        <w:rPr>
          <w:lang w:val="en-US"/>
        </w:rPr>
      </w:pPr>
      <w:r w:rsidRPr="00A272AB">
        <w:rPr>
          <w:lang w:val="en-US"/>
        </w:rPr>
        <w:t>bvltest.__java_pool_size=16777216</w:t>
      </w:r>
    </w:p>
    <w:p w:rsidR="00A272AB" w:rsidRPr="00A272AB" w:rsidRDefault="00A272AB" w:rsidP="00A272AB">
      <w:pPr>
        <w:pStyle w:val="Code"/>
        <w:ind w:firstLine="0"/>
        <w:rPr>
          <w:lang w:val="en-US"/>
        </w:rPr>
      </w:pPr>
      <w:r w:rsidRPr="00A272AB">
        <w:rPr>
          <w:lang w:val="en-US"/>
        </w:rPr>
        <w:t>bvltest.__large_pool_size=16777216</w:t>
      </w:r>
    </w:p>
    <w:p w:rsidR="00A272AB" w:rsidRPr="00A272AB" w:rsidRDefault="00A272AB" w:rsidP="00A272AB">
      <w:pPr>
        <w:pStyle w:val="Code"/>
        <w:ind w:firstLine="0"/>
        <w:rPr>
          <w:lang w:val="en-US"/>
        </w:rPr>
      </w:pPr>
      <w:r w:rsidRPr="00A272AB">
        <w:rPr>
          <w:lang w:val="en-US"/>
        </w:rPr>
        <w:t>bvltest.__shared_pool_size=452984832</w:t>
      </w:r>
    </w:p>
    <w:p w:rsidR="00A272AB" w:rsidRDefault="00A272AB" w:rsidP="00A272AB">
      <w:pPr>
        <w:pStyle w:val="Code"/>
        <w:ind w:firstLine="0"/>
        <w:rPr>
          <w:lang w:val="en-US"/>
        </w:rPr>
      </w:pPr>
      <w:r w:rsidRPr="00A272AB">
        <w:rPr>
          <w:lang w:val="en-US"/>
        </w:rPr>
        <w:t>bvltest.__streams_pool_size=0</w:t>
      </w:r>
    </w:p>
    <w:p w:rsidR="00A272AB" w:rsidRDefault="00A272AB" w:rsidP="00A272AB">
      <w:pPr>
        <w:pStyle w:val="Code"/>
        <w:ind w:firstLine="0"/>
        <w:rPr>
          <w:lang w:val="en-US"/>
        </w:rPr>
      </w:pPr>
      <w:r>
        <w:rPr>
          <w:lang w:val="en-US"/>
        </w:rPr>
        <w:t>....</w:t>
      </w:r>
    </w:p>
    <w:p w:rsidR="00A272AB" w:rsidRDefault="00A272AB" w:rsidP="00A272AB">
      <w:pPr>
        <w:pStyle w:val="Code"/>
        <w:ind w:firstLine="0"/>
        <w:rPr>
          <w:lang w:val="en-US"/>
        </w:rPr>
      </w:pPr>
      <w:r w:rsidRPr="00A272AB">
        <w:rPr>
          <w:highlight w:val="yellow"/>
          <w:lang w:val="en-US"/>
        </w:rPr>
        <w:t>*.sga_target=2147483648</w:t>
      </w:r>
    </w:p>
    <w:p w:rsidR="00A272AB" w:rsidRDefault="00A272AB" w:rsidP="00A272AB">
      <w:pPr>
        <w:pStyle w:val="Code"/>
        <w:ind w:firstLine="0"/>
        <w:rPr>
          <w:lang w:val="en-US"/>
        </w:rPr>
      </w:pPr>
      <w:r>
        <w:rPr>
          <w:lang w:val="en-US"/>
        </w:rPr>
        <w:t>....</w:t>
      </w:r>
    </w:p>
    <w:p w:rsidR="00A272AB" w:rsidRDefault="00A272AB" w:rsidP="00A272AB">
      <w:r>
        <w:t>Sau khi chỉnh sửa start database bằng pfile mới tạo</w:t>
      </w:r>
    </w:p>
    <w:p w:rsidR="00A272AB" w:rsidRDefault="00A272AB" w:rsidP="00A272AB">
      <w:r>
        <w:t>Login với user oracle vào bvldb01</w:t>
      </w:r>
    </w:p>
    <w:p w:rsidR="00A272AB" w:rsidRDefault="00A272AB" w:rsidP="00A272AB">
      <w:pPr>
        <w:pStyle w:val="Code"/>
        <w:ind w:firstLine="0"/>
        <w:rPr>
          <w:lang w:val="en-US"/>
        </w:rPr>
      </w:pPr>
      <w:r w:rsidRPr="00A272AB">
        <w:rPr>
          <w:lang w:val="en-US"/>
        </w:rPr>
        <w:t>$ sqlplus /nolog</w:t>
      </w:r>
    </w:p>
    <w:p w:rsidR="00A272AB" w:rsidRPr="00A272AB" w:rsidRDefault="00A272AB" w:rsidP="00A272AB">
      <w:pPr>
        <w:pStyle w:val="Code"/>
        <w:ind w:firstLine="0"/>
        <w:rPr>
          <w:lang w:val="en-US"/>
        </w:rPr>
      </w:pPr>
      <w:r>
        <w:rPr>
          <w:lang w:val="en-US"/>
        </w:rPr>
        <w:t>SQL&gt; conn /as sysdba</w:t>
      </w:r>
    </w:p>
    <w:p w:rsidR="00A272AB" w:rsidRDefault="00A272AB" w:rsidP="00A272AB">
      <w:pPr>
        <w:pStyle w:val="Code"/>
        <w:ind w:firstLine="0"/>
        <w:rPr>
          <w:lang w:val="en-US"/>
        </w:rPr>
      </w:pPr>
      <w:r w:rsidRPr="00A272AB">
        <w:rPr>
          <w:lang w:val="en-US"/>
        </w:rPr>
        <w:t>SQL&gt; startup pfile=</w:t>
      </w:r>
      <w:r>
        <w:rPr>
          <w:lang w:val="en-US"/>
        </w:rPr>
        <w:t>'</w:t>
      </w:r>
      <w:r w:rsidRPr="009F2ED4">
        <w:rPr>
          <w:lang w:val="en-US"/>
        </w:rPr>
        <w:t>/tmp/spfilebvltest.ora</w:t>
      </w:r>
      <w:r>
        <w:rPr>
          <w:lang w:val="en-US"/>
        </w:rPr>
        <w:t>'</w:t>
      </w:r>
    </w:p>
    <w:p w:rsidR="00A272AB" w:rsidRDefault="00A272AB" w:rsidP="00A272AB">
      <w:r>
        <w:t>Tạo lại spfile</w:t>
      </w:r>
    </w:p>
    <w:p w:rsidR="00A272AB" w:rsidRDefault="00A272AB" w:rsidP="00A272AB">
      <w:pPr>
        <w:pStyle w:val="Code"/>
        <w:ind w:firstLine="0"/>
        <w:rPr>
          <w:lang w:val="en-US"/>
        </w:rPr>
      </w:pPr>
      <w:r w:rsidRPr="00A272AB">
        <w:rPr>
          <w:lang w:val="en-US"/>
        </w:rPr>
        <w:t>$ sqlplus /nolog</w:t>
      </w:r>
    </w:p>
    <w:p w:rsidR="00A272AB" w:rsidRPr="00A272AB" w:rsidRDefault="00A272AB" w:rsidP="00A272AB">
      <w:pPr>
        <w:pStyle w:val="Code"/>
        <w:ind w:firstLine="0"/>
        <w:rPr>
          <w:lang w:val="en-US"/>
        </w:rPr>
      </w:pPr>
      <w:r>
        <w:rPr>
          <w:lang w:val="en-US"/>
        </w:rPr>
        <w:t>SQL&gt; conn /as sysdba</w:t>
      </w:r>
    </w:p>
    <w:p w:rsidR="00A272AB" w:rsidRDefault="00A272AB" w:rsidP="00A272AB">
      <w:pPr>
        <w:pStyle w:val="Code"/>
        <w:ind w:firstLine="0"/>
        <w:rPr>
          <w:lang w:val="en-US"/>
        </w:rPr>
      </w:pPr>
      <w:r w:rsidRPr="00A272AB">
        <w:rPr>
          <w:lang w:val="en-US"/>
        </w:rPr>
        <w:t xml:space="preserve">SQL&gt; </w:t>
      </w:r>
      <w:r>
        <w:rPr>
          <w:lang w:val="en-US"/>
        </w:rPr>
        <w:t>create spfile='</w:t>
      </w:r>
      <w:r w:rsidRPr="009F2ED4">
        <w:rPr>
          <w:lang w:val="en-US"/>
        </w:rPr>
        <w:t>+system/bvltest/spfilebvltest.ora</w:t>
      </w:r>
      <w:r>
        <w:rPr>
          <w:lang w:val="en-US"/>
        </w:rPr>
        <w:t>'</w:t>
      </w:r>
      <w:r w:rsidRPr="00A272AB">
        <w:rPr>
          <w:lang w:val="en-US"/>
        </w:rPr>
        <w:t xml:space="preserve"> </w:t>
      </w:r>
      <w:r>
        <w:rPr>
          <w:lang w:val="en-US"/>
        </w:rPr>
        <w:t xml:space="preserve">from </w:t>
      </w:r>
      <w:r w:rsidRPr="00A272AB">
        <w:rPr>
          <w:lang w:val="en-US"/>
        </w:rPr>
        <w:t>pfile=</w:t>
      </w:r>
      <w:r>
        <w:rPr>
          <w:lang w:val="en-US"/>
        </w:rPr>
        <w:t>'</w:t>
      </w:r>
      <w:r w:rsidRPr="009F2ED4">
        <w:rPr>
          <w:lang w:val="en-US"/>
        </w:rPr>
        <w:t>/tmp/spfilebvltest.ora</w:t>
      </w:r>
      <w:r>
        <w:rPr>
          <w:lang w:val="en-US"/>
        </w:rPr>
        <w:t>'</w:t>
      </w:r>
    </w:p>
    <w:p w:rsidR="00A272AB" w:rsidRDefault="00A272AB" w:rsidP="00A272AB">
      <w:r>
        <w:t>Startup node2 bằng lệnh</w:t>
      </w:r>
    </w:p>
    <w:p w:rsidR="00A272AB" w:rsidRPr="009F2ED4" w:rsidRDefault="00A272AB" w:rsidP="00A272AB">
      <w:pPr>
        <w:pStyle w:val="Code"/>
        <w:ind w:firstLine="0"/>
        <w:rPr>
          <w:lang w:val="en-US"/>
        </w:rPr>
      </w:pPr>
      <w:r w:rsidRPr="00A272AB">
        <w:rPr>
          <w:lang w:val="en-US"/>
        </w:rPr>
        <w:t>$ srvctl start instance -d bvldb -i bvldb2</w:t>
      </w:r>
    </w:p>
    <w:p w:rsidR="008D066A" w:rsidRDefault="008D066A" w:rsidP="00656837">
      <w:pPr>
        <w:pStyle w:val="Heading4"/>
      </w:pPr>
      <w:r>
        <w:t>Start database với srvctl có lỗi</w:t>
      </w:r>
      <w:bookmarkEnd w:id="53"/>
    </w:p>
    <w:p w:rsidR="008D066A" w:rsidRDefault="008D066A" w:rsidP="008D066A">
      <w:r>
        <w:t>Cách xử lý: start database với sqlplus để lấy thêm thông tin. Tùy thuộc vào thông tin này</w:t>
      </w:r>
      <w:r w:rsidR="00714A3B">
        <w:t xml:space="preserve"> sẽ có các phương án xử lý tiếp theo.</w:t>
      </w:r>
    </w:p>
    <w:p w:rsidR="008D066A" w:rsidRDefault="008D066A" w:rsidP="008D066A">
      <w:r>
        <w:t>Login vào database với user oracle</w:t>
      </w:r>
    </w:p>
    <w:p w:rsidR="008D066A" w:rsidRPr="008D066A" w:rsidRDefault="008D066A" w:rsidP="008D066A">
      <w:pPr>
        <w:pStyle w:val="Code"/>
        <w:ind w:firstLine="0"/>
        <w:rPr>
          <w:lang w:val="en-US"/>
        </w:rPr>
      </w:pPr>
      <w:r w:rsidRPr="008D066A">
        <w:rPr>
          <w:lang w:val="en-US"/>
        </w:rPr>
        <w:t>$ export ORACLE_SID=bvldb1/2</w:t>
      </w:r>
    </w:p>
    <w:p w:rsidR="008D066A" w:rsidRPr="008D066A" w:rsidRDefault="008D066A" w:rsidP="008D066A">
      <w:pPr>
        <w:pStyle w:val="Code"/>
        <w:ind w:firstLine="0"/>
        <w:rPr>
          <w:lang w:val="en-US"/>
        </w:rPr>
      </w:pPr>
      <w:r w:rsidRPr="008D066A">
        <w:rPr>
          <w:lang w:val="en-US"/>
        </w:rPr>
        <w:t>$ sqlplus /nolog</w:t>
      </w:r>
    </w:p>
    <w:p w:rsidR="008D066A" w:rsidRPr="008D066A" w:rsidRDefault="008D066A" w:rsidP="008D066A">
      <w:pPr>
        <w:pStyle w:val="Code"/>
        <w:ind w:firstLine="0"/>
        <w:rPr>
          <w:lang w:val="en-US"/>
        </w:rPr>
      </w:pPr>
      <w:r w:rsidRPr="008D066A">
        <w:rPr>
          <w:lang w:val="en-US"/>
        </w:rPr>
        <w:t>SQL&gt; conn /as sysdba</w:t>
      </w:r>
    </w:p>
    <w:p w:rsidR="008D066A" w:rsidRPr="008D066A" w:rsidRDefault="008D066A" w:rsidP="008D066A">
      <w:pPr>
        <w:pStyle w:val="Code"/>
        <w:ind w:firstLine="0"/>
        <w:rPr>
          <w:lang w:val="en-US"/>
        </w:rPr>
      </w:pPr>
      <w:r w:rsidRPr="008D066A">
        <w:rPr>
          <w:lang w:val="en-US"/>
        </w:rPr>
        <w:t>SQL&gt; startup</w:t>
      </w:r>
    </w:p>
    <w:p w:rsidR="00656837" w:rsidRDefault="00656837" w:rsidP="00656837">
      <w:pPr>
        <w:pStyle w:val="Heading4"/>
      </w:pPr>
      <w:bookmarkStart w:id="54" w:name="_Toc321914303"/>
      <w:r>
        <w:t>Đầy archive log</w:t>
      </w:r>
      <w:bookmarkEnd w:id="54"/>
    </w:p>
    <w:p w:rsidR="00656837" w:rsidRPr="00656837" w:rsidRDefault="00656837" w:rsidP="00656837">
      <w:r>
        <w:t>Hiện tượng: connect vào db gặp lỗi 00257</w:t>
      </w:r>
    </w:p>
    <w:p w:rsidR="00656837" w:rsidRPr="00656837" w:rsidRDefault="00656837" w:rsidP="00656837">
      <w:pPr>
        <w:pStyle w:val="Code"/>
        <w:ind w:firstLine="0"/>
        <w:rPr>
          <w:lang w:val="en-US"/>
        </w:rPr>
      </w:pPr>
      <w:r>
        <w:rPr>
          <w:lang w:val="en-US"/>
        </w:rPr>
        <w:t>$ sqlplus bv_impexp/backup@bvldb01</w:t>
      </w:r>
    </w:p>
    <w:p w:rsidR="00656837" w:rsidRPr="00656837" w:rsidRDefault="00656837" w:rsidP="00656837">
      <w:pPr>
        <w:pStyle w:val="Code"/>
        <w:ind w:firstLine="0"/>
        <w:rPr>
          <w:lang w:val="en-US"/>
        </w:rPr>
      </w:pPr>
      <w:r w:rsidRPr="00656837">
        <w:rPr>
          <w:lang w:val="en-US"/>
        </w:rPr>
        <w:t>ORA-00257: archiver error. Connect internal only, until freed.</w:t>
      </w:r>
    </w:p>
    <w:p w:rsidR="00656837" w:rsidRDefault="00656837" w:rsidP="00656837"/>
    <w:p w:rsidR="00656837" w:rsidRDefault="00656837" w:rsidP="00656837">
      <w:r>
        <w:t xml:space="preserve">Cách xử lý: Delete archive log không sử dụng nữa </w:t>
      </w:r>
    </w:p>
    <w:p w:rsidR="00656837" w:rsidRDefault="00656837" w:rsidP="00656837"/>
    <w:p w:rsidR="00656837" w:rsidRPr="00656837" w:rsidRDefault="00656837" w:rsidP="00656837">
      <w:pPr>
        <w:pStyle w:val="Code"/>
        <w:ind w:firstLine="0"/>
        <w:rPr>
          <w:lang w:val="en-US"/>
        </w:rPr>
      </w:pPr>
      <w:r w:rsidRPr="00656837">
        <w:rPr>
          <w:lang w:val="en-US"/>
        </w:rPr>
        <w:t>$ rman target /</w:t>
      </w:r>
    </w:p>
    <w:p w:rsidR="00656837" w:rsidRPr="00656837" w:rsidRDefault="00656837" w:rsidP="00656837">
      <w:pPr>
        <w:pStyle w:val="Code"/>
        <w:ind w:firstLine="0"/>
        <w:rPr>
          <w:lang w:val="en-US"/>
        </w:rPr>
      </w:pPr>
      <w:r w:rsidRPr="00656837">
        <w:rPr>
          <w:lang w:val="en-US"/>
        </w:rPr>
        <w:t xml:space="preserve">RMAN&gt; delete </w:t>
      </w:r>
      <w:r w:rsidR="00E40415">
        <w:rPr>
          <w:lang w:val="en-US"/>
        </w:rPr>
        <w:t>archive</w:t>
      </w:r>
      <w:r w:rsidRPr="00656837">
        <w:rPr>
          <w:lang w:val="en-US"/>
        </w:rPr>
        <w:t xml:space="preserve">log all until time </w:t>
      </w:r>
      <w:r>
        <w:rPr>
          <w:lang w:val="en-US"/>
        </w:rPr>
        <w:t>'</w:t>
      </w:r>
      <w:r w:rsidRPr="00656837">
        <w:rPr>
          <w:lang w:val="en-US"/>
        </w:rPr>
        <w:t>TRUNC(SYS</w:t>
      </w:r>
      <w:r>
        <w:rPr>
          <w:lang w:val="en-US"/>
        </w:rPr>
        <w:t>DATE)</w:t>
      </w:r>
      <w:r w:rsidRPr="00656837">
        <w:rPr>
          <w:lang w:val="en-US"/>
        </w:rPr>
        <w:t>-7</w:t>
      </w:r>
      <w:r>
        <w:rPr>
          <w:lang w:val="en-US"/>
        </w:rPr>
        <w:t>'</w:t>
      </w:r>
      <w:r w:rsidRPr="00656837">
        <w:rPr>
          <w:lang w:val="en-US"/>
        </w:rPr>
        <w:t>;</w:t>
      </w:r>
    </w:p>
    <w:p w:rsidR="00656837" w:rsidRDefault="00656837" w:rsidP="00656837">
      <w:pPr>
        <w:pStyle w:val="Code"/>
        <w:ind w:firstLine="0"/>
        <w:rPr>
          <w:lang w:val="en-US"/>
        </w:rPr>
      </w:pPr>
    </w:p>
    <w:p w:rsidR="005516C0" w:rsidRDefault="005516C0" w:rsidP="00E40415">
      <w:pPr>
        <w:pStyle w:val="Heading4"/>
      </w:pPr>
      <w:bookmarkStart w:id="55" w:name="_Toc321914304"/>
      <w:r>
        <w:t>Block corupt</w:t>
      </w:r>
      <w:bookmarkEnd w:id="55"/>
    </w:p>
    <w:p w:rsidR="005516C0" w:rsidRDefault="005516C0" w:rsidP="005516C0">
      <w:r>
        <w:t>Khi datafile có block bị copprupt có thể recover datafile đó. Các bước thực hiện:</w:t>
      </w:r>
    </w:p>
    <w:p w:rsidR="005516C0" w:rsidRDefault="005516C0" w:rsidP="005516C0">
      <w:pPr>
        <w:numPr>
          <w:ilvl w:val="0"/>
          <w:numId w:val="18"/>
        </w:numPr>
      </w:pPr>
      <w:r>
        <w:t>Thực hiện block recover</w:t>
      </w:r>
    </w:p>
    <w:p w:rsidR="005516C0" w:rsidRDefault="005516C0" w:rsidP="005516C0">
      <w:pPr>
        <w:rPr>
          <w:lang w:eastAsia="x-none"/>
        </w:rPr>
      </w:pPr>
    </w:p>
    <w:p w:rsidR="005516C0" w:rsidRPr="00E74AF9" w:rsidRDefault="005516C0" w:rsidP="005516C0">
      <w:pPr>
        <w:rPr>
          <w:lang w:eastAsia="x-none"/>
        </w:rPr>
      </w:pPr>
      <w:r>
        <w:rPr>
          <w:lang w:eastAsia="x-none"/>
        </w:rPr>
        <w:t>Lỗi xuất hiện trong alertlog:</w:t>
      </w:r>
    </w:p>
    <w:p w:rsidR="005516C0" w:rsidRPr="00E74AF9" w:rsidRDefault="005516C0" w:rsidP="005516C0">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ORA-01578: ORACLE data block corrupted (file # 7, block # 3)</w:t>
      </w:r>
    </w:p>
    <w:p w:rsidR="005516C0" w:rsidRPr="00E74AF9" w:rsidRDefault="005516C0" w:rsidP="005516C0">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ORA-01110: data file 7: '/oracle/oradata/trgt/tools01.dbf'</w:t>
      </w:r>
    </w:p>
    <w:p w:rsidR="005516C0" w:rsidRPr="00E74AF9" w:rsidRDefault="005516C0" w:rsidP="005516C0">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ORA-01578: ORACLE data block corrupted (file # 2, block # 235)</w:t>
      </w:r>
    </w:p>
    <w:p w:rsidR="005516C0" w:rsidRPr="00E74AF9" w:rsidRDefault="005516C0" w:rsidP="005516C0">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ORA-01110: data file 2: '/oracle/oradata/trgt/undotbs01.dbf'</w:t>
      </w:r>
    </w:p>
    <w:p w:rsidR="005516C0" w:rsidRPr="005516C0" w:rsidRDefault="005516C0" w:rsidP="005516C0"/>
    <w:p w:rsidR="00E40415" w:rsidRDefault="00E40415" w:rsidP="00E40415">
      <w:pPr>
        <w:pStyle w:val="Heading4"/>
      </w:pPr>
      <w:bookmarkStart w:id="56" w:name="_Toc321914305"/>
      <w:r>
        <w:t>Datafile corrupt</w:t>
      </w:r>
      <w:bookmarkEnd w:id="56"/>
    </w:p>
    <w:p w:rsidR="00E40415" w:rsidRPr="002C2455" w:rsidRDefault="00E40415" w:rsidP="00E40415">
      <w:r>
        <w:t>Hiện tượng:</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SQL&gt; create table test (t_id number) tablespace test;</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create table test (t_id number) tablespace test</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ERROR at line 1:</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ORA-01658: unable to create INITIAL extent for segment in tablespace TEST</w:t>
      </w:r>
    </w:p>
    <w:p w:rsidR="00E40415" w:rsidRDefault="00E40415" w:rsidP="00E40415"/>
    <w:p w:rsidR="00E40415" w:rsidRDefault="00E40415" w:rsidP="00E40415">
      <w:r>
        <w:t>Khi datafile bị copprupt có thể recover datafile đó. Các bước thực hiện bao gồm:</w:t>
      </w:r>
    </w:p>
    <w:p w:rsidR="00E40415" w:rsidRDefault="00E40415" w:rsidP="00E40415">
      <w:pPr>
        <w:numPr>
          <w:ilvl w:val="0"/>
          <w:numId w:val="18"/>
        </w:numPr>
      </w:pPr>
      <w:r>
        <w:t>Offline datafile bị corrupt</w:t>
      </w:r>
    </w:p>
    <w:p w:rsidR="00E40415" w:rsidRDefault="00E40415" w:rsidP="00E40415">
      <w:pPr>
        <w:numPr>
          <w:ilvl w:val="0"/>
          <w:numId w:val="18"/>
        </w:numPr>
      </w:pPr>
      <w:r>
        <w:t>Restore &amp; recover datafile</w:t>
      </w:r>
    </w:p>
    <w:p w:rsidR="00E40415" w:rsidRPr="00993BF7" w:rsidRDefault="00E40415" w:rsidP="00E40415">
      <w:pPr>
        <w:numPr>
          <w:ilvl w:val="0"/>
          <w:numId w:val="18"/>
        </w:numPr>
      </w:pPr>
      <w:r>
        <w:t>Online datafile đã được recover</w:t>
      </w:r>
    </w:p>
    <w:p w:rsidR="00E40415" w:rsidRDefault="00E40415" w:rsidP="00E40415"/>
    <w:p w:rsidR="00E40415" w:rsidRPr="002C2455" w:rsidRDefault="00E40415" w:rsidP="00E40415">
      <w:r>
        <w:t>Offline datafile bị corrupt:</w:t>
      </w:r>
    </w:p>
    <w:p w:rsidR="00E4041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sqlplus /nolog</w:t>
      </w:r>
    </w:p>
    <w:p w:rsidR="00E4041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SQL&gt; conn /as sysdba</w:t>
      </w:r>
    </w:p>
    <w:p w:rsidR="00E40415" w:rsidRPr="00E74AF9"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SQL&gt; alter database datafile 17 offline;</w:t>
      </w:r>
    </w:p>
    <w:p w:rsidR="00E40415" w:rsidRPr="00E74AF9"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Database altered.</w:t>
      </w:r>
    </w:p>
    <w:p w:rsidR="00E4041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SQL&gt; exit</w:t>
      </w:r>
    </w:p>
    <w:p w:rsidR="00E40415" w:rsidRDefault="00E40415" w:rsidP="00E40415"/>
    <w:p w:rsidR="00E40415" w:rsidRDefault="00E40415" w:rsidP="00E40415">
      <w:r>
        <w:t>Restore &amp; recover datafile</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 rman target /</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Recovery Manager: Release 10.2.0.5.0 - Production on Tue Mar 27 17:25:38 2012</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Copyright (c) 1982, 2007, Oracle.  All rights reserved.</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 xml:space="preserve">connected to target database: </w:t>
      </w:r>
      <w:r>
        <w:rPr>
          <w:rFonts w:ascii="Courier New" w:hAnsi="Courier New" w:cs="Courier New"/>
          <w:color w:val="000000"/>
          <w:szCs w:val="20"/>
        </w:rPr>
        <w:t>BVLDB</w:t>
      </w:r>
      <w:r w:rsidRPr="002C2455">
        <w:rPr>
          <w:rFonts w:ascii="Courier New" w:hAnsi="Courier New" w:cs="Courier New"/>
          <w:color w:val="000000"/>
          <w:szCs w:val="20"/>
        </w:rPr>
        <w:t xml:space="preserve"> (DBID=1168308061)</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RMAN&gt; restore datafile 17;</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Starting restore at 27-MAR-12</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using channel ORA_DISK_1</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creating datafile fno=17 name=/u02/</w:t>
      </w:r>
      <w:r>
        <w:rPr>
          <w:rFonts w:ascii="Courier New" w:hAnsi="Courier New" w:cs="Courier New"/>
          <w:color w:val="000000"/>
          <w:szCs w:val="20"/>
        </w:rPr>
        <w:t>bvldb</w:t>
      </w:r>
      <w:r w:rsidRPr="002C2455">
        <w:rPr>
          <w:rFonts w:ascii="Courier New" w:hAnsi="Courier New" w:cs="Courier New"/>
          <w:color w:val="000000"/>
          <w:szCs w:val="20"/>
        </w:rPr>
        <w:t>/test.dbf</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restore not done; all files readonly, offline, or already restored</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Finished restore at 27-MAR-12</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RMAN&gt; recover datafile 17;</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Starting recover at 27-MAR-12</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using channel ORA_DISK_1</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starting media recovery</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media recovery complete, elapsed time: 00:00:01</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Finished recover at 27-MAR-12</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RMAN&gt; exit</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Recovery Manager complete.</w:t>
      </w:r>
    </w:p>
    <w:p w:rsidR="00E4041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sqlplus /nolog</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SQL&gt; conn / as sysdba</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SQL&gt; alter database datafile 17 online;</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Database altered.</w:t>
      </w:r>
    </w:p>
    <w:p w:rsidR="00E40415" w:rsidRDefault="00E40415" w:rsidP="00E40415"/>
    <w:p w:rsidR="00E40415" w:rsidRPr="002C2455" w:rsidRDefault="00E40415" w:rsidP="00E40415">
      <w:r w:rsidRPr="002C2455">
        <w:t>Test datafile</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SQL&gt; create table test (t_id number) tablespace test;</w:t>
      </w:r>
    </w:p>
    <w:p w:rsidR="00E40415" w:rsidRPr="002C245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40415" w:rsidRDefault="00E40415" w:rsidP="00E4041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Table created.</w:t>
      </w:r>
    </w:p>
    <w:p w:rsidR="00E40415" w:rsidRDefault="005516C0" w:rsidP="005516C0">
      <w:pPr>
        <w:pStyle w:val="Heading4"/>
      </w:pPr>
      <w:bookmarkStart w:id="57" w:name="_Toc321914306"/>
      <w:r>
        <w:t>Đầy tablespace</w:t>
      </w:r>
      <w:bookmarkEnd w:id="57"/>
    </w:p>
    <w:p w:rsidR="005516C0" w:rsidRDefault="005516C0" w:rsidP="005516C0">
      <w:r>
        <w:t>Hiện tượng:</w:t>
      </w:r>
    </w:p>
    <w:p w:rsidR="005516C0" w:rsidRDefault="005516C0" w:rsidP="005516C0">
      <w:r>
        <w:t xml:space="preserve">Có error </w:t>
      </w:r>
      <w:r w:rsidRPr="005516C0">
        <w:t>ORA-01653 trong alertlog</w:t>
      </w:r>
      <w:r>
        <w:t xml:space="preserve"> :</w:t>
      </w:r>
    </w:p>
    <w:p w:rsidR="005516C0" w:rsidRDefault="005516C0" w:rsidP="005516C0">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5516C0">
        <w:rPr>
          <w:rFonts w:ascii="Courier New" w:hAnsi="Courier New" w:cs="Courier New"/>
          <w:color w:val="000000"/>
          <w:szCs w:val="20"/>
        </w:rPr>
        <w:t xml:space="preserve">ORA-01653: unable to extend table </w:t>
      </w:r>
      <w:r>
        <w:rPr>
          <w:rFonts w:ascii="Courier New" w:hAnsi="Courier New" w:cs="Courier New"/>
          <w:color w:val="000000"/>
          <w:szCs w:val="20"/>
        </w:rPr>
        <w:t>xxx</w:t>
      </w:r>
      <w:r w:rsidRPr="005516C0">
        <w:rPr>
          <w:rFonts w:ascii="Courier New" w:hAnsi="Courier New" w:cs="Courier New"/>
          <w:color w:val="000000"/>
          <w:szCs w:val="20"/>
        </w:rPr>
        <w:t>.</w:t>
      </w:r>
      <w:r>
        <w:rPr>
          <w:rFonts w:ascii="Courier New" w:hAnsi="Courier New" w:cs="Courier New"/>
          <w:color w:val="000000"/>
          <w:szCs w:val="20"/>
        </w:rPr>
        <w:t>xxx by xxx</w:t>
      </w:r>
      <w:r w:rsidRPr="005516C0">
        <w:rPr>
          <w:rFonts w:ascii="Courier New" w:hAnsi="Courier New" w:cs="Courier New"/>
          <w:color w:val="000000"/>
          <w:szCs w:val="20"/>
        </w:rPr>
        <w:t xml:space="preserve"> in tablespace </w:t>
      </w:r>
      <w:r>
        <w:rPr>
          <w:rFonts w:ascii="Courier New" w:hAnsi="Courier New" w:cs="Courier New"/>
          <w:color w:val="000000"/>
          <w:szCs w:val="20"/>
        </w:rPr>
        <w:t>xxx</w:t>
      </w:r>
    </w:p>
    <w:p w:rsidR="005516C0" w:rsidRPr="005516C0" w:rsidRDefault="005516C0" w:rsidP="005516C0"/>
    <w:p w:rsidR="005516C0" w:rsidRDefault="005516C0" w:rsidP="005516C0">
      <w:r>
        <w:t>Cách khắc phục:</w:t>
      </w:r>
    </w:p>
    <w:p w:rsidR="005516C0" w:rsidRDefault="005516C0" w:rsidP="005516C0">
      <w:r>
        <w:t>Add thêm disk vào diskgroup hoặc add thêm datafile cho tablespace. Nếu diskgroup đầy thì add thêm disk cho disk group, nếu không add thêm datafile cho tablespace.</w:t>
      </w:r>
    </w:p>
    <w:p w:rsidR="005516C0" w:rsidRDefault="005516C0" w:rsidP="005516C0"/>
    <w:p w:rsidR="005516C0" w:rsidRDefault="005516C0" w:rsidP="005516C0">
      <w:pPr>
        <w:numPr>
          <w:ilvl w:val="0"/>
          <w:numId w:val="23"/>
        </w:numPr>
        <w:ind w:left="540" w:hanging="270"/>
      </w:pPr>
      <w:r>
        <w:t>Add thêm disk cho diskgroup:</w:t>
      </w:r>
    </w:p>
    <w:p w:rsidR="005516C0" w:rsidRDefault="005516C0" w:rsidP="005516C0">
      <w:r>
        <w:t>Kiểm tra diskgroup</w:t>
      </w:r>
    </w:p>
    <w:p w:rsidR="005516C0" w:rsidRDefault="005516C0" w:rsidP="005516C0">
      <w:r>
        <w:t>Login vào 1 trong 2 máy chủ db với user grid.</w:t>
      </w:r>
    </w:p>
    <w:p w:rsidR="005516C0" w:rsidRDefault="005516C0" w:rsidP="005516C0">
      <w:r>
        <w:t>Thực hiện các lệnh sau</w:t>
      </w:r>
    </w:p>
    <w:p w:rsidR="005516C0" w:rsidRDefault="005516C0" w:rsidP="005516C0">
      <w:pPr>
        <w:pStyle w:val="Code"/>
        <w:ind w:firstLine="0"/>
      </w:pPr>
      <w:r>
        <w:t>$ sqlplus /nolog</w:t>
      </w:r>
    </w:p>
    <w:p w:rsidR="005516C0" w:rsidRDefault="005516C0" w:rsidP="005516C0">
      <w:pPr>
        <w:pStyle w:val="Code"/>
        <w:ind w:firstLine="0"/>
      </w:pPr>
      <w:r>
        <w:t>SQL&gt; conn / as sysasm</w:t>
      </w:r>
    </w:p>
    <w:p w:rsidR="005516C0" w:rsidRDefault="005516C0" w:rsidP="005516C0">
      <w:pPr>
        <w:pStyle w:val="Code"/>
        <w:ind w:firstLine="0"/>
      </w:pPr>
      <w:r>
        <w:t>SQL&gt; select NAME, 100-(FREE_MB/TOTAL_MB)*100 PCT_USED from V$ASM_DISKGROUP;</w:t>
      </w:r>
    </w:p>
    <w:p w:rsidR="005516C0" w:rsidRDefault="005516C0" w:rsidP="005516C0">
      <w:pPr>
        <w:pStyle w:val="Code"/>
        <w:ind w:firstLine="0"/>
      </w:pPr>
    </w:p>
    <w:p w:rsidR="005516C0" w:rsidRDefault="005516C0" w:rsidP="005516C0">
      <w:pPr>
        <w:pStyle w:val="Code"/>
        <w:ind w:firstLine="0"/>
      </w:pPr>
      <w:r>
        <w:t>NAME                             PCT_USED</w:t>
      </w:r>
    </w:p>
    <w:p w:rsidR="005516C0" w:rsidRDefault="005516C0" w:rsidP="005516C0">
      <w:pPr>
        <w:pStyle w:val="Code"/>
        <w:ind w:firstLine="0"/>
      </w:pPr>
      <w:r>
        <w:t>------------------------------ ----------</w:t>
      </w:r>
    </w:p>
    <w:p w:rsidR="005516C0" w:rsidRDefault="005516C0" w:rsidP="005516C0">
      <w:pPr>
        <w:pStyle w:val="Code"/>
        <w:ind w:firstLine="0"/>
      </w:pPr>
      <w:r>
        <w:t>ARCH                           46.6054688</w:t>
      </w:r>
    </w:p>
    <w:p w:rsidR="005516C0" w:rsidRPr="00F02A58" w:rsidRDefault="005516C0" w:rsidP="005516C0">
      <w:pPr>
        <w:pStyle w:val="Code"/>
        <w:ind w:firstLine="0"/>
        <w:rPr>
          <w:lang w:val="en-US"/>
        </w:rPr>
      </w:pPr>
      <w:r w:rsidRPr="00F02A58">
        <w:rPr>
          <w:highlight w:val="yellow"/>
        </w:rPr>
        <w:t xml:space="preserve">DG01                           </w:t>
      </w:r>
      <w:r w:rsidR="00F02A58">
        <w:rPr>
          <w:highlight w:val="yellow"/>
          <w:lang w:val="en-US"/>
        </w:rPr>
        <w:t xml:space="preserve">       </w:t>
      </w:r>
      <w:r w:rsidR="00F02A58" w:rsidRPr="00F02A58">
        <w:rPr>
          <w:highlight w:val="yellow"/>
          <w:lang w:val="en-US"/>
        </w:rPr>
        <w:t>100</w:t>
      </w:r>
    </w:p>
    <w:p w:rsidR="005516C0" w:rsidRDefault="005516C0" w:rsidP="005516C0">
      <w:pPr>
        <w:pStyle w:val="Code"/>
        <w:ind w:firstLine="0"/>
      </w:pPr>
      <w:r>
        <w:t>DG02                           58.5366587</w:t>
      </w:r>
    </w:p>
    <w:p w:rsidR="005516C0" w:rsidRDefault="005516C0" w:rsidP="005516C0">
      <w:pPr>
        <w:pStyle w:val="Code"/>
        <w:ind w:firstLine="0"/>
      </w:pPr>
      <w:r>
        <w:t>DG03                           57.3707933</w:t>
      </w:r>
    </w:p>
    <w:p w:rsidR="005516C0" w:rsidRDefault="005516C0" w:rsidP="005516C0">
      <w:pPr>
        <w:pStyle w:val="Code"/>
        <w:ind w:firstLine="0"/>
      </w:pPr>
      <w:r>
        <w:t>DG04                           56.6030649</w:t>
      </w:r>
    </w:p>
    <w:p w:rsidR="005516C0" w:rsidRDefault="005516C0" w:rsidP="005516C0">
      <w:pPr>
        <w:pStyle w:val="Code"/>
        <w:ind w:firstLine="0"/>
      </w:pPr>
      <w:r>
        <w:t>DG05                           51.0817308</w:t>
      </w:r>
    </w:p>
    <w:p w:rsidR="005516C0" w:rsidRDefault="005516C0" w:rsidP="005516C0">
      <w:pPr>
        <w:pStyle w:val="Code"/>
        <w:ind w:firstLine="0"/>
      </w:pPr>
      <w:r>
        <w:t>DG06                           51.6466346</w:t>
      </w:r>
    </w:p>
    <w:p w:rsidR="005516C0" w:rsidRDefault="005516C0" w:rsidP="005516C0">
      <w:pPr>
        <w:pStyle w:val="Code"/>
        <w:ind w:firstLine="0"/>
      </w:pPr>
      <w:r>
        <w:t>DG07                           58.7439904</w:t>
      </w:r>
    </w:p>
    <w:p w:rsidR="005516C0" w:rsidRDefault="005516C0" w:rsidP="005516C0">
      <w:pPr>
        <w:pStyle w:val="Code"/>
        <w:ind w:firstLine="0"/>
      </w:pPr>
      <w:r>
        <w:t>DG08                           73.0919471</w:t>
      </w:r>
    </w:p>
    <w:p w:rsidR="005516C0" w:rsidRDefault="005516C0" w:rsidP="005516C0">
      <w:pPr>
        <w:pStyle w:val="Code"/>
        <w:ind w:firstLine="0"/>
      </w:pPr>
      <w:r>
        <w:t>DG09                           49.3434495</w:t>
      </w:r>
    </w:p>
    <w:p w:rsidR="005516C0" w:rsidRDefault="005516C0" w:rsidP="005516C0">
      <w:pPr>
        <w:pStyle w:val="Code"/>
        <w:ind w:firstLine="0"/>
      </w:pPr>
      <w:r>
        <w:t>DG10                           62.9507212</w:t>
      </w:r>
    </w:p>
    <w:p w:rsidR="005516C0" w:rsidRDefault="005516C0" w:rsidP="005516C0">
      <w:pPr>
        <w:pStyle w:val="Code"/>
        <w:ind w:firstLine="0"/>
      </w:pPr>
      <w:r>
        <w:t>SYSTEM                         34.0534856</w:t>
      </w:r>
    </w:p>
    <w:p w:rsidR="005516C0" w:rsidRDefault="005516C0" w:rsidP="005516C0"/>
    <w:p w:rsidR="005516C0" w:rsidRDefault="005516C0" w:rsidP="005516C0"/>
    <w:p w:rsidR="005516C0" w:rsidRDefault="00F02A58" w:rsidP="00F02A58">
      <w:pPr>
        <w:ind w:firstLine="360"/>
      </w:pPr>
      <w:r>
        <w:t>Add thêm disk cho diskgroup đã sử dụng 100%, ví dụ như DG01 theo hướng dẫn trong mục 4.3.3.</w:t>
      </w:r>
    </w:p>
    <w:p w:rsidR="00F02A58" w:rsidRDefault="00F02A58" w:rsidP="00F02A58">
      <w:pPr>
        <w:numPr>
          <w:ilvl w:val="0"/>
          <w:numId w:val="23"/>
        </w:numPr>
        <w:ind w:left="540" w:hanging="270"/>
      </w:pPr>
      <w:r>
        <w:t>Add thêm datafile cho tablespace</w:t>
      </w:r>
    </w:p>
    <w:p w:rsidR="00F02A58" w:rsidRDefault="00F02A58" w:rsidP="00F02A58">
      <w:r>
        <w:t>Kiểm tra dung lượng sử dụng của tablespace, ví dụ bvg01_data:</w:t>
      </w:r>
    </w:p>
    <w:p w:rsidR="00F02A58" w:rsidRDefault="00F02A58" w:rsidP="00F02A58">
      <w:r>
        <w:t>Login với user oracle trên 1 trong 2 máy database:</w:t>
      </w:r>
    </w:p>
    <w:p w:rsidR="00F02A58" w:rsidRDefault="00F02A58" w:rsidP="00F02A58"/>
    <w:p w:rsidR="00F02A58" w:rsidRDefault="00F02A58" w:rsidP="00F02A58">
      <w:pPr>
        <w:pStyle w:val="Code"/>
        <w:ind w:firstLine="0"/>
        <w:rPr>
          <w:lang w:val="en-US"/>
        </w:rPr>
      </w:pPr>
      <w:r>
        <w:rPr>
          <w:lang w:val="en-US"/>
        </w:rPr>
        <w:t>$ sqlplus /nolog</w:t>
      </w:r>
    </w:p>
    <w:p w:rsidR="00F02A58" w:rsidRDefault="00F02A58" w:rsidP="00F02A58">
      <w:pPr>
        <w:pStyle w:val="Code"/>
        <w:ind w:firstLine="0"/>
        <w:rPr>
          <w:lang w:val="en-US"/>
        </w:rPr>
      </w:pPr>
      <w:r>
        <w:rPr>
          <w:lang w:val="en-US"/>
        </w:rPr>
        <w:t>SQL&gt; conn /as sysdba</w:t>
      </w:r>
    </w:p>
    <w:p w:rsidR="00F02A58" w:rsidRDefault="00F02A58" w:rsidP="00F02A58">
      <w:pPr>
        <w:pStyle w:val="Code"/>
        <w:ind w:firstLine="0"/>
      </w:pPr>
      <w:r>
        <w:t>SQL&gt; select     a.TABLESPACE_NAME,</w:t>
      </w:r>
    </w:p>
    <w:p w:rsidR="00F02A58" w:rsidRDefault="00F02A58" w:rsidP="00F02A58">
      <w:pPr>
        <w:pStyle w:val="Code"/>
        <w:ind w:firstLine="0"/>
      </w:pPr>
      <w:r>
        <w:t xml:space="preserve">  2     a.BYTES bytes_used,</w:t>
      </w:r>
    </w:p>
    <w:p w:rsidR="00F02A58" w:rsidRDefault="00F02A58" w:rsidP="00F02A58">
      <w:pPr>
        <w:pStyle w:val="Code"/>
        <w:ind w:firstLine="0"/>
      </w:pPr>
      <w:r>
        <w:t xml:space="preserve">  3     b.BYTES bytes_free,</w:t>
      </w:r>
    </w:p>
    <w:p w:rsidR="00F02A58" w:rsidRDefault="00F02A58" w:rsidP="00F02A58">
      <w:pPr>
        <w:pStyle w:val="Code"/>
        <w:ind w:firstLine="0"/>
      </w:pPr>
      <w:r>
        <w:t xml:space="preserve">  4     b.largest,</w:t>
      </w:r>
    </w:p>
    <w:p w:rsidR="00F02A58" w:rsidRDefault="00F02A58" w:rsidP="00F02A58">
      <w:pPr>
        <w:pStyle w:val="Code"/>
        <w:ind w:firstLine="0"/>
      </w:pPr>
      <w:r>
        <w:t xml:space="preserve">  5     round(((a.BYTES-b.BYTES)/a.BYTES)*100,2) percent_used</w:t>
      </w:r>
    </w:p>
    <w:p w:rsidR="00F02A58" w:rsidRDefault="00F02A58" w:rsidP="00F02A58">
      <w:pPr>
        <w:pStyle w:val="Code"/>
        <w:ind w:firstLine="0"/>
      </w:pPr>
      <w:r>
        <w:t xml:space="preserve">  6  from       </w:t>
      </w:r>
    </w:p>
    <w:p w:rsidR="00F02A58" w:rsidRDefault="00F02A58" w:rsidP="00F02A58">
      <w:pPr>
        <w:pStyle w:val="Code"/>
        <w:ind w:firstLine="0"/>
      </w:pPr>
      <w:r>
        <w:t xml:space="preserve">  7     (</w:t>
      </w:r>
    </w:p>
    <w:p w:rsidR="00F02A58" w:rsidRDefault="00F02A58" w:rsidP="00F02A58">
      <w:pPr>
        <w:pStyle w:val="Code"/>
        <w:ind w:firstLine="0"/>
      </w:pPr>
      <w:r>
        <w:t xml:space="preserve">  8             select  TABLESPACE_NAME,</w:t>
      </w:r>
    </w:p>
    <w:p w:rsidR="00F02A58" w:rsidRDefault="00F02A58" w:rsidP="00F02A58">
      <w:pPr>
        <w:pStyle w:val="Code"/>
        <w:ind w:firstLine="0"/>
      </w:pPr>
      <w:r>
        <w:t xml:space="preserve">  9                     sum(BYTES) BYTES </w:t>
      </w:r>
    </w:p>
    <w:p w:rsidR="00F02A58" w:rsidRDefault="00F02A58" w:rsidP="00F02A58">
      <w:pPr>
        <w:pStyle w:val="Code"/>
        <w:ind w:firstLine="0"/>
      </w:pPr>
      <w:r>
        <w:t xml:space="preserve"> 10             from    dba_data_files </w:t>
      </w:r>
    </w:p>
    <w:p w:rsidR="00F02A58" w:rsidRDefault="00F02A58" w:rsidP="00F02A58">
      <w:pPr>
        <w:pStyle w:val="Code"/>
        <w:ind w:firstLine="0"/>
      </w:pPr>
      <w:r>
        <w:t xml:space="preserve"> 11             group   by TABLESPACE_NAME</w:t>
      </w:r>
    </w:p>
    <w:p w:rsidR="00F02A58" w:rsidRDefault="00F02A58" w:rsidP="00F02A58">
      <w:pPr>
        <w:pStyle w:val="Code"/>
        <w:ind w:firstLine="0"/>
      </w:pPr>
      <w:r>
        <w:t xml:space="preserve"> 12     )</w:t>
      </w:r>
    </w:p>
    <w:p w:rsidR="00F02A58" w:rsidRDefault="00F02A58" w:rsidP="00F02A58">
      <w:pPr>
        <w:pStyle w:val="Code"/>
        <w:ind w:firstLine="0"/>
      </w:pPr>
      <w:r>
        <w:t xml:space="preserve"> 13     a,</w:t>
      </w:r>
    </w:p>
    <w:p w:rsidR="00F02A58" w:rsidRDefault="00F02A58" w:rsidP="00F02A58">
      <w:pPr>
        <w:pStyle w:val="Code"/>
        <w:ind w:firstLine="0"/>
      </w:pPr>
      <w:r>
        <w:t xml:space="preserve"> 14     (</w:t>
      </w:r>
    </w:p>
    <w:p w:rsidR="00F02A58" w:rsidRDefault="00F02A58" w:rsidP="00F02A58">
      <w:pPr>
        <w:pStyle w:val="Code"/>
        <w:ind w:firstLine="0"/>
      </w:pPr>
      <w:r>
        <w:t xml:space="preserve"> 15             select  TABLESPACE_NAME,</w:t>
      </w:r>
    </w:p>
    <w:p w:rsidR="00F02A58" w:rsidRDefault="00F02A58" w:rsidP="00F02A58">
      <w:pPr>
        <w:pStyle w:val="Code"/>
        <w:ind w:firstLine="0"/>
      </w:pPr>
      <w:r>
        <w:t xml:space="preserve"> 16                     sum(BYTES) BYTES ,</w:t>
      </w:r>
    </w:p>
    <w:p w:rsidR="00F02A58" w:rsidRDefault="00F02A58" w:rsidP="00F02A58">
      <w:pPr>
        <w:pStyle w:val="Code"/>
        <w:ind w:firstLine="0"/>
      </w:pPr>
      <w:r>
        <w:t xml:space="preserve"> 17                     max(BYTES) largest </w:t>
      </w:r>
    </w:p>
    <w:p w:rsidR="00F02A58" w:rsidRDefault="00F02A58" w:rsidP="00F02A58">
      <w:pPr>
        <w:pStyle w:val="Code"/>
        <w:ind w:firstLine="0"/>
      </w:pPr>
      <w:r>
        <w:t xml:space="preserve"> 18             from    dba_free_space </w:t>
      </w:r>
    </w:p>
    <w:p w:rsidR="00F02A58" w:rsidRDefault="00F02A58" w:rsidP="00F02A58">
      <w:pPr>
        <w:pStyle w:val="Code"/>
        <w:ind w:firstLine="0"/>
      </w:pPr>
      <w:r>
        <w:t xml:space="preserve"> 19             group   by TABLESPACE_NAME</w:t>
      </w:r>
    </w:p>
    <w:p w:rsidR="00F02A58" w:rsidRDefault="00F02A58" w:rsidP="00F02A58">
      <w:pPr>
        <w:pStyle w:val="Code"/>
        <w:ind w:firstLine="0"/>
      </w:pPr>
      <w:r>
        <w:t xml:space="preserve"> 20     )</w:t>
      </w:r>
    </w:p>
    <w:p w:rsidR="00F02A58" w:rsidRDefault="00F02A58" w:rsidP="00F02A58">
      <w:pPr>
        <w:pStyle w:val="Code"/>
        <w:ind w:firstLine="0"/>
      </w:pPr>
      <w:r>
        <w:t xml:space="preserve"> 21     b</w:t>
      </w:r>
    </w:p>
    <w:p w:rsidR="00F02A58" w:rsidRDefault="00F02A58" w:rsidP="00F02A58">
      <w:pPr>
        <w:pStyle w:val="Code"/>
        <w:ind w:firstLine="0"/>
      </w:pPr>
      <w:r>
        <w:t xml:space="preserve"> 22  where      a.TABLESPACE_NAME=b.TABLESPACE_NAME</w:t>
      </w:r>
    </w:p>
    <w:p w:rsidR="00F02A58" w:rsidRDefault="00F02A58" w:rsidP="00F02A58">
      <w:pPr>
        <w:pStyle w:val="Code"/>
        <w:ind w:firstLine="0"/>
      </w:pPr>
      <w:r>
        <w:t xml:space="preserve"> 23  and a.TABLESPACE_NAME='BVG01_DATA'</w:t>
      </w:r>
    </w:p>
    <w:p w:rsidR="00F02A58" w:rsidRDefault="00F02A58" w:rsidP="00F02A58">
      <w:pPr>
        <w:pStyle w:val="Code"/>
        <w:ind w:firstLine="0"/>
      </w:pPr>
      <w:r>
        <w:t xml:space="preserve"> 24  order      by ((a.BYTES-b.BYTES)/a.BYTES) desc</w:t>
      </w:r>
    </w:p>
    <w:p w:rsidR="00F02A58" w:rsidRDefault="00F02A58" w:rsidP="00F02A58">
      <w:pPr>
        <w:pStyle w:val="Code"/>
        <w:ind w:firstLine="0"/>
      </w:pPr>
      <w:r>
        <w:t xml:space="preserve"> 25  ;</w:t>
      </w:r>
    </w:p>
    <w:p w:rsidR="00F02A58" w:rsidRDefault="00F02A58" w:rsidP="00F02A58">
      <w:pPr>
        <w:pStyle w:val="Code"/>
        <w:ind w:firstLine="0"/>
      </w:pPr>
    </w:p>
    <w:p w:rsidR="00F02A58" w:rsidRDefault="00F02A58" w:rsidP="00F02A58">
      <w:pPr>
        <w:pStyle w:val="Code"/>
        <w:ind w:firstLine="0"/>
      </w:pPr>
      <w:r>
        <w:t>TABLESPACE_NAME                BYTES_USED BYTES_FREE    LARGEST PERCENT_USED</w:t>
      </w:r>
    </w:p>
    <w:p w:rsidR="00F02A58" w:rsidRDefault="00F02A58" w:rsidP="00F02A58">
      <w:pPr>
        <w:pStyle w:val="Code"/>
        <w:ind w:firstLine="0"/>
      </w:pPr>
      <w:r>
        <w:t>------------------------------ ---------- ---------- ---------- ------------</w:t>
      </w:r>
    </w:p>
    <w:p w:rsidR="00F02A58" w:rsidRPr="00F02A58" w:rsidRDefault="00F02A58" w:rsidP="00F02A58">
      <w:pPr>
        <w:pStyle w:val="Code"/>
        <w:ind w:firstLine="0"/>
        <w:rPr>
          <w:lang w:val="en-US"/>
        </w:rPr>
      </w:pPr>
      <w:r w:rsidRPr="00F02A58">
        <w:rPr>
          <w:highlight w:val="yellow"/>
        </w:rPr>
        <w:t xml:space="preserve">BVG01_DATA                     1.4386E+10 1474756608  232783872        </w:t>
      </w:r>
      <w:r w:rsidRPr="00F02A58">
        <w:rPr>
          <w:highlight w:val="yellow"/>
          <w:lang w:val="en-US"/>
        </w:rPr>
        <w:t xml:space="preserve">  100</w:t>
      </w:r>
    </w:p>
    <w:p w:rsidR="00F02A58" w:rsidRDefault="00F02A58" w:rsidP="00F02A58">
      <w:pPr>
        <w:ind w:left="270" w:firstLine="90"/>
      </w:pPr>
    </w:p>
    <w:p w:rsidR="00F02A58" w:rsidRDefault="00F02A58" w:rsidP="00F02A58">
      <w:pPr>
        <w:ind w:left="270" w:firstLine="90"/>
      </w:pPr>
      <w:r>
        <w:t>Add thêm datafile cho tablespace :</w:t>
      </w:r>
    </w:p>
    <w:p w:rsidR="00F02A58" w:rsidRDefault="00F02A58" w:rsidP="00F02A58">
      <w:pPr>
        <w:pStyle w:val="Code"/>
        <w:ind w:firstLine="0"/>
      </w:pPr>
      <w:r>
        <w:t>SQL&gt; alter tablespace bvg01_data add datafile '+DG01/bvldb/bvg01_data_05.dbf’ size 100M autoextend on next 100M;</w:t>
      </w:r>
    </w:p>
    <w:p w:rsidR="00F02A58" w:rsidRPr="00F02A58" w:rsidRDefault="00F02A58" w:rsidP="00F02A58">
      <w:pPr>
        <w:pStyle w:val="Code"/>
        <w:ind w:firstLine="0"/>
        <w:sectPr w:rsidR="00F02A58" w:rsidRPr="00F02A58" w:rsidSect="00D527F3">
          <w:headerReference w:type="even" r:id="rId19"/>
          <w:headerReference w:type="default" r:id="rId20"/>
          <w:footerReference w:type="default" r:id="rId21"/>
          <w:pgSz w:w="11907" w:h="16840" w:code="9"/>
          <w:pgMar w:top="1411" w:right="1138" w:bottom="1411" w:left="1699" w:header="720" w:footer="418" w:gutter="0"/>
          <w:cols w:space="720"/>
          <w:docGrid w:linePitch="360"/>
        </w:sectPr>
      </w:pPr>
    </w:p>
    <w:p w:rsidR="009D325D" w:rsidRDefault="009D325D" w:rsidP="009D325D">
      <w:pPr>
        <w:pStyle w:val="Heading2"/>
        <w:rPr>
          <w:lang w:val="en-US"/>
        </w:rPr>
      </w:pPr>
      <w:bookmarkStart w:id="58" w:name="_Toc321914307"/>
      <w:r>
        <w:t>Daily checklist</w:t>
      </w:r>
      <w:bookmarkEnd w:id="58"/>
    </w:p>
    <w:tbl>
      <w:tblPr>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296"/>
        <w:gridCol w:w="8084"/>
        <w:gridCol w:w="2040"/>
        <w:gridCol w:w="1350"/>
      </w:tblGrid>
      <w:tr w:rsidR="00832A18" w:rsidRPr="005017BF" w:rsidTr="008D066A">
        <w:trPr>
          <w:trHeight w:val="710"/>
        </w:trPr>
        <w:tc>
          <w:tcPr>
            <w:tcW w:w="648" w:type="dxa"/>
            <w:shd w:val="clear" w:color="auto" w:fill="99CCFF"/>
            <w:vAlign w:val="center"/>
          </w:tcPr>
          <w:p w:rsidR="00832A18" w:rsidRPr="005017BF" w:rsidRDefault="005017BF" w:rsidP="005017BF">
            <w:pPr>
              <w:ind w:firstLine="0"/>
              <w:jc w:val="center"/>
              <w:rPr>
                <w:b/>
              </w:rPr>
            </w:pPr>
            <w:r w:rsidRPr="005017BF">
              <w:rPr>
                <w:b/>
              </w:rPr>
              <w:t>STT</w:t>
            </w:r>
          </w:p>
        </w:tc>
        <w:tc>
          <w:tcPr>
            <w:tcW w:w="2296" w:type="dxa"/>
            <w:shd w:val="clear" w:color="auto" w:fill="99CCFF"/>
            <w:vAlign w:val="center"/>
          </w:tcPr>
          <w:p w:rsidR="00832A18" w:rsidRPr="005017BF" w:rsidRDefault="00832A18" w:rsidP="004B40AC">
            <w:pPr>
              <w:rPr>
                <w:b/>
              </w:rPr>
            </w:pPr>
            <w:r w:rsidRPr="005017BF">
              <w:rPr>
                <w:b/>
              </w:rPr>
              <w:t>Hạng mục</w:t>
            </w:r>
          </w:p>
        </w:tc>
        <w:tc>
          <w:tcPr>
            <w:tcW w:w="8084" w:type="dxa"/>
            <w:shd w:val="clear" w:color="auto" w:fill="99CCFF"/>
            <w:vAlign w:val="center"/>
          </w:tcPr>
          <w:p w:rsidR="00832A18" w:rsidRPr="005017BF" w:rsidRDefault="00832A18" w:rsidP="004B40AC">
            <w:pPr>
              <w:rPr>
                <w:b/>
              </w:rPr>
            </w:pPr>
            <w:r w:rsidRPr="005017BF">
              <w:rPr>
                <w:b/>
              </w:rPr>
              <w:t>Cách thức kiểm tra</w:t>
            </w:r>
          </w:p>
        </w:tc>
        <w:tc>
          <w:tcPr>
            <w:tcW w:w="2040" w:type="dxa"/>
            <w:shd w:val="clear" w:color="auto" w:fill="99CCFF"/>
            <w:vAlign w:val="center"/>
          </w:tcPr>
          <w:p w:rsidR="00832A18" w:rsidRPr="005017BF" w:rsidRDefault="00832A18" w:rsidP="005017BF">
            <w:pPr>
              <w:ind w:firstLine="0"/>
              <w:rPr>
                <w:b/>
              </w:rPr>
            </w:pPr>
            <w:r w:rsidRPr="005017BF">
              <w:rPr>
                <w:b/>
              </w:rPr>
              <w:t>Kết quả yêu cầu</w:t>
            </w:r>
          </w:p>
        </w:tc>
        <w:tc>
          <w:tcPr>
            <w:tcW w:w="1350" w:type="dxa"/>
            <w:shd w:val="clear" w:color="auto" w:fill="99CCFF"/>
            <w:vAlign w:val="center"/>
          </w:tcPr>
          <w:p w:rsidR="00832A18" w:rsidRPr="005017BF" w:rsidRDefault="00832A18" w:rsidP="005017BF">
            <w:pPr>
              <w:ind w:firstLine="12"/>
              <w:rPr>
                <w:b/>
              </w:rPr>
            </w:pPr>
            <w:r w:rsidRPr="005017BF">
              <w:rPr>
                <w:b/>
              </w:rPr>
              <w:t>Kết quả</w:t>
            </w:r>
          </w:p>
        </w:tc>
      </w:tr>
      <w:tr w:rsidR="00832A18" w:rsidRPr="009356C4" w:rsidTr="008D066A">
        <w:trPr>
          <w:trHeight w:val="1610"/>
        </w:trPr>
        <w:tc>
          <w:tcPr>
            <w:tcW w:w="648" w:type="dxa"/>
            <w:vAlign w:val="center"/>
          </w:tcPr>
          <w:p w:rsidR="00832A18" w:rsidRPr="005017BF" w:rsidRDefault="00832A18" w:rsidP="005017BF">
            <w:pPr>
              <w:ind w:firstLine="0"/>
              <w:jc w:val="center"/>
              <w:rPr>
                <w:b/>
              </w:rPr>
            </w:pPr>
            <w:r w:rsidRPr="005017BF">
              <w:rPr>
                <w:b/>
              </w:rPr>
              <w:t>1</w:t>
            </w:r>
          </w:p>
        </w:tc>
        <w:tc>
          <w:tcPr>
            <w:tcW w:w="2296" w:type="dxa"/>
            <w:vAlign w:val="center"/>
          </w:tcPr>
          <w:p w:rsidR="00832A18" w:rsidRPr="009356C4" w:rsidRDefault="00832A18" w:rsidP="005017BF">
            <w:pPr>
              <w:ind w:firstLine="0"/>
            </w:pPr>
            <w:r w:rsidRPr="009356C4">
              <w:t xml:space="preserve">Kiểm tra các tiến trình của </w:t>
            </w:r>
            <w:r>
              <w:t>Oracle CRS deamon trên hai máy bvldb01 và bvldb0</w:t>
            </w:r>
            <w:r w:rsidRPr="009356C4">
              <w:t xml:space="preserve">2 </w:t>
            </w:r>
          </w:p>
        </w:tc>
        <w:tc>
          <w:tcPr>
            <w:tcW w:w="8084" w:type="dxa"/>
            <w:tcBorders>
              <w:bottom w:val="single" w:sz="4" w:space="0" w:color="auto"/>
            </w:tcBorders>
            <w:vAlign w:val="center"/>
          </w:tcPr>
          <w:p w:rsidR="00832A18" w:rsidRDefault="00832A18" w:rsidP="004B40AC">
            <w:r w:rsidRPr="009356C4">
              <w:t xml:space="preserve">Đăng nhập bằng user </w:t>
            </w:r>
            <w:r>
              <w:t>grid vào 1 trong 2 máy chủ DB</w:t>
            </w:r>
          </w:p>
          <w:p w:rsidR="005017BF" w:rsidRDefault="00832A18" w:rsidP="004B40AC">
            <w:r>
              <w:t>Chạy câu lệnh sau để hiển thị tiến trình</w:t>
            </w:r>
            <w:r w:rsidR="005017BF">
              <w:t>:</w:t>
            </w:r>
            <w:r>
              <w:t xml:space="preserve"> </w:t>
            </w:r>
          </w:p>
          <w:p w:rsidR="00832A18" w:rsidRDefault="005017BF" w:rsidP="004B40AC">
            <w:r>
              <w:t xml:space="preserve">$ </w:t>
            </w:r>
            <w:r w:rsidR="00832A18">
              <w:t>crsctl check cluster -all</w:t>
            </w:r>
          </w:p>
          <w:p w:rsidR="00832A18" w:rsidRPr="009356C4" w:rsidRDefault="00832A18" w:rsidP="004B40AC"/>
          <w:p w:rsidR="00832A18" w:rsidRDefault="00832A18" w:rsidP="00832A18">
            <w:pPr>
              <w:pStyle w:val="Code"/>
              <w:ind w:firstLine="0"/>
            </w:pPr>
            <w:r>
              <w:t>&lt;grid@bvldb01:/home/grid&gt;$ crsctl check cluster -all</w:t>
            </w:r>
          </w:p>
          <w:p w:rsidR="00832A18" w:rsidRDefault="00832A18" w:rsidP="00832A18">
            <w:pPr>
              <w:pStyle w:val="Code"/>
              <w:ind w:firstLine="0"/>
            </w:pPr>
            <w:r>
              <w:t>**************************************************************</w:t>
            </w:r>
          </w:p>
          <w:p w:rsidR="00832A18" w:rsidRDefault="00832A18" w:rsidP="00832A18">
            <w:pPr>
              <w:pStyle w:val="Code"/>
              <w:ind w:firstLine="0"/>
            </w:pPr>
            <w:r>
              <w:t>bvldb01:</w:t>
            </w:r>
          </w:p>
          <w:p w:rsidR="00832A18" w:rsidRDefault="00832A18" w:rsidP="00832A18">
            <w:pPr>
              <w:pStyle w:val="Code"/>
              <w:ind w:firstLine="0"/>
            </w:pPr>
            <w:r>
              <w:t>CRS-4537: Cluster Ready Services is online</w:t>
            </w:r>
          </w:p>
          <w:p w:rsidR="00832A18" w:rsidRDefault="00832A18" w:rsidP="00832A18">
            <w:pPr>
              <w:pStyle w:val="Code"/>
              <w:ind w:firstLine="0"/>
            </w:pPr>
            <w:r>
              <w:t>CRS-4529: Cluster Synchronization Services is online</w:t>
            </w:r>
          </w:p>
          <w:p w:rsidR="00832A18" w:rsidRDefault="00832A18" w:rsidP="00832A18">
            <w:pPr>
              <w:pStyle w:val="Code"/>
              <w:ind w:firstLine="0"/>
            </w:pPr>
            <w:r>
              <w:t>CRS-4533: Event Manager is online</w:t>
            </w:r>
          </w:p>
          <w:p w:rsidR="00832A18" w:rsidRDefault="00832A18" w:rsidP="00832A18">
            <w:pPr>
              <w:pStyle w:val="Code"/>
              <w:ind w:firstLine="0"/>
            </w:pPr>
            <w:r>
              <w:t>**************************************************************</w:t>
            </w:r>
          </w:p>
          <w:p w:rsidR="00832A18" w:rsidRDefault="00832A18" w:rsidP="00832A18">
            <w:pPr>
              <w:pStyle w:val="Code"/>
              <w:ind w:firstLine="0"/>
            </w:pPr>
            <w:r>
              <w:t>bvldb02:</w:t>
            </w:r>
          </w:p>
          <w:p w:rsidR="00832A18" w:rsidRDefault="00832A18" w:rsidP="00832A18">
            <w:pPr>
              <w:pStyle w:val="Code"/>
              <w:ind w:firstLine="0"/>
            </w:pPr>
            <w:r>
              <w:t>CRS-4537: Cluster Ready Services is online</w:t>
            </w:r>
          </w:p>
          <w:p w:rsidR="00832A18" w:rsidRDefault="00832A18" w:rsidP="00832A18">
            <w:pPr>
              <w:pStyle w:val="Code"/>
              <w:ind w:firstLine="0"/>
            </w:pPr>
            <w:r>
              <w:t>CRS-4529: Cluster Synchronization Services is online</w:t>
            </w:r>
          </w:p>
          <w:p w:rsidR="00832A18" w:rsidRDefault="00832A18" w:rsidP="00832A18">
            <w:pPr>
              <w:pStyle w:val="Code"/>
              <w:ind w:firstLine="0"/>
            </w:pPr>
            <w:r>
              <w:t>CRS-4533: Event Manager is online</w:t>
            </w:r>
          </w:p>
          <w:p w:rsidR="00832A18" w:rsidRDefault="00832A18" w:rsidP="00832A18">
            <w:pPr>
              <w:pStyle w:val="Code"/>
              <w:ind w:firstLine="0"/>
              <w:rPr>
                <w:lang w:val="en-US"/>
              </w:rPr>
            </w:pPr>
            <w:r>
              <w:t>**************************************************************</w:t>
            </w:r>
          </w:p>
          <w:p w:rsidR="00832A18" w:rsidRPr="0055482B" w:rsidRDefault="00832A18" w:rsidP="004B40AC">
            <w:pPr>
              <w:rPr>
                <w:lang w:val="pt-BR"/>
              </w:rPr>
            </w:pPr>
          </w:p>
          <w:p w:rsidR="00832A18" w:rsidRPr="0055482B" w:rsidRDefault="00832A18" w:rsidP="004B40AC">
            <w:pPr>
              <w:rPr>
                <w:lang w:val="pt-BR"/>
              </w:rPr>
            </w:pPr>
          </w:p>
        </w:tc>
        <w:tc>
          <w:tcPr>
            <w:tcW w:w="2040" w:type="dxa"/>
            <w:vAlign w:val="center"/>
          </w:tcPr>
          <w:p w:rsidR="00832A18" w:rsidRPr="0055482B" w:rsidRDefault="00832A18" w:rsidP="004B40AC">
            <w:pPr>
              <w:rPr>
                <w:lang w:val="pt-BR"/>
              </w:rPr>
            </w:pPr>
            <w:r w:rsidRPr="0055482B">
              <w:rPr>
                <w:lang w:val="pt-BR"/>
              </w:rPr>
              <w:t>Oracle database đang hoạt động bình thường các tiến trình đã được bật</w:t>
            </w:r>
          </w:p>
        </w:tc>
        <w:tc>
          <w:tcPr>
            <w:tcW w:w="1350" w:type="dxa"/>
            <w:vAlign w:val="center"/>
          </w:tcPr>
          <w:p w:rsidR="00832A18" w:rsidRDefault="00832A18" w:rsidP="005017BF">
            <w:pPr>
              <w:ind w:firstLine="12"/>
              <w:rPr>
                <w:rFonts w:cs="Arial"/>
              </w:rPr>
            </w:pPr>
            <w:r w:rsidRPr="0055482B">
              <w:rPr>
                <w:rFonts w:cs="Arial"/>
              </w:rPr>
              <w:t></w:t>
            </w:r>
            <w:r w:rsidR="005017BF">
              <w:rPr>
                <w:rFonts w:cs="Arial"/>
              </w:rPr>
              <w:t xml:space="preserve"> Đạt</w:t>
            </w:r>
          </w:p>
          <w:p w:rsidR="005017BF" w:rsidRPr="009356C4" w:rsidRDefault="005017BF" w:rsidP="005017BF">
            <w:pPr>
              <w:ind w:firstLine="12"/>
            </w:pPr>
            <w:r w:rsidRPr="0055482B">
              <w:rPr>
                <w:rFonts w:cs="Arial"/>
              </w:rPr>
              <w:t></w:t>
            </w:r>
            <w:r>
              <w:rPr>
                <w:rFonts w:cs="Arial"/>
              </w:rPr>
              <w:t xml:space="preserve"> Không đạt</w:t>
            </w:r>
          </w:p>
        </w:tc>
      </w:tr>
      <w:tr w:rsidR="00832A18" w:rsidRPr="009356C4" w:rsidTr="008D066A">
        <w:trPr>
          <w:trHeight w:val="1070"/>
        </w:trPr>
        <w:tc>
          <w:tcPr>
            <w:tcW w:w="648" w:type="dxa"/>
            <w:vAlign w:val="center"/>
          </w:tcPr>
          <w:p w:rsidR="00832A18" w:rsidRPr="005017BF" w:rsidRDefault="00832A18" w:rsidP="005017BF">
            <w:pPr>
              <w:ind w:firstLine="0"/>
              <w:jc w:val="center"/>
              <w:rPr>
                <w:b/>
              </w:rPr>
            </w:pPr>
            <w:r w:rsidRPr="005017BF">
              <w:rPr>
                <w:b/>
              </w:rPr>
              <w:t>2</w:t>
            </w:r>
          </w:p>
        </w:tc>
        <w:tc>
          <w:tcPr>
            <w:tcW w:w="2296" w:type="dxa"/>
            <w:tcBorders>
              <w:right w:val="single" w:sz="4" w:space="0" w:color="auto"/>
            </w:tcBorders>
            <w:vAlign w:val="center"/>
          </w:tcPr>
          <w:p w:rsidR="00832A18" w:rsidRPr="0080640B" w:rsidRDefault="00832A18" w:rsidP="005017BF">
            <w:pPr>
              <w:ind w:firstLine="0"/>
            </w:pPr>
            <w:r w:rsidRPr="0080640B">
              <w:t>Kiểm tra</w:t>
            </w:r>
            <w:r>
              <w:t xml:space="preserve"> trạng thái CRS reource trên bvldb0</w:t>
            </w:r>
            <w:r w:rsidRPr="0080640B">
              <w:t xml:space="preserve">1 và </w:t>
            </w:r>
            <w:r>
              <w:t>bvldb0</w:t>
            </w:r>
            <w:r w:rsidRPr="0080640B">
              <w:t>2</w:t>
            </w:r>
          </w:p>
        </w:tc>
        <w:tc>
          <w:tcPr>
            <w:tcW w:w="8084" w:type="dxa"/>
            <w:tcBorders>
              <w:top w:val="single" w:sz="4" w:space="0" w:color="auto"/>
              <w:left w:val="single" w:sz="4" w:space="0" w:color="auto"/>
              <w:bottom w:val="single" w:sz="4" w:space="0" w:color="auto"/>
              <w:right w:val="single" w:sz="4" w:space="0" w:color="auto"/>
            </w:tcBorders>
            <w:vAlign w:val="center"/>
          </w:tcPr>
          <w:p w:rsidR="00832A18" w:rsidRDefault="00832A18" w:rsidP="004B40AC">
            <w:r>
              <w:t>Đăng nhập vào 2 máy chủ DB với user oracle</w:t>
            </w:r>
          </w:p>
          <w:p w:rsidR="00832A18" w:rsidRPr="0080640B" w:rsidRDefault="00832A18" w:rsidP="004B40AC">
            <w:r>
              <w:t>Đối với máy chủ bvldb01 t</w:t>
            </w:r>
            <w:r w:rsidRPr="0080640B">
              <w:t>hực hiện lệnh kiểm tra trạng thái CRS resource:</w:t>
            </w:r>
          </w:p>
          <w:p w:rsidR="00832A18" w:rsidRPr="0055482B" w:rsidRDefault="00832A18" w:rsidP="004B40AC">
            <w:pPr>
              <w:rPr>
                <w:lang w:val="de-DE"/>
              </w:rPr>
            </w:pPr>
            <w:r>
              <w:rPr>
                <w:lang w:val="de-DE"/>
              </w:rPr>
              <w:t>$ crs_stat -</w:t>
            </w:r>
            <w:r w:rsidRPr="0055482B">
              <w:rPr>
                <w:lang w:val="de-DE"/>
              </w:rPr>
              <w:t>t</w:t>
            </w:r>
          </w:p>
          <w:p w:rsidR="00832A18" w:rsidRPr="00832A18" w:rsidRDefault="00832A18" w:rsidP="00832A18">
            <w:pPr>
              <w:pStyle w:val="Code"/>
              <w:ind w:firstLine="26"/>
            </w:pPr>
            <w:r w:rsidRPr="00832A18">
              <w:t>&lt;grid@bvldb01:/home/grid&gt;$ crs_stat -t</w:t>
            </w:r>
          </w:p>
          <w:p w:rsidR="00832A18" w:rsidRPr="00832A18" w:rsidRDefault="00832A18" w:rsidP="00832A18">
            <w:pPr>
              <w:pStyle w:val="Code"/>
              <w:ind w:firstLine="26"/>
            </w:pPr>
            <w:r w:rsidRPr="00832A18">
              <w:t xml:space="preserve">Name           Type           Target    State     Host        </w:t>
            </w:r>
          </w:p>
          <w:p w:rsidR="00832A18" w:rsidRPr="00832A18" w:rsidRDefault="00832A18" w:rsidP="00832A18">
            <w:pPr>
              <w:pStyle w:val="Code"/>
              <w:ind w:firstLine="26"/>
            </w:pPr>
            <w:r w:rsidRPr="00832A18">
              <w:t>------------------------------------------------------------</w:t>
            </w:r>
          </w:p>
          <w:p w:rsidR="00832A18" w:rsidRPr="00832A18" w:rsidRDefault="00832A18" w:rsidP="00832A18">
            <w:pPr>
              <w:pStyle w:val="Code"/>
              <w:ind w:firstLine="26"/>
            </w:pPr>
            <w:r w:rsidRPr="00832A18">
              <w:t xml:space="preserve">ora.ARCH.dg    ora....up.type ONLINE    ONLINE    bvldb01     </w:t>
            </w:r>
          </w:p>
          <w:p w:rsidR="00832A18" w:rsidRPr="00832A18" w:rsidRDefault="00832A18" w:rsidP="00832A18">
            <w:pPr>
              <w:pStyle w:val="Code"/>
              <w:ind w:firstLine="26"/>
            </w:pPr>
            <w:r w:rsidRPr="00832A18">
              <w:t xml:space="preserve">ora.DG01.dg    ora....up.type ONLINE    ONLINE    bvldb01     </w:t>
            </w:r>
          </w:p>
          <w:p w:rsidR="00832A18" w:rsidRPr="00832A18" w:rsidRDefault="00832A18" w:rsidP="00832A18">
            <w:pPr>
              <w:pStyle w:val="Code"/>
              <w:ind w:firstLine="26"/>
            </w:pPr>
            <w:r w:rsidRPr="00832A18">
              <w:t xml:space="preserve">ora.DG02.dg    ora....up.type ONLINE    ONLINE    bvldb01     </w:t>
            </w:r>
          </w:p>
          <w:p w:rsidR="00832A18" w:rsidRPr="00832A18" w:rsidRDefault="00832A18" w:rsidP="00832A18">
            <w:pPr>
              <w:pStyle w:val="Code"/>
              <w:ind w:firstLine="26"/>
            </w:pPr>
            <w:r w:rsidRPr="00832A18">
              <w:t xml:space="preserve">ora.DG03.dg    ora....up.type ONLINE    ONLINE    bvldb01     </w:t>
            </w:r>
          </w:p>
          <w:p w:rsidR="00832A18" w:rsidRPr="00832A18" w:rsidRDefault="00832A18" w:rsidP="00832A18">
            <w:pPr>
              <w:pStyle w:val="Code"/>
              <w:ind w:firstLine="26"/>
            </w:pPr>
            <w:r w:rsidRPr="00832A18">
              <w:t xml:space="preserve">ora.DG04.dg    ora....up.type ONLINE    ONLINE    bvldb01     </w:t>
            </w:r>
          </w:p>
          <w:p w:rsidR="00832A18" w:rsidRPr="00832A18" w:rsidRDefault="00832A18" w:rsidP="00832A18">
            <w:pPr>
              <w:pStyle w:val="Code"/>
              <w:ind w:firstLine="26"/>
            </w:pPr>
            <w:r w:rsidRPr="00832A18">
              <w:t xml:space="preserve">ora.DG05.dg    ora....up.type ONLINE    ONLINE    bvldb01     </w:t>
            </w:r>
          </w:p>
          <w:p w:rsidR="00832A18" w:rsidRPr="00832A18" w:rsidRDefault="00832A18" w:rsidP="00832A18">
            <w:pPr>
              <w:pStyle w:val="Code"/>
              <w:ind w:firstLine="26"/>
            </w:pPr>
            <w:r w:rsidRPr="00832A18">
              <w:t xml:space="preserve">ora.DG06.dg    ora....up.type ONLINE    ONLINE    bvldb01     </w:t>
            </w:r>
          </w:p>
          <w:p w:rsidR="00832A18" w:rsidRPr="00832A18" w:rsidRDefault="00832A18" w:rsidP="00832A18">
            <w:pPr>
              <w:pStyle w:val="Code"/>
              <w:ind w:firstLine="26"/>
            </w:pPr>
            <w:r w:rsidRPr="00832A18">
              <w:t xml:space="preserve">ora.DG07.dg    ora....up.type ONLINE    ONLINE    bvldb01     </w:t>
            </w:r>
          </w:p>
          <w:p w:rsidR="00832A18" w:rsidRPr="00832A18" w:rsidRDefault="00832A18" w:rsidP="00832A18">
            <w:pPr>
              <w:pStyle w:val="Code"/>
              <w:ind w:firstLine="26"/>
            </w:pPr>
            <w:r w:rsidRPr="00832A18">
              <w:t xml:space="preserve">ora.DG08.dg    ora....up.type ONLINE    ONLINE    bvldb01     </w:t>
            </w:r>
          </w:p>
          <w:p w:rsidR="00832A18" w:rsidRPr="00832A18" w:rsidRDefault="00832A18" w:rsidP="00832A18">
            <w:pPr>
              <w:pStyle w:val="Code"/>
              <w:ind w:firstLine="26"/>
            </w:pPr>
            <w:r w:rsidRPr="00832A18">
              <w:t xml:space="preserve">ora.DG09.dg    ora....up.type ONLINE    ONLINE    bvldb01     </w:t>
            </w:r>
          </w:p>
          <w:p w:rsidR="00832A18" w:rsidRPr="00832A18" w:rsidRDefault="00832A18" w:rsidP="00832A18">
            <w:pPr>
              <w:pStyle w:val="Code"/>
              <w:ind w:firstLine="26"/>
            </w:pPr>
            <w:r w:rsidRPr="00832A18">
              <w:t xml:space="preserve">ora.DG10.dg    ora....up.type ONLINE    ONLINE    bvldb01     </w:t>
            </w:r>
          </w:p>
          <w:p w:rsidR="00832A18" w:rsidRPr="00832A18" w:rsidRDefault="00832A18" w:rsidP="00832A18">
            <w:pPr>
              <w:pStyle w:val="Code"/>
              <w:ind w:firstLine="26"/>
            </w:pPr>
            <w:r w:rsidRPr="00832A18">
              <w:t xml:space="preserve">ora....ER.lsnr ora....er.type ONLINE    ONLINE    bvldb01     </w:t>
            </w:r>
          </w:p>
          <w:p w:rsidR="00832A18" w:rsidRPr="00832A18" w:rsidRDefault="00832A18" w:rsidP="00832A18">
            <w:pPr>
              <w:pStyle w:val="Code"/>
              <w:ind w:firstLine="26"/>
            </w:pPr>
            <w:r w:rsidRPr="00832A18">
              <w:t xml:space="preserve">ora....N1.lsnr ora....er.type ONLINE    ONLINE    bvldb02     </w:t>
            </w:r>
          </w:p>
          <w:p w:rsidR="00832A18" w:rsidRPr="00832A18" w:rsidRDefault="00832A18" w:rsidP="00832A18">
            <w:pPr>
              <w:pStyle w:val="Code"/>
              <w:ind w:firstLine="26"/>
            </w:pPr>
            <w:r w:rsidRPr="00832A18">
              <w:t xml:space="preserve">ora.SYSTEM.dg  ora....up.type ONLINE    ONLINE    bvldb01     </w:t>
            </w:r>
          </w:p>
          <w:p w:rsidR="00832A18" w:rsidRPr="00832A18" w:rsidRDefault="00832A18" w:rsidP="00832A18">
            <w:pPr>
              <w:pStyle w:val="Code"/>
              <w:ind w:firstLine="26"/>
            </w:pPr>
            <w:r w:rsidRPr="00832A18">
              <w:t xml:space="preserve">ora.asm        ora.asm.type   ONLINE    ONLINE    bvldb01     </w:t>
            </w:r>
          </w:p>
          <w:p w:rsidR="00832A18" w:rsidRPr="00832A18" w:rsidRDefault="00832A18" w:rsidP="00832A18">
            <w:pPr>
              <w:pStyle w:val="Code"/>
              <w:ind w:firstLine="26"/>
            </w:pPr>
            <w:r w:rsidRPr="00832A18">
              <w:t xml:space="preserve">ora....b1.inst application    ONLINE    ONLINE    bvldb01     </w:t>
            </w:r>
          </w:p>
          <w:p w:rsidR="00832A18" w:rsidRPr="00832A18" w:rsidRDefault="00832A18" w:rsidP="00832A18">
            <w:pPr>
              <w:pStyle w:val="Code"/>
              <w:ind w:firstLine="26"/>
            </w:pPr>
            <w:r w:rsidRPr="00832A18">
              <w:t xml:space="preserve">ora....b2.inst application    ONLINE    ONLINE    bvldb02     </w:t>
            </w:r>
          </w:p>
          <w:p w:rsidR="00832A18" w:rsidRPr="00832A18" w:rsidRDefault="00832A18" w:rsidP="00832A18">
            <w:pPr>
              <w:pStyle w:val="Code"/>
              <w:ind w:firstLine="26"/>
            </w:pPr>
            <w:r w:rsidRPr="00832A18">
              <w:t xml:space="preserve">ora.bvldb.db   application    ONLINE    ONLINE    bvldb01     </w:t>
            </w:r>
          </w:p>
          <w:p w:rsidR="00832A18" w:rsidRPr="00832A18" w:rsidRDefault="00832A18" w:rsidP="00832A18">
            <w:pPr>
              <w:pStyle w:val="Code"/>
              <w:ind w:firstLine="26"/>
            </w:pPr>
            <w:r w:rsidRPr="00832A18">
              <w:t xml:space="preserve">ora....SM1.asm application    ONLINE    ONLINE    bvldb01     </w:t>
            </w:r>
          </w:p>
          <w:p w:rsidR="00832A18" w:rsidRPr="00832A18" w:rsidRDefault="00832A18" w:rsidP="00832A18">
            <w:pPr>
              <w:pStyle w:val="Code"/>
              <w:ind w:firstLine="26"/>
            </w:pPr>
            <w:r w:rsidRPr="00832A18">
              <w:t xml:space="preserve">ora....01.lsnr application    ONLINE    ONLINE    bvldb01     </w:t>
            </w:r>
          </w:p>
          <w:p w:rsidR="00832A18" w:rsidRPr="00832A18" w:rsidRDefault="00832A18" w:rsidP="00832A18">
            <w:pPr>
              <w:pStyle w:val="Code"/>
              <w:ind w:firstLine="26"/>
            </w:pPr>
            <w:r w:rsidRPr="00832A18">
              <w:rPr>
                <w:highlight w:val="yellow"/>
              </w:rPr>
              <w:t>ora....b01.gsd application    OFFLINE   OFFLINE</w:t>
            </w:r>
            <w:r w:rsidRPr="00832A18">
              <w:t xml:space="preserve">               </w:t>
            </w:r>
          </w:p>
          <w:p w:rsidR="00832A18" w:rsidRPr="00832A18" w:rsidRDefault="00832A18" w:rsidP="00832A18">
            <w:pPr>
              <w:pStyle w:val="Code"/>
              <w:ind w:firstLine="26"/>
            </w:pPr>
            <w:r w:rsidRPr="00832A18">
              <w:t xml:space="preserve">ora....b01.ons application    ONLINE    ONLINE    bvldb01     </w:t>
            </w:r>
          </w:p>
          <w:p w:rsidR="00832A18" w:rsidRPr="00832A18" w:rsidRDefault="00832A18" w:rsidP="00832A18">
            <w:pPr>
              <w:pStyle w:val="Code"/>
              <w:ind w:firstLine="26"/>
            </w:pPr>
            <w:r w:rsidRPr="00832A18">
              <w:t xml:space="preserve">ora....b01.vip ora....t1.type ONLINE    ONLINE    bvldb01     </w:t>
            </w:r>
          </w:p>
          <w:p w:rsidR="00832A18" w:rsidRPr="00832A18" w:rsidRDefault="00832A18" w:rsidP="00832A18">
            <w:pPr>
              <w:pStyle w:val="Code"/>
              <w:ind w:firstLine="26"/>
            </w:pPr>
            <w:r w:rsidRPr="00832A18">
              <w:t xml:space="preserve">ora....SM2.asm application    ONLINE    ONLINE    bvldb02     </w:t>
            </w:r>
          </w:p>
          <w:p w:rsidR="00832A18" w:rsidRPr="00832A18" w:rsidRDefault="00832A18" w:rsidP="00832A18">
            <w:pPr>
              <w:pStyle w:val="Code"/>
              <w:ind w:firstLine="26"/>
            </w:pPr>
            <w:r w:rsidRPr="00832A18">
              <w:t xml:space="preserve">ora....02.lsnr application    ONLINE    ONLINE    bvldb02     </w:t>
            </w:r>
          </w:p>
          <w:p w:rsidR="00832A18" w:rsidRPr="00832A18" w:rsidRDefault="00832A18" w:rsidP="00832A18">
            <w:pPr>
              <w:pStyle w:val="Code"/>
              <w:ind w:firstLine="26"/>
            </w:pPr>
            <w:r w:rsidRPr="00832A18">
              <w:rPr>
                <w:highlight w:val="yellow"/>
              </w:rPr>
              <w:t>ora....b02.gsd application    OFFLINE   OFFLINE</w:t>
            </w:r>
            <w:r w:rsidRPr="00832A18">
              <w:t xml:space="preserve">               </w:t>
            </w:r>
          </w:p>
          <w:p w:rsidR="00832A18" w:rsidRPr="00832A18" w:rsidRDefault="00832A18" w:rsidP="00832A18">
            <w:pPr>
              <w:pStyle w:val="Code"/>
              <w:ind w:firstLine="26"/>
            </w:pPr>
            <w:r w:rsidRPr="00832A18">
              <w:t xml:space="preserve">ora....b02.ons application    ONLINE    ONLINE    bvldb02     </w:t>
            </w:r>
          </w:p>
          <w:p w:rsidR="00832A18" w:rsidRPr="00832A18" w:rsidRDefault="00832A18" w:rsidP="00832A18">
            <w:pPr>
              <w:pStyle w:val="Code"/>
              <w:ind w:firstLine="26"/>
            </w:pPr>
            <w:r w:rsidRPr="00832A18">
              <w:t xml:space="preserve">ora....b02.vip ora....t1.type ONLINE    ONLINE    bvldb02     </w:t>
            </w:r>
          </w:p>
          <w:p w:rsidR="00832A18" w:rsidRPr="00832A18" w:rsidRDefault="00832A18" w:rsidP="00832A18">
            <w:pPr>
              <w:pStyle w:val="Code"/>
              <w:ind w:firstLine="26"/>
            </w:pPr>
            <w:r w:rsidRPr="00832A18">
              <w:t xml:space="preserve">ora.cvu        ora.cvu.type   ONLINE    ONLINE    bvldb02     </w:t>
            </w:r>
          </w:p>
          <w:p w:rsidR="00832A18" w:rsidRPr="00832A18" w:rsidRDefault="00832A18" w:rsidP="00832A18">
            <w:pPr>
              <w:pStyle w:val="Code"/>
              <w:ind w:firstLine="26"/>
            </w:pPr>
            <w:r w:rsidRPr="00832A18">
              <w:rPr>
                <w:highlight w:val="yellow"/>
              </w:rPr>
              <w:t>ora.gsd        ora.gsd.type   OFFLINE   OFFLINE</w:t>
            </w:r>
            <w:r w:rsidRPr="00832A18">
              <w:t xml:space="preserve">               </w:t>
            </w:r>
          </w:p>
          <w:p w:rsidR="00832A18" w:rsidRPr="00832A18" w:rsidRDefault="00832A18" w:rsidP="00832A18">
            <w:pPr>
              <w:pStyle w:val="Code"/>
              <w:ind w:firstLine="26"/>
            </w:pPr>
            <w:r w:rsidRPr="00832A18">
              <w:t xml:space="preserve">ora....network ora....rk.type ONLINE    ONLINE    bvldb01     </w:t>
            </w:r>
          </w:p>
          <w:p w:rsidR="00832A18" w:rsidRPr="00832A18" w:rsidRDefault="00832A18" w:rsidP="00832A18">
            <w:pPr>
              <w:pStyle w:val="Code"/>
              <w:ind w:firstLine="26"/>
            </w:pPr>
            <w:r w:rsidRPr="00832A18">
              <w:rPr>
                <w:highlight w:val="yellow"/>
              </w:rPr>
              <w:t>ora.oc4j       ora.oc4j.type  OFFLINE   OFFLINE</w:t>
            </w:r>
            <w:r w:rsidRPr="00832A18">
              <w:t xml:space="preserve">               </w:t>
            </w:r>
          </w:p>
          <w:p w:rsidR="00832A18" w:rsidRPr="00832A18" w:rsidRDefault="00832A18" w:rsidP="00832A18">
            <w:pPr>
              <w:pStyle w:val="Code"/>
              <w:ind w:firstLine="26"/>
            </w:pPr>
            <w:r w:rsidRPr="00832A18">
              <w:t xml:space="preserve">ora.ons        ora.ons.type   ONLINE    ONLINE    bvldb01     </w:t>
            </w:r>
          </w:p>
          <w:p w:rsidR="00832A18" w:rsidRPr="00832A18" w:rsidRDefault="00832A18" w:rsidP="00832A18">
            <w:pPr>
              <w:pStyle w:val="Code"/>
              <w:ind w:firstLine="26"/>
            </w:pPr>
            <w:r w:rsidRPr="00832A18">
              <w:t xml:space="preserve">ora.scan1.vip  ora....ip.type ONLINE    ONLINE    bvldb02     </w:t>
            </w:r>
          </w:p>
          <w:p w:rsidR="00832A18" w:rsidRDefault="00832A18" w:rsidP="004B40AC">
            <w:pPr>
              <w:rPr>
                <w:lang w:val="de-DE"/>
              </w:rPr>
            </w:pPr>
          </w:p>
          <w:p w:rsidR="00832A18" w:rsidRPr="0055482B" w:rsidRDefault="00832A18" w:rsidP="004B40AC">
            <w:pPr>
              <w:rPr>
                <w:lang w:val="de-DE"/>
              </w:rPr>
            </w:pPr>
            <w:r>
              <w:rPr>
                <w:lang w:val="de-DE"/>
              </w:rPr>
              <w:t>Đối với máy chủ bvldb0</w:t>
            </w:r>
            <w:r w:rsidRPr="0055482B">
              <w:rPr>
                <w:lang w:val="de-DE"/>
              </w:rPr>
              <w:t xml:space="preserve">2 thực hiện lệnh kiểm tra trạng thái CRS resource: </w:t>
            </w:r>
          </w:p>
          <w:p w:rsidR="00832A18" w:rsidRPr="0055482B" w:rsidRDefault="00832A18" w:rsidP="004B40AC">
            <w:pPr>
              <w:rPr>
                <w:lang w:val="de-DE"/>
              </w:rPr>
            </w:pPr>
            <w:r>
              <w:rPr>
                <w:lang w:val="de-DE"/>
              </w:rPr>
              <w:t>$</w:t>
            </w:r>
            <w:r w:rsidRPr="0055482B">
              <w:rPr>
                <w:lang w:val="de-DE"/>
              </w:rPr>
              <w:t xml:space="preserve"> crs_stat </w:t>
            </w:r>
            <w:r>
              <w:rPr>
                <w:lang w:val="de-DE"/>
              </w:rPr>
              <w:t>-</w:t>
            </w:r>
            <w:r w:rsidRPr="0055482B">
              <w:rPr>
                <w:lang w:val="de-DE"/>
              </w:rPr>
              <w:t>t</w:t>
            </w:r>
          </w:p>
          <w:p w:rsidR="00832A18" w:rsidRPr="00832A18" w:rsidRDefault="00832A18" w:rsidP="00832A18">
            <w:pPr>
              <w:pStyle w:val="Code"/>
              <w:ind w:firstLine="0"/>
            </w:pPr>
            <w:r w:rsidRPr="00832A18">
              <w:t>&lt;grid@bvldb01:/home/grid&gt;$ crs_stat -t</w:t>
            </w:r>
          </w:p>
          <w:p w:rsidR="00832A18" w:rsidRPr="00832A18" w:rsidRDefault="00832A18" w:rsidP="00832A18">
            <w:pPr>
              <w:pStyle w:val="Code"/>
              <w:ind w:firstLine="0"/>
            </w:pPr>
            <w:r w:rsidRPr="00832A18">
              <w:t xml:space="preserve">Name           Type           Target    State     Host        </w:t>
            </w:r>
          </w:p>
          <w:p w:rsidR="00832A18" w:rsidRPr="00832A18" w:rsidRDefault="00832A18" w:rsidP="00832A18">
            <w:pPr>
              <w:pStyle w:val="Code"/>
              <w:ind w:firstLine="0"/>
            </w:pPr>
            <w:r w:rsidRPr="00832A18">
              <w:t>------------------------------------------------------------</w:t>
            </w:r>
          </w:p>
          <w:p w:rsidR="00832A18" w:rsidRPr="00832A18" w:rsidRDefault="00832A18" w:rsidP="00832A18">
            <w:pPr>
              <w:pStyle w:val="Code"/>
              <w:ind w:firstLine="0"/>
            </w:pPr>
            <w:r w:rsidRPr="00832A18">
              <w:t xml:space="preserve">ora.ARCH.dg    ora....up.type ONLINE    ONLINE    bvldb01     </w:t>
            </w:r>
          </w:p>
          <w:p w:rsidR="00832A18" w:rsidRPr="00832A18" w:rsidRDefault="00832A18" w:rsidP="00832A18">
            <w:pPr>
              <w:pStyle w:val="Code"/>
              <w:ind w:firstLine="0"/>
            </w:pPr>
            <w:r w:rsidRPr="00832A18">
              <w:t xml:space="preserve">ora.DG01.dg    ora....up.type ONLINE    ONLINE    bvldb01     </w:t>
            </w:r>
          </w:p>
          <w:p w:rsidR="00832A18" w:rsidRPr="00832A18" w:rsidRDefault="00832A18" w:rsidP="00832A18">
            <w:pPr>
              <w:pStyle w:val="Code"/>
              <w:ind w:firstLine="0"/>
            </w:pPr>
            <w:r w:rsidRPr="00832A18">
              <w:t xml:space="preserve">ora.DG02.dg    ora....up.type ONLINE    ONLINE    bvldb01     </w:t>
            </w:r>
          </w:p>
          <w:p w:rsidR="00832A18" w:rsidRPr="00832A18" w:rsidRDefault="00832A18" w:rsidP="00832A18">
            <w:pPr>
              <w:pStyle w:val="Code"/>
              <w:ind w:firstLine="0"/>
            </w:pPr>
            <w:r w:rsidRPr="00832A18">
              <w:t xml:space="preserve">ora.DG03.dg    ora....up.type ONLINE    ONLINE    bvldb01     </w:t>
            </w:r>
          </w:p>
          <w:p w:rsidR="00832A18" w:rsidRPr="00832A18" w:rsidRDefault="00832A18" w:rsidP="00832A18">
            <w:pPr>
              <w:pStyle w:val="Code"/>
              <w:ind w:firstLine="0"/>
            </w:pPr>
            <w:r w:rsidRPr="00832A18">
              <w:t xml:space="preserve">ora.DG04.dg    ora....up.type ONLINE    ONLINE    bvldb01     </w:t>
            </w:r>
          </w:p>
          <w:p w:rsidR="00832A18" w:rsidRPr="00832A18" w:rsidRDefault="00832A18" w:rsidP="00832A18">
            <w:pPr>
              <w:pStyle w:val="Code"/>
              <w:ind w:firstLine="0"/>
            </w:pPr>
            <w:r w:rsidRPr="00832A18">
              <w:t xml:space="preserve">ora.DG05.dg    ora....up.type ONLINE    ONLINE    bvldb01     </w:t>
            </w:r>
          </w:p>
          <w:p w:rsidR="00832A18" w:rsidRPr="00832A18" w:rsidRDefault="00832A18" w:rsidP="00832A18">
            <w:pPr>
              <w:pStyle w:val="Code"/>
              <w:ind w:firstLine="0"/>
            </w:pPr>
            <w:r w:rsidRPr="00832A18">
              <w:t xml:space="preserve">ora.DG06.dg    ora....up.type ONLINE    ONLINE    bvldb01     </w:t>
            </w:r>
          </w:p>
          <w:p w:rsidR="00832A18" w:rsidRPr="00832A18" w:rsidRDefault="00832A18" w:rsidP="00832A18">
            <w:pPr>
              <w:pStyle w:val="Code"/>
              <w:ind w:firstLine="0"/>
            </w:pPr>
            <w:r w:rsidRPr="00832A18">
              <w:t xml:space="preserve">ora.DG07.dg    ora....up.type ONLINE    ONLINE    bvldb01     </w:t>
            </w:r>
          </w:p>
          <w:p w:rsidR="00832A18" w:rsidRPr="00832A18" w:rsidRDefault="00832A18" w:rsidP="00832A18">
            <w:pPr>
              <w:pStyle w:val="Code"/>
              <w:ind w:firstLine="0"/>
            </w:pPr>
            <w:r w:rsidRPr="00832A18">
              <w:t xml:space="preserve">ora.DG08.dg    ora....up.type ONLINE    ONLINE    bvldb01     </w:t>
            </w:r>
          </w:p>
          <w:p w:rsidR="00832A18" w:rsidRPr="00832A18" w:rsidRDefault="00832A18" w:rsidP="00832A18">
            <w:pPr>
              <w:pStyle w:val="Code"/>
              <w:ind w:firstLine="0"/>
            </w:pPr>
            <w:r w:rsidRPr="00832A18">
              <w:t xml:space="preserve">ora.DG09.dg    ora....up.type ONLINE    ONLINE    bvldb01     </w:t>
            </w:r>
          </w:p>
          <w:p w:rsidR="00832A18" w:rsidRPr="00832A18" w:rsidRDefault="00832A18" w:rsidP="00832A18">
            <w:pPr>
              <w:pStyle w:val="Code"/>
              <w:ind w:firstLine="0"/>
            </w:pPr>
            <w:r w:rsidRPr="00832A18">
              <w:t xml:space="preserve">ora.DG10.dg    ora....up.type ONLINE    ONLINE    bvldb01     </w:t>
            </w:r>
          </w:p>
          <w:p w:rsidR="00832A18" w:rsidRPr="00832A18" w:rsidRDefault="00832A18" w:rsidP="00832A18">
            <w:pPr>
              <w:pStyle w:val="Code"/>
              <w:ind w:firstLine="0"/>
            </w:pPr>
            <w:r w:rsidRPr="00832A18">
              <w:t xml:space="preserve">ora....ER.lsnr ora....er.type ONLINE    ONLINE    bvldb01     </w:t>
            </w:r>
          </w:p>
          <w:p w:rsidR="00832A18" w:rsidRPr="00832A18" w:rsidRDefault="00832A18" w:rsidP="00832A18">
            <w:pPr>
              <w:pStyle w:val="Code"/>
              <w:ind w:firstLine="0"/>
            </w:pPr>
            <w:r w:rsidRPr="00832A18">
              <w:t xml:space="preserve">ora....N1.lsnr ora....er.type ONLINE    ONLINE    bvldb02     </w:t>
            </w:r>
          </w:p>
          <w:p w:rsidR="00832A18" w:rsidRPr="00832A18" w:rsidRDefault="00832A18" w:rsidP="00832A18">
            <w:pPr>
              <w:pStyle w:val="Code"/>
              <w:ind w:firstLine="0"/>
            </w:pPr>
            <w:r w:rsidRPr="00832A18">
              <w:t xml:space="preserve">ora.SYSTEM.dg  ora....up.type ONLINE    ONLINE    bvldb01     </w:t>
            </w:r>
          </w:p>
          <w:p w:rsidR="00832A18" w:rsidRPr="00832A18" w:rsidRDefault="00832A18" w:rsidP="00832A18">
            <w:pPr>
              <w:pStyle w:val="Code"/>
              <w:ind w:firstLine="0"/>
            </w:pPr>
            <w:r w:rsidRPr="00832A18">
              <w:t xml:space="preserve">ora.asm        ora.asm.type   ONLINE    ONLINE    bvldb01     </w:t>
            </w:r>
          </w:p>
          <w:p w:rsidR="00832A18" w:rsidRPr="00832A18" w:rsidRDefault="00832A18" w:rsidP="00832A18">
            <w:pPr>
              <w:pStyle w:val="Code"/>
              <w:ind w:firstLine="0"/>
            </w:pPr>
            <w:r w:rsidRPr="00832A18">
              <w:t xml:space="preserve">ora....b1.inst application    ONLINE    ONLINE    bvldb01     </w:t>
            </w:r>
          </w:p>
          <w:p w:rsidR="00832A18" w:rsidRPr="00832A18" w:rsidRDefault="00832A18" w:rsidP="00832A18">
            <w:pPr>
              <w:pStyle w:val="Code"/>
              <w:ind w:firstLine="0"/>
            </w:pPr>
            <w:r w:rsidRPr="00832A18">
              <w:t xml:space="preserve">ora....b2.inst application    ONLINE    ONLINE    bvldb02     </w:t>
            </w:r>
          </w:p>
          <w:p w:rsidR="00832A18" w:rsidRPr="00832A18" w:rsidRDefault="00832A18" w:rsidP="00832A18">
            <w:pPr>
              <w:pStyle w:val="Code"/>
              <w:ind w:firstLine="0"/>
            </w:pPr>
            <w:r w:rsidRPr="00832A18">
              <w:t xml:space="preserve">ora.bvldb.db   application    ONLINE    ONLINE    bvldb01     </w:t>
            </w:r>
          </w:p>
          <w:p w:rsidR="00832A18" w:rsidRPr="00832A18" w:rsidRDefault="00832A18" w:rsidP="00832A18">
            <w:pPr>
              <w:pStyle w:val="Code"/>
              <w:ind w:firstLine="0"/>
            </w:pPr>
            <w:r w:rsidRPr="00832A18">
              <w:t xml:space="preserve">ora....SM1.asm application    ONLINE    ONLINE    bvldb01     </w:t>
            </w:r>
          </w:p>
          <w:p w:rsidR="00832A18" w:rsidRPr="00832A18" w:rsidRDefault="00832A18" w:rsidP="00832A18">
            <w:pPr>
              <w:pStyle w:val="Code"/>
              <w:ind w:firstLine="0"/>
            </w:pPr>
            <w:r w:rsidRPr="00832A18">
              <w:t xml:space="preserve">ora....01.lsnr application    ONLINE    ONLINE    bvldb01     </w:t>
            </w:r>
          </w:p>
          <w:p w:rsidR="00832A18" w:rsidRPr="00832A18" w:rsidRDefault="00832A18" w:rsidP="00832A18">
            <w:pPr>
              <w:pStyle w:val="Code"/>
              <w:ind w:firstLine="0"/>
            </w:pPr>
            <w:r w:rsidRPr="00832A18">
              <w:rPr>
                <w:highlight w:val="yellow"/>
              </w:rPr>
              <w:t>ora....b01.gsd application    OFFLINE   OFFLINE</w:t>
            </w:r>
            <w:r w:rsidRPr="00832A18">
              <w:t xml:space="preserve">               </w:t>
            </w:r>
          </w:p>
          <w:p w:rsidR="00832A18" w:rsidRPr="00832A18" w:rsidRDefault="00832A18" w:rsidP="00832A18">
            <w:pPr>
              <w:pStyle w:val="Code"/>
              <w:ind w:firstLine="0"/>
            </w:pPr>
            <w:r w:rsidRPr="00832A18">
              <w:t xml:space="preserve">ora....b01.ons application    ONLINE    ONLINE    bvldb01     </w:t>
            </w:r>
          </w:p>
          <w:p w:rsidR="00832A18" w:rsidRPr="00832A18" w:rsidRDefault="00832A18" w:rsidP="00832A18">
            <w:pPr>
              <w:pStyle w:val="Code"/>
              <w:ind w:firstLine="0"/>
            </w:pPr>
            <w:r w:rsidRPr="00832A18">
              <w:t xml:space="preserve">ora....b01.vip ora....t1.type ONLINE    ONLINE    bvldb01     </w:t>
            </w:r>
          </w:p>
          <w:p w:rsidR="00832A18" w:rsidRPr="00832A18" w:rsidRDefault="00832A18" w:rsidP="00832A18">
            <w:pPr>
              <w:pStyle w:val="Code"/>
              <w:ind w:firstLine="0"/>
            </w:pPr>
            <w:r w:rsidRPr="00832A18">
              <w:t xml:space="preserve">ora....SM2.asm application    ONLINE    ONLINE    bvldb02     </w:t>
            </w:r>
          </w:p>
          <w:p w:rsidR="00832A18" w:rsidRPr="00832A18" w:rsidRDefault="00832A18" w:rsidP="00832A18">
            <w:pPr>
              <w:pStyle w:val="Code"/>
              <w:ind w:firstLine="0"/>
            </w:pPr>
            <w:r w:rsidRPr="00832A18">
              <w:t xml:space="preserve">ora....02.lsnr application    ONLINE    ONLINE    bvldb02     </w:t>
            </w:r>
          </w:p>
          <w:p w:rsidR="00832A18" w:rsidRPr="00832A18" w:rsidRDefault="00832A18" w:rsidP="00832A18">
            <w:pPr>
              <w:pStyle w:val="Code"/>
              <w:ind w:firstLine="0"/>
            </w:pPr>
            <w:r w:rsidRPr="00832A18">
              <w:rPr>
                <w:highlight w:val="yellow"/>
              </w:rPr>
              <w:t>ora....b02.gsd application    OFFLINE   OFFLINE</w:t>
            </w:r>
            <w:r w:rsidRPr="00832A18">
              <w:t xml:space="preserve">               </w:t>
            </w:r>
          </w:p>
          <w:p w:rsidR="00832A18" w:rsidRPr="00832A18" w:rsidRDefault="00832A18" w:rsidP="00832A18">
            <w:pPr>
              <w:pStyle w:val="Code"/>
              <w:ind w:firstLine="0"/>
            </w:pPr>
            <w:r w:rsidRPr="00832A18">
              <w:t xml:space="preserve">ora....b02.ons application    ONLINE    ONLINE    bvldb02     </w:t>
            </w:r>
          </w:p>
          <w:p w:rsidR="00832A18" w:rsidRPr="00832A18" w:rsidRDefault="00832A18" w:rsidP="00832A18">
            <w:pPr>
              <w:pStyle w:val="Code"/>
              <w:ind w:firstLine="0"/>
            </w:pPr>
            <w:r w:rsidRPr="00832A18">
              <w:t xml:space="preserve">ora....b02.vip ora....t1.type ONLINE    ONLINE    bvldb02     </w:t>
            </w:r>
          </w:p>
          <w:p w:rsidR="00832A18" w:rsidRPr="00832A18" w:rsidRDefault="00832A18" w:rsidP="00832A18">
            <w:pPr>
              <w:pStyle w:val="Code"/>
              <w:ind w:firstLine="0"/>
            </w:pPr>
            <w:r w:rsidRPr="00832A18">
              <w:t xml:space="preserve">ora.cvu        ora.cvu.type   ONLINE    ONLINE    bvldb02     </w:t>
            </w:r>
          </w:p>
          <w:p w:rsidR="00832A18" w:rsidRPr="00832A18" w:rsidRDefault="00832A18" w:rsidP="00832A18">
            <w:pPr>
              <w:pStyle w:val="Code"/>
              <w:ind w:firstLine="0"/>
            </w:pPr>
            <w:r w:rsidRPr="00832A18">
              <w:rPr>
                <w:highlight w:val="yellow"/>
              </w:rPr>
              <w:t>ora.gsd        ora.gsd.type   OFFLINE   OFFLINE</w:t>
            </w:r>
            <w:r w:rsidRPr="00832A18">
              <w:t xml:space="preserve">               </w:t>
            </w:r>
          </w:p>
          <w:p w:rsidR="00832A18" w:rsidRPr="00832A18" w:rsidRDefault="00832A18" w:rsidP="00832A18">
            <w:pPr>
              <w:pStyle w:val="Code"/>
              <w:ind w:firstLine="0"/>
            </w:pPr>
            <w:r w:rsidRPr="00832A18">
              <w:t xml:space="preserve">ora....network ora....rk.type ONLINE    ONLINE    bvldb01     </w:t>
            </w:r>
          </w:p>
          <w:p w:rsidR="00832A18" w:rsidRPr="00832A18" w:rsidRDefault="00832A18" w:rsidP="00832A18">
            <w:pPr>
              <w:pStyle w:val="Code"/>
              <w:ind w:firstLine="0"/>
            </w:pPr>
            <w:r w:rsidRPr="00832A18">
              <w:rPr>
                <w:highlight w:val="yellow"/>
              </w:rPr>
              <w:t>ora.oc4j       ora.oc4j.type  OFFLINE   OFFLINE</w:t>
            </w:r>
            <w:r w:rsidRPr="00832A18">
              <w:t xml:space="preserve">               </w:t>
            </w:r>
          </w:p>
          <w:p w:rsidR="00832A18" w:rsidRPr="00832A18" w:rsidRDefault="00832A18" w:rsidP="00832A18">
            <w:pPr>
              <w:pStyle w:val="Code"/>
              <w:ind w:firstLine="0"/>
            </w:pPr>
            <w:r w:rsidRPr="00832A18">
              <w:t xml:space="preserve">ora.ons        ora.ons.type   ONLINE    ONLINE    bvldb01     </w:t>
            </w:r>
          </w:p>
          <w:p w:rsidR="00832A18" w:rsidRPr="00832A18" w:rsidRDefault="00832A18" w:rsidP="00832A18">
            <w:pPr>
              <w:pStyle w:val="Code"/>
              <w:ind w:firstLine="0"/>
            </w:pPr>
            <w:r w:rsidRPr="00832A18">
              <w:t xml:space="preserve">ora.scan1.vip  ora....ip.type ONLINE    ONLINE    bvldb02     </w:t>
            </w:r>
          </w:p>
          <w:p w:rsidR="00832A18" w:rsidRPr="0055482B" w:rsidRDefault="00832A18" w:rsidP="004B40AC">
            <w:pPr>
              <w:rPr>
                <w:lang w:val="de-DE"/>
              </w:rPr>
            </w:pPr>
          </w:p>
        </w:tc>
        <w:tc>
          <w:tcPr>
            <w:tcW w:w="2040" w:type="dxa"/>
            <w:tcBorders>
              <w:left w:val="single" w:sz="4" w:space="0" w:color="auto"/>
            </w:tcBorders>
            <w:vAlign w:val="center"/>
          </w:tcPr>
          <w:p w:rsidR="00832A18" w:rsidRPr="00832A18" w:rsidRDefault="00832A18" w:rsidP="004B40AC">
            <w:r w:rsidRPr="0080640B">
              <w:t xml:space="preserve">Các Target và State Status đều là </w:t>
            </w:r>
            <w:r w:rsidRPr="0055482B">
              <w:rPr>
                <w:b/>
                <w:bCs/>
              </w:rPr>
              <w:t>ONLINE</w:t>
            </w:r>
            <w:r>
              <w:rPr>
                <w:b/>
                <w:bCs/>
              </w:rPr>
              <w:t xml:space="preserve"> </w:t>
            </w:r>
            <w:r>
              <w:rPr>
                <w:bCs/>
              </w:rPr>
              <w:t>ngoại trừ các resource của gsd và oc4j</w:t>
            </w:r>
          </w:p>
        </w:tc>
        <w:tc>
          <w:tcPr>
            <w:tcW w:w="1350" w:type="dxa"/>
            <w:vAlign w:val="center"/>
          </w:tcPr>
          <w:p w:rsidR="005017BF" w:rsidRDefault="005017BF" w:rsidP="005017BF">
            <w:pPr>
              <w:ind w:firstLine="12"/>
              <w:rPr>
                <w:rFonts w:cs="Arial"/>
              </w:rPr>
            </w:pPr>
            <w:r w:rsidRPr="0055482B">
              <w:rPr>
                <w:rFonts w:cs="Arial"/>
              </w:rPr>
              <w:t></w:t>
            </w:r>
            <w:r>
              <w:rPr>
                <w:rFonts w:cs="Arial"/>
              </w:rPr>
              <w:t xml:space="preserve"> Đạt</w:t>
            </w:r>
          </w:p>
          <w:p w:rsidR="00832A18" w:rsidRPr="009356C4" w:rsidRDefault="005017BF" w:rsidP="005017BF">
            <w:pPr>
              <w:ind w:firstLine="0"/>
            </w:pPr>
            <w:r w:rsidRPr="0055482B">
              <w:rPr>
                <w:rFonts w:cs="Arial"/>
              </w:rPr>
              <w:t></w:t>
            </w:r>
            <w:r>
              <w:rPr>
                <w:rFonts w:cs="Arial"/>
              </w:rPr>
              <w:t xml:space="preserve"> Không đạt</w:t>
            </w:r>
          </w:p>
        </w:tc>
      </w:tr>
      <w:tr w:rsidR="00832A18" w:rsidRPr="009356C4" w:rsidTr="008D066A">
        <w:trPr>
          <w:trHeight w:val="2078"/>
        </w:trPr>
        <w:tc>
          <w:tcPr>
            <w:tcW w:w="648" w:type="dxa"/>
            <w:vAlign w:val="center"/>
          </w:tcPr>
          <w:p w:rsidR="00832A18" w:rsidRPr="005017BF" w:rsidRDefault="00832A18" w:rsidP="005017BF">
            <w:pPr>
              <w:ind w:firstLine="0"/>
              <w:jc w:val="center"/>
              <w:rPr>
                <w:b/>
              </w:rPr>
            </w:pPr>
            <w:r w:rsidRPr="005017BF">
              <w:rPr>
                <w:b/>
              </w:rPr>
              <w:t>3</w:t>
            </w:r>
          </w:p>
        </w:tc>
        <w:tc>
          <w:tcPr>
            <w:tcW w:w="2296" w:type="dxa"/>
            <w:vAlign w:val="center"/>
          </w:tcPr>
          <w:p w:rsidR="00832A18" w:rsidRPr="009356C4" w:rsidRDefault="005017BF" w:rsidP="005017BF">
            <w:pPr>
              <w:ind w:firstLine="0"/>
            </w:pPr>
            <w:r>
              <w:t>Kiểm tra dung lượng các diskgroup</w:t>
            </w:r>
          </w:p>
        </w:tc>
        <w:tc>
          <w:tcPr>
            <w:tcW w:w="8084" w:type="dxa"/>
            <w:tcBorders>
              <w:top w:val="single" w:sz="4" w:space="0" w:color="auto"/>
              <w:bottom w:val="single" w:sz="4" w:space="0" w:color="auto"/>
            </w:tcBorders>
            <w:vAlign w:val="center"/>
          </w:tcPr>
          <w:p w:rsidR="00832A18" w:rsidRDefault="005017BF" w:rsidP="005017BF">
            <w:pPr>
              <w:ind w:firstLine="0"/>
            </w:pPr>
            <w:r>
              <w:t>Login vào 1 trong 2 máy chủ db với user grid.</w:t>
            </w:r>
          </w:p>
          <w:p w:rsidR="005017BF" w:rsidRDefault="005017BF" w:rsidP="005017BF">
            <w:pPr>
              <w:ind w:firstLine="0"/>
            </w:pPr>
            <w:r>
              <w:t>Thực hiện các lệnh sau</w:t>
            </w:r>
          </w:p>
          <w:p w:rsidR="005017BF" w:rsidRDefault="005017BF" w:rsidP="00BC21EA">
            <w:pPr>
              <w:pStyle w:val="Code"/>
              <w:ind w:firstLine="0"/>
            </w:pPr>
            <w:r>
              <w:t>$ sqlplus /nolog</w:t>
            </w:r>
          </w:p>
          <w:p w:rsidR="005017BF" w:rsidRDefault="005017BF" w:rsidP="00BC21EA">
            <w:pPr>
              <w:pStyle w:val="Code"/>
              <w:ind w:firstLine="0"/>
            </w:pPr>
            <w:r>
              <w:t>SQL&gt; conn / as sysasm</w:t>
            </w:r>
          </w:p>
          <w:p w:rsidR="005017BF" w:rsidRDefault="005017BF" w:rsidP="00BC21EA">
            <w:pPr>
              <w:pStyle w:val="Code"/>
              <w:ind w:firstLine="0"/>
            </w:pPr>
            <w:r>
              <w:t>SQL&gt; select NAME, 100-(FREE_MB/TOTAL_MB)*100 PCT_USED from V$ASM_DISKGROUP;</w:t>
            </w:r>
          </w:p>
          <w:p w:rsidR="00BC21EA" w:rsidRDefault="00BC21EA" w:rsidP="00BC21EA">
            <w:pPr>
              <w:pStyle w:val="Code"/>
              <w:ind w:firstLine="0"/>
            </w:pPr>
          </w:p>
          <w:p w:rsidR="00BC21EA" w:rsidRDefault="00BC21EA" w:rsidP="00BC21EA">
            <w:pPr>
              <w:pStyle w:val="Code"/>
              <w:ind w:firstLine="0"/>
            </w:pPr>
            <w:r>
              <w:t>NAME                             PCT_USED</w:t>
            </w:r>
          </w:p>
          <w:p w:rsidR="00BC21EA" w:rsidRDefault="00BC21EA" w:rsidP="00BC21EA">
            <w:pPr>
              <w:pStyle w:val="Code"/>
              <w:ind w:firstLine="0"/>
            </w:pPr>
            <w:r>
              <w:t>------------------------------ ----------</w:t>
            </w:r>
          </w:p>
          <w:p w:rsidR="00BC21EA" w:rsidRDefault="00BC21EA" w:rsidP="00BC21EA">
            <w:pPr>
              <w:pStyle w:val="Code"/>
              <w:ind w:firstLine="0"/>
            </w:pPr>
            <w:r>
              <w:t>ARCH                           46.6054688</w:t>
            </w:r>
          </w:p>
          <w:p w:rsidR="00BC21EA" w:rsidRDefault="00BC21EA" w:rsidP="00BC21EA">
            <w:pPr>
              <w:pStyle w:val="Code"/>
              <w:ind w:firstLine="0"/>
            </w:pPr>
            <w:r>
              <w:t>DG01                           75.2118389</w:t>
            </w:r>
          </w:p>
          <w:p w:rsidR="00BC21EA" w:rsidRDefault="00BC21EA" w:rsidP="00BC21EA">
            <w:pPr>
              <w:pStyle w:val="Code"/>
              <w:ind w:firstLine="0"/>
            </w:pPr>
            <w:r>
              <w:t>DG02                           58.5366587</w:t>
            </w:r>
          </w:p>
          <w:p w:rsidR="00BC21EA" w:rsidRDefault="00BC21EA" w:rsidP="00BC21EA">
            <w:pPr>
              <w:pStyle w:val="Code"/>
              <w:ind w:firstLine="0"/>
            </w:pPr>
            <w:r>
              <w:t>DG03                           57.3707933</w:t>
            </w:r>
          </w:p>
          <w:p w:rsidR="00BC21EA" w:rsidRDefault="00BC21EA" w:rsidP="00BC21EA">
            <w:pPr>
              <w:pStyle w:val="Code"/>
              <w:ind w:firstLine="0"/>
            </w:pPr>
            <w:r>
              <w:t>DG04                           56.6030649</w:t>
            </w:r>
          </w:p>
          <w:p w:rsidR="00BC21EA" w:rsidRDefault="00BC21EA" w:rsidP="00BC21EA">
            <w:pPr>
              <w:pStyle w:val="Code"/>
              <w:ind w:firstLine="0"/>
            </w:pPr>
            <w:r>
              <w:t>DG05                           51.0817308</w:t>
            </w:r>
          </w:p>
          <w:p w:rsidR="00BC21EA" w:rsidRDefault="00BC21EA" w:rsidP="00BC21EA">
            <w:pPr>
              <w:pStyle w:val="Code"/>
              <w:ind w:firstLine="0"/>
            </w:pPr>
            <w:r>
              <w:t>DG06                           51.6466346</w:t>
            </w:r>
          </w:p>
          <w:p w:rsidR="00BC21EA" w:rsidRDefault="00BC21EA" w:rsidP="00BC21EA">
            <w:pPr>
              <w:pStyle w:val="Code"/>
              <w:ind w:firstLine="0"/>
            </w:pPr>
            <w:r>
              <w:t>DG07                           58.7439904</w:t>
            </w:r>
          </w:p>
          <w:p w:rsidR="00BC21EA" w:rsidRDefault="00BC21EA" w:rsidP="00BC21EA">
            <w:pPr>
              <w:pStyle w:val="Code"/>
              <w:ind w:firstLine="0"/>
            </w:pPr>
            <w:r>
              <w:t>DG08                           73.0919471</w:t>
            </w:r>
          </w:p>
          <w:p w:rsidR="00BC21EA" w:rsidRDefault="00BC21EA" w:rsidP="00BC21EA">
            <w:pPr>
              <w:pStyle w:val="Code"/>
              <w:ind w:firstLine="0"/>
            </w:pPr>
            <w:r>
              <w:t>DG09                           49.3434495</w:t>
            </w:r>
          </w:p>
          <w:p w:rsidR="00BC21EA" w:rsidRDefault="00BC21EA" w:rsidP="00BC21EA">
            <w:pPr>
              <w:pStyle w:val="Code"/>
              <w:ind w:firstLine="0"/>
            </w:pPr>
            <w:r>
              <w:t>DG10                           62.9507212</w:t>
            </w:r>
          </w:p>
          <w:p w:rsidR="00BC21EA" w:rsidRDefault="00BC21EA" w:rsidP="00BC21EA">
            <w:pPr>
              <w:pStyle w:val="Code"/>
              <w:ind w:firstLine="0"/>
            </w:pPr>
            <w:r>
              <w:t>SYSTEM                         34.0534856</w:t>
            </w:r>
          </w:p>
          <w:p w:rsidR="005017BF" w:rsidRPr="00E5598F" w:rsidRDefault="005017BF" w:rsidP="004B40AC"/>
        </w:tc>
        <w:tc>
          <w:tcPr>
            <w:tcW w:w="2040" w:type="dxa"/>
            <w:vAlign w:val="center"/>
          </w:tcPr>
          <w:p w:rsidR="00832A18" w:rsidRPr="009356C4" w:rsidRDefault="005017BF" w:rsidP="005017BF">
            <w:pPr>
              <w:ind w:firstLine="0"/>
            </w:pPr>
            <w:r>
              <w:t>Các diskgroup có dung lượng sử dụng &lt; 90%</w:t>
            </w:r>
          </w:p>
        </w:tc>
        <w:tc>
          <w:tcPr>
            <w:tcW w:w="1350" w:type="dxa"/>
            <w:vAlign w:val="center"/>
          </w:tcPr>
          <w:p w:rsidR="005017BF" w:rsidRDefault="005017BF" w:rsidP="005017BF">
            <w:pPr>
              <w:ind w:firstLine="12"/>
              <w:rPr>
                <w:rFonts w:cs="Arial"/>
              </w:rPr>
            </w:pPr>
            <w:r w:rsidRPr="0055482B">
              <w:rPr>
                <w:rFonts w:cs="Arial"/>
              </w:rPr>
              <w:t></w:t>
            </w:r>
            <w:r>
              <w:rPr>
                <w:rFonts w:cs="Arial"/>
              </w:rPr>
              <w:t xml:space="preserve"> Đạt</w:t>
            </w:r>
          </w:p>
          <w:p w:rsidR="00832A18" w:rsidRPr="009356C4" w:rsidRDefault="005017BF" w:rsidP="005017BF">
            <w:pPr>
              <w:ind w:firstLine="12"/>
            </w:pPr>
            <w:r w:rsidRPr="0055482B">
              <w:rPr>
                <w:rFonts w:cs="Arial"/>
              </w:rPr>
              <w:t></w:t>
            </w:r>
            <w:r>
              <w:rPr>
                <w:rFonts w:cs="Arial"/>
              </w:rPr>
              <w:t xml:space="preserve"> Không đạt</w:t>
            </w:r>
          </w:p>
        </w:tc>
      </w:tr>
      <w:tr w:rsidR="00C81BAC" w:rsidRPr="009356C4" w:rsidTr="00714A3B">
        <w:trPr>
          <w:trHeight w:val="2078"/>
        </w:trPr>
        <w:tc>
          <w:tcPr>
            <w:tcW w:w="648" w:type="dxa"/>
            <w:vAlign w:val="center"/>
          </w:tcPr>
          <w:p w:rsidR="00C81BAC" w:rsidRPr="005017BF" w:rsidRDefault="00C81BAC" w:rsidP="00951E09">
            <w:pPr>
              <w:ind w:firstLine="0"/>
              <w:jc w:val="center"/>
              <w:rPr>
                <w:b/>
              </w:rPr>
            </w:pPr>
            <w:r>
              <w:rPr>
                <w:b/>
              </w:rPr>
              <w:t>4</w:t>
            </w:r>
          </w:p>
        </w:tc>
        <w:tc>
          <w:tcPr>
            <w:tcW w:w="2296" w:type="dxa"/>
            <w:vAlign w:val="center"/>
          </w:tcPr>
          <w:p w:rsidR="00C81BAC" w:rsidRPr="009356C4" w:rsidRDefault="00C81BAC" w:rsidP="00C81BAC">
            <w:pPr>
              <w:ind w:firstLine="0"/>
            </w:pPr>
            <w:r>
              <w:t>Kiểm tra dung lượng các tablespace</w:t>
            </w:r>
          </w:p>
        </w:tc>
        <w:tc>
          <w:tcPr>
            <w:tcW w:w="8084" w:type="dxa"/>
            <w:tcBorders>
              <w:top w:val="single" w:sz="4" w:space="0" w:color="auto"/>
              <w:bottom w:val="single" w:sz="4" w:space="0" w:color="auto"/>
            </w:tcBorders>
            <w:vAlign w:val="center"/>
          </w:tcPr>
          <w:p w:rsidR="00C81BAC" w:rsidRDefault="00C81BAC" w:rsidP="00C81BAC">
            <w:pPr>
              <w:ind w:firstLine="0"/>
            </w:pPr>
          </w:p>
          <w:p w:rsidR="00C81BAC" w:rsidRDefault="00C81BAC" w:rsidP="00C81BAC">
            <w:pPr>
              <w:pStyle w:val="Code"/>
              <w:ind w:firstLine="26"/>
            </w:pPr>
            <w:r>
              <w:t>SQL&gt; select     a.TABLESPACE_NAME,</w:t>
            </w:r>
          </w:p>
          <w:p w:rsidR="00C81BAC" w:rsidRDefault="00C81BAC" w:rsidP="00C81BAC">
            <w:pPr>
              <w:pStyle w:val="Code"/>
              <w:ind w:firstLine="26"/>
            </w:pPr>
            <w:r>
              <w:t xml:space="preserve">  2     NUM_DATAFILE,</w:t>
            </w:r>
          </w:p>
          <w:p w:rsidR="00C81BAC" w:rsidRDefault="00C81BAC" w:rsidP="00C81BAC">
            <w:pPr>
              <w:pStyle w:val="Code"/>
              <w:ind w:firstLine="26"/>
            </w:pPr>
            <w:r>
              <w:t xml:space="preserve">  3     TOTAL_MB,</w:t>
            </w:r>
          </w:p>
          <w:p w:rsidR="00C81BAC" w:rsidRDefault="00C81BAC" w:rsidP="00C81BAC">
            <w:pPr>
              <w:pStyle w:val="Code"/>
              <w:ind w:firstLine="26"/>
            </w:pPr>
            <w:r>
              <w:t xml:space="preserve">  4     FREE_MB,</w:t>
            </w:r>
          </w:p>
          <w:p w:rsidR="00C81BAC" w:rsidRDefault="00C81BAC" w:rsidP="00C81BAC">
            <w:pPr>
              <w:pStyle w:val="Code"/>
              <w:ind w:firstLine="26"/>
            </w:pPr>
            <w:r>
              <w:t xml:space="preserve">  5     round(((TOTAL_MB-FREE_MB)/TOTAL_MB)*100,2) percent_used</w:t>
            </w:r>
          </w:p>
          <w:p w:rsidR="00C81BAC" w:rsidRDefault="00C81BAC" w:rsidP="00C81BAC">
            <w:pPr>
              <w:pStyle w:val="Code"/>
              <w:ind w:firstLine="26"/>
            </w:pPr>
            <w:r>
              <w:t xml:space="preserve">  6  from       </w:t>
            </w:r>
          </w:p>
          <w:p w:rsidR="00C81BAC" w:rsidRDefault="00C81BAC" w:rsidP="00C81BAC">
            <w:pPr>
              <w:pStyle w:val="Code"/>
              <w:ind w:firstLine="26"/>
            </w:pPr>
            <w:r>
              <w:t xml:space="preserve">  7     (</w:t>
            </w:r>
          </w:p>
          <w:p w:rsidR="00C81BAC" w:rsidRDefault="00C81BAC" w:rsidP="00C81BAC">
            <w:pPr>
              <w:pStyle w:val="Code"/>
              <w:ind w:firstLine="26"/>
            </w:pPr>
            <w:r>
              <w:t xml:space="preserve">  8             select  TABLESPACE_NAME,</w:t>
            </w:r>
          </w:p>
          <w:p w:rsidR="00C81BAC" w:rsidRDefault="00C81BAC" w:rsidP="00C81BAC">
            <w:pPr>
              <w:pStyle w:val="Code"/>
              <w:ind w:firstLine="26"/>
            </w:pPr>
            <w:r>
              <w:t xml:space="preserve">  9                     round(sum(bytes)/1024/1024,0) TOTAL_MB,</w:t>
            </w:r>
          </w:p>
          <w:p w:rsidR="00C81BAC" w:rsidRDefault="00C81BAC" w:rsidP="00C81BAC">
            <w:pPr>
              <w:pStyle w:val="Code"/>
              <w:ind w:firstLine="26"/>
            </w:pPr>
            <w:r>
              <w:t xml:space="preserve"> 10                     count(*) NUM_DATAFILE</w:t>
            </w:r>
          </w:p>
          <w:p w:rsidR="00C81BAC" w:rsidRDefault="00C81BAC" w:rsidP="00C81BAC">
            <w:pPr>
              <w:pStyle w:val="Code"/>
              <w:ind w:firstLine="26"/>
            </w:pPr>
            <w:r>
              <w:t xml:space="preserve"> 11             from    dba_data_files </w:t>
            </w:r>
          </w:p>
          <w:p w:rsidR="00C81BAC" w:rsidRDefault="00C81BAC" w:rsidP="00C81BAC">
            <w:pPr>
              <w:pStyle w:val="Code"/>
              <w:ind w:firstLine="26"/>
            </w:pPr>
            <w:r>
              <w:t xml:space="preserve"> 12             where </w:t>
            </w:r>
          </w:p>
          <w:p w:rsidR="00C81BAC" w:rsidRDefault="00C81BAC" w:rsidP="00C81BAC">
            <w:pPr>
              <w:pStyle w:val="Code"/>
              <w:ind w:firstLine="26"/>
            </w:pPr>
            <w:r>
              <w:t xml:space="preserve"> 13                     tablespace_name in</w:t>
            </w:r>
          </w:p>
          <w:p w:rsidR="00C81BAC" w:rsidRDefault="00C81BAC" w:rsidP="00C81BAC">
            <w:pPr>
              <w:pStyle w:val="Code"/>
              <w:ind w:firstLine="26"/>
            </w:pPr>
            <w:r>
              <w:t xml:space="preserve"> 14                             (select </w:t>
            </w:r>
          </w:p>
          <w:p w:rsidR="00C81BAC" w:rsidRDefault="00C81BAC" w:rsidP="00C81BAC">
            <w:pPr>
              <w:pStyle w:val="Code"/>
              <w:ind w:firstLine="26"/>
            </w:pPr>
            <w:r>
              <w:t xml:space="preserve"> 15                                     distinct tablespace_name </w:t>
            </w:r>
          </w:p>
          <w:p w:rsidR="00C81BAC" w:rsidRDefault="00C81BAC" w:rsidP="00C81BAC">
            <w:pPr>
              <w:pStyle w:val="Code"/>
              <w:ind w:firstLine="26"/>
            </w:pPr>
            <w:r>
              <w:t xml:space="preserve"> 16                             from </w:t>
            </w:r>
          </w:p>
          <w:p w:rsidR="00C81BAC" w:rsidRDefault="00C81BAC" w:rsidP="00C81BAC">
            <w:pPr>
              <w:pStyle w:val="Code"/>
              <w:ind w:firstLine="26"/>
            </w:pPr>
            <w:r>
              <w:t xml:space="preserve"> 17                                     dba_data_files </w:t>
            </w:r>
          </w:p>
          <w:p w:rsidR="00C81BAC" w:rsidRDefault="00C81BAC" w:rsidP="00C81BAC">
            <w:pPr>
              <w:pStyle w:val="Code"/>
              <w:ind w:firstLine="26"/>
            </w:pPr>
            <w:r>
              <w:t xml:space="preserve"> 18                             where bytes/1024/1024/1024 &gt;20)</w:t>
            </w:r>
          </w:p>
          <w:p w:rsidR="00C81BAC" w:rsidRDefault="00C81BAC" w:rsidP="00C81BAC">
            <w:pPr>
              <w:pStyle w:val="Code"/>
              <w:ind w:firstLine="26"/>
            </w:pPr>
            <w:r>
              <w:t xml:space="preserve"> 19             group   by TABLESPACE_NAME</w:t>
            </w:r>
          </w:p>
          <w:p w:rsidR="00C81BAC" w:rsidRDefault="00C81BAC" w:rsidP="00C81BAC">
            <w:pPr>
              <w:pStyle w:val="Code"/>
              <w:ind w:firstLine="26"/>
            </w:pPr>
            <w:r>
              <w:t xml:space="preserve"> 20     )</w:t>
            </w:r>
          </w:p>
          <w:p w:rsidR="00C81BAC" w:rsidRDefault="00C81BAC" w:rsidP="00C81BAC">
            <w:pPr>
              <w:pStyle w:val="Code"/>
              <w:ind w:firstLine="26"/>
            </w:pPr>
            <w:r>
              <w:t xml:space="preserve"> 21     a,</w:t>
            </w:r>
          </w:p>
          <w:p w:rsidR="00C81BAC" w:rsidRDefault="00C81BAC" w:rsidP="00C81BAC">
            <w:pPr>
              <w:pStyle w:val="Code"/>
              <w:ind w:firstLine="26"/>
            </w:pPr>
            <w:r>
              <w:t xml:space="preserve"> 22     (</w:t>
            </w:r>
          </w:p>
          <w:p w:rsidR="00C81BAC" w:rsidRDefault="00C81BAC" w:rsidP="00C81BAC">
            <w:pPr>
              <w:pStyle w:val="Code"/>
              <w:ind w:firstLine="26"/>
            </w:pPr>
            <w:r>
              <w:t xml:space="preserve"> 23             select  TABLESPACE_NAME,</w:t>
            </w:r>
          </w:p>
          <w:p w:rsidR="00C81BAC" w:rsidRDefault="00C81BAC" w:rsidP="00C81BAC">
            <w:pPr>
              <w:pStyle w:val="Code"/>
              <w:ind w:firstLine="26"/>
            </w:pPr>
            <w:r>
              <w:t xml:space="preserve"> 24                     round(sum(bytes)/1024/1024,0) FREE_MB</w:t>
            </w:r>
          </w:p>
          <w:p w:rsidR="00C81BAC" w:rsidRDefault="00C81BAC" w:rsidP="00C81BAC">
            <w:pPr>
              <w:pStyle w:val="Code"/>
              <w:ind w:firstLine="26"/>
            </w:pPr>
            <w:r>
              <w:t xml:space="preserve"> 25             from    dba_free_space </w:t>
            </w:r>
          </w:p>
          <w:p w:rsidR="00C81BAC" w:rsidRDefault="00C81BAC" w:rsidP="00C81BAC">
            <w:pPr>
              <w:pStyle w:val="Code"/>
              <w:ind w:firstLine="26"/>
            </w:pPr>
            <w:r>
              <w:t xml:space="preserve"> 26             group   by TABLESPACE_NAME</w:t>
            </w:r>
          </w:p>
          <w:p w:rsidR="00C81BAC" w:rsidRDefault="00C81BAC" w:rsidP="00C81BAC">
            <w:pPr>
              <w:pStyle w:val="Code"/>
              <w:ind w:firstLine="26"/>
            </w:pPr>
            <w:r>
              <w:t xml:space="preserve"> 27     )</w:t>
            </w:r>
          </w:p>
          <w:p w:rsidR="00C81BAC" w:rsidRDefault="00C81BAC" w:rsidP="00C81BAC">
            <w:pPr>
              <w:pStyle w:val="Code"/>
              <w:ind w:firstLine="26"/>
            </w:pPr>
            <w:r>
              <w:t xml:space="preserve"> 28     b</w:t>
            </w:r>
          </w:p>
          <w:p w:rsidR="00C81BAC" w:rsidRDefault="00C81BAC" w:rsidP="00C81BAC">
            <w:pPr>
              <w:pStyle w:val="Code"/>
              <w:ind w:firstLine="26"/>
            </w:pPr>
            <w:r>
              <w:t xml:space="preserve"> 29  where      a.TABLESPACE_NAME=b.TABLESPACE_NAME</w:t>
            </w:r>
          </w:p>
          <w:p w:rsidR="00C81BAC" w:rsidRDefault="00C81BAC" w:rsidP="00C81BAC">
            <w:pPr>
              <w:pStyle w:val="Code"/>
              <w:ind w:firstLine="26"/>
            </w:pPr>
            <w:r>
              <w:t xml:space="preserve"> 30  order      by ((TOTAL_MB-FREE_MB)/TOTAL_MB) desc</w:t>
            </w:r>
          </w:p>
          <w:p w:rsidR="00C81BAC" w:rsidRDefault="00C81BAC" w:rsidP="00C81BAC">
            <w:pPr>
              <w:pStyle w:val="Code"/>
              <w:ind w:firstLine="26"/>
            </w:pPr>
            <w:r>
              <w:t xml:space="preserve"> 31  ;</w:t>
            </w:r>
          </w:p>
          <w:p w:rsidR="00C81BAC" w:rsidRDefault="00C81BAC" w:rsidP="00C81BAC">
            <w:pPr>
              <w:pStyle w:val="Code"/>
              <w:ind w:firstLine="26"/>
            </w:pPr>
          </w:p>
          <w:p w:rsidR="00C81BAC" w:rsidRDefault="00C81BAC" w:rsidP="00C81BAC">
            <w:pPr>
              <w:pStyle w:val="Code"/>
              <w:ind w:firstLine="26"/>
            </w:pPr>
            <w:r>
              <w:t>TABLESPACE_NAME      NUM_DATAFILE   TOTAL_MB    FREE_MB PERCENT_USED</w:t>
            </w:r>
          </w:p>
          <w:p w:rsidR="00C81BAC" w:rsidRDefault="00C81BAC" w:rsidP="00C81BAC">
            <w:pPr>
              <w:pStyle w:val="Code"/>
              <w:ind w:firstLine="26"/>
            </w:pPr>
            <w:r>
              <w:t>-------------------- ------------ ---------- ---------- ------------</w:t>
            </w:r>
          </w:p>
          <w:p w:rsidR="00C81BAC" w:rsidRDefault="00C81BAC" w:rsidP="00C81BAC">
            <w:pPr>
              <w:pStyle w:val="Code"/>
              <w:ind w:firstLine="26"/>
            </w:pPr>
            <w:r>
              <w:t>BVG05_BIGDATA                   3      66920         13        99.98</w:t>
            </w:r>
          </w:p>
          <w:p w:rsidR="00C81BAC" w:rsidRDefault="00C81BAC" w:rsidP="00C81BAC">
            <w:pPr>
              <w:pStyle w:val="Code"/>
              <w:ind w:firstLine="26"/>
            </w:pPr>
            <w:r>
              <w:t>BVG10_BIGDATA                   3      69620         22        99.97</w:t>
            </w:r>
          </w:p>
          <w:p w:rsidR="00C81BAC" w:rsidRDefault="00C81BAC" w:rsidP="00C81BAC">
            <w:pPr>
              <w:pStyle w:val="Code"/>
              <w:ind w:firstLine="26"/>
            </w:pPr>
            <w:r>
              <w:t>BVG04_IDX                       3      70720         23        99.97</w:t>
            </w:r>
          </w:p>
          <w:p w:rsidR="00C81BAC" w:rsidRDefault="00C81BAC" w:rsidP="00C81BAC">
            <w:pPr>
              <w:pStyle w:val="Code"/>
              <w:ind w:firstLine="26"/>
            </w:pPr>
            <w:r w:rsidRPr="008D78D4">
              <w:rPr>
                <w:highlight w:val="yellow"/>
              </w:rPr>
              <w:t>BVG05_TMP                       1      32720         17        99.95</w:t>
            </w:r>
          </w:p>
          <w:p w:rsidR="00C81BAC" w:rsidRDefault="00C81BAC" w:rsidP="00C81BAC">
            <w:pPr>
              <w:pStyle w:val="Code"/>
              <w:ind w:firstLine="26"/>
            </w:pPr>
            <w:r>
              <w:t>BVG05_IDX                       3      73020         49        99.93</w:t>
            </w:r>
          </w:p>
          <w:p w:rsidR="00C81BAC" w:rsidRDefault="00C81BAC" w:rsidP="00C81BAC">
            <w:pPr>
              <w:pStyle w:val="Code"/>
              <w:ind w:firstLine="26"/>
            </w:pPr>
            <w:r>
              <w:t>BVG04_BIGDATA                   3      72220         51        99.93</w:t>
            </w:r>
          </w:p>
          <w:p w:rsidR="00C81BAC" w:rsidRDefault="00C81BAC" w:rsidP="00C81BAC">
            <w:pPr>
              <w:pStyle w:val="Code"/>
              <w:ind w:firstLine="26"/>
            </w:pPr>
            <w:r>
              <w:t>BVG07_BIGDATA                   3      78920         61        99.92</w:t>
            </w:r>
          </w:p>
          <w:p w:rsidR="00C81BAC" w:rsidRDefault="00C81BAC" w:rsidP="00C81BAC">
            <w:pPr>
              <w:pStyle w:val="Code"/>
              <w:ind w:firstLine="26"/>
            </w:pPr>
            <w:r>
              <w:t>BVG07_IDX                       3      70920         65        99.91</w:t>
            </w:r>
          </w:p>
          <w:p w:rsidR="00C81BAC" w:rsidRDefault="00C81BAC" w:rsidP="00C81BAC">
            <w:pPr>
              <w:pStyle w:val="Code"/>
              <w:ind w:firstLine="26"/>
            </w:pPr>
            <w:r>
              <w:t>BVG06_BIGDATA                   3      72620         68        99.91</w:t>
            </w:r>
          </w:p>
          <w:p w:rsidR="00C81BAC" w:rsidRDefault="00C81BAC" w:rsidP="00C81BAC">
            <w:pPr>
              <w:pStyle w:val="Code"/>
              <w:ind w:firstLine="26"/>
            </w:pPr>
            <w:r>
              <w:t>BVG10_IDX                       3      77720         85        99.89</w:t>
            </w:r>
          </w:p>
          <w:p w:rsidR="00C81BAC" w:rsidRDefault="00C81BAC" w:rsidP="00C81BAC">
            <w:pPr>
              <w:pStyle w:val="Code"/>
              <w:ind w:firstLine="26"/>
            </w:pPr>
            <w:r>
              <w:t>BVG01_BIGDATA                   4      80260        217        99.73</w:t>
            </w:r>
          </w:p>
          <w:p w:rsidR="00C81BAC" w:rsidRDefault="00C81BAC" w:rsidP="00C81BAC">
            <w:pPr>
              <w:pStyle w:val="Code"/>
              <w:ind w:firstLine="26"/>
            </w:pPr>
            <w:r>
              <w:t>SYSTEM                          1      20740         61        99.71</w:t>
            </w:r>
          </w:p>
          <w:p w:rsidR="00C81BAC" w:rsidRDefault="00C81BAC" w:rsidP="00C81BAC">
            <w:pPr>
              <w:pStyle w:val="Code"/>
              <w:ind w:firstLine="26"/>
            </w:pPr>
            <w:r>
              <w:t>UNDOTBS1                        1      32768        564        98.28</w:t>
            </w:r>
          </w:p>
          <w:p w:rsidR="00C81BAC" w:rsidRDefault="00C81BAC" w:rsidP="00C81BAC">
            <w:pPr>
              <w:pStyle w:val="Code"/>
              <w:ind w:firstLine="26"/>
            </w:pPr>
            <w:r>
              <w:t>SYSAUX                          2      33792       1026        96.96</w:t>
            </w:r>
          </w:p>
          <w:p w:rsidR="00C81BAC" w:rsidRDefault="00C81BAC" w:rsidP="00C81BAC">
            <w:pPr>
              <w:pStyle w:val="Code"/>
              <w:ind w:firstLine="26"/>
            </w:pPr>
            <w:r>
              <w:t>BVG08_IDX                       3      78420      14869        81.04</w:t>
            </w:r>
          </w:p>
          <w:p w:rsidR="00C81BAC" w:rsidRDefault="00C81BAC" w:rsidP="00C81BAC">
            <w:pPr>
              <w:pStyle w:val="Code"/>
              <w:ind w:firstLine="26"/>
            </w:pPr>
            <w:r>
              <w:t>BVG08_BIGDATA                   3      90120      22746        74.76</w:t>
            </w:r>
          </w:p>
          <w:p w:rsidR="00C81BAC" w:rsidRDefault="00C81BAC" w:rsidP="00C81BAC">
            <w:pPr>
              <w:pStyle w:val="Code"/>
              <w:ind w:firstLine="26"/>
            </w:pPr>
            <w:r>
              <w:t>BVG01_IDX                       4     104060      26980        74.07</w:t>
            </w:r>
          </w:p>
          <w:p w:rsidR="00C81BAC" w:rsidRDefault="00C81BAC" w:rsidP="00C81BAC">
            <w:pPr>
              <w:pStyle w:val="Code"/>
              <w:ind w:firstLine="26"/>
            </w:pPr>
            <w:r>
              <w:t>UNDOTBS2                        1      23592      16724        29.11</w:t>
            </w:r>
          </w:p>
          <w:p w:rsidR="00C81BAC" w:rsidRDefault="00C81BAC" w:rsidP="00C81BAC">
            <w:pPr>
              <w:ind w:firstLine="0"/>
            </w:pPr>
          </w:p>
        </w:tc>
        <w:tc>
          <w:tcPr>
            <w:tcW w:w="2040" w:type="dxa"/>
            <w:vAlign w:val="center"/>
          </w:tcPr>
          <w:p w:rsidR="00C81BAC" w:rsidRDefault="008D78D4" w:rsidP="008D78D4">
            <w:pPr>
              <w:ind w:firstLine="0"/>
              <w:jc w:val="left"/>
            </w:pPr>
            <w:r>
              <w:t>Kiểm tra c</w:t>
            </w:r>
            <w:r w:rsidR="00C81BAC">
              <w:t xml:space="preserve">ác </w:t>
            </w:r>
            <w:r>
              <w:t>tablespace</w:t>
            </w:r>
            <w:r w:rsidR="00C81BAC">
              <w:t xml:space="preserve"> có dung lượng sử dụng </w:t>
            </w:r>
            <w:r>
              <w:t>&gt;</w:t>
            </w:r>
            <w:r w:rsidR="00C81BAC">
              <w:t xml:space="preserve"> </w:t>
            </w:r>
            <w:r>
              <w:t>8</w:t>
            </w:r>
            <w:r w:rsidR="00C81BAC">
              <w:t>0%</w:t>
            </w:r>
            <w:r>
              <w:t xml:space="preserve"> và có datafile size &gt; 20GB</w:t>
            </w:r>
            <w:r w:rsidR="00A223F3">
              <w:t>.</w:t>
            </w:r>
          </w:p>
          <w:p w:rsidR="00A223F3" w:rsidRDefault="00A223F3" w:rsidP="008D78D4">
            <w:pPr>
              <w:ind w:firstLine="0"/>
              <w:jc w:val="left"/>
            </w:pPr>
            <w:r>
              <w:t>Cần quan tâm tới các tablespace có size datafile trung bình ~ 30GB.</w:t>
            </w:r>
          </w:p>
        </w:tc>
        <w:tc>
          <w:tcPr>
            <w:tcW w:w="1350" w:type="dxa"/>
            <w:vAlign w:val="center"/>
          </w:tcPr>
          <w:p w:rsidR="008D78D4" w:rsidRDefault="008D78D4" w:rsidP="008D78D4">
            <w:pPr>
              <w:ind w:firstLine="12"/>
              <w:rPr>
                <w:rFonts w:cs="Arial"/>
              </w:rPr>
            </w:pPr>
            <w:r w:rsidRPr="0055482B">
              <w:rPr>
                <w:rFonts w:cs="Arial"/>
              </w:rPr>
              <w:t></w:t>
            </w:r>
            <w:r>
              <w:rPr>
                <w:rFonts w:cs="Arial"/>
              </w:rPr>
              <w:t xml:space="preserve"> Đạt</w:t>
            </w:r>
          </w:p>
          <w:p w:rsidR="00C81BAC" w:rsidRPr="0055482B" w:rsidRDefault="008D78D4" w:rsidP="008D78D4">
            <w:pPr>
              <w:ind w:firstLine="12"/>
              <w:rPr>
                <w:rFonts w:cs="Arial"/>
              </w:rPr>
            </w:pPr>
            <w:r w:rsidRPr="0055482B">
              <w:rPr>
                <w:rFonts w:cs="Arial"/>
              </w:rPr>
              <w:t></w:t>
            </w:r>
            <w:r>
              <w:rPr>
                <w:rFonts w:cs="Arial"/>
              </w:rPr>
              <w:t xml:space="preserve"> Không đạt</w:t>
            </w:r>
          </w:p>
        </w:tc>
      </w:tr>
      <w:tr w:rsidR="00C81BAC" w:rsidRPr="009356C4" w:rsidTr="00714A3B">
        <w:trPr>
          <w:trHeight w:val="2078"/>
        </w:trPr>
        <w:tc>
          <w:tcPr>
            <w:tcW w:w="648" w:type="dxa"/>
            <w:vAlign w:val="center"/>
          </w:tcPr>
          <w:p w:rsidR="00C81BAC" w:rsidRPr="005017BF" w:rsidRDefault="00C81BAC" w:rsidP="005017BF">
            <w:pPr>
              <w:ind w:firstLine="0"/>
              <w:jc w:val="center"/>
              <w:rPr>
                <w:b/>
              </w:rPr>
            </w:pPr>
            <w:r>
              <w:rPr>
                <w:b/>
              </w:rPr>
              <w:t>4</w:t>
            </w:r>
          </w:p>
        </w:tc>
        <w:tc>
          <w:tcPr>
            <w:tcW w:w="2296" w:type="dxa"/>
            <w:vAlign w:val="center"/>
          </w:tcPr>
          <w:p w:rsidR="00C81BAC" w:rsidRDefault="00C81BAC" w:rsidP="005017BF">
            <w:pPr>
              <w:ind w:firstLine="0"/>
            </w:pPr>
            <w:r>
              <w:t>Kiểm tra backup hàng ngày</w:t>
            </w:r>
          </w:p>
        </w:tc>
        <w:tc>
          <w:tcPr>
            <w:tcW w:w="8084" w:type="dxa"/>
            <w:tcBorders>
              <w:top w:val="single" w:sz="4" w:space="0" w:color="auto"/>
              <w:bottom w:val="single" w:sz="4" w:space="0" w:color="auto"/>
            </w:tcBorders>
            <w:vAlign w:val="center"/>
          </w:tcPr>
          <w:p w:rsidR="00C81BAC" w:rsidRDefault="00C81BAC" w:rsidP="008D066A">
            <w:pPr>
              <w:ind w:firstLine="0"/>
            </w:pPr>
            <w:r>
              <w:t>Login vào bvldb01 với user oracle thực hiện các lệnh sau:</w:t>
            </w:r>
          </w:p>
          <w:p w:rsidR="00C81BAC" w:rsidRDefault="00C81BAC" w:rsidP="008D066A">
            <w:pPr>
              <w:ind w:firstLine="0"/>
            </w:pPr>
            <w:r>
              <w:t xml:space="preserve">$ cd </w:t>
            </w:r>
            <w:r w:rsidRPr="00F02A58">
              <w:t>/backup/rman/log/bvldb</w:t>
            </w:r>
          </w:p>
          <w:p w:rsidR="00C81BAC" w:rsidRDefault="00C81BAC" w:rsidP="008D066A">
            <w:pPr>
              <w:ind w:firstLine="0"/>
            </w:pPr>
            <w:r>
              <w:t xml:space="preserve">$ cat </w:t>
            </w:r>
            <w:r w:rsidRPr="008D066A">
              <w:rPr>
                <w:highlight w:val="yellow"/>
              </w:rPr>
              <w:t>lvx</w:t>
            </w:r>
            <w:r w:rsidRPr="00F02A58">
              <w:t>_rmanbk_</w:t>
            </w:r>
            <w:r w:rsidRPr="008D066A">
              <w:rPr>
                <w:highlight w:val="yellow"/>
              </w:rPr>
              <w:t>yyyymmdd</w:t>
            </w:r>
            <w:r w:rsidRPr="00F02A58">
              <w:t>.log</w:t>
            </w:r>
          </w:p>
          <w:p w:rsidR="00C81BAC" w:rsidRDefault="00C81BAC" w:rsidP="008D066A">
            <w:pPr>
              <w:ind w:firstLine="0"/>
            </w:pPr>
            <w:r w:rsidRPr="008D066A">
              <w:rPr>
                <w:b/>
                <w:i/>
                <w:u w:val="single"/>
              </w:rPr>
              <w:t>Chú ý:</w:t>
            </w:r>
            <w:r>
              <w:t xml:space="preserve"> thay các tham số phù hợp với tên file log:</w:t>
            </w:r>
          </w:p>
          <w:p w:rsidR="00C81BAC" w:rsidRDefault="00C81BAC" w:rsidP="008D066A">
            <w:pPr>
              <w:ind w:firstLine="0"/>
            </w:pPr>
            <w:r>
              <w:t xml:space="preserve">lvx: </w:t>
            </w:r>
          </w:p>
          <w:p w:rsidR="00C81BAC" w:rsidRDefault="00C81BAC" w:rsidP="008D066A">
            <w:pPr>
              <w:numPr>
                <w:ilvl w:val="0"/>
                <w:numId w:val="25"/>
              </w:numPr>
            </w:pPr>
            <w:r>
              <w:t>lv0 nếu kiểm tra vào ngày chủ nhật</w:t>
            </w:r>
          </w:p>
          <w:p w:rsidR="00C81BAC" w:rsidRDefault="00C81BAC" w:rsidP="008D066A">
            <w:pPr>
              <w:numPr>
                <w:ilvl w:val="0"/>
                <w:numId w:val="25"/>
              </w:numPr>
            </w:pPr>
            <w:r>
              <w:t>lv1 các ngày còn lại</w:t>
            </w:r>
          </w:p>
          <w:p w:rsidR="00C81BAC" w:rsidRPr="008D066A" w:rsidRDefault="00C81BAC" w:rsidP="008D066A">
            <w:pPr>
              <w:ind w:firstLine="0"/>
            </w:pPr>
            <w:r>
              <w:t>yyyymmdd: ngày kiểm tra theo định dạng yyyymmdd</w:t>
            </w:r>
          </w:p>
          <w:p w:rsidR="00C81BAC" w:rsidRPr="008D066A" w:rsidRDefault="00C81BAC" w:rsidP="008D066A">
            <w:pPr>
              <w:pStyle w:val="Code"/>
              <w:ind w:firstLine="0"/>
            </w:pPr>
            <w:r w:rsidRPr="008D066A">
              <w:t>....</w:t>
            </w:r>
          </w:p>
          <w:p w:rsidR="00C81BAC" w:rsidRPr="008D066A" w:rsidRDefault="00C81BAC" w:rsidP="008D066A">
            <w:pPr>
              <w:pStyle w:val="Code"/>
              <w:ind w:firstLine="0"/>
            </w:pPr>
            <w:r w:rsidRPr="008D066A">
              <w:t xml:space="preserve">RMAN&gt; </w:t>
            </w:r>
          </w:p>
          <w:p w:rsidR="00C81BAC" w:rsidRPr="008D066A" w:rsidRDefault="00C81BAC" w:rsidP="008D066A">
            <w:pPr>
              <w:pStyle w:val="Code"/>
              <w:ind w:firstLine="0"/>
            </w:pPr>
          </w:p>
          <w:p w:rsidR="00C81BAC" w:rsidRPr="008D066A" w:rsidRDefault="00C81BAC" w:rsidP="008D066A">
            <w:pPr>
              <w:pStyle w:val="Code"/>
              <w:ind w:firstLine="0"/>
            </w:pPr>
            <w:r w:rsidRPr="008D066A">
              <w:t>Recovery Manager complete.</w:t>
            </w:r>
          </w:p>
          <w:p w:rsidR="00C81BAC" w:rsidRPr="008D066A" w:rsidRDefault="00C81BAC" w:rsidP="008D066A">
            <w:pPr>
              <w:ind w:firstLine="0"/>
            </w:pPr>
          </w:p>
        </w:tc>
        <w:tc>
          <w:tcPr>
            <w:tcW w:w="2040" w:type="dxa"/>
            <w:vAlign w:val="center"/>
          </w:tcPr>
          <w:p w:rsidR="00C81BAC" w:rsidRDefault="00C81BAC" w:rsidP="008D066A">
            <w:pPr>
              <w:ind w:firstLine="0"/>
              <w:jc w:val="left"/>
            </w:pPr>
            <w:r>
              <w:t xml:space="preserve">Có dòng </w:t>
            </w:r>
            <w:r w:rsidRPr="008D066A">
              <w:rPr>
                <w:b/>
              </w:rPr>
              <w:t>Recovery Manager complete.</w:t>
            </w:r>
            <w:r>
              <w:t xml:space="preserve"> ở cuối file</w:t>
            </w:r>
          </w:p>
        </w:tc>
        <w:tc>
          <w:tcPr>
            <w:tcW w:w="1350" w:type="dxa"/>
            <w:vAlign w:val="center"/>
          </w:tcPr>
          <w:p w:rsidR="00C81BAC" w:rsidRDefault="00C81BAC" w:rsidP="008D066A">
            <w:pPr>
              <w:ind w:firstLine="12"/>
              <w:rPr>
                <w:rFonts w:cs="Arial"/>
              </w:rPr>
            </w:pPr>
            <w:r w:rsidRPr="0055482B">
              <w:rPr>
                <w:rFonts w:cs="Arial"/>
              </w:rPr>
              <w:t></w:t>
            </w:r>
            <w:r>
              <w:rPr>
                <w:rFonts w:cs="Arial"/>
              </w:rPr>
              <w:t xml:space="preserve"> Đạt</w:t>
            </w:r>
          </w:p>
          <w:p w:rsidR="00C81BAC" w:rsidRPr="0055482B" w:rsidRDefault="00C81BAC" w:rsidP="008D066A">
            <w:pPr>
              <w:ind w:firstLine="12"/>
              <w:rPr>
                <w:rFonts w:cs="Arial"/>
              </w:rPr>
            </w:pPr>
            <w:r w:rsidRPr="0055482B">
              <w:rPr>
                <w:rFonts w:cs="Arial"/>
              </w:rPr>
              <w:t></w:t>
            </w:r>
            <w:r>
              <w:rPr>
                <w:rFonts w:cs="Arial"/>
              </w:rPr>
              <w:t xml:space="preserve"> Không đạt</w:t>
            </w:r>
          </w:p>
        </w:tc>
      </w:tr>
      <w:tr w:rsidR="00C81BAC" w:rsidRPr="009356C4" w:rsidTr="008D066A">
        <w:trPr>
          <w:trHeight w:val="2078"/>
        </w:trPr>
        <w:tc>
          <w:tcPr>
            <w:tcW w:w="648" w:type="dxa"/>
            <w:vAlign w:val="center"/>
          </w:tcPr>
          <w:p w:rsidR="00C81BAC" w:rsidRDefault="00C81BAC" w:rsidP="005017BF">
            <w:pPr>
              <w:ind w:firstLine="0"/>
              <w:jc w:val="center"/>
              <w:rPr>
                <w:b/>
              </w:rPr>
            </w:pPr>
            <w:r>
              <w:rPr>
                <w:b/>
              </w:rPr>
              <w:t>5</w:t>
            </w:r>
          </w:p>
        </w:tc>
        <w:tc>
          <w:tcPr>
            <w:tcW w:w="2296" w:type="dxa"/>
            <w:vAlign w:val="center"/>
          </w:tcPr>
          <w:p w:rsidR="00C81BAC" w:rsidRDefault="00C81BAC" w:rsidP="005017BF">
            <w:pPr>
              <w:ind w:firstLine="0"/>
            </w:pPr>
            <w:r>
              <w:t>Kiểm tra gather stats vào đầu tuần</w:t>
            </w:r>
          </w:p>
        </w:tc>
        <w:tc>
          <w:tcPr>
            <w:tcW w:w="8084" w:type="dxa"/>
            <w:tcBorders>
              <w:top w:val="single" w:sz="4" w:space="0" w:color="auto"/>
            </w:tcBorders>
            <w:vAlign w:val="center"/>
          </w:tcPr>
          <w:p w:rsidR="00C81BAC" w:rsidRDefault="00C81BAC" w:rsidP="008D066A">
            <w:pPr>
              <w:ind w:firstLine="0"/>
            </w:pPr>
            <w:r>
              <w:t>Login với user oracle vào bvldb01</w:t>
            </w:r>
          </w:p>
          <w:p w:rsidR="00C81BAC" w:rsidRDefault="00C81BAC" w:rsidP="0001246B">
            <w:pPr>
              <w:pStyle w:val="Code"/>
              <w:ind w:firstLine="26"/>
            </w:pPr>
            <w:r>
              <w:t>$ cd /backup/gather/log</w:t>
            </w:r>
          </w:p>
          <w:p w:rsidR="00C81BAC" w:rsidRDefault="00C81BAC" w:rsidP="008D066A">
            <w:pPr>
              <w:ind w:firstLine="0"/>
              <w:rPr>
                <w:i/>
              </w:rPr>
            </w:pPr>
            <w:r>
              <w:t xml:space="preserve">Kiểm tra các file </w:t>
            </w:r>
            <w:r w:rsidRPr="0001246B">
              <w:rPr>
                <w:i/>
              </w:rPr>
              <w:t>tentinh_date.log</w:t>
            </w:r>
          </w:p>
          <w:p w:rsidR="00C81BAC" w:rsidRDefault="00C81BAC" w:rsidP="008D066A">
            <w:pPr>
              <w:ind w:firstLine="0"/>
            </w:pPr>
            <w:r>
              <w:t xml:space="preserve">Ví dụ : </w:t>
            </w:r>
          </w:p>
          <w:p w:rsidR="00C81BAC" w:rsidRDefault="00C81BAC" w:rsidP="0001246B">
            <w:pPr>
              <w:pStyle w:val="Code"/>
              <w:ind w:firstLine="0"/>
            </w:pPr>
            <w:r>
              <w:t>$ cat bacgiang</w:t>
            </w:r>
            <w:r w:rsidRPr="0001246B">
              <w:t>_240312.log</w:t>
            </w:r>
          </w:p>
          <w:p w:rsidR="00C81BAC" w:rsidRDefault="00C81BAC" w:rsidP="0001246B">
            <w:pPr>
              <w:pStyle w:val="Code"/>
              <w:ind w:firstLine="0"/>
            </w:pPr>
            <w:r w:rsidRPr="0001246B">
              <w:t>PL/SQL procedure successfully completed.</w:t>
            </w:r>
          </w:p>
          <w:p w:rsidR="00C81BAC" w:rsidRPr="0001246B" w:rsidRDefault="00C81BAC" w:rsidP="008D066A">
            <w:pPr>
              <w:ind w:firstLine="0"/>
            </w:pPr>
          </w:p>
        </w:tc>
        <w:tc>
          <w:tcPr>
            <w:tcW w:w="2040" w:type="dxa"/>
            <w:vAlign w:val="center"/>
          </w:tcPr>
          <w:p w:rsidR="00C81BAC" w:rsidRDefault="00C81BAC" w:rsidP="0001246B">
            <w:pPr>
              <w:ind w:firstLine="0"/>
              <w:jc w:val="left"/>
            </w:pPr>
            <w:r>
              <w:t xml:space="preserve">Có dòng </w:t>
            </w:r>
            <w:r w:rsidRPr="0001246B">
              <w:rPr>
                <w:b/>
              </w:rPr>
              <w:t>PL/SQL procedure successfully completed.</w:t>
            </w:r>
          </w:p>
        </w:tc>
        <w:tc>
          <w:tcPr>
            <w:tcW w:w="1350" w:type="dxa"/>
            <w:vAlign w:val="center"/>
          </w:tcPr>
          <w:p w:rsidR="00C81BAC" w:rsidRDefault="00C81BAC" w:rsidP="0001246B">
            <w:pPr>
              <w:ind w:firstLine="12"/>
              <w:rPr>
                <w:rFonts w:cs="Arial"/>
              </w:rPr>
            </w:pPr>
            <w:r w:rsidRPr="0055482B">
              <w:rPr>
                <w:rFonts w:cs="Arial"/>
              </w:rPr>
              <w:t></w:t>
            </w:r>
            <w:r>
              <w:rPr>
                <w:rFonts w:cs="Arial"/>
              </w:rPr>
              <w:t xml:space="preserve"> Đạt</w:t>
            </w:r>
          </w:p>
          <w:p w:rsidR="00C81BAC" w:rsidRPr="0055482B" w:rsidRDefault="00C81BAC" w:rsidP="0001246B">
            <w:pPr>
              <w:ind w:firstLine="12"/>
              <w:rPr>
                <w:rFonts w:cs="Arial"/>
              </w:rPr>
            </w:pPr>
            <w:r w:rsidRPr="0055482B">
              <w:rPr>
                <w:rFonts w:cs="Arial"/>
              </w:rPr>
              <w:t></w:t>
            </w:r>
            <w:r>
              <w:rPr>
                <w:rFonts w:cs="Arial"/>
              </w:rPr>
              <w:t xml:space="preserve"> Không đạt</w:t>
            </w:r>
          </w:p>
        </w:tc>
      </w:tr>
    </w:tbl>
    <w:p w:rsidR="00832A18" w:rsidRPr="00832A18" w:rsidRDefault="00832A18" w:rsidP="00832A18">
      <w:pPr>
        <w:rPr>
          <w:lang w:eastAsia="x-none"/>
        </w:rPr>
      </w:pPr>
    </w:p>
    <w:sectPr w:rsidR="00832A18" w:rsidRPr="00832A18" w:rsidSect="00832A18">
      <w:pgSz w:w="16840" w:h="11907" w:orient="landscape" w:code="9"/>
      <w:pgMar w:top="1138" w:right="1411" w:bottom="1699" w:left="1411" w:header="720" w:footer="41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E09" w:rsidRDefault="00951E09">
      <w:r>
        <w:separator/>
      </w:r>
    </w:p>
  </w:endnote>
  <w:endnote w:type="continuationSeparator" w:id="0">
    <w:p w:rsidR="00951E09" w:rsidRDefault="00951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Look w:val="04A0" w:firstRow="1" w:lastRow="0" w:firstColumn="1" w:lastColumn="0" w:noHBand="0" w:noVBand="1"/>
    </w:tblPr>
    <w:tblGrid>
      <w:gridCol w:w="4337"/>
      <w:gridCol w:w="2734"/>
      <w:gridCol w:w="1999"/>
    </w:tblGrid>
    <w:tr w:rsidR="004E7556" w:rsidTr="00F6769A">
      <w:trPr>
        <w:jc w:val="right"/>
      </w:trPr>
      <w:tc>
        <w:tcPr>
          <w:tcW w:w="4337" w:type="dxa"/>
        </w:tcPr>
        <w:p w:rsidR="004E7556" w:rsidRDefault="004E7556" w:rsidP="00F6769A">
          <w:r>
            <w:fldChar w:fldCharType="begin"/>
          </w:r>
          <w:r>
            <w:instrText xml:space="preserve"> PAGE </w:instrText>
          </w:r>
          <w:r>
            <w:fldChar w:fldCharType="separate"/>
          </w:r>
          <w:r w:rsidR="00B5258A">
            <w:rPr>
              <w:noProof/>
            </w:rPr>
            <w:t>43</w:t>
          </w:r>
          <w:r>
            <w:fldChar w:fldCharType="end"/>
          </w:r>
          <w:r>
            <w:t xml:space="preserve"> / </w:t>
          </w:r>
          <w:fldSimple w:instr=" NUMPAGES  ">
            <w:r w:rsidR="00B5258A">
              <w:rPr>
                <w:noProof/>
              </w:rPr>
              <w:t>43</w:t>
            </w:r>
          </w:fldSimple>
        </w:p>
      </w:tc>
      <w:tc>
        <w:tcPr>
          <w:tcW w:w="0" w:type="auto"/>
        </w:tcPr>
        <w:p w:rsidR="004E7556" w:rsidRPr="00D91B2B" w:rsidRDefault="004E7556" w:rsidP="00F6769A">
          <w:pPr>
            <w:pStyle w:val="Footer"/>
            <w:rPr>
              <w:sz w:val="20"/>
              <w:szCs w:val="26"/>
            </w:rPr>
          </w:pPr>
          <w:r w:rsidRPr="00D91B2B">
            <w:rPr>
              <w:sz w:val="20"/>
              <w:szCs w:val="26"/>
            </w:rPr>
            <w:t>Ban Vận hành và Quản trị Hệ thống</w:t>
          </w:r>
        </w:p>
      </w:tc>
      <w:tc>
        <w:tcPr>
          <w:tcW w:w="0" w:type="auto"/>
        </w:tcPr>
        <w:p w:rsidR="004E7556" w:rsidRPr="00D91B2B" w:rsidRDefault="00B5258A" w:rsidP="00F6769A">
          <w:pPr>
            <w:pStyle w:val="Footer"/>
            <w:jc w:val="right"/>
            <w:rPr>
              <w:sz w:val="20"/>
              <w:szCs w:val="26"/>
            </w:rPr>
          </w:pPr>
          <w:r w:rsidRPr="00D91B2B">
            <w:rPr>
              <w:noProof/>
              <w:sz w:val="20"/>
              <w:szCs w:val="26"/>
            </w:rPr>
            <w:drawing>
              <wp:inline distT="0" distB="0" distL="0" distR="0">
                <wp:extent cx="857250" cy="285750"/>
                <wp:effectExtent l="0" t="0" r="0" b="0"/>
                <wp:docPr id="12" name="Picture 12" descr="Tai-ve-logo-BV-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i-ve-logo-BV-mo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285750"/>
                        </a:xfrm>
                        <a:prstGeom prst="rect">
                          <a:avLst/>
                        </a:prstGeom>
                        <a:noFill/>
                        <a:ln>
                          <a:noFill/>
                        </a:ln>
                      </pic:spPr>
                    </pic:pic>
                  </a:graphicData>
                </a:graphic>
              </wp:inline>
            </w:drawing>
          </w:r>
        </w:p>
      </w:tc>
    </w:tr>
  </w:tbl>
  <w:p w:rsidR="004E7556" w:rsidRDefault="004E755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E09" w:rsidRDefault="00951E09">
      <w:r>
        <w:separator/>
      </w:r>
    </w:p>
  </w:footnote>
  <w:footnote w:type="continuationSeparator" w:id="0">
    <w:p w:rsidR="00951E09" w:rsidRDefault="00951E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556" w:rsidRDefault="004E755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66"/>
      <w:gridCol w:w="2994"/>
    </w:tblGrid>
    <w:tr w:rsidR="004E7556" w:rsidTr="00F6769A">
      <w:tc>
        <w:tcPr>
          <w:tcW w:w="6228" w:type="dxa"/>
          <w:shd w:val="clear" w:color="auto" w:fill="auto"/>
        </w:tcPr>
        <w:p w:rsidR="004E7556" w:rsidRPr="00D91B2B" w:rsidRDefault="00096F89" w:rsidP="007B7D94">
          <w:pPr>
            <w:pStyle w:val="Header"/>
            <w:rPr>
              <w:sz w:val="20"/>
              <w:szCs w:val="26"/>
            </w:rPr>
          </w:pPr>
          <w:r w:rsidRPr="00D91B2B">
            <w:rPr>
              <w:sz w:val="20"/>
              <w:szCs w:val="26"/>
            </w:rPr>
            <w:t>Tên quy trình</w:t>
          </w:r>
        </w:p>
      </w:tc>
      <w:tc>
        <w:tcPr>
          <w:tcW w:w="3060" w:type="dxa"/>
        </w:tcPr>
        <w:p w:rsidR="004E7556" w:rsidRPr="00D91B2B" w:rsidRDefault="004E7556" w:rsidP="00B00A75">
          <w:pPr>
            <w:pStyle w:val="Header"/>
            <w:rPr>
              <w:sz w:val="20"/>
              <w:szCs w:val="26"/>
            </w:rPr>
          </w:pPr>
          <w:r w:rsidRPr="00D91B2B">
            <w:rPr>
              <w:sz w:val="20"/>
              <w:szCs w:val="26"/>
            </w:rPr>
            <w:t xml:space="preserve">Mã tài liệu: </w:t>
          </w:r>
        </w:p>
      </w:tc>
    </w:tr>
  </w:tbl>
  <w:p w:rsidR="004E7556" w:rsidRPr="000B0F41" w:rsidRDefault="004E7556" w:rsidP="000B0F41">
    <w:pPr>
      <w:pStyle w:val="Header"/>
    </w:pPr>
  </w:p>
  <w:p w:rsidR="004E7556" w:rsidRDefault="004E755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9E7"/>
    <w:multiLevelType w:val="hybridMultilevel"/>
    <w:tmpl w:val="AC0A7EE0"/>
    <w:lvl w:ilvl="0" w:tplc="2550E88A">
      <w:start w:val="4"/>
      <w:numFmt w:val="bullet"/>
      <w:lvlText w:val="-"/>
      <w:lvlJc w:val="left"/>
      <w:pPr>
        <w:ind w:left="1152" w:hanging="360"/>
      </w:pPr>
      <w:rPr>
        <w:rFonts w:ascii="Arial" w:eastAsia="Times New Roman"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D215585"/>
    <w:multiLevelType w:val="hybridMultilevel"/>
    <w:tmpl w:val="2EFE4640"/>
    <w:lvl w:ilvl="0" w:tplc="7CD09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713C0"/>
    <w:multiLevelType w:val="hybridMultilevel"/>
    <w:tmpl w:val="BF26AE56"/>
    <w:lvl w:ilvl="0" w:tplc="7CD09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348D2"/>
    <w:multiLevelType w:val="multilevel"/>
    <w:tmpl w:val="309055B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8F09EC"/>
    <w:multiLevelType w:val="hybridMultilevel"/>
    <w:tmpl w:val="A9803CA6"/>
    <w:lvl w:ilvl="0" w:tplc="45B225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C31482C"/>
    <w:multiLevelType w:val="hybridMultilevel"/>
    <w:tmpl w:val="B15EF9D4"/>
    <w:lvl w:ilvl="0" w:tplc="7CD09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336B3"/>
    <w:multiLevelType w:val="hybridMultilevel"/>
    <w:tmpl w:val="6DC0E7F0"/>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9844628"/>
    <w:multiLevelType w:val="hybridMultilevel"/>
    <w:tmpl w:val="769C9D22"/>
    <w:lvl w:ilvl="0" w:tplc="2550E88A">
      <w:start w:val="4"/>
      <w:numFmt w:val="bullet"/>
      <w:lvlText w:val="-"/>
      <w:lvlJc w:val="left"/>
      <w:pPr>
        <w:ind w:left="1152" w:hanging="360"/>
      </w:pPr>
      <w:rPr>
        <w:rFonts w:ascii="Arial" w:eastAsia="Times New Roman"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EBF5D19"/>
    <w:multiLevelType w:val="hybridMultilevel"/>
    <w:tmpl w:val="AEB4B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57303"/>
    <w:multiLevelType w:val="hybridMultilevel"/>
    <w:tmpl w:val="30EE6F6E"/>
    <w:lvl w:ilvl="0" w:tplc="45B225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488E3ACB"/>
    <w:multiLevelType w:val="hybridMultilevel"/>
    <w:tmpl w:val="9B92D232"/>
    <w:lvl w:ilvl="0" w:tplc="45B225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3466DDF"/>
    <w:multiLevelType w:val="hybridMultilevel"/>
    <w:tmpl w:val="38D6CF26"/>
    <w:lvl w:ilvl="0" w:tplc="7CD09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87275"/>
    <w:multiLevelType w:val="hybridMultilevel"/>
    <w:tmpl w:val="86FAA684"/>
    <w:lvl w:ilvl="0" w:tplc="2550E88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D0505"/>
    <w:multiLevelType w:val="hybridMultilevel"/>
    <w:tmpl w:val="5D8E862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69232CC4"/>
    <w:multiLevelType w:val="hybridMultilevel"/>
    <w:tmpl w:val="280470BE"/>
    <w:lvl w:ilvl="0" w:tplc="45B225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7D417079"/>
    <w:multiLevelType w:val="multilevel"/>
    <w:tmpl w:val="21B459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2"/>
  </w:num>
  <w:num w:numId="3">
    <w:abstractNumId w:val="5"/>
  </w:num>
  <w:num w:numId="4">
    <w:abstractNumId w:val="11"/>
  </w:num>
  <w:num w:numId="5">
    <w:abstractNumId w:val="1"/>
  </w:num>
  <w:num w:numId="6">
    <w:abstractNumId w:val="7"/>
  </w:num>
  <w:num w:numId="7">
    <w:abstractNumId w:val="15"/>
  </w:num>
  <w:num w:numId="8">
    <w:abstractNumId w:val="3"/>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0"/>
  </w:num>
  <w:num w:numId="18">
    <w:abstractNumId w:val="14"/>
  </w:num>
  <w:num w:numId="19">
    <w:abstractNumId w:val="9"/>
  </w:num>
  <w:num w:numId="20">
    <w:abstractNumId w:val="13"/>
  </w:num>
  <w:num w:numId="21">
    <w:abstractNumId w:val="4"/>
  </w:num>
  <w:num w:numId="22">
    <w:abstractNumId w:val="0"/>
  </w:num>
  <w:num w:numId="23">
    <w:abstractNumId w:val="6"/>
  </w:num>
  <w:num w:numId="24">
    <w:abstractNumId w:val="8"/>
  </w:num>
  <w:num w:numId="2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98"/>
    <w:rsid w:val="000010FD"/>
    <w:rsid w:val="00004386"/>
    <w:rsid w:val="00006B8E"/>
    <w:rsid w:val="00011266"/>
    <w:rsid w:val="00011633"/>
    <w:rsid w:val="000121CC"/>
    <w:rsid w:val="0001246B"/>
    <w:rsid w:val="00012ADB"/>
    <w:rsid w:val="0001489B"/>
    <w:rsid w:val="0002182F"/>
    <w:rsid w:val="00022EC1"/>
    <w:rsid w:val="00023EAE"/>
    <w:rsid w:val="00025F7A"/>
    <w:rsid w:val="00030D43"/>
    <w:rsid w:val="000325B1"/>
    <w:rsid w:val="000410C1"/>
    <w:rsid w:val="00041FDF"/>
    <w:rsid w:val="000436AB"/>
    <w:rsid w:val="00046CF8"/>
    <w:rsid w:val="000508C1"/>
    <w:rsid w:val="00051F8C"/>
    <w:rsid w:val="00054E64"/>
    <w:rsid w:val="00056255"/>
    <w:rsid w:val="00057528"/>
    <w:rsid w:val="000631B1"/>
    <w:rsid w:val="000642C1"/>
    <w:rsid w:val="000707A9"/>
    <w:rsid w:val="00071128"/>
    <w:rsid w:val="00072D42"/>
    <w:rsid w:val="00074B5C"/>
    <w:rsid w:val="00075252"/>
    <w:rsid w:val="000761F2"/>
    <w:rsid w:val="00082EC0"/>
    <w:rsid w:val="00083582"/>
    <w:rsid w:val="0008381D"/>
    <w:rsid w:val="0008533C"/>
    <w:rsid w:val="000857F7"/>
    <w:rsid w:val="00086151"/>
    <w:rsid w:val="00087791"/>
    <w:rsid w:val="00094838"/>
    <w:rsid w:val="00094ED2"/>
    <w:rsid w:val="00095712"/>
    <w:rsid w:val="00095AE2"/>
    <w:rsid w:val="00096F89"/>
    <w:rsid w:val="000A64F5"/>
    <w:rsid w:val="000A655D"/>
    <w:rsid w:val="000A66EA"/>
    <w:rsid w:val="000A73B8"/>
    <w:rsid w:val="000B0F41"/>
    <w:rsid w:val="000C1171"/>
    <w:rsid w:val="000C4443"/>
    <w:rsid w:val="000D15F5"/>
    <w:rsid w:val="000D2756"/>
    <w:rsid w:val="000D4A32"/>
    <w:rsid w:val="000D596F"/>
    <w:rsid w:val="000E0243"/>
    <w:rsid w:val="000E4692"/>
    <w:rsid w:val="000E5CE2"/>
    <w:rsid w:val="000F0D95"/>
    <w:rsid w:val="000F1454"/>
    <w:rsid w:val="000F2164"/>
    <w:rsid w:val="000F3FE3"/>
    <w:rsid w:val="000F56BE"/>
    <w:rsid w:val="000F610C"/>
    <w:rsid w:val="00103204"/>
    <w:rsid w:val="001068A7"/>
    <w:rsid w:val="00111106"/>
    <w:rsid w:val="001121FB"/>
    <w:rsid w:val="001138EB"/>
    <w:rsid w:val="001149CF"/>
    <w:rsid w:val="00115A40"/>
    <w:rsid w:val="001163D9"/>
    <w:rsid w:val="001200AF"/>
    <w:rsid w:val="00120E6C"/>
    <w:rsid w:val="00123B49"/>
    <w:rsid w:val="00123DA4"/>
    <w:rsid w:val="0012597F"/>
    <w:rsid w:val="00125AB0"/>
    <w:rsid w:val="00126F67"/>
    <w:rsid w:val="001321EB"/>
    <w:rsid w:val="00132FD1"/>
    <w:rsid w:val="001352B7"/>
    <w:rsid w:val="00135477"/>
    <w:rsid w:val="00136723"/>
    <w:rsid w:val="001374A1"/>
    <w:rsid w:val="0014288A"/>
    <w:rsid w:val="001436CE"/>
    <w:rsid w:val="00143B68"/>
    <w:rsid w:val="0014690C"/>
    <w:rsid w:val="00146D1E"/>
    <w:rsid w:val="00147D29"/>
    <w:rsid w:val="00150C0A"/>
    <w:rsid w:val="00152DDB"/>
    <w:rsid w:val="0015653F"/>
    <w:rsid w:val="001574DD"/>
    <w:rsid w:val="001579B7"/>
    <w:rsid w:val="00160768"/>
    <w:rsid w:val="001665D5"/>
    <w:rsid w:val="00171A2E"/>
    <w:rsid w:val="001753D9"/>
    <w:rsid w:val="0018027B"/>
    <w:rsid w:val="00181DE9"/>
    <w:rsid w:val="00185106"/>
    <w:rsid w:val="00185D54"/>
    <w:rsid w:val="00185F57"/>
    <w:rsid w:val="00187A7F"/>
    <w:rsid w:val="00191322"/>
    <w:rsid w:val="00192280"/>
    <w:rsid w:val="0019385D"/>
    <w:rsid w:val="00196C67"/>
    <w:rsid w:val="00196CA5"/>
    <w:rsid w:val="001A2372"/>
    <w:rsid w:val="001A27E1"/>
    <w:rsid w:val="001A3A4D"/>
    <w:rsid w:val="001A3C64"/>
    <w:rsid w:val="001A767D"/>
    <w:rsid w:val="001B1060"/>
    <w:rsid w:val="001B210E"/>
    <w:rsid w:val="001B3297"/>
    <w:rsid w:val="001B3C9D"/>
    <w:rsid w:val="001B6369"/>
    <w:rsid w:val="001C38DE"/>
    <w:rsid w:val="001C434B"/>
    <w:rsid w:val="001C5E4B"/>
    <w:rsid w:val="001C7373"/>
    <w:rsid w:val="001D0332"/>
    <w:rsid w:val="001D0AFF"/>
    <w:rsid w:val="001D1A4B"/>
    <w:rsid w:val="001D694A"/>
    <w:rsid w:val="001D739F"/>
    <w:rsid w:val="001D7474"/>
    <w:rsid w:val="001D7CEA"/>
    <w:rsid w:val="001E05DD"/>
    <w:rsid w:val="001E07FF"/>
    <w:rsid w:val="001E1DFA"/>
    <w:rsid w:val="001E1FF1"/>
    <w:rsid w:val="001E63EB"/>
    <w:rsid w:val="001E7B0B"/>
    <w:rsid w:val="001F2847"/>
    <w:rsid w:val="001F4BA3"/>
    <w:rsid w:val="001F5638"/>
    <w:rsid w:val="002023DE"/>
    <w:rsid w:val="0020374A"/>
    <w:rsid w:val="00204A32"/>
    <w:rsid w:val="0020513C"/>
    <w:rsid w:val="0020652D"/>
    <w:rsid w:val="002128FC"/>
    <w:rsid w:val="00214070"/>
    <w:rsid w:val="00214EC3"/>
    <w:rsid w:val="002159AB"/>
    <w:rsid w:val="00217017"/>
    <w:rsid w:val="00217780"/>
    <w:rsid w:val="00221EC3"/>
    <w:rsid w:val="00222364"/>
    <w:rsid w:val="00222F23"/>
    <w:rsid w:val="002258C7"/>
    <w:rsid w:val="00225AFF"/>
    <w:rsid w:val="00227011"/>
    <w:rsid w:val="002319AD"/>
    <w:rsid w:val="00233BCE"/>
    <w:rsid w:val="002349E5"/>
    <w:rsid w:val="00235241"/>
    <w:rsid w:val="002401E6"/>
    <w:rsid w:val="00244C34"/>
    <w:rsid w:val="00244D11"/>
    <w:rsid w:val="00245CC6"/>
    <w:rsid w:val="00246436"/>
    <w:rsid w:val="00251341"/>
    <w:rsid w:val="00255230"/>
    <w:rsid w:val="00255DD4"/>
    <w:rsid w:val="0025621C"/>
    <w:rsid w:val="002602F6"/>
    <w:rsid w:val="002607DB"/>
    <w:rsid w:val="0026092A"/>
    <w:rsid w:val="00261193"/>
    <w:rsid w:val="002614D8"/>
    <w:rsid w:val="00262C7C"/>
    <w:rsid w:val="002645FD"/>
    <w:rsid w:val="00266751"/>
    <w:rsid w:val="00267332"/>
    <w:rsid w:val="00271FD9"/>
    <w:rsid w:val="00273C4A"/>
    <w:rsid w:val="002751A3"/>
    <w:rsid w:val="002773AF"/>
    <w:rsid w:val="00277534"/>
    <w:rsid w:val="00280801"/>
    <w:rsid w:val="00280A5D"/>
    <w:rsid w:val="00283D04"/>
    <w:rsid w:val="0029442C"/>
    <w:rsid w:val="00295EDA"/>
    <w:rsid w:val="002A1806"/>
    <w:rsid w:val="002A4236"/>
    <w:rsid w:val="002A6BF5"/>
    <w:rsid w:val="002A6DEB"/>
    <w:rsid w:val="002A78A4"/>
    <w:rsid w:val="002B06D6"/>
    <w:rsid w:val="002B1282"/>
    <w:rsid w:val="002B1BD6"/>
    <w:rsid w:val="002B4AAA"/>
    <w:rsid w:val="002C0BC7"/>
    <w:rsid w:val="002C2455"/>
    <w:rsid w:val="002C38A9"/>
    <w:rsid w:val="002C397B"/>
    <w:rsid w:val="002C5591"/>
    <w:rsid w:val="002C7513"/>
    <w:rsid w:val="002D016F"/>
    <w:rsid w:val="002D0B3D"/>
    <w:rsid w:val="002D3918"/>
    <w:rsid w:val="002E15D2"/>
    <w:rsid w:val="002E2C3A"/>
    <w:rsid w:val="002E2F04"/>
    <w:rsid w:val="002E54EC"/>
    <w:rsid w:val="002E68BE"/>
    <w:rsid w:val="002F165C"/>
    <w:rsid w:val="002F1ACC"/>
    <w:rsid w:val="002F4E46"/>
    <w:rsid w:val="002F5175"/>
    <w:rsid w:val="002F67DA"/>
    <w:rsid w:val="002F7490"/>
    <w:rsid w:val="0030075B"/>
    <w:rsid w:val="00300A46"/>
    <w:rsid w:val="00300DD0"/>
    <w:rsid w:val="003036B8"/>
    <w:rsid w:val="00306B8E"/>
    <w:rsid w:val="003075C3"/>
    <w:rsid w:val="003109F6"/>
    <w:rsid w:val="00314DB3"/>
    <w:rsid w:val="003167EA"/>
    <w:rsid w:val="003239CE"/>
    <w:rsid w:val="00333AA2"/>
    <w:rsid w:val="00334AB2"/>
    <w:rsid w:val="00343CDD"/>
    <w:rsid w:val="00344AC5"/>
    <w:rsid w:val="0034673C"/>
    <w:rsid w:val="003528E8"/>
    <w:rsid w:val="0035613C"/>
    <w:rsid w:val="00360603"/>
    <w:rsid w:val="00365B62"/>
    <w:rsid w:val="003662BA"/>
    <w:rsid w:val="003664FF"/>
    <w:rsid w:val="00367AC9"/>
    <w:rsid w:val="003720A5"/>
    <w:rsid w:val="003746E5"/>
    <w:rsid w:val="00384C63"/>
    <w:rsid w:val="00384CF9"/>
    <w:rsid w:val="00384FBB"/>
    <w:rsid w:val="003868F4"/>
    <w:rsid w:val="00387375"/>
    <w:rsid w:val="00391335"/>
    <w:rsid w:val="00394755"/>
    <w:rsid w:val="003950A5"/>
    <w:rsid w:val="00395B2C"/>
    <w:rsid w:val="003A19F8"/>
    <w:rsid w:val="003A48EF"/>
    <w:rsid w:val="003A5846"/>
    <w:rsid w:val="003A5CF7"/>
    <w:rsid w:val="003B3874"/>
    <w:rsid w:val="003B3BF7"/>
    <w:rsid w:val="003B5A82"/>
    <w:rsid w:val="003B6D78"/>
    <w:rsid w:val="003B6DD8"/>
    <w:rsid w:val="003C17B1"/>
    <w:rsid w:val="003C4AB4"/>
    <w:rsid w:val="003C74E9"/>
    <w:rsid w:val="003C7F20"/>
    <w:rsid w:val="003D0245"/>
    <w:rsid w:val="003D035C"/>
    <w:rsid w:val="003D03A2"/>
    <w:rsid w:val="003D3547"/>
    <w:rsid w:val="003D3CA1"/>
    <w:rsid w:val="003D445A"/>
    <w:rsid w:val="003E059A"/>
    <w:rsid w:val="003E39CB"/>
    <w:rsid w:val="003E4C5F"/>
    <w:rsid w:val="003E5547"/>
    <w:rsid w:val="003F05AB"/>
    <w:rsid w:val="003F1A53"/>
    <w:rsid w:val="00400900"/>
    <w:rsid w:val="00400957"/>
    <w:rsid w:val="00401EC5"/>
    <w:rsid w:val="00403F4C"/>
    <w:rsid w:val="0040492D"/>
    <w:rsid w:val="00405B6B"/>
    <w:rsid w:val="00415A5B"/>
    <w:rsid w:val="00415F89"/>
    <w:rsid w:val="004178AE"/>
    <w:rsid w:val="004200FC"/>
    <w:rsid w:val="00422D04"/>
    <w:rsid w:val="00431885"/>
    <w:rsid w:val="0043372A"/>
    <w:rsid w:val="00433EC8"/>
    <w:rsid w:val="0043535F"/>
    <w:rsid w:val="00435BF8"/>
    <w:rsid w:val="00437078"/>
    <w:rsid w:val="0044179A"/>
    <w:rsid w:val="00442B7D"/>
    <w:rsid w:val="00443A70"/>
    <w:rsid w:val="00445589"/>
    <w:rsid w:val="0044688B"/>
    <w:rsid w:val="00446C03"/>
    <w:rsid w:val="00451C58"/>
    <w:rsid w:val="00456FE4"/>
    <w:rsid w:val="0046298E"/>
    <w:rsid w:val="0046565D"/>
    <w:rsid w:val="004665DB"/>
    <w:rsid w:val="00470286"/>
    <w:rsid w:val="00470D98"/>
    <w:rsid w:val="00472BB4"/>
    <w:rsid w:val="004751BC"/>
    <w:rsid w:val="0047547C"/>
    <w:rsid w:val="004803DF"/>
    <w:rsid w:val="00484F73"/>
    <w:rsid w:val="004864B4"/>
    <w:rsid w:val="00490EDB"/>
    <w:rsid w:val="004917D2"/>
    <w:rsid w:val="004931F6"/>
    <w:rsid w:val="004A14D6"/>
    <w:rsid w:val="004A1D54"/>
    <w:rsid w:val="004A2F46"/>
    <w:rsid w:val="004A2FEB"/>
    <w:rsid w:val="004A43E1"/>
    <w:rsid w:val="004B1AA7"/>
    <w:rsid w:val="004B2106"/>
    <w:rsid w:val="004B2BDB"/>
    <w:rsid w:val="004B40AC"/>
    <w:rsid w:val="004B46DE"/>
    <w:rsid w:val="004B586E"/>
    <w:rsid w:val="004B6147"/>
    <w:rsid w:val="004C02B7"/>
    <w:rsid w:val="004C148F"/>
    <w:rsid w:val="004C1A60"/>
    <w:rsid w:val="004C7A6B"/>
    <w:rsid w:val="004D13B3"/>
    <w:rsid w:val="004D31CA"/>
    <w:rsid w:val="004D4B40"/>
    <w:rsid w:val="004D4E54"/>
    <w:rsid w:val="004D6938"/>
    <w:rsid w:val="004D79BE"/>
    <w:rsid w:val="004E00EF"/>
    <w:rsid w:val="004E2A29"/>
    <w:rsid w:val="004E64BD"/>
    <w:rsid w:val="004E6ABC"/>
    <w:rsid w:val="004E7556"/>
    <w:rsid w:val="004E7FCA"/>
    <w:rsid w:val="004F0579"/>
    <w:rsid w:val="004F2562"/>
    <w:rsid w:val="004F4C70"/>
    <w:rsid w:val="005011E2"/>
    <w:rsid w:val="005017BF"/>
    <w:rsid w:val="005034CB"/>
    <w:rsid w:val="00506B54"/>
    <w:rsid w:val="00510EE7"/>
    <w:rsid w:val="00512CD0"/>
    <w:rsid w:val="005144F5"/>
    <w:rsid w:val="005162CC"/>
    <w:rsid w:val="005261A3"/>
    <w:rsid w:val="00530843"/>
    <w:rsid w:val="0053388E"/>
    <w:rsid w:val="00536F37"/>
    <w:rsid w:val="00541B43"/>
    <w:rsid w:val="00541DBD"/>
    <w:rsid w:val="005506FF"/>
    <w:rsid w:val="00550B00"/>
    <w:rsid w:val="005516C0"/>
    <w:rsid w:val="00552BEC"/>
    <w:rsid w:val="00553528"/>
    <w:rsid w:val="00556B80"/>
    <w:rsid w:val="00560E29"/>
    <w:rsid w:val="005611B2"/>
    <w:rsid w:val="00564F34"/>
    <w:rsid w:val="00566E64"/>
    <w:rsid w:val="005709E5"/>
    <w:rsid w:val="00570B84"/>
    <w:rsid w:val="005714B6"/>
    <w:rsid w:val="00575A66"/>
    <w:rsid w:val="00575BCC"/>
    <w:rsid w:val="00575C1E"/>
    <w:rsid w:val="00577FC2"/>
    <w:rsid w:val="005821BA"/>
    <w:rsid w:val="00583ACC"/>
    <w:rsid w:val="00587391"/>
    <w:rsid w:val="0059438C"/>
    <w:rsid w:val="0059442E"/>
    <w:rsid w:val="00596DD7"/>
    <w:rsid w:val="005A068F"/>
    <w:rsid w:val="005A47A1"/>
    <w:rsid w:val="005A72AF"/>
    <w:rsid w:val="005A756C"/>
    <w:rsid w:val="005B331C"/>
    <w:rsid w:val="005B3EC8"/>
    <w:rsid w:val="005B4D3E"/>
    <w:rsid w:val="005B66E9"/>
    <w:rsid w:val="005B6DB7"/>
    <w:rsid w:val="005B7747"/>
    <w:rsid w:val="005B7F71"/>
    <w:rsid w:val="005C0A5B"/>
    <w:rsid w:val="005C14B3"/>
    <w:rsid w:val="005C35FF"/>
    <w:rsid w:val="005C4705"/>
    <w:rsid w:val="005C52C6"/>
    <w:rsid w:val="005C5C5C"/>
    <w:rsid w:val="005D0B1F"/>
    <w:rsid w:val="005D242B"/>
    <w:rsid w:val="005E10AB"/>
    <w:rsid w:val="005E3AE2"/>
    <w:rsid w:val="005E3CDC"/>
    <w:rsid w:val="005E7230"/>
    <w:rsid w:val="005F33B4"/>
    <w:rsid w:val="005F3E8F"/>
    <w:rsid w:val="005F63E7"/>
    <w:rsid w:val="006008FB"/>
    <w:rsid w:val="00600AD3"/>
    <w:rsid w:val="00600B54"/>
    <w:rsid w:val="006018CF"/>
    <w:rsid w:val="00602FF9"/>
    <w:rsid w:val="00603B17"/>
    <w:rsid w:val="0061174A"/>
    <w:rsid w:val="00613469"/>
    <w:rsid w:val="00617F35"/>
    <w:rsid w:val="006203F3"/>
    <w:rsid w:val="006213BD"/>
    <w:rsid w:val="00621F10"/>
    <w:rsid w:val="006232D8"/>
    <w:rsid w:val="0062485C"/>
    <w:rsid w:val="00624BDB"/>
    <w:rsid w:val="006351C3"/>
    <w:rsid w:val="00637B87"/>
    <w:rsid w:val="006404A0"/>
    <w:rsid w:val="00640631"/>
    <w:rsid w:val="00644C13"/>
    <w:rsid w:val="00646187"/>
    <w:rsid w:val="006475B6"/>
    <w:rsid w:val="00654F47"/>
    <w:rsid w:val="006566AC"/>
    <w:rsid w:val="00656837"/>
    <w:rsid w:val="006568D3"/>
    <w:rsid w:val="0065696D"/>
    <w:rsid w:val="006570CE"/>
    <w:rsid w:val="00657F7A"/>
    <w:rsid w:val="006632EE"/>
    <w:rsid w:val="0066722B"/>
    <w:rsid w:val="00672DD6"/>
    <w:rsid w:val="006738B0"/>
    <w:rsid w:val="0067403E"/>
    <w:rsid w:val="006801C6"/>
    <w:rsid w:val="006806BE"/>
    <w:rsid w:val="00683488"/>
    <w:rsid w:val="006848CD"/>
    <w:rsid w:val="00685FA0"/>
    <w:rsid w:val="006902BE"/>
    <w:rsid w:val="006905F3"/>
    <w:rsid w:val="00691049"/>
    <w:rsid w:val="00693A4C"/>
    <w:rsid w:val="00696F60"/>
    <w:rsid w:val="006A0DFE"/>
    <w:rsid w:val="006A31CC"/>
    <w:rsid w:val="006A5D2D"/>
    <w:rsid w:val="006A6DA5"/>
    <w:rsid w:val="006B5ACF"/>
    <w:rsid w:val="006C249C"/>
    <w:rsid w:val="006C2C68"/>
    <w:rsid w:val="006C3117"/>
    <w:rsid w:val="006C32AB"/>
    <w:rsid w:val="006C5F5F"/>
    <w:rsid w:val="006C6A14"/>
    <w:rsid w:val="006D2114"/>
    <w:rsid w:val="006D3A59"/>
    <w:rsid w:val="006D3CE3"/>
    <w:rsid w:val="006D4D2E"/>
    <w:rsid w:val="006E4C3D"/>
    <w:rsid w:val="006E5295"/>
    <w:rsid w:val="006F0576"/>
    <w:rsid w:val="006F1D7E"/>
    <w:rsid w:val="006F35C0"/>
    <w:rsid w:val="006F3BB7"/>
    <w:rsid w:val="006F48F1"/>
    <w:rsid w:val="006F48FD"/>
    <w:rsid w:val="00702694"/>
    <w:rsid w:val="00703EBC"/>
    <w:rsid w:val="00706275"/>
    <w:rsid w:val="007070D5"/>
    <w:rsid w:val="00713092"/>
    <w:rsid w:val="00714A3B"/>
    <w:rsid w:val="007169D9"/>
    <w:rsid w:val="00717F35"/>
    <w:rsid w:val="00731D63"/>
    <w:rsid w:val="00731E4A"/>
    <w:rsid w:val="00734665"/>
    <w:rsid w:val="00737A59"/>
    <w:rsid w:val="007435E7"/>
    <w:rsid w:val="00743609"/>
    <w:rsid w:val="0074386B"/>
    <w:rsid w:val="0075053B"/>
    <w:rsid w:val="0075189A"/>
    <w:rsid w:val="00752D0D"/>
    <w:rsid w:val="00754792"/>
    <w:rsid w:val="007605D2"/>
    <w:rsid w:val="00762A58"/>
    <w:rsid w:val="00763668"/>
    <w:rsid w:val="00767932"/>
    <w:rsid w:val="00767933"/>
    <w:rsid w:val="0077030B"/>
    <w:rsid w:val="00771D10"/>
    <w:rsid w:val="007819EF"/>
    <w:rsid w:val="007820AD"/>
    <w:rsid w:val="00782290"/>
    <w:rsid w:val="00782B08"/>
    <w:rsid w:val="0079310C"/>
    <w:rsid w:val="007942F6"/>
    <w:rsid w:val="007965B3"/>
    <w:rsid w:val="007A09FF"/>
    <w:rsid w:val="007A2322"/>
    <w:rsid w:val="007A383E"/>
    <w:rsid w:val="007A38E1"/>
    <w:rsid w:val="007A3C51"/>
    <w:rsid w:val="007A7022"/>
    <w:rsid w:val="007B0EA4"/>
    <w:rsid w:val="007B6B5B"/>
    <w:rsid w:val="007B6E1D"/>
    <w:rsid w:val="007B7359"/>
    <w:rsid w:val="007B7D94"/>
    <w:rsid w:val="007C088A"/>
    <w:rsid w:val="007C1731"/>
    <w:rsid w:val="007C3083"/>
    <w:rsid w:val="007D504C"/>
    <w:rsid w:val="007D59B1"/>
    <w:rsid w:val="007D69B9"/>
    <w:rsid w:val="007D6CFD"/>
    <w:rsid w:val="007D7345"/>
    <w:rsid w:val="007D74D1"/>
    <w:rsid w:val="007D7851"/>
    <w:rsid w:val="007E1DA4"/>
    <w:rsid w:val="007E24E5"/>
    <w:rsid w:val="007E5776"/>
    <w:rsid w:val="007F12C9"/>
    <w:rsid w:val="007F1B4C"/>
    <w:rsid w:val="007F1BCE"/>
    <w:rsid w:val="007F2E1D"/>
    <w:rsid w:val="007F3C50"/>
    <w:rsid w:val="007F758A"/>
    <w:rsid w:val="00802B69"/>
    <w:rsid w:val="00804168"/>
    <w:rsid w:val="00805DDC"/>
    <w:rsid w:val="00811BB4"/>
    <w:rsid w:val="0082205B"/>
    <w:rsid w:val="00823161"/>
    <w:rsid w:val="00827357"/>
    <w:rsid w:val="00831AD9"/>
    <w:rsid w:val="00831B4D"/>
    <w:rsid w:val="00831D00"/>
    <w:rsid w:val="00832A18"/>
    <w:rsid w:val="00833042"/>
    <w:rsid w:val="00834129"/>
    <w:rsid w:val="00835F61"/>
    <w:rsid w:val="008375EF"/>
    <w:rsid w:val="008414A7"/>
    <w:rsid w:val="008468D0"/>
    <w:rsid w:val="00847504"/>
    <w:rsid w:val="00847AE6"/>
    <w:rsid w:val="00852D36"/>
    <w:rsid w:val="008537BD"/>
    <w:rsid w:val="008541FF"/>
    <w:rsid w:val="0085451B"/>
    <w:rsid w:val="008553E3"/>
    <w:rsid w:val="0086054B"/>
    <w:rsid w:val="0086133D"/>
    <w:rsid w:val="0086716B"/>
    <w:rsid w:val="008679D2"/>
    <w:rsid w:val="008715DC"/>
    <w:rsid w:val="00871FE3"/>
    <w:rsid w:val="00874846"/>
    <w:rsid w:val="0087736F"/>
    <w:rsid w:val="008863E4"/>
    <w:rsid w:val="00887415"/>
    <w:rsid w:val="00894CA4"/>
    <w:rsid w:val="00895166"/>
    <w:rsid w:val="008A139E"/>
    <w:rsid w:val="008A1F60"/>
    <w:rsid w:val="008A3EA9"/>
    <w:rsid w:val="008A5465"/>
    <w:rsid w:val="008A5C64"/>
    <w:rsid w:val="008B0377"/>
    <w:rsid w:val="008B3502"/>
    <w:rsid w:val="008B38AE"/>
    <w:rsid w:val="008B5935"/>
    <w:rsid w:val="008C0322"/>
    <w:rsid w:val="008D066A"/>
    <w:rsid w:val="008D16E2"/>
    <w:rsid w:val="008D2B55"/>
    <w:rsid w:val="008D51DA"/>
    <w:rsid w:val="008D78D4"/>
    <w:rsid w:val="008E3BBD"/>
    <w:rsid w:val="008E3F71"/>
    <w:rsid w:val="008E6627"/>
    <w:rsid w:val="008E686C"/>
    <w:rsid w:val="008E6B84"/>
    <w:rsid w:val="008F0E68"/>
    <w:rsid w:val="008F44FF"/>
    <w:rsid w:val="009018FA"/>
    <w:rsid w:val="00906952"/>
    <w:rsid w:val="009146BB"/>
    <w:rsid w:val="009150C2"/>
    <w:rsid w:val="00915530"/>
    <w:rsid w:val="00915B15"/>
    <w:rsid w:val="00917878"/>
    <w:rsid w:val="009201E0"/>
    <w:rsid w:val="009215BD"/>
    <w:rsid w:val="00924396"/>
    <w:rsid w:val="00930589"/>
    <w:rsid w:val="00930998"/>
    <w:rsid w:val="00930F5C"/>
    <w:rsid w:val="00931918"/>
    <w:rsid w:val="00932048"/>
    <w:rsid w:val="00932632"/>
    <w:rsid w:val="0093300A"/>
    <w:rsid w:val="00934BD7"/>
    <w:rsid w:val="009354E2"/>
    <w:rsid w:val="00942E39"/>
    <w:rsid w:val="00943137"/>
    <w:rsid w:val="00943932"/>
    <w:rsid w:val="00943CBB"/>
    <w:rsid w:val="009447D8"/>
    <w:rsid w:val="00945196"/>
    <w:rsid w:val="00946456"/>
    <w:rsid w:val="00951E09"/>
    <w:rsid w:val="009532DB"/>
    <w:rsid w:val="00953708"/>
    <w:rsid w:val="00955B28"/>
    <w:rsid w:val="00956371"/>
    <w:rsid w:val="009571EC"/>
    <w:rsid w:val="00961E81"/>
    <w:rsid w:val="00962C43"/>
    <w:rsid w:val="00962EDC"/>
    <w:rsid w:val="0096446D"/>
    <w:rsid w:val="0096516F"/>
    <w:rsid w:val="00965AC7"/>
    <w:rsid w:val="00971A93"/>
    <w:rsid w:val="00971B4D"/>
    <w:rsid w:val="00972B63"/>
    <w:rsid w:val="00973220"/>
    <w:rsid w:val="00973832"/>
    <w:rsid w:val="00973E2E"/>
    <w:rsid w:val="009756CF"/>
    <w:rsid w:val="00975A8F"/>
    <w:rsid w:val="00977B59"/>
    <w:rsid w:val="009833FE"/>
    <w:rsid w:val="009865F0"/>
    <w:rsid w:val="00991994"/>
    <w:rsid w:val="0099349E"/>
    <w:rsid w:val="0099362E"/>
    <w:rsid w:val="00993BF7"/>
    <w:rsid w:val="009A0FF6"/>
    <w:rsid w:val="009A13B6"/>
    <w:rsid w:val="009A26CA"/>
    <w:rsid w:val="009A3771"/>
    <w:rsid w:val="009A47FF"/>
    <w:rsid w:val="009A4A70"/>
    <w:rsid w:val="009A4AE9"/>
    <w:rsid w:val="009A59F0"/>
    <w:rsid w:val="009B14DA"/>
    <w:rsid w:val="009B534B"/>
    <w:rsid w:val="009B5727"/>
    <w:rsid w:val="009C06D1"/>
    <w:rsid w:val="009C7920"/>
    <w:rsid w:val="009D002F"/>
    <w:rsid w:val="009D08BC"/>
    <w:rsid w:val="009D240E"/>
    <w:rsid w:val="009D325D"/>
    <w:rsid w:val="009D3442"/>
    <w:rsid w:val="009D3C5F"/>
    <w:rsid w:val="009D41C9"/>
    <w:rsid w:val="009D444B"/>
    <w:rsid w:val="009D6AC8"/>
    <w:rsid w:val="009D7A3F"/>
    <w:rsid w:val="009E4593"/>
    <w:rsid w:val="009E4728"/>
    <w:rsid w:val="009E52B5"/>
    <w:rsid w:val="009E7CB0"/>
    <w:rsid w:val="009F2ED4"/>
    <w:rsid w:val="00A009EF"/>
    <w:rsid w:val="00A00CED"/>
    <w:rsid w:val="00A013AA"/>
    <w:rsid w:val="00A040D3"/>
    <w:rsid w:val="00A040FA"/>
    <w:rsid w:val="00A055B3"/>
    <w:rsid w:val="00A111EA"/>
    <w:rsid w:val="00A124B7"/>
    <w:rsid w:val="00A15D9A"/>
    <w:rsid w:val="00A16181"/>
    <w:rsid w:val="00A16E3F"/>
    <w:rsid w:val="00A21839"/>
    <w:rsid w:val="00A223F3"/>
    <w:rsid w:val="00A22E08"/>
    <w:rsid w:val="00A23287"/>
    <w:rsid w:val="00A272AB"/>
    <w:rsid w:val="00A300F5"/>
    <w:rsid w:val="00A31BE9"/>
    <w:rsid w:val="00A36CA5"/>
    <w:rsid w:val="00A379D0"/>
    <w:rsid w:val="00A409B4"/>
    <w:rsid w:val="00A4488E"/>
    <w:rsid w:val="00A45745"/>
    <w:rsid w:val="00A51498"/>
    <w:rsid w:val="00A52144"/>
    <w:rsid w:val="00A52F3C"/>
    <w:rsid w:val="00A55259"/>
    <w:rsid w:val="00A55D3B"/>
    <w:rsid w:val="00A571DC"/>
    <w:rsid w:val="00A5796F"/>
    <w:rsid w:val="00A6092D"/>
    <w:rsid w:val="00A609FC"/>
    <w:rsid w:val="00A611BD"/>
    <w:rsid w:val="00A64078"/>
    <w:rsid w:val="00A65C67"/>
    <w:rsid w:val="00A65F5F"/>
    <w:rsid w:val="00A71117"/>
    <w:rsid w:val="00A715B4"/>
    <w:rsid w:val="00A7225D"/>
    <w:rsid w:val="00A72A2B"/>
    <w:rsid w:val="00A7311F"/>
    <w:rsid w:val="00A764E0"/>
    <w:rsid w:val="00A77388"/>
    <w:rsid w:val="00A77A8B"/>
    <w:rsid w:val="00A77F1B"/>
    <w:rsid w:val="00A82F67"/>
    <w:rsid w:val="00A91480"/>
    <w:rsid w:val="00A93EEF"/>
    <w:rsid w:val="00A94D88"/>
    <w:rsid w:val="00A97DC2"/>
    <w:rsid w:val="00AA024C"/>
    <w:rsid w:val="00AA2810"/>
    <w:rsid w:val="00AA59ED"/>
    <w:rsid w:val="00AA5A49"/>
    <w:rsid w:val="00AA64D1"/>
    <w:rsid w:val="00AB05C2"/>
    <w:rsid w:val="00AB158D"/>
    <w:rsid w:val="00AB3008"/>
    <w:rsid w:val="00AB3F39"/>
    <w:rsid w:val="00AB41FE"/>
    <w:rsid w:val="00AC2AD7"/>
    <w:rsid w:val="00AC2C2C"/>
    <w:rsid w:val="00AC2E72"/>
    <w:rsid w:val="00AC30EE"/>
    <w:rsid w:val="00AC3A85"/>
    <w:rsid w:val="00AC3E47"/>
    <w:rsid w:val="00AC4F63"/>
    <w:rsid w:val="00AC636C"/>
    <w:rsid w:val="00AC7DF9"/>
    <w:rsid w:val="00AD15BB"/>
    <w:rsid w:val="00AD1A51"/>
    <w:rsid w:val="00AD3055"/>
    <w:rsid w:val="00AD30FC"/>
    <w:rsid w:val="00AD5613"/>
    <w:rsid w:val="00AD6077"/>
    <w:rsid w:val="00AE1488"/>
    <w:rsid w:val="00AE725D"/>
    <w:rsid w:val="00AF0406"/>
    <w:rsid w:val="00AF0B2A"/>
    <w:rsid w:val="00AF56C0"/>
    <w:rsid w:val="00AF6F40"/>
    <w:rsid w:val="00AF7EBA"/>
    <w:rsid w:val="00B00A75"/>
    <w:rsid w:val="00B01199"/>
    <w:rsid w:val="00B04AFF"/>
    <w:rsid w:val="00B070E2"/>
    <w:rsid w:val="00B11CA4"/>
    <w:rsid w:val="00B13541"/>
    <w:rsid w:val="00B13E67"/>
    <w:rsid w:val="00B16FCF"/>
    <w:rsid w:val="00B173CF"/>
    <w:rsid w:val="00B17AD7"/>
    <w:rsid w:val="00B2140D"/>
    <w:rsid w:val="00B21D05"/>
    <w:rsid w:val="00B23B5A"/>
    <w:rsid w:val="00B2642C"/>
    <w:rsid w:val="00B274F0"/>
    <w:rsid w:val="00B30750"/>
    <w:rsid w:val="00B3179D"/>
    <w:rsid w:val="00B317B5"/>
    <w:rsid w:val="00B3313F"/>
    <w:rsid w:val="00B33189"/>
    <w:rsid w:val="00B3621E"/>
    <w:rsid w:val="00B36233"/>
    <w:rsid w:val="00B371C2"/>
    <w:rsid w:val="00B37343"/>
    <w:rsid w:val="00B416E0"/>
    <w:rsid w:val="00B42A72"/>
    <w:rsid w:val="00B43862"/>
    <w:rsid w:val="00B44116"/>
    <w:rsid w:val="00B46DB7"/>
    <w:rsid w:val="00B51F68"/>
    <w:rsid w:val="00B5258A"/>
    <w:rsid w:val="00B533A1"/>
    <w:rsid w:val="00B5402D"/>
    <w:rsid w:val="00B54FC9"/>
    <w:rsid w:val="00B553B6"/>
    <w:rsid w:val="00B55872"/>
    <w:rsid w:val="00B569AE"/>
    <w:rsid w:val="00B5793B"/>
    <w:rsid w:val="00B57C37"/>
    <w:rsid w:val="00B64422"/>
    <w:rsid w:val="00B70B0B"/>
    <w:rsid w:val="00B71965"/>
    <w:rsid w:val="00B772DC"/>
    <w:rsid w:val="00B77E56"/>
    <w:rsid w:val="00B80F4D"/>
    <w:rsid w:val="00B81898"/>
    <w:rsid w:val="00B82D27"/>
    <w:rsid w:val="00B84ABE"/>
    <w:rsid w:val="00B9593A"/>
    <w:rsid w:val="00BA39F5"/>
    <w:rsid w:val="00BB0F71"/>
    <w:rsid w:val="00BB39E5"/>
    <w:rsid w:val="00BC0281"/>
    <w:rsid w:val="00BC21EA"/>
    <w:rsid w:val="00BC5CC7"/>
    <w:rsid w:val="00BD14A4"/>
    <w:rsid w:val="00BD1D7D"/>
    <w:rsid w:val="00BD28FB"/>
    <w:rsid w:val="00BD29DF"/>
    <w:rsid w:val="00BD3558"/>
    <w:rsid w:val="00BD389F"/>
    <w:rsid w:val="00BD45C5"/>
    <w:rsid w:val="00BD5CC2"/>
    <w:rsid w:val="00BE2740"/>
    <w:rsid w:val="00BE3911"/>
    <w:rsid w:val="00BE5D29"/>
    <w:rsid w:val="00BE7997"/>
    <w:rsid w:val="00BF19A8"/>
    <w:rsid w:val="00BF29B4"/>
    <w:rsid w:val="00BF3AA1"/>
    <w:rsid w:val="00BF4968"/>
    <w:rsid w:val="00BF570F"/>
    <w:rsid w:val="00C001C7"/>
    <w:rsid w:val="00C041CA"/>
    <w:rsid w:val="00C05159"/>
    <w:rsid w:val="00C054C7"/>
    <w:rsid w:val="00C069C3"/>
    <w:rsid w:val="00C06DAA"/>
    <w:rsid w:val="00C075E3"/>
    <w:rsid w:val="00C108B9"/>
    <w:rsid w:val="00C11AB1"/>
    <w:rsid w:val="00C16301"/>
    <w:rsid w:val="00C179F2"/>
    <w:rsid w:val="00C21AD1"/>
    <w:rsid w:val="00C24218"/>
    <w:rsid w:val="00C243B7"/>
    <w:rsid w:val="00C24D33"/>
    <w:rsid w:val="00C25899"/>
    <w:rsid w:val="00C2742B"/>
    <w:rsid w:val="00C31CCC"/>
    <w:rsid w:val="00C360D4"/>
    <w:rsid w:val="00C3778C"/>
    <w:rsid w:val="00C37C13"/>
    <w:rsid w:val="00C42DCE"/>
    <w:rsid w:val="00C43F32"/>
    <w:rsid w:val="00C45873"/>
    <w:rsid w:val="00C52B48"/>
    <w:rsid w:val="00C52D26"/>
    <w:rsid w:val="00C54E81"/>
    <w:rsid w:val="00C56772"/>
    <w:rsid w:val="00C60A6A"/>
    <w:rsid w:val="00C6280A"/>
    <w:rsid w:val="00C63470"/>
    <w:rsid w:val="00C64D4B"/>
    <w:rsid w:val="00C65F0B"/>
    <w:rsid w:val="00C660F7"/>
    <w:rsid w:val="00C71996"/>
    <w:rsid w:val="00C72451"/>
    <w:rsid w:val="00C73A72"/>
    <w:rsid w:val="00C73F1E"/>
    <w:rsid w:val="00C74083"/>
    <w:rsid w:val="00C75C60"/>
    <w:rsid w:val="00C8062B"/>
    <w:rsid w:val="00C81BAC"/>
    <w:rsid w:val="00C8279E"/>
    <w:rsid w:val="00C83205"/>
    <w:rsid w:val="00C8371B"/>
    <w:rsid w:val="00C85443"/>
    <w:rsid w:val="00C85FE5"/>
    <w:rsid w:val="00C86DF7"/>
    <w:rsid w:val="00C87CDA"/>
    <w:rsid w:val="00C87CE3"/>
    <w:rsid w:val="00C87D32"/>
    <w:rsid w:val="00C9184F"/>
    <w:rsid w:val="00C91B38"/>
    <w:rsid w:val="00C9537C"/>
    <w:rsid w:val="00C95FEF"/>
    <w:rsid w:val="00C96074"/>
    <w:rsid w:val="00C969BE"/>
    <w:rsid w:val="00C96AC9"/>
    <w:rsid w:val="00C977C9"/>
    <w:rsid w:val="00C97A16"/>
    <w:rsid w:val="00CA1A0F"/>
    <w:rsid w:val="00CA3796"/>
    <w:rsid w:val="00CA6910"/>
    <w:rsid w:val="00CB2945"/>
    <w:rsid w:val="00CB310D"/>
    <w:rsid w:val="00CB4AB5"/>
    <w:rsid w:val="00CB4D44"/>
    <w:rsid w:val="00CB5F99"/>
    <w:rsid w:val="00CB742F"/>
    <w:rsid w:val="00CC0B18"/>
    <w:rsid w:val="00CC16E8"/>
    <w:rsid w:val="00CC2D77"/>
    <w:rsid w:val="00CC4433"/>
    <w:rsid w:val="00CC4739"/>
    <w:rsid w:val="00CC5BE3"/>
    <w:rsid w:val="00CC7BC8"/>
    <w:rsid w:val="00CD01D8"/>
    <w:rsid w:val="00CD3E90"/>
    <w:rsid w:val="00CD4074"/>
    <w:rsid w:val="00CD6DBD"/>
    <w:rsid w:val="00CD7BCF"/>
    <w:rsid w:val="00CE0126"/>
    <w:rsid w:val="00CE21CD"/>
    <w:rsid w:val="00CE3E78"/>
    <w:rsid w:val="00CE4152"/>
    <w:rsid w:val="00CE4F61"/>
    <w:rsid w:val="00CE5D1F"/>
    <w:rsid w:val="00CE73ED"/>
    <w:rsid w:val="00CE790A"/>
    <w:rsid w:val="00CF060B"/>
    <w:rsid w:val="00CF23A5"/>
    <w:rsid w:val="00CF3127"/>
    <w:rsid w:val="00CF6E91"/>
    <w:rsid w:val="00CF73AF"/>
    <w:rsid w:val="00CF7D9D"/>
    <w:rsid w:val="00D03A92"/>
    <w:rsid w:val="00D07139"/>
    <w:rsid w:val="00D07511"/>
    <w:rsid w:val="00D075E9"/>
    <w:rsid w:val="00D13B47"/>
    <w:rsid w:val="00D1450C"/>
    <w:rsid w:val="00D21D4B"/>
    <w:rsid w:val="00D22940"/>
    <w:rsid w:val="00D241F9"/>
    <w:rsid w:val="00D242E3"/>
    <w:rsid w:val="00D26204"/>
    <w:rsid w:val="00D30312"/>
    <w:rsid w:val="00D30A21"/>
    <w:rsid w:val="00D324D0"/>
    <w:rsid w:val="00D34C17"/>
    <w:rsid w:val="00D350D7"/>
    <w:rsid w:val="00D37368"/>
    <w:rsid w:val="00D400EE"/>
    <w:rsid w:val="00D4069B"/>
    <w:rsid w:val="00D41BA7"/>
    <w:rsid w:val="00D42F75"/>
    <w:rsid w:val="00D435D6"/>
    <w:rsid w:val="00D43686"/>
    <w:rsid w:val="00D46186"/>
    <w:rsid w:val="00D4638C"/>
    <w:rsid w:val="00D50CAF"/>
    <w:rsid w:val="00D51BC6"/>
    <w:rsid w:val="00D52331"/>
    <w:rsid w:val="00D527F3"/>
    <w:rsid w:val="00D575BF"/>
    <w:rsid w:val="00D600DF"/>
    <w:rsid w:val="00D60137"/>
    <w:rsid w:val="00D60D04"/>
    <w:rsid w:val="00D61E48"/>
    <w:rsid w:val="00D62733"/>
    <w:rsid w:val="00D64916"/>
    <w:rsid w:val="00D66D18"/>
    <w:rsid w:val="00D7062A"/>
    <w:rsid w:val="00D73DB7"/>
    <w:rsid w:val="00D756EB"/>
    <w:rsid w:val="00D76274"/>
    <w:rsid w:val="00D76F2B"/>
    <w:rsid w:val="00D77359"/>
    <w:rsid w:val="00D8073A"/>
    <w:rsid w:val="00D81286"/>
    <w:rsid w:val="00D85A30"/>
    <w:rsid w:val="00D87DBE"/>
    <w:rsid w:val="00D9026D"/>
    <w:rsid w:val="00D91B2B"/>
    <w:rsid w:val="00D92AC1"/>
    <w:rsid w:val="00D96762"/>
    <w:rsid w:val="00D974B4"/>
    <w:rsid w:val="00D97D96"/>
    <w:rsid w:val="00DA08E0"/>
    <w:rsid w:val="00DA37C3"/>
    <w:rsid w:val="00DB0F25"/>
    <w:rsid w:val="00DB1E76"/>
    <w:rsid w:val="00DB34AC"/>
    <w:rsid w:val="00DB3E67"/>
    <w:rsid w:val="00DB5841"/>
    <w:rsid w:val="00DB5C6C"/>
    <w:rsid w:val="00DB6160"/>
    <w:rsid w:val="00DB6AD8"/>
    <w:rsid w:val="00DB79E0"/>
    <w:rsid w:val="00DC5374"/>
    <w:rsid w:val="00DC6D3F"/>
    <w:rsid w:val="00DD394F"/>
    <w:rsid w:val="00DD6079"/>
    <w:rsid w:val="00DD6E6C"/>
    <w:rsid w:val="00DD79B7"/>
    <w:rsid w:val="00DE488B"/>
    <w:rsid w:val="00DE4D76"/>
    <w:rsid w:val="00DE4ED0"/>
    <w:rsid w:val="00DE5B1D"/>
    <w:rsid w:val="00DE6A13"/>
    <w:rsid w:val="00DE6F0E"/>
    <w:rsid w:val="00DE74BE"/>
    <w:rsid w:val="00DF09F2"/>
    <w:rsid w:val="00DF428E"/>
    <w:rsid w:val="00DF5989"/>
    <w:rsid w:val="00DF6974"/>
    <w:rsid w:val="00E004DA"/>
    <w:rsid w:val="00E0082B"/>
    <w:rsid w:val="00E00851"/>
    <w:rsid w:val="00E014CA"/>
    <w:rsid w:val="00E03765"/>
    <w:rsid w:val="00E076C8"/>
    <w:rsid w:val="00E07DC1"/>
    <w:rsid w:val="00E10946"/>
    <w:rsid w:val="00E12F44"/>
    <w:rsid w:val="00E16C95"/>
    <w:rsid w:val="00E202D4"/>
    <w:rsid w:val="00E23DB2"/>
    <w:rsid w:val="00E25EE8"/>
    <w:rsid w:val="00E26897"/>
    <w:rsid w:val="00E26D11"/>
    <w:rsid w:val="00E3077A"/>
    <w:rsid w:val="00E3181E"/>
    <w:rsid w:val="00E33EF7"/>
    <w:rsid w:val="00E3506D"/>
    <w:rsid w:val="00E35EC4"/>
    <w:rsid w:val="00E379FB"/>
    <w:rsid w:val="00E40415"/>
    <w:rsid w:val="00E41E63"/>
    <w:rsid w:val="00E4421B"/>
    <w:rsid w:val="00E4452E"/>
    <w:rsid w:val="00E47575"/>
    <w:rsid w:val="00E50906"/>
    <w:rsid w:val="00E51E41"/>
    <w:rsid w:val="00E562D6"/>
    <w:rsid w:val="00E62B94"/>
    <w:rsid w:val="00E66CB0"/>
    <w:rsid w:val="00E674E3"/>
    <w:rsid w:val="00E71F38"/>
    <w:rsid w:val="00E72115"/>
    <w:rsid w:val="00E74398"/>
    <w:rsid w:val="00E74AF9"/>
    <w:rsid w:val="00E75AF7"/>
    <w:rsid w:val="00E75D4F"/>
    <w:rsid w:val="00E774AA"/>
    <w:rsid w:val="00E839FB"/>
    <w:rsid w:val="00E8541D"/>
    <w:rsid w:val="00E85587"/>
    <w:rsid w:val="00E92560"/>
    <w:rsid w:val="00E97D21"/>
    <w:rsid w:val="00EA4373"/>
    <w:rsid w:val="00EA44EA"/>
    <w:rsid w:val="00EA56FC"/>
    <w:rsid w:val="00EA7557"/>
    <w:rsid w:val="00EB15E2"/>
    <w:rsid w:val="00EB1DA5"/>
    <w:rsid w:val="00EB2997"/>
    <w:rsid w:val="00EB2C7E"/>
    <w:rsid w:val="00EB46B9"/>
    <w:rsid w:val="00EB60AD"/>
    <w:rsid w:val="00EC3293"/>
    <w:rsid w:val="00EC3758"/>
    <w:rsid w:val="00EC799F"/>
    <w:rsid w:val="00EC7DC5"/>
    <w:rsid w:val="00ED6051"/>
    <w:rsid w:val="00EE2C5C"/>
    <w:rsid w:val="00EE53AC"/>
    <w:rsid w:val="00EE6965"/>
    <w:rsid w:val="00EE736E"/>
    <w:rsid w:val="00EF0319"/>
    <w:rsid w:val="00EF4F0B"/>
    <w:rsid w:val="00EF69D7"/>
    <w:rsid w:val="00EF6A5A"/>
    <w:rsid w:val="00F01A46"/>
    <w:rsid w:val="00F02A58"/>
    <w:rsid w:val="00F02BCD"/>
    <w:rsid w:val="00F03598"/>
    <w:rsid w:val="00F147D0"/>
    <w:rsid w:val="00F15214"/>
    <w:rsid w:val="00F166AC"/>
    <w:rsid w:val="00F21093"/>
    <w:rsid w:val="00F21C9D"/>
    <w:rsid w:val="00F2212B"/>
    <w:rsid w:val="00F247C7"/>
    <w:rsid w:val="00F25D6B"/>
    <w:rsid w:val="00F25FDF"/>
    <w:rsid w:val="00F26685"/>
    <w:rsid w:val="00F27CB9"/>
    <w:rsid w:val="00F27E4B"/>
    <w:rsid w:val="00F3005B"/>
    <w:rsid w:val="00F32ADE"/>
    <w:rsid w:val="00F375D9"/>
    <w:rsid w:val="00F378C8"/>
    <w:rsid w:val="00F53D28"/>
    <w:rsid w:val="00F57D91"/>
    <w:rsid w:val="00F63B71"/>
    <w:rsid w:val="00F640A3"/>
    <w:rsid w:val="00F6769A"/>
    <w:rsid w:val="00F7239E"/>
    <w:rsid w:val="00F72700"/>
    <w:rsid w:val="00F74471"/>
    <w:rsid w:val="00F75580"/>
    <w:rsid w:val="00F759A2"/>
    <w:rsid w:val="00F81760"/>
    <w:rsid w:val="00F8211D"/>
    <w:rsid w:val="00F8259C"/>
    <w:rsid w:val="00F856EB"/>
    <w:rsid w:val="00F8632D"/>
    <w:rsid w:val="00F97F61"/>
    <w:rsid w:val="00FA016D"/>
    <w:rsid w:val="00FA2D14"/>
    <w:rsid w:val="00FA70A7"/>
    <w:rsid w:val="00FB1FDA"/>
    <w:rsid w:val="00FB373B"/>
    <w:rsid w:val="00FB4425"/>
    <w:rsid w:val="00FC1E94"/>
    <w:rsid w:val="00FC20FE"/>
    <w:rsid w:val="00FC44F2"/>
    <w:rsid w:val="00FC56B0"/>
    <w:rsid w:val="00FC673D"/>
    <w:rsid w:val="00FD3DEE"/>
    <w:rsid w:val="00FD4AEF"/>
    <w:rsid w:val="00FE1877"/>
    <w:rsid w:val="00FE77B6"/>
    <w:rsid w:val="00FF0E07"/>
    <w:rsid w:val="00FF22E3"/>
    <w:rsid w:val="00FF3BF6"/>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D7D9F3-C9B0-45F9-8A5D-253DE151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A4D"/>
    <w:pPr>
      <w:autoSpaceDE w:val="0"/>
      <w:autoSpaceDN w:val="0"/>
      <w:spacing w:line="312" w:lineRule="auto"/>
      <w:ind w:firstLine="432"/>
      <w:jc w:val="both"/>
    </w:pPr>
    <w:rPr>
      <w:rFonts w:ascii="Arial" w:hAnsi="Arial" w:cs=".VnTime"/>
      <w:szCs w:val="26"/>
    </w:rPr>
  </w:style>
  <w:style w:type="paragraph" w:styleId="Heading1">
    <w:name w:val="heading 1"/>
    <w:basedOn w:val="Normal"/>
    <w:next w:val="Normal"/>
    <w:autoRedefine/>
    <w:qFormat/>
    <w:rsid w:val="000F0D95"/>
    <w:pPr>
      <w:keepNext/>
      <w:numPr>
        <w:numId w:val="1"/>
      </w:numPr>
      <w:spacing w:before="120" w:after="240"/>
      <w:jc w:val="left"/>
      <w:outlineLvl w:val="0"/>
    </w:pPr>
    <w:rPr>
      <w:rFonts w:cs="Arial"/>
      <w:b/>
      <w:bCs/>
      <w:caps/>
      <w:color w:val="1F497D"/>
      <w:kern w:val="32"/>
      <w:sz w:val="28"/>
      <w:szCs w:val="28"/>
    </w:rPr>
  </w:style>
  <w:style w:type="paragraph" w:styleId="Heading2">
    <w:name w:val="heading 2"/>
    <w:basedOn w:val="Normal"/>
    <w:next w:val="Normal"/>
    <w:link w:val="Heading2Char"/>
    <w:qFormat/>
    <w:rsid w:val="000F0D95"/>
    <w:pPr>
      <w:keepNext/>
      <w:numPr>
        <w:ilvl w:val="1"/>
        <w:numId w:val="1"/>
      </w:numPr>
      <w:autoSpaceDE/>
      <w:autoSpaceDN/>
      <w:spacing w:before="240" w:after="120" w:line="300" w:lineRule="atLeast"/>
      <w:jc w:val="left"/>
      <w:outlineLvl w:val="1"/>
    </w:pPr>
    <w:rPr>
      <w:rFonts w:cs="Times New Roman"/>
      <w:b/>
      <w:bCs/>
      <w:iCs/>
      <w:color w:val="1F497D"/>
      <w:sz w:val="24"/>
      <w:szCs w:val="28"/>
      <w:lang w:val="x-none" w:eastAsia="x-none"/>
    </w:rPr>
  </w:style>
  <w:style w:type="paragraph" w:styleId="Heading3">
    <w:name w:val="heading 3"/>
    <w:basedOn w:val="Normal"/>
    <w:next w:val="Normal"/>
    <w:link w:val="Heading3Char"/>
    <w:qFormat/>
    <w:rsid w:val="000F0D95"/>
    <w:pPr>
      <w:keepNext/>
      <w:numPr>
        <w:ilvl w:val="2"/>
        <w:numId w:val="1"/>
      </w:numPr>
      <w:spacing w:before="120" w:after="120"/>
      <w:jc w:val="left"/>
      <w:outlineLvl w:val="2"/>
    </w:pPr>
    <w:rPr>
      <w:rFonts w:cs="Times New Roman"/>
      <w:b/>
      <w:bCs/>
      <w:i/>
      <w:color w:val="1F497D"/>
      <w:sz w:val="22"/>
      <w:lang w:val="x-none" w:eastAsia="x-none"/>
    </w:rPr>
  </w:style>
  <w:style w:type="paragraph" w:styleId="Heading4">
    <w:name w:val="heading 4"/>
    <w:basedOn w:val="Normal"/>
    <w:next w:val="Normal"/>
    <w:autoRedefine/>
    <w:qFormat/>
    <w:rsid w:val="00C74083"/>
    <w:pPr>
      <w:keepNext/>
      <w:numPr>
        <w:ilvl w:val="3"/>
        <w:numId w:val="1"/>
      </w:numPr>
      <w:spacing w:before="240" w:after="60"/>
      <w:jc w:val="left"/>
      <w:outlineLvl w:val="3"/>
    </w:pPr>
    <w:rPr>
      <w:rFonts w:cs="Times New Roman"/>
      <w:b/>
      <w:bCs/>
      <w:i/>
      <w:color w:val="1F497D"/>
      <w:szCs w:val="28"/>
    </w:rPr>
  </w:style>
  <w:style w:type="paragraph" w:styleId="Heading5">
    <w:name w:val="heading 5"/>
    <w:basedOn w:val="Normal"/>
    <w:next w:val="Normal"/>
    <w:qFormat/>
    <w:rsid w:val="00C74083"/>
    <w:pPr>
      <w:numPr>
        <w:ilvl w:val="4"/>
        <w:numId w:val="1"/>
      </w:numPr>
      <w:spacing w:before="240" w:after="60"/>
      <w:outlineLvl w:val="4"/>
    </w:pPr>
    <w:rPr>
      <w:b/>
      <w:bCs/>
      <w:i/>
      <w:iCs/>
    </w:rPr>
  </w:style>
  <w:style w:type="paragraph" w:styleId="Heading6">
    <w:name w:val="heading 6"/>
    <w:basedOn w:val="Normal"/>
    <w:next w:val="Normal"/>
    <w:qFormat/>
    <w:rsid w:val="005034CB"/>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5034C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034C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034C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Title">
    <w:name w:val="Header Title"/>
    <w:autoRedefine/>
    <w:rsid w:val="00D4638C"/>
    <w:pPr>
      <w:keepNext/>
      <w:spacing w:before="120"/>
      <w:jc w:val="right"/>
    </w:pPr>
    <w:rPr>
      <w:rFonts w:ascii="Arial" w:hAnsi="Arial" w:cs="Arial"/>
      <w:b/>
      <w:caps/>
      <w:spacing w:val="60"/>
      <w:sz w:val="22"/>
      <w:szCs w:val="22"/>
    </w:rPr>
  </w:style>
  <w:style w:type="paragraph" w:customStyle="1" w:styleId="NormalText">
    <w:name w:val="NormalText"/>
    <w:rsid w:val="004C02B7"/>
    <w:pPr>
      <w:autoSpaceDE w:val="0"/>
      <w:autoSpaceDN w:val="0"/>
      <w:spacing w:before="120"/>
      <w:ind w:left="1080" w:hanging="360"/>
    </w:pPr>
    <w:rPr>
      <w:rFonts w:ascii=".VnTime" w:hAnsi=".VnTime" w:cs=".VnTime"/>
      <w:noProof/>
      <w:sz w:val="24"/>
      <w:szCs w:val="24"/>
    </w:rPr>
  </w:style>
  <w:style w:type="paragraph" w:styleId="Header">
    <w:name w:val="header"/>
    <w:basedOn w:val="Normal"/>
    <w:link w:val="HeaderChar"/>
    <w:rsid w:val="004C02B7"/>
    <w:pPr>
      <w:tabs>
        <w:tab w:val="center" w:pos="4320"/>
        <w:tab w:val="right" w:pos="8640"/>
      </w:tabs>
    </w:pPr>
    <w:rPr>
      <w:sz w:val="18"/>
      <w:szCs w:val="20"/>
    </w:rPr>
  </w:style>
  <w:style w:type="paragraph" w:styleId="Footer">
    <w:name w:val="footer"/>
    <w:basedOn w:val="Normal"/>
    <w:link w:val="FooterChar"/>
    <w:rsid w:val="004C02B7"/>
    <w:pPr>
      <w:tabs>
        <w:tab w:val="center" w:pos="4320"/>
        <w:tab w:val="right" w:pos="8640"/>
      </w:tabs>
    </w:pPr>
    <w:rPr>
      <w:sz w:val="18"/>
      <w:szCs w:val="20"/>
    </w:rPr>
  </w:style>
  <w:style w:type="character" w:customStyle="1" w:styleId="HeaderChar">
    <w:name w:val="Header Char"/>
    <w:link w:val="Header"/>
    <w:semiHidden/>
    <w:locked/>
    <w:rsid w:val="004C02B7"/>
    <w:rPr>
      <w:rFonts w:ascii="Arial" w:hAnsi="Arial" w:cs=".VnTime"/>
      <w:sz w:val="18"/>
      <w:lang w:val="en-US" w:eastAsia="en-US" w:bidi="ar-SA"/>
    </w:rPr>
  </w:style>
  <w:style w:type="character" w:styleId="PageNumber">
    <w:name w:val="page number"/>
    <w:rsid w:val="004C02B7"/>
    <w:rPr>
      <w:rFonts w:cs="Times New Roman"/>
    </w:rPr>
  </w:style>
  <w:style w:type="character" w:customStyle="1" w:styleId="FooterChar">
    <w:name w:val="Footer Char"/>
    <w:link w:val="Footer"/>
    <w:semiHidden/>
    <w:locked/>
    <w:rsid w:val="004C02B7"/>
    <w:rPr>
      <w:rFonts w:ascii="Arial" w:hAnsi="Arial" w:cs=".VnTime"/>
      <w:sz w:val="18"/>
      <w:lang w:val="en-US" w:eastAsia="en-US" w:bidi="ar-SA"/>
    </w:rPr>
  </w:style>
  <w:style w:type="table" w:styleId="TableGrid">
    <w:name w:val="Table Grid"/>
    <w:basedOn w:val="TableNormal"/>
    <w:rsid w:val="004C02B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F0D95"/>
    <w:pPr>
      <w:tabs>
        <w:tab w:val="left" w:pos="400"/>
        <w:tab w:val="right" w:leader="dot" w:pos="9060"/>
      </w:tabs>
    </w:pPr>
  </w:style>
  <w:style w:type="paragraph" w:styleId="TOC2">
    <w:name w:val="toc 2"/>
    <w:basedOn w:val="Normal"/>
    <w:next w:val="Normal"/>
    <w:autoRedefine/>
    <w:uiPriority w:val="39"/>
    <w:rsid w:val="00E674E3"/>
    <w:pPr>
      <w:ind w:left="200"/>
    </w:pPr>
  </w:style>
  <w:style w:type="paragraph" w:styleId="TOC3">
    <w:name w:val="toc 3"/>
    <w:basedOn w:val="Normal"/>
    <w:next w:val="Normal"/>
    <w:autoRedefine/>
    <w:uiPriority w:val="39"/>
    <w:rsid w:val="00E674E3"/>
    <w:pPr>
      <w:ind w:left="400"/>
    </w:pPr>
  </w:style>
  <w:style w:type="paragraph" w:styleId="TOC4">
    <w:name w:val="toc 4"/>
    <w:basedOn w:val="Normal"/>
    <w:next w:val="Normal"/>
    <w:autoRedefine/>
    <w:uiPriority w:val="39"/>
    <w:rsid w:val="00E674E3"/>
    <w:pPr>
      <w:ind w:left="600"/>
    </w:pPr>
  </w:style>
  <w:style w:type="character" w:styleId="Hyperlink">
    <w:name w:val="Hyperlink"/>
    <w:uiPriority w:val="99"/>
    <w:rsid w:val="00E674E3"/>
    <w:rPr>
      <w:color w:val="0000FF"/>
      <w:u w:val="single"/>
    </w:rPr>
  </w:style>
  <w:style w:type="character" w:customStyle="1" w:styleId="Heading2Char">
    <w:name w:val="Heading 2 Char"/>
    <w:link w:val="Heading2"/>
    <w:rsid w:val="000F0D95"/>
    <w:rPr>
      <w:rFonts w:ascii="Arial" w:hAnsi="Arial" w:cs="Arial"/>
      <w:b/>
      <w:bCs/>
      <w:iCs/>
      <w:color w:val="1F497D"/>
      <w:sz w:val="24"/>
      <w:szCs w:val="28"/>
    </w:rPr>
  </w:style>
  <w:style w:type="character" w:customStyle="1" w:styleId="Heading3Char">
    <w:name w:val="Heading 3 Char"/>
    <w:link w:val="Heading3"/>
    <w:rsid w:val="000F0D95"/>
    <w:rPr>
      <w:rFonts w:ascii="Arial" w:hAnsi="Arial"/>
      <w:b/>
      <w:bCs/>
      <w:i/>
      <w:color w:val="1F497D"/>
      <w:sz w:val="22"/>
      <w:szCs w:val="26"/>
      <w:lang w:val="x-none" w:eastAsia="x-none"/>
    </w:rPr>
  </w:style>
  <w:style w:type="paragraph" w:customStyle="1" w:styleId="TableSmHeading">
    <w:name w:val="Table_Sm_Heading"/>
    <w:basedOn w:val="Normal"/>
    <w:rsid w:val="0086133D"/>
    <w:pPr>
      <w:keepNext/>
      <w:keepLines/>
      <w:autoSpaceDE/>
      <w:autoSpaceDN/>
      <w:spacing w:before="60" w:after="40" w:line="300" w:lineRule="atLeast"/>
      <w:jc w:val="left"/>
    </w:pPr>
    <w:rPr>
      <w:rFonts w:ascii="Futura Bk" w:hAnsi="Futura Bk" w:cs="Times New Roman"/>
      <w:b/>
      <w:sz w:val="16"/>
      <w:szCs w:val="20"/>
    </w:rPr>
  </w:style>
  <w:style w:type="paragraph" w:customStyle="1" w:styleId="TableMedium">
    <w:name w:val="Table_Medium"/>
    <w:basedOn w:val="Normal"/>
    <w:rsid w:val="0086133D"/>
    <w:pPr>
      <w:autoSpaceDE/>
      <w:autoSpaceDN/>
      <w:spacing w:before="40" w:after="40" w:line="300" w:lineRule="atLeast"/>
      <w:jc w:val="left"/>
    </w:pPr>
    <w:rPr>
      <w:rFonts w:ascii="Futura Bk" w:hAnsi="Futura Bk" w:cs="Times New Roman"/>
      <w:sz w:val="18"/>
      <w:szCs w:val="20"/>
    </w:rPr>
  </w:style>
  <w:style w:type="paragraph" w:styleId="ListParagraph">
    <w:name w:val="List Paragraph"/>
    <w:basedOn w:val="Normal"/>
    <w:uiPriority w:val="34"/>
    <w:qFormat/>
    <w:rsid w:val="00387375"/>
    <w:pPr>
      <w:autoSpaceDE/>
      <w:autoSpaceDN/>
      <w:spacing w:before="60" w:after="60" w:line="300" w:lineRule="atLeast"/>
      <w:ind w:left="720"/>
      <w:contextualSpacing/>
      <w:jc w:val="left"/>
    </w:pPr>
    <w:rPr>
      <w:rFonts w:ascii="Times New Roman" w:hAnsi="Times New Roman" w:cs="Times New Roman"/>
      <w:sz w:val="26"/>
      <w:szCs w:val="22"/>
    </w:rPr>
  </w:style>
  <w:style w:type="paragraph" w:customStyle="1" w:styleId="StyleCourierNew9ptBefore2ptAfter2ptLinespacing">
    <w:name w:val="Style Courier New 9 pt Before:  2 pt After:  2 pt Line spacing:..."/>
    <w:basedOn w:val="Normal"/>
    <w:rsid w:val="005B6DB7"/>
    <w:pPr>
      <w:pBdr>
        <w:top w:val="single" w:sz="4" w:space="1" w:color="auto"/>
        <w:left w:val="single" w:sz="4" w:space="4" w:color="auto"/>
        <w:bottom w:val="single" w:sz="4" w:space="1" w:color="auto"/>
        <w:right w:val="single" w:sz="4" w:space="4" w:color="auto"/>
      </w:pBdr>
    </w:pPr>
    <w:rPr>
      <w:rFonts w:ascii="Courier New" w:hAnsi="Courier New" w:cs="Times New Roman"/>
      <w:sz w:val="18"/>
      <w:szCs w:val="20"/>
    </w:rPr>
  </w:style>
  <w:style w:type="paragraph" w:styleId="DocumentMap">
    <w:name w:val="Document Map"/>
    <w:basedOn w:val="Normal"/>
    <w:link w:val="DocumentMapChar"/>
    <w:rsid w:val="00096F89"/>
    <w:rPr>
      <w:rFonts w:ascii="Tahoma" w:hAnsi="Tahoma" w:cs="Times New Roman"/>
      <w:sz w:val="16"/>
      <w:szCs w:val="16"/>
      <w:lang w:val="x-none" w:eastAsia="x-none"/>
    </w:rPr>
  </w:style>
  <w:style w:type="character" w:customStyle="1" w:styleId="DocumentMapChar">
    <w:name w:val="Document Map Char"/>
    <w:link w:val="DocumentMap"/>
    <w:rsid w:val="00096F89"/>
    <w:rPr>
      <w:rFonts w:ascii="Tahoma" w:hAnsi="Tahoma" w:cs=".VnTime"/>
      <w:sz w:val="16"/>
      <w:szCs w:val="16"/>
    </w:rPr>
  </w:style>
  <w:style w:type="paragraph" w:customStyle="1" w:styleId="Code">
    <w:name w:val="Code"/>
    <w:basedOn w:val="Normal"/>
    <w:link w:val="CodeChar"/>
    <w:qFormat/>
    <w:rsid w:val="00C6280A"/>
    <w:pPr>
      <w:pBdr>
        <w:top w:val="single" w:sz="4" w:space="1" w:color="auto"/>
        <w:left w:val="single" w:sz="4" w:space="4" w:color="auto"/>
        <w:bottom w:val="single" w:sz="4" w:space="1" w:color="auto"/>
        <w:right w:val="single" w:sz="4" w:space="4" w:color="auto"/>
      </w:pBdr>
      <w:autoSpaceDE/>
      <w:autoSpaceDN/>
      <w:spacing w:line="360" w:lineRule="auto"/>
      <w:jc w:val="left"/>
    </w:pPr>
    <w:rPr>
      <w:rFonts w:ascii="Courier New" w:eastAsia="Calibri" w:hAnsi="Courier New" w:cs="Times New Roman"/>
      <w:sz w:val="18"/>
      <w:szCs w:val="18"/>
      <w:lang w:val="x-none" w:eastAsia="x-none"/>
    </w:rPr>
  </w:style>
  <w:style w:type="character" w:customStyle="1" w:styleId="CodeChar">
    <w:name w:val="Code Char"/>
    <w:link w:val="Code"/>
    <w:rsid w:val="00C6280A"/>
    <w:rPr>
      <w:rFonts w:ascii="Courier New" w:eastAsia="Calibri" w:hAnsi="Courier New"/>
      <w:sz w:val="18"/>
      <w:szCs w:val="18"/>
      <w:lang w:val="x-none" w:eastAsia="x-none"/>
    </w:rPr>
  </w:style>
  <w:style w:type="paragraph" w:styleId="HTMLPreformatted">
    <w:name w:val="HTML Preformatted"/>
    <w:basedOn w:val="Normal"/>
    <w:link w:val="HTMLPreformattedChar"/>
    <w:uiPriority w:val="99"/>
    <w:unhideWhenUsed/>
    <w:rsid w:val="00AB1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pPr>
    <w:rPr>
      <w:rFonts w:ascii="Courier New" w:hAnsi="Courier New" w:cs="Courier New"/>
      <w:szCs w:val="20"/>
    </w:rPr>
  </w:style>
  <w:style w:type="character" w:customStyle="1" w:styleId="HTMLPreformattedChar">
    <w:name w:val="HTML Preformatted Char"/>
    <w:link w:val="HTMLPreformatted"/>
    <w:uiPriority w:val="99"/>
    <w:rsid w:val="00AB158D"/>
    <w:rPr>
      <w:rFonts w:ascii="Courier New" w:hAnsi="Courier New" w:cs="Courier New"/>
    </w:rPr>
  </w:style>
  <w:style w:type="paragraph" w:styleId="BalloonText">
    <w:name w:val="Balloon Text"/>
    <w:basedOn w:val="Normal"/>
    <w:link w:val="BalloonTextChar"/>
    <w:rsid w:val="00D41BA7"/>
    <w:pPr>
      <w:spacing w:line="240" w:lineRule="auto"/>
    </w:pPr>
    <w:rPr>
      <w:rFonts w:ascii="Tahoma" w:hAnsi="Tahoma" w:cs="Tahoma"/>
      <w:sz w:val="16"/>
      <w:szCs w:val="16"/>
    </w:rPr>
  </w:style>
  <w:style w:type="character" w:customStyle="1" w:styleId="BalloonTextChar">
    <w:name w:val="Balloon Text Char"/>
    <w:link w:val="BalloonText"/>
    <w:rsid w:val="00D41BA7"/>
    <w:rPr>
      <w:rFonts w:ascii="Tahoma" w:hAnsi="Tahoma" w:cs="Tahoma"/>
      <w:sz w:val="16"/>
      <w:szCs w:val="16"/>
    </w:rPr>
  </w:style>
  <w:style w:type="character" w:customStyle="1" w:styleId="apple-converted-space">
    <w:name w:val="apple-converted-space"/>
    <w:rsid w:val="002602F6"/>
  </w:style>
  <w:style w:type="paragraph" w:styleId="NormalWeb">
    <w:name w:val="Normal (Web)"/>
    <w:basedOn w:val="Normal"/>
    <w:uiPriority w:val="99"/>
    <w:unhideWhenUsed/>
    <w:rsid w:val="00E74AF9"/>
    <w:pPr>
      <w:autoSpaceDE/>
      <w:autoSpaceDN/>
      <w:spacing w:before="100" w:beforeAutospacing="1" w:after="100" w:afterAutospacing="1" w:line="240" w:lineRule="auto"/>
      <w:ind w:firstLine="0"/>
      <w:jc w:val="left"/>
    </w:pPr>
    <w:rPr>
      <w:rFonts w:ascii="Times New Roman" w:hAnsi="Times New Roman" w:cs="Times New Roman"/>
      <w:sz w:val="24"/>
      <w:szCs w:val="24"/>
    </w:rPr>
  </w:style>
  <w:style w:type="character" w:styleId="HTMLCode">
    <w:name w:val="HTML Code"/>
    <w:uiPriority w:val="99"/>
    <w:unhideWhenUsed/>
    <w:rsid w:val="00E74AF9"/>
    <w:rPr>
      <w:rFonts w:ascii="Courier New" w:eastAsia="Times New Roman" w:hAnsi="Courier New" w:cs="Courier New"/>
      <w:sz w:val="20"/>
      <w:szCs w:val="20"/>
    </w:rPr>
  </w:style>
  <w:style w:type="character" w:styleId="Strong">
    <w:name w:val="Strong"/>
    <w:uiPriority w:val="22"/>
    <w:qFormat/>
    <w:rsid w:val="005516C0"/>
    <w:rPr>
      <w:b/>
      <w:bCs/>
    </w:rPr>
  </w:style>
  <w:style w:type="paragraph" w:customStyle="1" w:styleId="style4">
    <w:name w:val="style4"/>
    <w:basedOn w:val="Normal"/>
    <w:rsid w:val="00731E4A"/>
    <w:pPr>
      <w:autoSpaceDE/>
      <w:autoSpaceDN/>
      <w:spacing w:before="100" w:beforeAutospacing="1" w:after="100" w:afterAutospacing="1" w:line="240" w:lineRule="auto"/>
      <w:ind w:firstLine="0"/>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274">
      <w:bodyDiv w:val="1"/>
      <w:marLeft w:val="0"/>
      <w:marRight w:val="0"/>
      <w:marTop w:val="0"/>
      <w:marBottom w:val="0"/>
      <w:divBdr>
        <w:top w:val="none" w:sz="0" w:space="0" w:color="auto"/>
        <w:left w:val="none" w:sz="0" w:space="0" w:color="auto"/>
        <w:bottom w:val="none" w:sz="0" w:space="0" w:color="auto"/>
        <w:right w:val="none" w:sz="0" w:space="0" w:color="auto"/>
      </w:divBdr>
    </w:div>
    <w:div w:id="73285551">
      <w:bodyDiv w:val="1"/>
      <w:marLeft w:val="0"/>
      <w:marRight w:val="0"/>
      <w:marTop w:val="0"/>
      <w:marBottom w:val="0"/>
      <w:divBdr>
        <w:top w:val="none" w:sz="0" w:space="0" w:color="auto"/>
        <w:left w:val="none" w:sz="0" w:space="0" w:color="auto"/>
        <w:bottom w:val="none" w:sz="0" w:space="0" w:color="auto"/>
        <w:right w:val="none" w:sz="0" w:space="0" w:color="auto"/>
      </w:divBdr>
    </w:div>
    <w:div w:id="658919652">
      <w:bodyDiv w:val="1"/>
      <w:marLeft w:val="0"/>
      <w:marRight w:val="0"/>
      <w:marTop w:val="0"/>
      <w:marBottom w:val="0"/>
      <w:divBdr>
        <w:top w:val="none" w:sz="0" w:space="0" w:color="auto"/>
        <w:left w:val="none" w:sz="0" w:space="0" w:color="auto"/>
        <w:bottom w:val="none" w:sz="0" w:space="0" w:color="auto"/>
        <w:right w:val="none" w:sz="0" w:space="0" w:color="auto"/>
      </w:divBdr>
    </w:div>
    <w:div w:id="680855344">
      <w:bodyDiv w:val="1"/>
      <w:marLeft w:val="0"/>
      <w:marRight w:val="0"/>
      <w:marTop w:val="0"/>
      <w:marBottom w:val="0"/>
      <w:divBdr>
        <w:top w:val="none" w:sz="0" w:space="0" w:color="auto"/>
        <w:left w:val="none" w:sz="0" w:space="0" w:color="auto"/>
        <w:bottom w:val="none" w:sz="0" w:space="0" w:color="auto"/>
        <w:right w:val="none" w:sz="0" w:space="0" w:color="auto"/>
      </w:divBdr>
    </w:div>
    <w:div w:id="845899816">
      <w:bodyDiv w:val="1"/>
      <w:marLeft w:val="0"/>
      <w:marRight w:val="0"/>
      <w:marTop w:val="0"/>
      <w:marBottom w:val="0"/>
      <w:divBdr>
        <w:top w:val="none" w:sz="0" w:space="0" w:color="auto"/>
        <w:left w:val="none" w:sz="0" w:space="0" w:color="auto"/>
        <w:bottom w:val="none" w:sz="0" w:space="0" w:color="auto"/>
        <w:right w:val="none" w:sz="0" w:space="0" w:color="auto"/>
      </w:divBdr>
    </w:div>
    <w:div w:id="957881289">
      <w:bodyDiv w:val="1"/>
      <w:marLeft w:val="0"/>
      <w:marRight w:val="0"/>
      <w:marTop w:val="0"/>
      <w:marBottom w:val="0"/>
      <w:divBdr>
        <w:top w:val="none" w:sz="0" w:space="0" w:color="auto"/>
        <w:left w:val="none" w:sz="0" w:space="0" w:color="auto"/>
        <w:bottom w:val="none" w:sz="0" w:space="0" w:color="auto"/>
        <w:right w:val="none" w:sz="0" w:space="0" w:color="auto"/>
      </w:divBdr>
    </w:div>
    <w:div w:id="1346321837">
      <w:bodyDiv w:val="1"/>
      <w:marLeft w:val="0"/>
      <w:marRight w:val="0"/>
      <w:marTop w:val="0"/>
      <w:marBottom w:val="0"/>
      <w:divBdr>
        <w:top w:val="none" w:sz="0" w:space="0" w:color="auto"/>
        <w:left w:val="none" w:sz="0" w:space="0" w:color="auto"/>
        <w:bottom w:val="none" w:sz="0" w:space="0" w:color="auto"/>
        <w:right w:val="none" w:sz="0" w:space="0" w:color="auto"/>
      </w:divBdr>
    </w:div>
    <w:div w:id="1350718348">
      <w:bodyDiv w:val="1"/>
      <w:marLeft w:val="0"/>
      <w:marRight w:val="0"/>
      <w:marTop w:val="0"/>
      <w:marBottom w:val="0"/>
      <w:divBdr>
        <w:top w:val="none" w:sz="0" w:space="0" w:color="auto"/>
        <w:left w:val="none" w:sz="0" w:space="0" w:color="auto"/>
        <w:bottom w:val="none" w:sz="0" w:space="0" w:color="auto"/>
        <w:right w:val="none" w:sz="0" w:space="0" w:color="auto"/>
      </w:divBdr>
    </w:div>
    <w:div w:id="1605960553">
      <w:bodyDiv w:val="1"/>
      <w:marLeft w:val="0"/>
      <w:marRight w:val="0"/>
      <w:marTop w:val="0"/>
      <w:marBottom w:val="0"/>
      <w:divBdr>
        <w:top w:val="none" w:sz="0" w:space="0" w:color="auto"/>
        <w:left w:val="none" w:sz="0" w:space="0" w:color="auto"/>
        <w:bottom w:val="none" w:sz="0" w:space="0" w:color="auto"/>
        <w:right w:val="none" w:sz="0" w:space="0" w:color="auto"/>
      </w:divBdr>
    </w:div>
    <w:div w:id="1878350877">
      <w:bodyDiv w:val="1"/>
      <w:marLeft w:val="0"/>
      <w:marRight w:val="0"/>
      <w:marTop w:val="0"/>
      <w:marBottom w:val="0"/>
      <w:divBdr>
        <w:top w:val="none" w:sz="0" w:space="0" w:color="auto"/>
        <w:left w:val="none" w:sz="0" w:space="0" w:color="auto"/>
        <w:bottom w:val="none" w:sz="0" w:space="0" w:color="auto"/>
        <w:right w:val="none" w:sz="0" w:space="0" w:color="auto"/>
      </w:divBdr>
    </w:div>
    <w:div w:id="1940940809">
      <w:bodyDiv w:val="1"/>
      <w:marLeft w:val="0"/>
      <w:marRight w:val="0"/>
      <w:marTop w:val="0"/>
      <w:marBottom w:val="0"/>
      <w:divBdr>
        <w:top w:val="none" w:sz="0" w:space="0" w:color="auto"/>
        <w:left w:val="none" w:sz="0" w:space="0" w:color="auto"/>
        <w:bottom w:val="none" w:sz="0" w:space="0" w:color="auto"/>
        <w:right w:val="none" w:sz="0" w:space="0" w:color="auto"/>
      </w:divBdr>
    </w:div>
    <w:div w:id="19506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s.oracle.com/cd/B19306_01/server.102/b14231/toc.htm" TargetMode="External"/><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BAOVIET\Tap%20huan%20IT%202007\Template%20tai%20lieu%20tap%20huan%20tin%20h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60C6F-BD4B-4392-A552-63DB2F1E4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tai lieu tap huan tin hoc.dot</Template>
  <TotalTime>0</TotalTime>
  <Pages>43</Pages>
  <Words>8681</Words>
  <Characters>49484</Characters>
  <Application>Microsoft Office Word</Application>
  <DocSecurity>4</DocSecurity>
  <Lines>412</Lines>
  <Paragraphs>116</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58049</CharactersWithSpaces>
  <SharedDoc>false</SharedDoc>
  <HLinks>
    <vt:vector size="276" baseType="variant">
      <vt:variant>
        <vt:i4>131168</vt:i4>
      </vt:variant>
      <vt:variant>
        <vt:i4>273</vt:i4>
      </vt:variant>
      <vt:variant>
        <vt:i4>0</vt:i4>
      </vt:variant>
      <vt:variant>
        <vt:i4>5</vt:i4>
      </vt:variant>
      <vt:variant>
        <vt:lpwstr>http://docs.oracle.com/cd/B19306_01/server.102/b14231/toc.htm</vt:lpwstr>
      </vt:variant>
      <vt:variant>
        <vt:lpwstr/>
      </vt:variant>
      <vt:variant>
        <vt:i4>1572912</vt:i4>
      </vt:variant>
      <vt:variant>
        <vt:i4>266</vt:i4>
      </vt:variant>
      <vt:variant>
        <vt:i4>0</vt:i4>
      </vt:variant>
      <vt:variant>
        <vt:i4>5</vt:i4>
      </vt:variant>
      <vt:variant>
        <vt:lpwstr/>
      </vt:variant>
      <vt:variant>
        <vt:lpwstr>_Toc321914307</vt:lpwstr>
      </vt:variant>
      <vt:variant>
        <vt:i4>1572912</vt:i4>
      </vt:variant>
      <vt:variant>
        <vt:i4>260</vt:i4>
      </vt:variant>
      <vt:variant>
        <vt:i4>0</vt:i4>
      </vt:variant>
      <vt:variant>
        <vt:i4>5</vt:i4>
      </vt:variant>
      <vt:variant>
        <vt:lpwstr/>
      </vt:variant>
      <vt:variant>
        <vt:lpwstr>_Toc321914306</vt:lpwstr>
      </vt:variant>
      <vt:variant>
        <vt:i4>1572912</vt:i4>
      </vt:variant>
      <vt:variant>
        <vt:i4>254</vt:i4>
      </vt:variant>
      <vt:variant>
        <vt:i4>0</vt:i4>
      </vt:variant>
      <vt:variant>
        <vt:i4>5</vt:i4>
      </vt:variant>
      <vt:variant>
        <vt:lpwstr/>
      </vt:variant>
      <vt:variant>
        <vt:lpwstr>_Toc321914305</vt:lpwstr>
      </vt:variant>
      <vt:variant>
        <vt:i4>1572912</vt:i4>
      </vt:variant>
      <vt:variant>
        <vt:i4>248</vt:i4>
      </vt:variant>
      <vt:variant>
        <vt:i4>0</vt:i4>
      </vt:variant>
      <vt:variant>
        <vt:i4>5</vt:i4>
      </vt:variant>
      <vt:variant>
        <vt:lpwstr/>
      </vt:variant>
      <vt:variant>
        <vt:lpwstr>_Toc321914304</vt:lpwstr>
      </vt:variant>
      <vt:variant>
        <vt:i4>1572912</vt:i4>
      </vt:variant>
      <vt:variant>
        <vt:i4>242</vt:i4>
      </vt:variant>
      <vt:variant>
        <vt:i4>0</vt:i4>
      </vt:variant>
      <vt:variant>
        <vt:i4>5</vt:i4>
      </vt:variant>
      <vt:variant>
        <vt:lpwstr/>
      </vt:variant>
      <vt:variant>
        <vt:lpwstr>_Toc321914303</vt:lpwstr>
      </vt:variant>
      <vt:variant>
        <vt:i4>1572912</vt:i4>
      </vt:variant>
      <vt:variant>
        <vt:i4>236</vt:i4>
      </vt:variant>
      <vt:variant>
        <vt:i4>0</vt:i4>
      </vt:variant>
      <vt:variant>
        <vt:i4>5</vt:i4>
      </vt:variant>
      <vt:variant>
        <vt:lpwstr/>
      </vt:variant>
      <vt:variant>
        <vt:lpwstr>_Toc321914302</vt:lpwstr>
      </vt:variant>
      <vt:variant>
        <vt:i4>1572912</vt:i4>
      </vt:variant>
      <vt:variant>
        <vt:i4>230</vt:i4>
      </vt:variant>
      <vt:variant>
        <vt:i4>0</vt:i4>
      </vt:variant>
      <vt:variant>
        <vt:i4>5</vt:i4>
      </vt:variant>
      <vt:variant>
        <vt:lpwstr/>
      </vt:variant>
      <vt:variant>
        <vt:lpwstr>_Toc321914301</vt:lpwstr>
      </vt:variant>
      <vt:variant>
        <vt:i4>1572912</vt:i4>
      </vt:variant>
      <vt:variant>
        <vt:i4>224</vt:i4>
      </vt:variant>
      <vt:variant>
        <vt:i4>0</vt:i4>
      </vt:variant>
      <vt:variant>
        <vt:i4>5</vt:i4>
      </vt:variant>
      <vt:variant>
        <vt:lpwstr/>
      </vt:variant>
      <vt:variant>
        <vt:lpwstr>_Toc321914300</vt:lpwstr>
      </vt:variant>
      <vt:variant>
        <vt:i4>1114161</vt:i4>
      </vt:variant>
      <vt:variant>
        <vt:i4>218</vt:i4>
      </vt:variant>
      <vt:variant>
        <vt:i4>0</vt:i4>
      </vt:variant>
      <vt:variant>
        <vt:i4>5</vt:i4>
      </vt:variant>
      <vt:variant>
        <vt:lpwstr/>
      </vt:variant>
      <vt:variant>
        <vt:lpwstr>_Toc321914299</vt:lpwstr>
      </vt:variant>
      <vt:variant>
        <vt:i4>1114161</vt:i4>
      </vt:variant>
      <vt:variant>
        <vt:i4>212</vt:i4>
      </vt:variant>
      <vt:variant>
        <vt:i4>0</vt:i4>
      </vt:variant>
      <vt:variant>
        <vt:i4>5</vt:i4>
      </vt:variant>
      <vt:variant>
        <vt:lpwstr/>
      </vt:variant>
      <vt:variant>
        <vt:lpwstr>_Toc321914298</vt:lpwstr>
      </vt:variant>
      <vt:variant>
        <vt:i4>1114161</vt:i4>
      </vt:variant>
      <vt:variant>
        <vt:i4>206</vt:i4>
      </vt:variant>
      <vt:variant>
        <vt:i4>0</vt:i4>
      </vt:variant>
      <vt:variant>
        <vt:i4>5</vt:i4>
      </vt:variant>
      <vt:variant>
        <vt:lpwstr/>
      </vt:variant>
      <vt:variant>
        <vt:lpwstr>_Toc321914297</vt:lpwstr>
      </vt:variant>
      <vt:variant>
        <vt:i4>1114161</vt:i4>
      </vt:variant>
      <vt:variant>
        <vt:i4>200</vt:i4>
      </vt:variant>
      <vt:variant>
        <vt:i4>0</vt:i4>
      </vt:variant>
      <vt:variant>
        <vt:i4>5</vt:i4>
      </vt:variant>
      <vt:variant>
        <vt:lpwstr/>
      </vt:variant>
      <vt:variant>
        <vt:lpwstr>_Toc321914296</vt:lpwstr>
      </vt:variant>
      <vt:variant>
        <vt:i4>1114161</vt:i4>
      </vt:variant>
      <vt:variant>
        <vt:i4>194</vt:i4>
      </vt:variant>
      <vt:variant>
        <vt:i4>0</vt:i4>
      </vt:variant>
      <vt:variant>
        <vt:i4>5</vt:i4>
      </vt:variant>
      <vt:variant>
        <vt:lpwstr/>
      </vt:variant>
      <vt:variant>
        <vt:lpwstr>_Toc321914295</vt:lpwstr>
      </vt:variant>
      <vt:variant>
        <vt:i4>1114161</vt:i4>
      </vt:variant>
      <vt:variant>
        <vt:i4>188</vt:i4>
      </vt:variant>
      <vt:variant>
        <vt:i4>0</vt:i4>
      </vt:variant>
      <vt:variant>
        <vt:i4>5</vt:i4>
      </vt:variant>
      <vt:variant>
        <vt:lpwstr/>
      </vt:variant>
      <vt:variant>
        <vt:lpwstr>_Toc321914294</vt:lpwstr>
      </vt:variant>
      <vt:variant>
        <vt:i4>1114161</vt:i4>
      </vt:variant>
      <vt:variant>
        <vt:i4>182</vt:i4>
      </vt:variant>
      <vt:variant>
        <vt:i4>0</vt:i4>
      </vt:variant>
      <vt:variant>
        <vt:i4>5</vt:i4>
      </vt:variant>
      <vt:variant>
        <vt:lpwstr/>
      </vt:variant>
      <vt:variant>
        <vt:lpwstr>_Toc321914293</vt:lpwstr>
      </vt:variant>
      <vt:variant>
        <vt:i4>1114161</vt:i4>
      </vt:variant>
      <vt:variant>
        <vt:i4>176</vt:i4>
      </vt:variant>
      <vt:variant>
        <vt:i4>0</vt:i4>
      </vt:variant>
      <vt:variant>
        <vt:i4>5</vt:i4>
      </vt:variant>
      <vt:variant>
        <vt:lpwstr/>
      </vt:variant>
      <vt:variant>
        <vt:lpwstr>_Toc321914292</vt:lpwstr>
      </vt:variant>
      <vt:variant>
        <vt:i4>1114161</vt:i4>
      </vt:variant>
      <vt:variant>
        <vt:i4>170</vt:i4>
      </vt:variant>
      <vt:variant>
        <vt:i4>0</vt:i4>
      </vt:variant>
      <vt:variant>
        <vt:i4>5</vt:i4>
      </vt:variant>
      <vt:variant>
        <vt:lpwstr/>
      </vt:variant>
      <vt:variant>
        <vt:lpwstr>_Toc321914291</vt:lpwstr>
      </vt:variant>
      <vt:variant>
        <vt:i4>1114161</vt:i4>
      </vt:variant>
      <vt:variant>
        <vt:i4>164</vt:i4>
      </vt:variant>
      <vt:variant>
        <vt:i4>0</vt:i4>
      </vt:variant>
      <vt:variant>
        <vt:i4>5</vt:i4>
      </vt:variant>
      <vt:variant>
        <vt:lpwstr/>
      </vt:variant>
      <vt:variant>
        <vt:lpwstr>_Toc321914290</vt:lpwstr>
      </vt:variant>
      <vt:variant>
        <vt:i4>1048625</vt:i4>
      </vt:variant>
      <vt:variant>
        <vt:i4>158</vt:i4>
      </vt:variant>
      <vt:variant>
        <vt:i4>0</vt:i4>
      </vt:variant>
      <vt:variant>
        <vt:i4>5</vt:i4>
      </vt:variant>
      <vt:variant>
        <vt:lpwstr/>
      </vt:variant>
      <vt:variant>
        <vt:lpwstr>_Toc321914289</vt:lpwstr>
      </vt:variant>
      <vt:variant>
        <vt:i4>1048625</vt:i4>
      </vt:variant>
      <vt:variant>
        <vt:i4>152</vt:i4>
      </vt:variant>
      <vt:variant>
        <vt:i4>0</vt:i4>
      </vt:variant>
      <vt:variant>
        <vt:i4>5</vt:i4>
      </vt:variant>
      <vt:variant>
        <vt:lpwstr/>
      </vt:variant>
      <vt:variant>
        <vt:lpwstr>_Toc321914288</vt:lpwstr>
      </vt:variant>
      <vt:variant>
        <vt:i4>1048625</vt:i4>
      </vt:variant>
      <vt:variant>
        <vt:i4>146</vt:i4>
      </vt:variant>
      <vt:variant>
        <vt:i4>0</vt:i4>
      </vt:variant>
      <vt:variant>
        <vt:i4>5</vt:i4>
      </vt:variant>
      <vt:variant>
        <vt:lpwstr/>
      </vt:variant>
      <vt:variant>
        <vt:lpwstr>_Toc321914287</vt:lpwstr>
      </vt:variant>
      <vt:variant>
        <vt:i4>1048625</vt:i4>
      </vt:variant>
      <vt:variant>
        <vt:i4>140</vt:i4>
      </vt:variant>
      <vt:variant>
        <vt:i4>0</vt:i4>
      </vt:variant>
      <vt:variant>
        <vt:i4>5</vt:i4>
      </vt:variant>
      <vt:variant>
        <vt:lpwstr/>
      </vt:variant>
      <vt:variant>
        <vt:lpwstr>_Toc321914286</vt:lpwstr>
      </vt:variant>
      <vt:variant>
        <vt:i4>1048625</vt:i4>
      </vt:variant>
      <vt:variant>
        <vt:i4>134</vt:i4>
      </vt:variant>
      <vt:variant>
        <vt:i4>0</vt:i4>
      </vt:variant>
      <vt:variant>
        <vt:i4>5</vt:i4>
      </vt:variant>
      <vt:variant>
        <vt:lpwstr/>
      </vt:variant>
      <vt:variant>
        <vt:lpwstr>_Toc321914285</vt:lpwstr>
      </vt:variant>
      <vt:variant>
        <vt:i4>1048625</vt:i4>
      </vt:variant>
      <vt:variant>
        <vt:i4>128</vt:i4>
      </vt:variant>
      <vt:variant>
        <vt:i4>0</vt:i4>
      </vt:variant>
      <vt:variant>
        <vt:i4>5</vt:i4>
      </vt:variant>
      <vt:variant>
        <vt:lpwstr/>
      </vt:variant>
      <vt:variant>
        <vt:lpwstr>_Toc321914284</vt:lpwstr>
      </vt:variant>
      <vt:variant>
        <vt:i4>1048625</vt:i4>
      </vt:variant>
      <vt:variant>
        <vt:i4>122</vt:i4>
      </vt:variant>
      <vt:variant>
        <vt:i4>0</vt:i4>
      </vt:variant>
      <vt:variant>
        <vt:i4>5</vt:i4>
      </vt:variant>
      <vt:variant>
        <vt:lpwstr/>
      </vt:variant>
      <vt:variant>
        <vt:lpwstr>_Toc321914283</vt:lpwstr>
      </vt:variant>
      <vt:variant>
        <vt:i4>1048625</vt:i4>
      </vt:variant>
      <vt:variant>
        <vt:i4>116</vt:i4>
      </vt:variant>
      <vt:variant>
        <vt:i4>0</vt:i4>
      </vt:variant>
      <vt:variant>
        <vt:i4>5</vt:i4>
      </vt:variant>
      <vt:variant>
        <vt:lpwstr/>
      </vt:variant>
      <vt:variant>
        <vt:lpwstr>_Toc321914282</vt:lpwstr>
      </vt:variant>
      <vt:variant>
        <vt:i4>1048625</vt:i4>
      </vt:variant>
      <vt:variant>
        <vt:i4>110</vt:i4>
      </vt:variant>
      <vt:variant>
        <vt:i4>0</vt:i4>
      </vt:variant>
      <vt:variant>
        <vt:i4>5</vt:i4>
      </vt:variant>
      <vt:variant>
        <vt:lpwstr/>
      </vt:variant>
      <vt:variant>
        <vt:lpwstr>_Toc321914281</vt:lpwstr>
      </vt:variant>
      <vt:variant>
        <vt:i4>1048625</vt:i4>
      </vt:variant>
      <vt:variant>
        <vt:i4>104</vt:i4>
      </vt:variant>
      <vt:variant>
        <vt:i4>0</vt:i4>
      </vt:variant>
      <vt:variant>
        <vt:i4>5</vt:i4>
      </vt:variant>
      <vt:variant>
        <vt:lpwstr/>
      </vt:variant>
      <vt:variant>
        <vt:lpwstr>_Toc321914280</vt:lpwstr>
      </vt:variant>
      <vt:variant>
        <vt:i4>2031665</vt:i4>
      </vt:variant>
      <vt:variant>
        <vt:i4>98</vt:i4>
      </vt:variant>
      <vt:variant>
        <vt:i4>0</vt:i4>
      </vt:variant>
      <vt:variant>
        <vt:i4>5</vt:i4>
      </vt:variant>
      <vt:variant>
        <vt:lpwstr/>
      </vt:variant>
      <vt:variant>
        <vt:lpwstr>_Toc321914279</vt:lpwstr>
      </vt:variant>
      <vt:variant>
        <vt:i4>2031665</vt:i4>
      </vt:variant>
      <vt:variant>
        <vt:i4>92</vt:i4>
      </vt:variant>
      <vt:variant>
        <vt:i4>0</vt:i4>
      </vt:variant>
      <vt:variant>
        <vt:i4>5</vt:i4>
      </vt:variant>
      <vt:variant>
        <vt:lpwstr/>
      </vt:variant>
      <vt:variant>
        <vt:lpwstr>_Toc321914278</vt:lpwstr>
      </vt:variant>
      <vt:variant>
        <vt:i4>2031665</vt:i4>
      </vt:variant>
      <vt:variant>
        <vt:i4>86</vt:i4>
      </vt:variant>
      <vt:variant>
        <vt:i4>0</vt:i4>
      </vt:variant>
      <vt:variant>
        <vt:i4>5</vt:i4>
      </vt:variant>
      <vt:variant>
        <vt:lpwstr/>
      </vt:variant>
      <vt:variant>
        <vt:lpwstr>_Toc321914277</vt:lpwstr>
      </vt:variant>
      <vt:variant>
        <vt:i4>2031665</vt:i4>
      </vt:variant>
      <vt:variant>
        <vt:i4>80</vt:i4>
      </vt:variant>
      <vt:variant>
        <vt:i4>0</vt:i4>
      </vt:variant>
      <vt:variant>
        <vt:i4>5</vt:i4>
      </vt:variant>
      <vt:variant>
        <vt:lpwstr/>
      </vt:variant>
      <vt:variant>
        <vt:lpwstr>_Toc321914276</vt:lpwstr>
      </vt:variant>
      <vt:variant>
        <vt:i4>2031665</vt:i4>
      </vt:variant>
      <vt:variant>
        <vt:i4>74</vt:i4>
      </vt:variant>
      <vt:variant>
        <vt:i4>0</vt:i4>
      </vt:variant>
      <vt:variant>
        <vt:i4>5</vt:i4>
      </vt:variant>
      <vt:variant>
        <vt:lpwstr/>
      </vt:variant>
      <vt:variant>
        <vt:lpwstr>_Toc321914275</vt:lpwstr>
      </vt:variant>
      <vt:variant>
        <vt:i4>2031665</vt:i4>
      </vt:variant>
      <vt:variant>
        <vt:i4>68</vt:i4>
      </vt:variant>
      <vt:variant>
        <vt:i4>0</vt:i4>
      </vt:variant>
      <vt:variant>
        <vt:i4>5</vt:i4>
      </vt:variant>
      <vt:variant>
        <vt:lpwstr/>
      </vt:variant>
      <vt:variant>
        <vt:lpwstr>_Toc321914274</vt:lpwstr>
      </vt:variant>
      <vt:variant>
        <vt:i4>2031665</vt:i4>
      </vt:variant>
      <vt:variant>
        <vt:i4>62</vt:i4>
      </vt:variant>
      <vt:variant>
        <vt:i4>0</vt:i4>
      </vt:variant>
      <vt:variant>
        <vt:i4>5</vt:i4>
      </vt:variant>
      <vt:variant>
        <vt:lpwstr/>
      </vt:variant>
      <vt:variant>
        <vt:lpwstr>_Toc321914273</vt:lpwstr>
      </vt:variant>
      <vt:variant>
        <vt:i4>2031665</vt:i4>
      </vt:variant>
      <vt:variant>
        <vt:i4>56</vt:i4>
      </vt:variant>
      <vt:variant>
        <vt:i4>0</vt:i4>
      </vt:variant>
      <vt:variant>
        <vt:i4>5</vt:i4>
      </vt:variant>
      <vt:variant>
        <vt:lpwstr/>
      </vt:variant>
      <vt:variant>
        <vt:lpwstr>_Toc321914272</vt:lpwstr>
      </vt:variant>
      <vt:variant>
        <vt:i4>2031665</vt:i4>
      </vt:variant>
      <vt:variant>
        <vt:i4>50</vt:i4>
      </vt:variant>
      <vt:variant>
        <vt:i4>0</vt:i4>
      </vt:variant>
      <vt:variant>
        <vt:i4>5</vt:i4>
      </vt:variant>
      <vt:variant>
        <vt:lpwstr/>
      </vt:variant>
      <vt:variant>
        <vt:lpwstr>_Toc321914271</vt:lpwstr>
      </vt:variant>
      <vt:variant>
        <vt:i4>2031665</vt:i4>
      </vt:variant>
      <vt:variant>
        <vt:i4>44</vt:i4>
      </vt:variant>
      <vt:variant>
        <vt:i4>0</vt:i4>
      </vt:variant>
      <vt:variant>
        <vt:i4>5</vt:i4>
      </vt:variant>
      <vt:variant>
        <vt:lpwstr/>
      </vt:variant>
      <vt:variant>
        <vt:lpwstr>_Toc321914270</vt:lpwstr>
      </vt:variant>
      <vt:variant>
        <vt:i4>1966129</vt:i4>
      </vt:variant>
      <vt:variant>
        <vt:i4>38</vt:i4>
      </vt:variant>
      <vt:variant>
        <vt:i4>0</vt:i4>
      </vt:variant>
      <vt:variant>
        <vt:i4>5</vt:i4>
      </vt:variant>
      <vt:variant>
        <vt:lpwstr/>
      </vt:variant>
      <vt:variant>
        <vt:lpwstr>_Toc321914269</vt:lpwstr>
      </vt:variant>
      <vt:variant>
        <vt:i4>1966129</vt:i4>
      </vt:variant>
      <vt:variant>
        <vt:i4>32</vt:i4>
      </vt:variant>
      <vt:variant>
        <vt:i4>0</vt:i4>
      </vt:variant>
      <vt:variant>
        <vt:i4>5</vt:i4>
      </vt:variant>
      <vt:variant>
        <vt:lpwstr/>
      </vt:variant>
      <vt:variant>
        <vt:lpwstr>_Toc321914268</vt:lpwstr>
      </vt:variant>
      <vt:variant>
        <vt:i4>1966129</vt:i4>
      </vt:variant>
      <vt:variant>
        <vt:i4>26</vt:i4>
      </vt:variant>
      <vt:variant>
        <vt:i4>0</vt:i4>
      </vt:variant>
      <vt:variant>
        <vt:i4>5</vt:i4>
      </vt:variant>
      <vt:variant>
        <vt:lpwstr/>
      </vt:variant>
      <vt:variant>
        <vt:lpwstr>_Toc321914267</vt:lpwstr>
      </vt:variant>
      <vt:variant>
        <vt:i4>1966129</vt:i4>
      </vt:variant>
      <vt:variant>
        <vt:i4>20</vt:i4>
      </vt:variant>
      <vt:variant>
        <vt:i4>0</vt:i4>
      </vt:variant>
      <vt:variant>
        <vt:i4>5</vt:i4>
      </vt:variant>
      <vt:variant>
        <vt:lpwstr/>
      </vt:variant>
      <vt:variant>
        <vt:lpwstr>_Toc321914266</vt:lpwstr>
      </vt:variant>
      <vt:variant>
        <vt:i4>1966129</vt:i4>
      </vt:variant>
      <vt:variant>
        <vt:i4>14</vt:i4>
      </vt:variant>
      <vt:variant>
        <vt:i4>0</vt:i4>
      </vt:variant>
      <vt:variant>
        <vt:i4>5</vt:i4>
      </vt:variant>
      <vt:variant>
        <vt:lpwstr/>
      </vt:variant>
      <vt:variant>
        <vt:lpwstr>_Toc321914265</vt:lpwstr>
      </vt:variant>
      <vt:variant>
        <vt:i4>1966129</vt:i4>
      </vt:variant>
      <vt:variant>
        <vt:i4>8</vt:i4>
      </vt:variant>
      <vt:variant>
        <vt:i4>0</vt:i4>
      </vt:variant>
      <vt:variant>
        <vt:i4>5</vt:i4>
      </vt:variant>
      <vt:variant>
        <vt:lpwstr/>
      </vt:variant>
      <vt:variant>
        <vt:lpwstr>_Toc321914264</vt:lpwstr>
      </vt:variant>
      <vt:variant>
        <vt:i4>1966129</vt:i4>
      </vt:variant>
      <vt:variant>
        <vt:i4>2</vt:i4>
      </vt:variant>
      <vt:variant>
        <vt:i4>0</vt:i4>
      </vt:variant>
      <vt:variant>
        <vt:i4>5</vt:i4>
      </vt:variant>
      <vt:variant>
        <vt:lpwstr/>
      </vt:variant>
      <vt:variant>
        <vt:lpwstr>_Toc321914263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nguyenvanquang</dc:creator>
  <cp:keywords/>
  <dc:description/>
  <cp:lastModifiedBy>Admin</cp:lastModifiedBy>
  <cp:revision>2</cp:revision>
  <cp:lastPrinted>2010-03-19T06:44:00Z</cp:lastPrinted>
  <dcterms:created xsi:type="dcterms:W3CDTF">2020-02-27T08:14:00Z</dcterms:created>
  <dcterms:modified xsi:type="dcterms:W3CDTF">2020-02-27T08:14:00Z</dcterms:modified>
</cp:coreProperties>
</file>