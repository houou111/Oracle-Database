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C4" w:rsidRDefault="00A235C4" w:rsidP="00A235C4">
      <w:pPr>
        <w:tabs>
          <w:tab w:val="left" w:pos="5370"/>
        </w:tabs>
        <w:ind w:firstLine="0"/>
      </w:pPr>
      <w:r>
        <w:tab/>
      </w:r>
    </w:p>
    <w:p w:rsidR="00A235C4" w:rsidRPr="001E2FBC" w:rsidRDefault="00A235C4" w:rsidP="00081469">
      <w:pPr>
        <w:pStyle w:val="Title"/>
      </w:pPr>
      <w:r w:rsidRPr="001E2FBC">
        <w:t>SQL Fundamenenenentals</w:t>
      </w:r>
    </w:p>
    <w:p w:rsidR="00A235C4" w:rsidRDefault="00A235C4" w:rsidP="00A235C4">
      <w:pPr>
        <w:pStyle w:val="ListParagraph"/>
        <w:jc w:val="both"/>
        <w:rPr>
          <w:rFonts w:cs="Arial"/>
          <w:szCs w:val="24"/>
        </w:rPr>
      </w:pPr>
    </w:p>
    <w:p w:rsidR="00A235C4" w:rsidRDefault="00A235C4" w:rsidP="00A235C4">
      <w:pPr>
        <w:pStyle w:val="ListParagraph"/>
        <w:jc w:val="both"/>
        <w:rPr>
          <w:rFonts w:cs="Arial"/>
          <w:szCs w:val="24"/>
        </w:rPr>
      </w:pPr>
    </w:p>
    <w:p w:rsidR="007252C0" w:rsidRDefault="007252C0" w:rsidP="00A235C4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>
        <w:t>Các kiểu dữ liệu trong SQL – ORACLE</w:t>
      </w:r>
    </w:p>
    <w:p w:rsidR="007252C0" w:rsidRPr="007252C0" w:rsidRDefault="007252C0" w:rsidP="007252C0"/>
    <w:p w:rsidR="007252C0" w:rsidRDefault="007252C0" w:rsidP="007252C0">
      <w:r>
        <w:t>Các kiểu ký</w:t>
      </w: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>Số ( int, float ...)</w:t>
      </w:r>
    </w:p>
    <w:p w:rsidR="005F2201" w:rsidRDefault="005F2201" w:rsidP="005F2201">
      <w:pPr>
        <w:pStyle w:val="ListParagraph"/>
        <w:ind w:firstLine="0"/>
      </w:pP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>Ký tự ( varchar, varchar2 ...)</w:t>
      </w:r>
    </w:p>
    <w:p w:rsidR="005F2201" w:rsidRDefault="005F2201" w:rsidP="005F2201">
      <w:pPr>
        <w:pStyle w:val="ListParagraph"/>
      </w:pP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>Ngày tháng (date)</w:t>
      </w:r>
    </w:p>
    <w:p w:rsidR="007252C0" w:rsidRDefault="007252C0" w:rsidP="007252C0">
      <w:pPr>
        <w:pStyle w:val="ListParagraph"/>
        <w:numPr>
          <w:ilvl w:val="1"/>
          <w:numId w:val="28"/>
        </w:numPr>
      </w:pPr>
      <w:r>
        <w:t>Mặc định:</w:t>
      </w:r>
      <w:r w:rsidRPr="007252C0">
        <w:t xml:space="preserve"> DD-MON-YY</w:t>
      </w:r>
    </w:p>
    <w:p w:rsidR="007252C0" w:rsidRDefault="007252C0" w:rsidP="007252C0"/>
    <w:p w:rsidR="007252C0" w:rsidRDefault="007252C0" w:rsidP="007252C0">
      <w:r>
        <w:t>Chuyển đổi dữ liệu giữa các loại dữ liệu:</w:t>
      </w:r>
    </w:p>
    <w:p w:rsidR="005F2201" w:rsidRDefault="007252C0" w:rsidP="005F2201">
      <w:pPr>
        <w:pStyle w:val="ListParagraph"/>
        <w:numPr>
          <w:ilvl w:val="0"/>
          <w:numId w:val="28"/>
        </w:numPr>
      </w:pPr>
      <w:r>
        <w:t xml:space="preserve">Sang kiểu ký tự </w:t>
      </w:r>
      <w:r w:rsidR="005F2201">
        <w:t>:</w:t>
      </w:r>
    </w:p>
    <w:p w:rsidR="007252C0" w:rsidRDefault="005F2201" w:rsidP="005F2201">
      <w:pPr>
        <w:pStyle w:val="Code"/>
      </w:pPr>
      <w:r>
        <w:t xml:space="preserve"> TO_CHAR</w:t>
      </w:r>
      <w:r w:rsidRPr="005F2201">
        <w:t>(hire_date, 'J')</w:t>
      </w:r>
    </w:p>
    <w:p w:rsidR="005F2201" w:rsidRDefault="005F2201" w:rsidP="005F2201">
      <w:pPr>
        <w:pStyle w:val="ListParagraph"/>
        <w:ind w:firstLine="0"/>
      </w:pPr>
    </w:p>
    <w:p w:rsidR="005F2201" w:rsidRDefault="005F2201" w:rsidP="005F2201">
      <w:pPr>
        <w:pStyle w:val="ListParagraph"/>
        <w:numPr>
          <w:ilvl w:val="0"/>
          <w:numId w:val="28"/>
        </w:numPr>
      </w:pPr>
      <w:r>
        <w:t>Sang kiểu ngày tháng</w:t>
      </w:r>
    </w:p>
    <w:p w:rsidR="005F2201" w:rsidRDefault="005F2201" w:rsidP="005F2201">
      <w:pPr>
        <w:pStyle w:val="Code"/>
      </w:pPr>
      <w:r w:rsidRPr="005F2201">
        <w:t>TO_DATE ('November 13, 1992', 'MONTH DD, YYYY')</w:t>
      </w:r>
    </w:p>
    <w:p w:rsidR="005F2201" w:rsidRDefault="005F2201" w:rsidP="007252C0"/>
    <w:p w:rsidR="005F2201" w:rsidRDefault="005F2201" w:rsidP="007252C0"/>
    <w:p w:rsidR="007252C0" w:rsidRDefault="007252C0" w:rsidP="007252C0">
      <w:r>
        <w:t>Phân biệt  NULL , 0 và kí tự trắng ( blank space)</w:t>
      </w: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>NULL là kiểu kí tự chưa xác định</w:t>
      </w: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>0 là kí tự dạng số</w:t>
      </w:r>
    </w:p>
    <w:p w:rsidR="007252C0" w:rsidRDefault="007252C0" w:rsidP="007252C0">
      <w:pPr>
        <w:pStyle w:val="ListParagraph"/>
        <w:numPr>
          <w:ilvl w:val="0"/>
          <w:numId w:val="28"/>
        </w:numPr>
      </w:pPr>
      <w:r>
        <w:t xml:space="preserve">Kí tự trắng là kí tự </w:t>
      </w:r>
    </w:p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7252C0" w:rsidRDefault="007252C0" w:rsidP="007252C0"/>
    <w:p w:rsidR="00A235C4" w:rsidRDefault="00081469" w:rsidP="00A235C4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>
        <w:lastRenderedPageBreak/>
        <w:t xml:space="preserve">Mệnh đề </w:t>
      </w:r>
      <w:r w:rsidR="007D5598">
        <w:t>SELECT</w:t>
      </w:r>
    </w:p>
    <w:p w:rsidR="00A235C4" w:rsidRDefault="00A235C4" w:rsidP="00A235C4"/>
    <w:p w:rsidR="00A235C4" w:rsidRDefault="007D5598" w:rsidP="00A235C4">
      <w:r>
        <w:rPr>
          <w:b/>
        </w:rPr>
        <w:t>SELECT</w:t>
      </w:r>
      <w:r w:rsidR="00A235C4">
        <w:t xml:space="preserve"> là mệnh đề sử dụng để lựa chọn dữ liệu ( column, row ) từ các đối tượng ( table, view..) với các điều kiện xác định ( where, having ...)</w:t>
      </w:r>
    </w:p>
    <w:p w:rsidR="00081469" w:rsidRDefault="00081469" w:rsidP="00A235C4">
      <w:r>
        <w:t>Cú pháp:</w:t>
      </w:r>
    </w:p>
    <w:p w:rsidR="00081469" w:rsidRPr="00081469" w:rsidRDefault="007D5598" w:rsidP="00081469">
      <w:pPr>
        <w:pStyle w:val="Code"/>
      </w:pPr>
      <w:r>
        <w:t>SELECT</w:t>
      </w:r>
      <w:r w:rsidR="00081469" w:rsidRPr="00081469">
        <w:t xml:space="preserve"> *|{[DISTINCT] </w:t>
      </w:r>
      <w:r w:rsidR="00081469" w:rsidRPr="00081469">
        <w:rPr>
          <w:i/>
          <w:iCs/>
        </w:rPr>
        <w:t>column|expression</w:t>
      </w:r>
      <w:r w:rsidR="00081469" w:rsidRPr="00081469">
        <w:t xml:space="preserve"> [</w:t>
      </w:r>
      <w:r w:rsidR="00081469" w:rsidRPr="00081469">
        <w:rPr>
          <w:i/>
          <w:iCs/>
        </w:rPr>
        <w:t>alias</w:t>
      </w:r>
      <w:r w:rsidR="00081469" w:rsidRPr="00081469">
        <w:t>],...}</w:t>
      </w:r>
    </w:p>
    <w:p w:rsidR="00081469" w:rsidRPr="00081469" w:rsidRDefault="00081469" w:rsidP="00081469">
      <w:pPr>
        <w:pStyle w:val="Code"/>
      </w:pPr>
      <w:r w:rsidRPr="00081469">
        <w:t xml:space="preserve">FROM   </w:t>
      </w:r>
      <w:r w:rsidRPr="00081469">
        <w:rPr>
          <w:i/>
          <w:iCs/>
        </w:rPr>
        <w:t>table</w:t>
      </w:r>
    </w:p>
    <w:p w:rsidR="00081469" w:rsidRPr="00081469" w:rsidRDefault="00081469" w:rsidP="00081469">
      <w:pPr>
        <w:pStyle w:val="Code"/>
      </w:pPr>
      <w:r w:rsidRPr="00081469">
        <w:t xml:space="preserve">[WHERE </w:t>
      </w:r>
      <w:r w:rsidRPr="00081469">
        <w:rPr>
          <w:i/>
          <w:iCs/>
        </w:rPr>
        <w:t>condition(s)</w:t>
      </w:r>
      <w:r w:rsidRPr="00081469">
        <w:t>];</w:t>
      </w:r>
    </w:p>
    <w:p w:rsidR="00081469" w:rsidRDefault="00081469" w:rsidP="00A235C4"/>
    <w:p w:rsidR="00605739" w:rsidRDefault="00605739" w:rsidP="00A235C4">
      <w:r>
        <w:t xml:space="preserve">Các nguyên tắc khi viết mệnh đề </w:t>
      </w:r>
      <w:r w:rsidR="007D5598">
        <w:rPr>
          <w:b/>
        </w:rPr>
        <w:t>SELECT</w:t>
      </w:r>
      <w:r>
        <w:t>:</w:t>
      </w:r>
    </w:p>
    <w:p w:rsidR="00605739" w:rsidRDefault="00605739" w:rsidP="00605739">
      <w:pPr>
        <w:pStyle w:val="ListParagraph"/>
        <w:numPr>
          <w:ilvl w:val="0"/>
          <w:numId w:val="29"/>
        </w:numPr>
      </w:pPr>
      <w:r>
        <w:t xml:space="preserve">Viết hoa từ khóa ( </w:t>
      </w:r>
      <w:r w:rsidR="007D5598">
        <w:t>SELECT</w:t>
      </w:r>
      <w:r>
        <w:t>, FROM, WHERE...)</w:t>
      </w:r>
    </w:p>
    <w:p w:rsidR="00605739" w:rsidRDefault="00605739" w:rsidP="00605739">
      <w:pPr>
        <w:pStyle w:val="ListParagraph"/>
        <w:numPr>
          <w:ilvl w:val="0"/>
          <w:numId w:val="29"/>
        </w:numPr>
      </w:pPr>
      <w:r>
        <w:t>Các từ khác viết thường</w:t>
      </w:r>
    </w:p>
    <w:p w:rsidR="00605739" w:rsidRDefault="00605739" w:rsidP="00605739">
      <w:pPr>
        <w:pStyle w:val="ListParagraph"/>
        <w:numPr>
          <w:ilvl w:val="0"/>
          <w:numId w:val="29"/>
        </w:numPr>
      </w:pPr>
      <w:r>
        <w:t>Có thể viết trên nhiều dòng, mỗi dòng bắt đầu bằng 1 từ khóa</w:t>
      </w:r>
    </w:p>
    <w:p w:rsidR="00605739" w:rsidRDefault="00605739" w:rsidP="00605739">
      <w:pPr>
        <w:pStyle w:val="ListParagraph"/>
        <w:numPr>
          <w:ilvl w:val="0"/>
          <w:numId w:val="29"/>
        </w:numPr>
      </w:pPr>
      <w:r>
        <w:t xml:space="preserve">Kết thúc mệnh đề bằng dấu </w:t>
      </w:r>
      <w:r w:rsidRPr="00605739">
        <w:rPr>
          <w:b/>
        </w:rPr>
        <w:t>“</w:t>
      </w:r>
      <w:r>
        <w:t xml:space="preserve"> </w:t>
      </w:r>
      <w:r w:rsidRPr="00605739">
        <w:rPr>
          <w:b/>
        </w:rPr>
        <w:t>;</w:t>
      </w:r>
      <w:r>
        <w:rPr>
          <w:b/>
        </w:rPr>
        <w:t xml:space="preserve"> ”</w:t>
      </w:r>
    </w:p>
    <w:p w:rsidR="00605739" w:rsidRDefault="00605739" w:rsidP="00A235C4"/>
    <w:p w:rsidR="00081469" w:rsidRDefault="00081469" w:rsidP="00A235C4">
      <w:r>
        <w:t xml:space="preserve">Trước khi sử dụng </w:t>
      </w:r>
      <w:r w:rsidR="007D5598">
        <w:t>SELECT</w:t>
      </w:r>
      <w:r>
        <w:t xml:space="preserve"> thì nên xem cấu trúc của đối tượng trước</w:t>
      </w:r>
    </w:p>
    <w:p w:rsidR="00081469" w:rsidRPr="00415A1A" w:rsidRDefault="00081469" w:rsidP="00081469">
      <w:pPr>
        <w:pStyle w:val="Code"/>
        <w:rPr>
          <w:lang w:val="en-US"/>
        </w:rPr>
      </w:pPr>
      <w:r>
        <w:rPr>
          <w:lang w:val="en-US"/>
        </w:rPr>
        <w:t>DESC</w:t>
      </w:r>
      <w:r>
        <w:t xml:space="preserve"> </w:t>
      </w:r>
      <w:r w:rsidRPr="00605739">
        <w:t>departments</w:t>
      </w:r>
      <w:r w:rsidR="00415A1A">
        <w:rPr>
          <w:lang w:val="en-US"/>
        </w:rPr>
        <w:t>;</w:t>
      </w:r>
    </w:p>
    <w:p w:rsidR="00081469" w:rsidRDefault="00081469" w:rsidP="00A235C4"/>
    <w:p w:rsidR="00A235C4" w:rsidRDefault="00A235C4" w:rsidP="00A235C4">
      <w:r>
        <w:t xml:space="preserve">Các tùy chọn khi </w:t>
      </w:r>
      <w:r w:rsidR="007D5598">
        <w:rPr>
          <w:b/>
        </w:rPr>
        <w:t>SELECT</w:t>
      </w:r>
      <w:r w:rsidR="00605739">
        <w:rPr>
          <w:b/>
        </w:rPr>
        <w:t>:</w:t>
      </w:r>
    </w:p>
    <w:p w:rsidR="00A235C4" w:rsidRDefault="007D5598" w:rsidP="00A235C4">
      <w:pPr>
        <w:pStyle w:val="ListParagraph"/>
        <w:numPr>
          <w:ilvl w:val="0"/>
          <w:numId w:val="28"/>
        </w:numPr>
        <w:suppressAutoHyphens w:val="0"/>
        <w:spacing w:after="200" w:line="276" w:lineRule="auto"/>
      </w:pPr>
      <w:r>
        <w:t>SELECT</w:t>
      </w:r>
      <w:r w:rsidR="00A235C4">
        <w:t xml:space="preserve"> tất cả dữ liệu của đối tượng :  </w:t>
      </w:r>
    </w:p>
    <w:p w:rsidR="00A235C4" w:rsidRDefault="007D5598" w:rsidP="008B6407">
      <w:pPr>
        <w:pStyle w:val="Code"/>
      </w:pPr>
      <w:r>
        <w:t>SELECT</w:t>
      </w:r>
      <w:r w:rsidR="00A235C4" w:rsidRPr="00654F66">
        <w:t xml:space="preserve"> *</w:t>
      </w:r>
    </w:p>
    <w:p w:rsidR="00A235C4" w:rsidRPr="00654F66" w:rsidRDefault="00A235C4" w:rsidP="008B6407">
      <w:pPr>
        <w:pStyle w:val="Code"/>
      </w:pPr>
      <w:r w:rsidRPr="00654F66">
        <w:t>FROM   departments;</w:t>
      </w:r>
    </w:p>
    <w:p w:rsidR="00A235C4" w:rsidRPr="00654F66" w:rsidRDefault="00A235C4" w:rsidP="00A235C4">
      <w:pPr>
        <w:pStyle w:val="ListParagraph"/>
      </w:pPr>
    </w:p>
    <w:p w:rsidR="00A235C4" w:rsidRDefault="00A235C4" w:rsidP="00A235C4">
      <w:pPr>
        <w:pStyle w:val="ListParagraph"/>
        <w:numPr>
          <w:ilvl w:val="0"/>
          <w:numId w:val="28"/>
        </w:numPr>
        <w:suppressAutoHyphens w:val="0"/>
        <w:spacing w:after="200" w:line="276" w:lineRule="auto"/>
      </w:pPr>
      <w:r>
        <w:t xml:space="preserve">Chỉ rõ các column được </w:t>
      </w:r>
      <w:r w:rsidR="007D5598">
        <w:t>SELECT</w:t>
      </w:r>
      <w:r>
        <w:t>:</w:t>
      </w:r>
    </w:p>
    <w:p w:rsidR="00605739" w:rsidRPr="00605739" w:rsidRDefault="007D5598" w:rsidP="00605739">
      <w:pPr>
        <w:pStyle w:val="Code"/>
      </w:pPr>
      <w:r>
        <w:t>SELECT</w:t>
      </w:r>
      <w:r w:rsidR="00605739" w:rsidRPr="00605739">
        <w:t xml:space="preserve"> department_id, location_id</w:t>
      </w:r>
    </w:p>
    <w:p w:rsidR="00605739" w:rsidRPr="00605739" w:rsidRDefault="00605739" w:rsidP="00605739">
      <w:pPr>
        <w:pStyle w:val="Code"/>
      </w:pPr>
      <w:r w:rsidRPr="00605739">
        <w:t>FROM   departments;</w:t>
      </w:r>
    </w:p>
    <w:p w:rsidR="00605739" w:rsidRPr="00654F66" w:rsidRDefault="00605739" w:rsidP="00605739">
      <w:pPr>
        <w:pStyle w:val="ListParagraph"/>
        <w:suppressAutoHyphens w:val="0"/>
        <w:spacing w:after="200" w:line="276" w:lineRule="auto"/>
        <w:ind w:firstLine="0"/>
      </w:pPr>
    </w:p>
    <w:p w:rsidR="00A235C4" w:rsidRDefault="00605739" w:rsidP="00605739">
      <w:pPr>
        <w:pStyle w:val="ListParagraph"/>
        <w:numPr>
          <w:ilvl w:val="0"/>
          <w:numId w:val="28"/>
        </w:numPr>
      </w:pPr>
      <w:r>
        <w:t xml:space="preserve">Có thể thêm biểu thức số học ở </w:t>
      </w:r>
      <w:r w:rsidR="007D5598">
        <w:t>SELECT</w:t>
      </w:r>
    </w:p>
    <w:p w:rsidR="00605739" w:rsidRDefault="00605739" w:rsidP="00605739">
      <w:pPr>
        <w:pStyle w:val="ListParagraph"/>
        <w:ind w:firstLine="0"/>
      </w:pPr>
    </w:p>
    <w:p w:rsidR="00605739" w:rsidRPr="00605739" w:rsidRDefault="007D5598" w:rsidP="00605739">
      <w:pPr>
        <w:pStyle w:val="Code"/>
      </w:pPr>
      <w:r>
        <w:t>SELECT</w:t>
      </w:r>
      <w:r w:rsidR="00605739" w:rsidRPr="00605739">
        <w:t xml:space="preserve"> last_name, salary, salary + 300</w:t>
      </w:r>
    </w:p>
    <w:p w:rsidR="00605739" w:rsidRPr="00605739" w:rsidRDefault="00605739" w:rsidP="00605739">
      <w:pPr>
        <w:pStyle w:val="Code"/>
      </w:pPr>
      <w:r w:rsidRPr="00605739">
        <w:t>FROM   employees;</w:t>
      </w:r>
    </w:p>
    <w:p w:rsidR="00605739" w:rsidRDefault="00605739" w:rsidP="00605739">
      <w:pPr>
        <w:pStyle w:val="ListParagraph"/>
        <w:ind w:firstLine="0"/>
      </w:pPr>
    </w:p>
    <w:p w:rsidR="00A235C4" w:rsidRDefault="00605739" w:rsidP="00605739">
      <w:pPr>
        <w:pStyle w:val="ListParagraph"/>
        <w:numPr>
          <w:ilvl w:val="1"/>
          <w:numId w:val="28"/>
        </w:numPr>
        <w:ind w:left="1080"/>
      </w:pPr>
      <w:r>
        <w:t>Chỉ các trường dữ liệu kiểu số hoặc ngày tháng thì mới có biểu thức số học</w:t>
      </w:r>
    </w:p>
    <w:p w:rsidR="008D4918" w:rsidRDefault="00EB36BE" w:rsidP="00605739">
      <w:pPr>
        <w:pStyle w:val="ListParagraph"/>
        <w:numPr>
          <w:ilvl w:val="1"/>
          <w:numId w:val="28"/>
        </w:numPr>
        <w:ind w:left="1080"/>
      </w:pPr>
      <w:r>
        <w:t xml:space="preserve">Các biểu thức số học bao gồm:  </w:t>
      </w:r>
      <w:r w:rsidRPr="00EB36BE">
        <w:rPr>
          <w:b/>
        </w:rPr>
        <w:t>“</w:t>
      </w:r>
      <w:r>
        <w:t xml:space="preserve"> </w:t>
      </w:r>
      <w:r w:rsidRPr="00EB36BE">
        <w:rPr>
          <w:b/>
        </w:rPr>
        <w:t xml:space="preserve">+ </w:t>
      </w:r>
      <w:r>
        <w:rPr>
          <w:b/>
        </w:rPr>
        <w:t xml:space="preserve"> </w:t>
      </w:r>
      <w:r w:rsidRPr="00EB36BE">
        <w:rPr>
          <w:b/>
        </w:rPr>
        <w:t>-</w:t>
      </w:r>
      <w:r>
        <w:rPr>
          <w:b/>
        </w:rPr>
        <w:t xml:space="preserve"> </w:t>
      </w:r>
      <w:r w:rsidRPr="00EB36BE">
        <w:rPr>
          <w:b/>
        </w:rPr>
        <w:t xml:space="preserve"> * </w:t>
      </w:r>
      <w:r>
        <w:rPr>
          <w:b/>
        </w:rPr>
        <w:t xml:space="preserve"> </w:t>
      </w:r>
      <w:r w:rsidRPr="00EB36BE">
        <w:rPr>
          <w:b/>
        </w:rPr>
        <w:t>/</w:t>
      </w:r>
      <w:r>
        <w:rPr>
          <w:b/>
        </w:rPr>
        <w:t xml:space="preserve"> ” </w:t>
      </w:r>
      <w:r w:rsidRPr="00EB36BE">
        <w:t>và</w:t>
      </w:r>
      <w:r>
        <w:t xml:space="preserve"> các d</w:t>
      </w:r>
      <w:r w:rsidR="008D4918">
        <w:t>ấ</w:t>
      </w:r>
      <w:r>
        <w:t>u ngoặc</w:t>
      </w:r>
    </w:p>
    <w:p w:rsidR="00EB36BE" w:rsidRDefault="00EB36BE" w:rsidP="008D4918">
      <w:pPr>
        <w:pStyle w:val="ListParagraph"/>
        <w:ind w:left="1080" w:firstLine="0"/>
      </w:pPr>
    </w:p>
    <w:p w:rsidR="00415A1A" w:rsidRDefault="00415A1A" w:rsidP="008D4918">
      <w:pPr>
        <w:pStyle w:val="ListParagraph"/>
        <w:ind w:left="1080" w:firstLine="0"/>
      </w:pPr>
    </w:p>
    <w:p w:rsidR="00415A1A" w:rsidRDefault="00415A1A" w:rsidP="008D4918">
      <w:pPr>
        <w:pStyle w:val="ListParagraph"/>
        <w:ind w:left="1080" w:firstLine="0"/>
      </w:pPr>
    </w:p>
    <w:p w:rsidR="00415A1A" w:rsidRDefault="00415A1A" w:rsidP="008D4918">
      <w:pPr>
        <w:pStyle w:val="ListParagraph"/>
        <w:ind w:left="1080" w:firstLine="0"/>
      </w:pPr>
    </w:p>
    <w:p w:rsidR="00081469" w:rsidRDefault="008D4918" w:rsidP="008D4918">
      <w:pPr>
        <w:pStyle w:val="ListParagraph"/>
        <w:numPr>
          <w:ilvl w:val="0"/>
          <w:numId w:val="28"/>
        </w:numPr>
      </w:pPr>
      <w:r>
        <w:lastRenderedPageBreak/>
        <w:t xml:space="preserve">Sử dụng Distinct để loại bỏ các kết quả trùng lặp. </w:t>
      </w:r>
    </w:p>
    <w:p w:rsidR="00A235C4" w:rsidRDefault="008D4918" w:rsidP="00081469">
      <w:pPr>
        <w:pStyle w:val="ListParagraph"/>
        <w:numPr>
          <w:ilvl w:val="1"/>
          <w:numId w:val="28"/>
        </w:numPr>
      </w:pPr>
      <w:r>
        <w:t xml:space="preserve">Từ khóa Distinct có ý nghĩa đối với cả mệnh đề </w:t>
      </w:r>
      <w:r w:rsidR="007D5598">
        <w:t>SELECT</w:t>
      </w:r>
    </w:p>
    <w:p w:rsidR="008D4918" w:rsidRDefault="008D4918" w:rsidP="008D4918">
      <w:pPr>
        <w:pStyle w:val="ListParagraph"/>
        <w:ind w:firstLine="0"/>
      </w:pPr>
    </w:p>
    <w:p w:rsidR="008D4918" w:rsidRPr="008D4918" w:rsidRDefault="007D5598" w:rsidP="008D4918">
      <w:pPr>
        <w:pStyle w:val="Code"/>
      </w:pPr>
      <w:r>
        <w:t>SELECT</w:t>
      </w:r>
      <w:r w:rsidR="008D4918" w:rsidRPr="008D4918">
        <w:t xml:space="preserve"> DISTINCT department_id</w:t>
      </w:r>
      <w:r w:rsidR="00081469">
        <w:t>, lastname</w:t>
      </w:r>
    </w:p>
    <w:p w:rsidR="008D4918" w:rsidRPr="008D4918" w:rsidRDefault="008D4918" w:rsidP="008D4918">
      <w:pPr>
        <w:pStyle w:val="Code"/>
      </w:pPr>
      <w:r w:rsidRPr="008D4918">
        <w:t>FROM   employees;</w:t>
      </w:r>
    </w:p>
    <w:p w:rsidR="00415A1A" w:rsidRDefault="00415A1A" w:rsidP="00415A1A">
      <w:pPr>
        <w:pStyle w:val="ListParagraph"/>
        <w:ind w:firstLine="0"/>
      </w:pPr>
    </w:p>
    <w:p w:rsidR="00A235C4" w:rsidRDefault="008D4918" w:rsidP="008D4918">
      <w:pPr>
        <w:pStyle w:val="ListParagraph"/>
        <w:numPr>
          <w:ilvl w:val="0"/>
          <w:numId w:val="28"/>
        </w:numPr>
      </w:pPr>
      <w:r>
        <w:t>Sử dụng Alias để thay đổi nội dung hiện thị</w:t>
      </w:r>
    </w:p>
    <w:p w:rsidR="008D4918" w:rsidRPr="008D4918" w:rsidRDefault="007D5598" w:rsidP="008D4918">
      <w:pPr>
        <w:pStyle w:val="Code"/>
      </w:pPr>
      <w:r>
        <w:t>SELECT</w:t>
      </w:r>
      <w:r w:rsidR="008D4918" w:rsidRPr="008D4918">
        <w:t xml:space="preserve"> last_name AS name, commission_pct comm</w:t>
      </w:r>
    </w:p>
    <w:p w:rsidR="008D4918" w:rsidRPr="008D4918" w:rsidRDefault="008D4918" w:rsidP="008D4918">
      <w:pPr>
        <w:pStyle w:val="Code"/>
      </w:pPr>
      <w:r w:rsidRPr="008D4918">
        <w:t>FROM   employees;</w:t>
      </w:r>
    </w:p>
    <w:p w:rsidR="008D4918" w:rsidRDefault="008D4918" w:rsidP="008D4918">
      <w:pPr>
        <w:ind w:left="360" w:firstLine="0"/>
      </w:pPr>
    </w:p>
    <w:p w:rsidR="00A235C4" w:rsidRDefault="008D4918" w:rsidP="008D4918">
      <w:pPr>
        <w:pStyle w:val="ListParagraph"/>
        <w:numPr>
          <w:ilvl w:val="1"/>
          <w:numId w:val="28"/>
        </w:numPr>
      </w:pPr>
      <w:r>
        <w:t xml:space="preserve">Trong trường hợp có kí tự đặc biệt thì phải cho tên hiện thì vào dấu nháy </w:t>
      </w:r>
    </w:p>
    <w:p w:rsidR="008D4918" w:rsidRPr="008D4918" w:rsidRDefault="007D5598" w:rsidP="008D4918">
      <w:pPr>
        <w:pStyle w:val="Code"/>
      </w:pPr>
      <w:r>
        <w:t>SELECT</w:t>
      </w:r>
      <w:r w:rsidR="008D4918" w:rsidRPr="008D4918">
        <w:t xml:space="preserve"> last_name "Name" , salary*12 "Annual Salary"</w:t>
      </w:r>
    </w:p>
    <w:p w:rsidR="008D4918" w:rsidRPr="008D4918" w:rsidRDefault="008D4918" w:rsidP="008D4918">
      <w:pPr>
        <w:pStyle w:val="Code"/>
      </w:pPr>
      <w:r w:rsidRPr="008D4918">
        <w:t>FROM   employees;</w:t>
      </w:r>
    </w:p>
    <w:p w:rsidR="00A235C4" w:rsidRDefault="00A235C4" w:rsidP="00A235C4"/>
    <w:p w:rsidR="00A235C4" w:rsidRDefault="008D4918" w:rsidP="008D4918">
      <w:pPr>
        <w:pStyle w:val="ListParagraph"/>
        <w:numPr>
          <w:ilvl w:val="0"/>
          <w:numId w:val="28"/>
        </w:numPr>
      </w:pPr>
      <w:r>
        <w:t>Sử dụng kí tự nối</w:t>
      </w:r>
    </w:p>
    <w:p w:rsidR="008D4918" w:rsidRDefault="008D4918" w:rsidP="008D4918">
      <w:pPr>
        <w:pStyle w:val="ListParagraph"/>
        <w:numPr>
          <w:ilvl w:val="1"/>
          <w:numId w:val="28"/>
        </w:numPr>
      </w:pPr>
      <w:r>
        <w:t>Tạo dấu “ _ ” giữa các trường</w:t>
      </w:r>
    </w:p>
    <w:p w:rsidR="008D4918" w:rsidRPr="008D4918" w:rsidRDefault="007D5598" w:rsidP="008D4918">
      <w:pPr>
        <w:pStyle w:val="Code"/>
      </w:pPr>
      <w:r>
        <w:t>SELECT</w:t>
      </w:r>
      <w:r w:rsidR="008D4918">
        <w:t xml:space="preserve"> </w:t>
      </w:r>
      <w:r w:rsidR="008D4918" w:rsidRPr="008D4918">
        <w:t>last_name||job_id AS "Employees"</w:t>
      </w:r>
    </w:p>
    <w:p w:rsidR="008D4918" w:rsidRPr="008D4918" w:rsidRDefault="008D4918" w:rsidP="008D4918">
      <w:pPr>
        <w:pStyle w:val="Code"/>
      </w:pPr>
      <w:r w:rsidRPr="008D4918">
        <w:t xml:space="preserve">FROM </w:t>
      </w:r>
      <w:r w:rsidRPr="008D4918">
        <w:tab/>
        <w:t>employees;</w:t>
      </w:r>
    </w:p>
    <w:p w:rsidR="008D4918" w:rsidRDefault="008D4918" w:rsidP="00081469"/>
    <w:p w:rsidR="00081469" w:rsidRDefault="00081469" w:rsidP="00081469">
      <w:pPr>
        <w:pStyle w:val="ListParagraph"/>
        <w:numPr>
          <w:ilvl w:val="1"/>
          <w:numId w:val="28"/>
        </w:numPr>
      </w:pPr>
      <w:r>
        <w:t>Thêm vào giữa các trường các kí tự khác</w:t>
      </w:r>
    </w:p>
    <w:p w:rsidR="00081469" w:rsidRPr="00081469" w:rsidRDefault="007D5598" w:rsidP="00081469">
      <w:pPr>
        <w:pStyle w:val="Code"/>
      </w:pPr>
      <w:r>
        <w:t>SELECT</w:t>
      </w:r>
      <w:r w:rsidR="00081469" w:rsidRPr="00081469">
        <w:t xml:space="preserve"> last_name ||' is a '||job_id </w:t>
      </w:r>
    </w:p>
    <w:p w:rsidR="00081469" w:rsidRPr="00081469" w:rsidRDefault="00081469" w:rsidP="00081469">
      <w:pPr>
        <w:pStyle w:val="Code"/>
      </w:pPr>
      <w:r w:rsidRPr="00081469">
        <w:t xml:space="preserve">       AS "Employee Details"</w:t>
      </w:r>
    </w:p>
    <w:p w:rsidR="00081469" w:rsidRPr="00081469" w:rsidRDefault="00081469" w:rsidP="00081469">
      <w:pPr>
        <w:pStyle w:val="Code"/>
      </w:pPr>
      <w:r w:rsidRPr="00081469">
        <w:t>FROM   employees;</w:t>
      </w:r>
    </w:p>
    <w:p w:rsidR="00081469" w:rsidRDefault="00081469" w:rsidP="00081469">
      <w:pPr>
        <w:pStyle w:val="ListParagraph"/>
        <w:ind w:left="1440" w:firstLine="0"/>
      </w:pPr>
    </w:p>
    <w:p w:rsidR="00A235C4" w:rsidRDefault="007D5598" w:rsidP="007D5598">
      <w:pPr>
        <w:pStyle w:val="ListParagraph"/>
        <w:numPr>
          <w:ilvl w:val="0"/>
          <w:numId w:val="28"/>
        </w:numPr>
      </w:pPr>
      <w:r>
        <w:t>Sử dụng ORDER BY để sắp xếp kết quả được hiện thì</w:t>
      </w:r>
    </w:p>
    <w:p w:rsidR="00B76BB0" w:rsidRPr="007D5598" w:rsidRDefault="004519BF" w:rsidP="007D5598">
      <w:pPr>
        <w:pStyle w:val="ListParagraph"/>
        <w:numPr>
          <w:ilvl w:val="1"/>
          <w:numId w:val="28"/>
        </w:numPr>
      </w:pPr>
      <w:r w:rsidRPr="007D5598">
        <w:t>ASC: Ascending order, default</w:t>
      </w:r>
    </w:p>
    <w:p w:rsidR="00B76BB0" w:rsidRPr="007D5598" w:rsidRDefault="004519BF" w:rsidP="007D5598">
      <w:pPr>
        <w:pStyle w:val="ListParagraph"/>
        <w:numPr>
          <w:ilvl w:val="1"/>
          <w:numId w:val="28"/>
        </w:numPr>
      </w:pPr>
      <w:r w:rsidRPr="007D5598">
        <w:t>DESC: Descending order</w:t>
      </w:r>
    </w:p>
    <w:p w:rsidR="007D5598" w:rsidRPr="007D5598" w:rsidRDefault="007D5598" w:rsidP="007D5598">
      <w:pPr>
        <w:pStyle w:val="Code"/>
      </w:pPr>
      <w:r w:rsidRPr="007D5598">
        <w:t>SELECT   last_name, job_id, department_id, hire_date</w:t>
      </w:r>
    </w:p>
    <w:p w:rsidR="007D5598" w:rsidRPr="007D5598" w:rsidRDefault="007D5598" w:rsidP="007D5598">
      <w:pPr>
        <w:pStyle w:val="Code"/>
      </w:pPr>
      <w:r w:rsidRPr="007D5598">
        <w:t>FROM     employees</w:t>
      </w:r>
    </w:p>
    <w:p w:rsidR="007D5598" w:rsidRPr="007D5598" w:rsidRDefault="007D5598" w:rsidP="007D5598">
      <w:pPr>
        <w:pStyle w:val="Code"/>
      </w:pPr>
      <w:r w:rsidRPr="007D5598">
        <w:t>ORDER BY hire_date ;</w:t>
      </w:r>
    </w:p>
    <w:p w:rsidR="007D5598" w:rsidRDefault="007D5598" w:rsidP="007D5598">
      <w:pPr>
        <w:pStyle w:val="ListParagraph"/>
        <w:ind w:left="1440" w:firstLine="0"/>
      </w:pPr>
    </w:p>
    <w:p w:rsidR="007252C0" w:rsidRDefault="007252C0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415A1A" w:rsidRDefault="00415A1A" w:rsidP="007D5598">
      <w:pPr>
        <w:pStyle w:val="ListParagraph"/>
        <w:ind w:left="1440" w:firstLine="0"/>
      </w:pPr>
    </w:p>
    <w:p w:rsidR="00081469" w:rsidRDefault="00D53AB5" w:rsidP="00305157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>
        <w:lastRenderedPageBreak/>
        <w:t>Giới hạn kết quả trong biểu thức SQL</w:t>
      </w:r>
    </w:p>
    <w:p w:rsidR="00D53AB5" w:rsidRDefault="00D53AB5" w:rsidP="00D53AB5"/>
    <w:p w:rsidR="00D53AB5" w:rsidRDefault="00D53AB5" w:rsidP="00D53AB5">
      <w:pPr>
        <w:pStyle w:val="Heading2"/>
        <w:numPr>
          <w:ilvl w:val="1"/>
          <w:numId w:val="27"/>
        </w:numPr>
        <w:ind w:left="990"/>
      </w:pPr>
      <w:r>
        <w:t xml:space="preserve">  Biểu thức điều kiện trên từng row</w:t>
      </w:r>
    </w:p>
    <w:p w:rsidR="00D53AB5" w:rsidRDefault="00D53AB5" w:rsidP="00D53AB5">
      <w:pPr>
        <w:pStyle w:val="ListParagraph"/>
        <w:ind w:left="972" w:firstLine="0"/>
      </w:pPr>
    </w:p>
    <w:p w:rsidR="00081469" w:rsidRPr="00081469" w:rsidRDefault="00081469" w:rsidP="00081469">
      <w:r>
        <w:t>Mệnh đề WHERE được sử dụng để giới hạn kết quả khi thực hiện. Mệnh đề này làm việc theo cơ chế kiểm tra dữ liệu trên từng dòng ( row)</w:t>
      </w:r>
    </w:p>
    <w:p w:rsidR="00081469" w:rsidRDefault="00081469" w:rsidP="00081469">
      <w:r>
        <w:t>Cú pháp:</w:t>
      </w:r>
    </w:p>
    <w:p w:rsidR="00081469" w:rsidRPr="00081469" w:rsidRDefault="007D5598" w:rsidP="00081469">
      <w:pPr>
        <w:pStyle w:val="Code"/>
      </w:pPr>
      <w:r>
        <w:t>SELECT</w:t>
      </w:r>
      <w:r w:rsidR="00081469" w:rsidRPr="00081469">
        <w:t xml:space="preserve"> *|{[DISTINCT] </w:t>
      </w:r>
      <w:r w:rsidR="00081469" w:rsidRPr="00081469">
        <w:rPr>
          <w:i/>
          <w:iCs/>
        </w:rPr>
        <w:t>column|expression</w:t>
      </w:r>
      <w:r w:rsidR="00081469" w:rsidRPr="00081469">
        <w:t xml:space="preserve"> [</w:t>
      </w:r>
      <w:r w:rsidR="00081469" w:rsidRPr="00081469">
        <w:rPr>
          <w:i/>
          <w:iCs/>
        </w:rPr>
        <w:t>alias</w:t>
      </w:r>
      <w:r w:rsidR="00081469" w:rsidRPr="00081469">
        <w:t>],...}</w:t>
      </w:r>
    </w:p>
    <w:p w:rsidR="00081469" w:rsidRPr="00081469" w:rsidRDefault="00081469" w:rsidP="00081469">
      <w:pPr>
        <w:pStyle w:val="Code"/>
      </w:pPr>
      <w:r w:rsidRPr="00081469">
        <w:t xml:space="preserve">FROM   </w:t>
      </w:r>
      <w:r w:rsidRPr="00081469">
        <w:rPr>
          <w:i/>
          <w:iCs/>
        </w:rPr>
        <w:t>table</w:t>
      </w:r>
    </w:p>
    <w:p w:rsidR="00081469" w:rsidRPr="00081469" w:rsidRDefault="00081469" w:rsidP="00081469">
      <w:pPr>
        <w:pStyle w:val="Code"/>
      </w:pPr>
      <w:r w:rsidRPr="00081469">
        <w:t xml:space="preserve">WHERE </w:t>
      </w:r>
      <w:r w:rsidRPr="00081469">
        <w:rPr>
          <w:i/>
          <w:iCs/>
        </w:rPr>
        <w:t>condition(s)</w:t>
      </w:r>
      <w:r w:rsidRPr="00081469">
        <w:t>;</w:t>
      </w:r>
    </w:p>
    <w:p w:rsidR="00A7388F" w:rsidRDefault="00A7388F" w:rsidP="00081469"/>
    <w:p w:rsidR="00A7388F" w:rsidRDefault="00A7388F" w:rsidP="00D53AB5">
      <w:pPr>
        <w:pStyle w:val="Heading3"/>
        <w:numPr>
          <w:ilvl w:val="2"/>
          <w:numId w:val="27"/>
        </w:numPr>
      </w:pPr>
      <w:r>
        <w:t xml:space="preserve">Các biểu thức điều kiện trong WHERE: </w:t>
      </w:r>
    </w:p>
    <w:p w:rsidR="00D53AB5" w:rsidRDefault="00D53AB5" w:rsidP="00D53AB5">
      <w:pPr>
        <w:pStyle w:val="ListParagraph"/>
        <w:ind w:left="1516" w:firstLine="0"/>
      </w:pPr>
    </w:p>
    <w:p w:rsidR="00D53AB5" w:rsidRPr="00D53AB5" w:rsidRDefault="00D53AB5" w:rsidP="00D53AB5">
      <w:r>
        <w:t>Các biểu thức điều kiện trong WHERE bao gồm:</w:t>
      </w:r>
    </w:p>
    <w:p w:rsidR="00081469" w:rsidRPr="00A7388F" w:rsidRDefault="00A7388F" w:rsidP="00A7388F">
      <w:pPr>
        <w:pStyle w:val="Code"/>
        <w:rPr>
          <w:b/>
        </w:rPr>
      </w:pPr>
      <w:r w:rsidRPr="00A7388F">
        <w:rPr>
          <w:b/>
        </w:rPr>
        <w:t>=</w:t>
      </w:r>
      <w:r>
        <w:rPr>
          <w:b/>
          <w:lang w:val="en-US"/>
        </w:rPr>
        <w:t xml:space="preserve"> </w:t>
      </w:r>
      <w:r w:rsidRPr="00A7388F">
        <w:rPr>
          <w:b/>
        </w:rPr>
        <w:t xml:space="preserve">, &lt;, &lt;=, &gt;, =&gt;, &lt;&gt;, BETWEEN </w:t>
      </w:r>
      <w:r w:rsidRPr="00A7388F">
        <w:rPr>
          <w:rFonts w:ascii="Arial" w:hAnsi="Arial"/>
          <w:b/>
        </w:rPr>
        <w:t>...</w:t>
      </w:r>
      <w:r w:rsidRPr="00A7388F">
        <w:rPr>
          <w:rFonts w:cs="Courier New"/>
          <w:b/>
        </w:rPr>
        <w:t>AND</w:t>
      </w:r>
      <w:r w:rsidRPr="00A7388F">
        <w:rPr>
          <w:rFonts w:ascii="Arial" w:hAnsi="Arial"/>
          <w:b/>
        </w:rPr>
        <w:t>...</w:t>
      </w:r>
      <w:r w:rsidRPr="00A7388F">
        <w:rPr>
          <w:b/>
        </w:rPr>
        <w:t>, IN , LIKE , IS NULL , IS NOT NULL</w:t>
      </w:r>
    </w:p>
    <w:p w:rsidR="00A7388F" w:rsidRDefault="00A7388F" w:rsidP="00081469"/>
    <w:p w:rsidR="00A7388F" w:rsidRDefault="00A7388F" w:rsidP="00081469">
      <w:r>
        <w:t>Biểu thức điều kiện bằng</w:t>
      </w:r>
    </w:p>
    <w:p w:rsidR="00A7388F" w:rsidRPr="00A7388F" w:rsidRDefault="007D5598" w:rsidP="00A7388F">
      <w:pPr>
        <w:pStyle w:val="Code"/>
      </w:pPr>
      <w:r>
        <w:t>SELECT</w:t>
      </w:r>
      <w:r w:rsidR="00A7388F" w:rsidRPr="00A7388F">
        <w:t xml:space="preserve"> employee_id, last_name, job_id, department_id</w:t>
      </w:r>
    </w:p>
    <w:p w:rsidR="00A7388F" w:rsidRPr="00A7388F" w:rsidRDefault="00A7388F" w:rsidP="00A7388F">
      <w:pPr>
        <w:pStyle w:val="Code"/>
      </w:pPr>
      <w:r w:rsidRPr="00A7388F">
        <w:t>FROM   employees</w:t>
      </w:r>
    </w:p>
    <w:p w:rsidR="00A7388F" w:rsidRPr="00A7388F" w:rsidRDefault="00A7388F" w:rsidP="00A7388F">
      <w:pPr>
        <w:pStyle w:val="Code"/>
      </w:pPr>
      <w:r w:rsidRPr="00A7388F">
        <w:t>WHERE  department_id = 90 ;</w:t>
      </w:r>
    </w:p>
    <w:p w:rsidR="00A7388F" w:rsidRDefault="00A7388F" w:rsidP="00081469"/>
    <w:p w:rsidR="00A7388F" w:rsidRDefault="00A7388F" w:rsidP="00081469">
      <w:r>
        <w:t>Đối với ký tự thì cần đưa vào dấu ngoặc đơn ‘’</w:t>
      </w:r>
    </w:p>
    <w:p w:rsidR="00A7388F" w:rsidRPr="00A7388F" w:rsidRDefault="007D5598" w:rsidP="00A7388F">
      <w:pPr>
        <w:pStyle w:val="Code"/>
      </w:pPr>
      <w:r>
        <w:t>SELECT</w:t>
      </w:r>
      <w:r w:rsidR="00A7388F" w:rsidRPr="00A7388F">
        <w:t xml:space="preserve"> last_name, job_id, department_id</w:t>
      </w:r>
    </w:p>
    <w:p w:rsidR="00A7388F" w:rsidRPr="00A7388F" w:rsidRDefault="00A7388F" w:rsidP="00A7388F">
      <w:pPr>
        <w:pStyle w:val="Code"/>
      </w:pPr>
      <w:r w:rsidRPr="00A7388F">
        <w:t>FROM   employees</w:t>
      </w:r>
    </w:p>
    <w:p w:rsidR="00A7388F" w:rsidRPr="00A7388F" w:rsidRDefault="00A7388F" w:rsidP="00A7388F">
      <w:pPr>
        <w:pStyle w:val="Code"/>
      </w:pPr>
      <w:r w:rsidRPr="00A7388F">
        <w:t>WHERE  last_name = 'Whalen' ;</w:t>
      </w:r>
    </w:p>
    <w:p w:rsidR="00A7388F" w:rsidRDefault="00A7388F" w:rsidP="00081469"/>
    <w:p w:rsidR="00081469" w:rsidRDefault="00A7388F" w:rsidP="00A7388F">
      <w:pPr>
        <w:ind w:firstLine="0"/>
      </w:pPr>
      <w:r>
        <w:t>Trong mệnh đề WHERE, có thể sử dụng</w:t>
      </w:r>
      <w:r w:rsidR="007D5598">
        <w:t xml:space="preserve"> các biểu thức logic : AND, OR, NOT và các phép toán như MINUS ( trừ ), INTERSECT( giao), UNION ( hợp )</w:t>
      </w:r>
    </w:p>
    <w:p w:rsidR="007D5598" w:rsidRPr="007D5598" w:rsidRDefault="007D5598" w:rsidP="007D5598">
      <w:pPr>
        <w:pStyle w:val="Code"/>
      </w:pPr>
      <w:r>
        <w:t>SELECT</w:t>
      </w:r>
      <w:r w:rsidRPr="007D5598">
        <w:t xml:space="preserve"> last_name, job_id, salary</w:t>
      </w:r>
    </w:p>
    <w:p w:rsidR="007D5598" w:rsidRPr="007D5598" w:rsidRDefault="007D5598" w:rsidP="007D5598">
      <w:pPr>
        <w:pStyle w:val="Code"/>
      </w:pPr>
      <w:r w:rsidRPr="007D5598">
        <w:t>FROM   employees</w:t>
      </w:r>
    </w:p>
    <w:p w:rsidR="007D5598" w:rsidRPr="007D5598" w:rsidRDefault="007D5598" w:rsidP="007D5598">
      <w:pPr>
        <w:pStyle w:val="Code"/>
      </w:pPr>
      <w:r w:rsidRPr="007D5598">
        <w:t>WHERE  job_id = 'SA_REP'</w:t>
      </w:r>
    </w:p>
    <w:p w:rsidR="007D5598" w:rsidRPr="007D5598" w:rsidRDefault="007D5598" w:rsidP="007D5598">
      <w:pPr>
        <w:pStyle w:val="Code"/>
      </w:pPr>
      <w:r w:rsidRPr="007D5598">
        <w:t>OR     job_id = 'AD_PRES'</w:t>
      </w:r>
    </w:p>
    <w:p w:rsidR="007D5598" w:rsidRPr="007D5598" w:rsidRDefault="007D5598" w:rsidP="007D5598">
      <w:pPr>
        <w:pStyle w:val="Code"/>
      </w:pPr>
      <w:r w:rsidRPr="007D5598">
        <w:t>AND    salary &gt; 15000;</w:t>
      </w:r>
    </w:p>
    <w:p w:rsidR="00081469" w:rsidRDefault="00081469" w:rsidP="00081469"/>
    <w:p w:rsidR="00081469" w:rsidRDefault="00D53AB5" w:rsidP="00081469">
      <w:r>
        <w:t>...</w:t>
      </w:r>
    </w:p>
    <w:p w:rsidR="00A235C4" w:rsidRDefault="00D53AB5" w:rsidP="00D53AB5">
      <w:pPr>
        <w:pStyle w:val="Heading3"/>
        <w:numPr>
          <w:ilvl w:val="2"/>
          <w:numId w:val="27"/>
        </w:numPr>
      </w:pPr>
      <w:r>
        <w:lastRenderedPageBreak/>
        <w:t xml:space="preserve">Sử dụng </w:t>
      </w:r>
      <w:r w:rsidR="00A235C4">
        <w:t xml:space="preserve">Single-Row Functions </w:t>
      </w:r>
    </w:p>
    <w:p w:rsidR="00D53AB5" w:rsidRDefault="00D53AB5" w:rsidP="00D53AB5"/>
    <w:p w:rsidR="00F01E64" w:rsidRPr="00E3301B" w:rsidRDefault="00F01E64" w:rsidP="00D53AB5">
      <w:pPr>
        <w:rPr>
          <w:b/>
        </w:rPr>
      </w:pPr>
      <w:r w:rsidRPr="00E3301B">
        <w:rPr>
          <w:b/>
        </w:rPr>
        <w:t>Các hàm đối với dữ liệu kiểu ký tự ( character)</w:t>
      </w:r>
    </w:p>
    <w:p w:rsidR="00A028E9" w:rsidRDefault="00A028E9" w:rsidP="00A028E9">
      <w:pPr>
        <w:rPr>
          <w:bCs/>
        </w:rPr>
      </w:pPr>
      <w:r w:rsidRPr="00A028E9">
        <w:rPr>
          <w:b/>
          <w:bCs/>
        </w:rPr>
        <w:t>Case-Conversion Functions</w:t>
      </w:r>
      <w:r>
        <w:rPr>
          <w:b/>
          <w:bCs/>
        </w:rPr>
        <w:t xml:space="preserve"> </w:t>
      </w:r>
      <w:r>
        <w:rPr>
          <w:bCs/>
        </w:rPr>
        <w:t>là các hàm convert các chuỗi thành các kí tự tương đương:</w:t>
      </w:r>
    </w:p>
    <w:p w:rsidR="00A028E9" w:rsidRDefault="00A028E9" w:rsidP="00A028E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LOWER: tất cả các kí tự thành chữ cái thường</w:t>
      </w:r>
    </w:p>
    <w:p w:rsidR="00A028E9" w:rsidRDefault="00A028E9" w:rsidP="00A028E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UPPER: tất cả các kí tự thành chữ cái hoa</w:t>
      </w:r>
    </w:p>
    <w:p w:rsidR="00A028E9" w:rsidRDefault="00A028E9" w:rsidP="00A028E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INITCAP: chữ cái đầu tiên của mỗi từ được viết hoa</w:t>
      </w:r>
    </w:p>
    <w:p w:rsidR="00A028E9" w:rsidRPr="00A028E9" w:rsidRDefault="00A028E9" w:rsidP="00A028E9">
      <w:pPr>
        <w:rPr>
          <w:bCs/>
        </w:rPr>
      </w:pPr>
      <w:r>
        <w:rPr>
          <w:noProof/>
        </w:rPr>
        <w:drawing>
          <wp:inline distT="0" distB="0" distL="0" distR="0" wp14:anchorId="4618870A" wp14:editId="6BCC2668">
            <wp:extent cx="4038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B5" w:rsidRDefault="00D53AB5" w:rsidP="00D53AB5"/>
    <w:p w:rsidR="00D53AB5" w:rsidRDefault="00A028E9" w:rsidP="00D53AB5">
      <w:pPr>
        <w:rPr>
          <w:b/>
          <w:bCs/>
        </w:rPr>
      </w:pPr>
      <w:r>
        <w:t xml:space="preserve">Sử dụng </w:t>
      </w:r>
      <w:r w:rsidRPr="00A028E9">
        <w:rPr>
          <w:b/>
          <w:bCs/>
        </w:rPr>
        <w:t>Case-Conversion Functions</w:t>
      </w:r>
      <w:r>
        <w:rPr>
          <w:b/>
          <w:bCs/>
        </w:rPr>
        <w:t>:</w:t>
      </w:r>
    </w:p>
    <w:p w:rsidR="00A028E9" w:rsidRPr="00A028E9" w:rsidRDefault="00A028E9" w:rsidP="00A028E9">
      <w:pPr>
        <w:pStyle w:val="Code"/>
      </w:pPr>
      <w:r w:rsidRPr="00A028E9">
        <w:t>SELECT employee_id, last_name, department_id</w:t>
      </w:r>
    </w:p>
    <w:p w:rsidR="00A028E9" w:rsidRPr="00A028E9" w:rsidRDefault="00A028E9" w:rsidP="00A028E9">
      <w:pPr>
        <w:pStyle w:val="Code"/>
      </w:pPr>
      <w:r w:rsidRPr="00A028E9">
        <w:t>FROM   employees</w:t>
      </w:r>
    </w:p>
    <w:p w:rsidR="00A028E9" w:rsidRPr="00A028E9" w:rsidRDefault="00A028E9" w:rsidP="00A028E9">
      <w:pPr>
        <w:pStyle w:val="Code"/>
      </w:pPr>
      <w:r w:rsidRPr="00A028E9">
        <w:t>WHERE  LOWER(last_name) = 'higgins';</w:t>
      </w:r>
    </w:p>
    <w:p w:rsidR="00A028E9" w:rsidRDefault="00A028E9" w:rsidP="00D53AB5"/>
    <w:p w:rsidR="00D53AB5" w:rsidRDefault="00F01E64" w:rsidP="00D53AB5">
      <w:r w:rsidRPr="00F01E64">
        <w:rPr>
          <w:b/>
          <w:bCs/>
        </w:rPr>
        <w:t>Character-Manipulation Functions</w:t>
      </w:r>
      <w:r w:rsidRPr="00F01E64">
        <w:t xml:space="preserve"> </w:t>
      </w:r>
      <w:r>
        <w:t>:</w:t>
      </w:r>
      <w:r w:rsidR="00A028E9">
        <w:rPr>
          <w:noProof/>
        </w:rPr>
        <w:drawing>
          <wp:inline distT="0" distB="0" distL="0" distR="0" wp14:anchorId="23CA81E5" wp14:editId="7B056F74">
            <wp:extent cx="47625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E9" w:rsidRDefault="00A028E9" w:rsidP="00D53AB5">
      <w:r>
        <w:t>Ví dụ:</w:t>
      </w:r>
    </w:p>
    <w:p w:rsidR="00A028E9" w:rsidRPr="00A028E9" w:rsidRDefault="00A028E9" w:rsidP="00A028E9">
      <w:pPr>
        <w:pStyle w:val="Code"/>
      </w:pPr>
      <w:r w:rsidRPr="00A028E9">
        <w:t xml:space="preserve">SELECT employee_id, CONCAT(first_name, last_name) NAME, </w:t>
      </w:r>
    </w:p>
    <w:p w:rsidR="00A028E9" w:rsidRPr="00A028E9" w:rsidRDefault="00A028E9" w:rsidP="00A028E9">
      <w:pPr>
        <w:pStyle w:val="Code"/>
      </w:pPr>
      <w:r w:rsidRPr="00A028E9">
        <w:t xml:space="preserve">       job_id, LENGTH (last_name), </w:t>
      </w:r>
    </w:p>
    <w:p w:rsidR="00A028E9" w:rsidRPr="00A028E9" w:rsidRDefault="00A028E9" w:rsidP="00A028E9">
      <w:pPr>
        <w:pStyle w:val="Code"/>
      </w:pPr>
      <w:r w:rsidRPr="00A028E9">
        <w:t xml:space="preserve">       INSTR(last_name, 'a') "Contains 'a'?"</w:t>
      </w:r>
    </w:p>
    <w:p w:rsidR="00A028E9" w:rsidRPr="00A028E9" w:rsidRDefault="00A028E9" w:rsidP="00A028E9">
      <w:pPr>
        <w:pStyle w:val="Code"/>
      </w:pPr>
      <w:r w:rsidRPr="00A028E9">
        <w:t>FROM   employees</w:t>
      </w:r>
    </w:p>
    <w:p w:rsidR="00A028E9" w:rsidRPr="00A028E9" w:rsidRDefault="00A028E9" w:rsidP="00A028E9">
      <w:pPr>
        <w:pStyle w:val="Code"/>
      </w:pPr>
      <w:r w:rsidRPr="00A028E9">
        <w:t>WHERE  SUBSTR(job_id, 4) = 'REP';</w:t>
      </w:r>
    </w:p>
    <w:p w:rsidR="00A028E9" w:rsidRDefault="00A028E9" w:rsidP="00D53AB5"/>
    <w:p w:rsidR="00D53AB5" w:rsidRPr="00E3301B" w:rsidRDefault="00F01E64" w:rsidP="00D53AB5">
      <w:pPr>
        <w:rPr>
          <w:b/>
        </w:rPr>
      </w:pPr>
      <w:r w:rsidRPr="00E3301B">
        <w:rPr>
          <w:b/>
        </w:rPr>
        <w:lastRenderedPageBreak/>
        <w:t>Các hàm  đối với dữ liệu kiểu số:</w:t>
      </w:r>
    </w:p>
    <w:p w:rsidR="00F01E64" w:rsidRDefault="004519BF" w:rsidP="00F01E64">
      <w:pPr>
        <w:pStyle w:val="ListParagraph"/>
        <w:numPr>
          <w:ilvl w:val="0"/>
          <w:numId w:val="28"/>
        </w:numPr>
      </w:pPr>
      <w:r w:rsidRPr="00F01E64">
        <w:t xml:space="preserve">ROUND: </w:t>
      </w:r>
      <w:r w:rsidR="00F01E64">
        <w:t xml:space="preserve">Làm tròn dữ liệu lên </w:t>
      </w:r>
    </w:p>
    <w:p w:rsidR="00F01E64" w:rsidRDefault="004519BF" w:rsidP="00F01E64">
      <w:pPr>
        <w:pStyle w:val="ListParagraph"/>
        <w:numPr>
          <w:ilvl w:val="0"/>
          <w:numId w:val="28"/>
        </w:numPr>
      </w:pPr>
      <w:r w:rsidRPr="00F01E64">
        <w:t xml:space="preserve">TRUNC: </w:t>
      </w:r>
      <w:r w:rsidR="00F01E64">
        <w:t xml:space="preserve">Làm tròn dữ liệu xuống </w:t>
      </w:r>
    </w:p>
    <w:p w:rsidR="00B76BB0" w:rsidRDefault="004519BF" w:rsidP="00F01E64">
      <w:pPr>
        <w:pStyle w:val="ListParagraph"/>
        <w:numPr>
          <w:ilvl w:val="0"/>
          <w:numId w:val="28"/>
        </w:numPr>
      </w:pPr>
      <w:r w:rsidRPr="00F01E64">
        <w:t xml:space="preserve">MOD: </w:t>
      </w:r>
      <w:r w:rsidR="00F01E64">
        <w:t>Chia lây phần dư</w:t>
      </w:r>
    </w:p>
    <w:p w:rsidR="00F01E64" w:rsidRPr="00F01E64" w:rsidRDefault="00F01E64" w:rsidP="00F01E64">
      <w:r>
        <w:rPr>
          <w:noProof/>
        </w:rPr>
        <w:drawing>
          <wp:inline distT="0" distB="0" distL="0" distR="0" wp14:anchorId="1CAF0A75" wp14:editId="278FDA0E">
            <wp:extent cx="47625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1B" w:rsidRDefault="00E3301B" w:rsidP="00E3301B"/>
    <w:p w:rsidR="00E3301B" w:rsidRDefault="00E3301B" w:rsidP="00E3301B">
      <w:r>
        <w:t>Sử dụng ROUND:</w:t>
      </w:r>
    </w:p>
    <w:p w:rsidR="00F01E64" w:rsidRDefault="00E3301B" w:rsidP="00D53AB5">
      <w:r>
        <w:rPr>
          <w:noProof/>
        </w:rPr>
        <w:drawing>
          <wp:inline distT="0" distB="0" distL="0" distR="0">
            <wp:extent cx="4391025" cy="21304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1B" w:rsidRDefault="00E3301B" w:rsidP="00D53AB5"/>
    <w:p w:rsidR="00E3301B" w:rsidRDefault="00E3301B" w:rsidP="00D53AB5">
      <w:r>
        <w:t>Sử dụng TRUNC:</w:t>
      </w:r>
    </w:p>
    <w:p w:rsidR="00D53AB5" w:rsidRDefault="00E3301B" w:rsidP="00D53AB5">
      <w:r>
        <w:rPr>
          <w:noProof/>
        </w:rPr>
        <w:drawing>
          <wp:inline distT="0" distB="0" distL="0" distR="0">
            <wp:extent cx="4391025" cy="211328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1B" w:rsidRDefault="00E3301B" w:rsidP="00D53AB5"/>
    <w:p w:rsidR="00E3301B" w:rsidRDefault="00E3301B" w:rsidP="00D53AB5">
      <w:r>
        <w:t>Sử dụng MOD</w:t>
      </w:r>
    </w:p>
    <w:p w:rsidR="00415A1A" w:rsidRPr="00415A1A" w:rsidRDefault="00415A1A" w:rsidP="00415A1A">
      <w:pPr>
        <w:pStyle w:val="Code"/>
      </w:pPr>
      <w:r w:rsidRPr="00415A1A">
        <w:t>SELECT last_name, salary, MOD(salary, 5000)</w:t>
      </w:r>
    </w:p>
    <w:p w:rsidR="00415A1A" w:rsidRPr="00415A1A" w:rsidRDefault="00415A1A" w:rsidP="00415A1A">
      <w:pPr>
        <w:pStyle w:val="Code"/>
      </w:pPr>
      <w:r w:rsidRPr="00415A1A">
        <w:t>FROM   employees</w:t>
      </w:r>
    </w:p>
    <w:p w:rsidR="00415A1A" w:rsidRPr="00415A1A" w:rsidRDefault="00415A1A" w:rsidP="00415A1A">
      <w:pPr>
        <w:pStyle w:val="Code"/>
      </w:pPr>
      <w:r w:rsidRPr="00415A1A">
        <w:t>WHERE  job_id = 'SA_REP';</w:t>
      </w:r>
    </w:p>
    <w:p w:rsidR="00D53AB5" w:rsidRPr="00E3301B" w:rsidRDefault="00415A1A" w:rsidP="00D53AB5">
      <w:pPr>
        <w:rPr>
          <w:b/>
        </w:rPr>
      </w:pPr>
      <w:r w:rsidRPr="00E3301B">
        <w:rPr>
          <w:b/>
        </w:rPr>
        <w:lastRenderedPageBreak/>
        <w:t>Các hàm đối với dữ liệu kiểu date:</w:t>
      </w:r>
    </w:p>
    <w:p w:rsidR="00415A1A" w:rsidRDefault="00415A1A" w:rsidP="00D53AB5">
      <w:r>
        <w:rPr>
          <w:noProof/>
        </w:rPr>
        <w:drawing>
          <wp:inline distT="0" distB="0" distL="0" distR="0" wp14:anchorId="4EE3EA46" wp14:editId="33F14096">
            <wp:extent cx="4800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B5" w:rsidRDefault="00D53AB5" w:rsidP="00D53AB5"/>
    <w:p w:rsidR="00D53AB5" w:rsidRDefault="00E3301B" w:rsidP="00D53AB5">
      <w:r>
        <w:t>Ví dụ:</w:t>
      </w:r>
    </w:p>
    <w:p w:rsidR="00E3301B" w:rsidRDefault="00E3301B" w:rsidP="00E3301B">
      <w:pPr>
        <w:pStyle w:val="ListParagraph"/>
        <w:numPr>
          <w:ilvl w:val="0"/>
          <w:numId w:val="28"/>
        </w:numPr>
      </w:pPr>
      <w:r w:rsidRPr="00E3301B">
        <w:t>SYSDATE = '25-JUL-03'</w:t>
      </w:r>
    </w:p>
    <w:p w:rsidR="00E3301B" w:rsidRDefault="00E3301B" w:rsidP="00D53AB5">
      <w:r>
        <w:rPr>
          <w:noProof/>
        </w:rPr>
        <w:drawing>
          <wp:inline distT="0" distB="0" distL="0" distR="0" wp14:anchorId="0906BD95" wp14:editId="62C28106">
            <wp:extent cx="47529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Default="00D53AB5" w:rsidP="00D53AB5"/>
    <w:p w:rsidR="00D53AB5" w:rsidRPr="00D53AB5" w:rsidRDefault="00D53AB5" w:rsidP="00D53AB5"/>
    <w:p w:rsidR="005171E9" w:rsidRDefault="005171E9" w:rsidP="00B96946">
      <w:bookmarkStart w:id="0" w:name="_GoBack"/>
      <w:bookmarkEnd w:id="0"/>
    </w:p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0C6754" w:rsidRDefault="00762E2D" w:rsidP="00762E2D">
      <w:pPr>
        <w:pStyle w:val="Heading2"/>
        <w:numPr>
          <w:ilvl w:val="1"/>
          <w:numId w:val="27"/>
        </w:numPr>
      </w:pPr>
      <w:r>
        <w:lastRenderedPageBreak/>
        <w:t>Biểu thức điều kiện trên nhiều</w:t>
      </w:r>
      <w:r w:rsidR="000C6754">
        <w:t xml:space="preserve"> row</w:t>
      </w:r>
    </w:p>
    <w:p w:rsidR="00762E2D" w:rsidRPr="00762E2D" w:rsidRDefault="00762E2D" w:rsidP="00762E2D">
      <w:pPr>
        <w:pStyle w:val="ListParagraph"/>
        <w:ind w:left="972" w:firstLine="0"/>
      </w:pPr>
    </w:p>
    <w:p w:rsidR="005171E9" w:rsidRDefault="000C6754" w:rsidP="005171E9">
      <w:pPr>
        <w:pStyle w:val="ListParagraph"/>
        <w:numPr>
          <w:ilvl w:val="0"/>
          <w:numId w:val="28"/>
        </w:numPr>
      </w:pPr>
      <w:r>
        <w:t xml:space="preserve">Select có cái gì thì </w:t>
      </w:r>
      <w:r w:rsidR="005171E9">
        <w:t xml:space="preserve">Group by có </w:t>
      </w:r>
      <w:r>
        <w:t>cái đó</w:t>
      </w:r>
    </w:p>
    <w:p w:rsidR="005171E9" w:rsidRDefault="005171E9" w:rsidP="005171E9">
      <w:pPr>
        <w:pStyle w:val="ListParagraph"/>
        <w:numPr>
          <w:ilvl w:val="0"/>
          <w:numId w:val="28"/>
        </w:numPr>
      </w:pPr>
      <w:r>
        <w:t>Nếu có nhiều group by thì</w:t>
      </w:r>
    </w:p>
    <w:p w:rsidR="005171E9" w:rsidRDefault="005171E9" w:rsidP="005171E9">
      <w:pPr>
        <w:pStyle w:val="ListParagraph"/>
        <w:numPr>
          <w:ilvl w:val="1"/>
          <w:numId w:val="28"/>
        </w:numPr>
      </w:pPr>
      <w:r>
        <w:t>Các dòng được group by theo mệnh đề thứ nhất</w:t>
      </w:r>
    </w:p>
    <w:p w:rsidR="005171E9" w:rsidRDefault="005171E9" w:rsidP="005171E9">
      <w:pPr>
        <w:pStyle w:val="ListParagraph"/>
        <w:numPr>
          <w:ilvl w:val="1"/>
          <w:numId w:val="28"/>
        </w:numPr>
      </w:pPr>
      <w:r>
        <w:t>Sau đó được group by theo mệnh đề thứ 2</w:t>
      </w:r>
    </w:p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Default="005171E9" w:rsidP="005171E9"/>
    <w:p w:rsidR="005171E9" w:rsidRPr="005171E9" w:rsidRDefault="005171E9" w:rsidP="005171E9"/>
    <w:p w:rsidR="00A235C4" w:rsidRDefault="00A235C4" w:rsidP="00A235C4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 w:rsidRPr="000248E5">
        <w:t>Using Conversion</w:t>
      </w:r>
      <w:r>
        <w:t xml:space="preserve"> Functions and </w:t>
      </w:r>
      <w:r w:rsidRPr="000248E5">
        <w:t>Conditional Expressions</w:t>
      </w:r>
    </w:p>
    <w:p w:rsidR="00A235C4" w:rsidRDefault="00A235C4" w:rsidP="00A235C4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>
        <w:t xml:space="preserve">Reporting Aggregated Data </w:t>
      </w:r>
      <w:r w:rsidRPr="000248E5">
        <w:t>Using the Group Functions</w:t>
      </w:r>
    </w:p>
    <w:p w:rsidR="00A235C4" w:rsidRPr="000248E5" w:rsidRDefault="00A235C4" w:rsidP="00A235C4">
      <w:pPr>
        <w:pStyle w:val="Heading1"/>
        <w:keepLines/>
        <w:numPr>
          <w:ilvl w:val="0"/>
          <w:numId w:val="27"/>
        </w:numPr>
        <w:spacing w:before="480" w:after="0" w:line="276" w:lineRule="auto"/>
        <w:ind w:left="720"/>
      </w:pPr>
      <w:r>
        <w:t xml:space="preserve">Displaying Data </w:t>
      </w:r>
      <w:r w:rsidRPr="000248E5">
        <w:t>from Multiple Tables Using Joins</w:t>
      </w:r>
    </w:p>
    <w:p w:rsidR="00A235C4" w:rsidRPr="000248E5" w:rsidRDefault="00A235C4" w:rsidP="00A235C4"/>
    <w:p w:rsidR="00A235C4" w:rsidRDefault="00A235C4" w:rsidP="00A235C4">
      <w:pPr>
        <w:ind w:firstLine="0"/>
        <w:jc w:val="center"/>
      </w:pPr>
    </w:p>
    <w:p w:rsidR="00A235C4" w:rsidRDefault="00A235C4" w:rsidP="00A235C4">
      <w:pPr>
        <w:ind w:firstLine="0"/>
        <w:jc w:val="center"/>
      </w:pPr>
    </w:p>
    <w:p w:rsidR="00A235C4" w:rsidRDefault="00A235C4" w:rsidP="00A235C4">
      <w:pPr>
        <w:ind w:firstLine="0"/>
        <w:jc w:val="center"/>
      </w:pPr>
    </w:p>
    <w:p w:rsidR="00A235C4" w:rsidRDefault="00A235C4" w:rsidP="00A235C4">
      <w:pPr>
        <w:ind w:firstLine="0"/>
        <w:jc w:val="center"/>
      </w:pPr>
    </w:p>
    <w:p w:rsidR="00A235C4" w:rsidRDefault="00A235C4" w:rsidP="00A235C4">
      <w:pPr>
        <w:ind w:firstLine="0"/>
        <w:jc w:val="center"/>
      </w:pPr>
    </w:p>
    <w:p w:rsidR="00A235C4" w:rsidRDefault="00A235C4" w:rsidP="00A235C4">
      <w:pPr>
        <w:ind w:firstLine="0"/>
        <w:jc w:val="center"/>
      </w:pPr>
    </w:p>
    <w:p w:rsidR="00A235C4" w:rsidRDefault="00A235C4" w:rsidP="00A235C4">
      <w:pPr>
        <w:pStyle w:val="DocumentTitle"/>
        <w:spacing w:before="120" w:line="360" w:lineRule="auto"/>
        <w:rPr>
          <w:rFonts w:cs="Times New Roman"/>
          <w:i w:val="0"/>
          <w:sz w:val="32"/>
        </w:rPr>
      </w:pPr>
    </w:p>
    <w:p w:rsidR="00A235C4" w:rsidRDefault="00A235C4" w:rsidP="00A235C4">
      <w:pPr>
        <w:spacing w:line="360" w:lineRule="auto"/>
        <w:ind w:firstLine="0"/>
        <w:jc w:val="center"/>
        <w:rPr>
          <w:b/>
        </w:rPr>
      </w:pPr>
    </w:p>
    <w:p w:rsidR="00A235C4" w:rsidRDefault="00A235C4" w:rsidP="00A235C4">
      <w:pPr>
        <w:spacing w:line="360" w:lineRule="auto"/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ind w:firstLine="0"/>
        <w:jc w:val="center"/>
        <w:rPr>
          <w:b/>
        </w:rPr>
      </w:pPr>
    </w:p>
    <w:p w:rsidR="00A235C4" w:rsidRDefault="00A235C4" w:rsidP="00A235C4">
      <w:pPr>
        <w:pStyle w:val="Heading1"/>
        <w:numPr>
          <w:ilvl w:val="0"/>
          <w:numId w:val="0"/>
        </w:numPr>
        <w:ind w:left="432"/>
      </w:pPr>
    </w:p>
    <w:p w:rsidR="00A235C4" w:rsidRDefault="00A235C4" w:rsidP="00A235C4"/>
    <w:p w:rsidR="00A235C4" w:rsidRDefault="00A235C4" w:rsidP="00A235C4"/>
    <w:p w:rsidR="00A235C4" w:rsidRDefault="00A235C4" w:rsidP="00A235C4"/>
    <w:p w:rsidR="00EA7340" w:rsidRPr="00A235C4" w:rsidRDefault="00EA7340" w:rsidP="00A235C4"/>
    <w:sectPr w:rsidR="00EA7340" w:rsidRPr="00A235C4" w:rsidSect="001137C0">
      <w:headerReference w:type="default" r:id="rId15"/>
      <w:footerReference w:type="default" r:id="rId16"/>
      <w:pgSz w:w="11907" w:h="16840" w:code="9"/>
      <w:pgMar w:top="1021" w:right="1021" w:bottom="1021" w:left="1531" w:header="567" w:footer="62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DB" w:rsidRDefault="00C71EDB" w:rsidP="004E5A9C">
      <w:pPr>
        <w:spacing w:before="0" w:after="0"/>
      </w:pPr>
      <w:r>
        <w:separator/>
      </w:r>
    </w:p>
  </w:endnote>
  <w:endnote w:type="continuationSeparator" w:id="0">
    <w:p w:rsidR="00C71EDB" w:rsidRDefault="00C71EDB" w:rsidP="004E5A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4" w:rsidRPr="009A26C6" w:rsidRDefault="00DA2AE4" w:rsidP="009A26C6">
    <w:pPr>
      <w:pBdr>
        <w:top w:val="single" w:sz="18" w:space="1" w:color="auto"/>
      </w:pBdr>
      <w:tabs>
        <w:tab w:val="right" w:pos="9239"/>
      </w:tabs>
      <w:spacing w:before="60" w:after="20"/>
    </w:pPr>
    <w:bookmarkStart w:id="2" w:name="hp_Footer"/>
    <w:r>
      <w:rPr>
        <w:lang w:val="en-GB"/>
      </w:rPr>
      <w:t>&lt;Project Name&gt;</w:t>
    </w:r>
    <w:r>
      <w:tab/>
    </w:r>
    <w:r w:rsidRPr="00F90CA3">
      <w:t xml:space="preserve">Page </w:t>
    </w:r>
    <w:r w:rsidRPr="00F90CA3">
      <w:fldChar w:fldCharType="begin"/>
    </w:r>
    <w:r w:rsidRPr="00F90CA3">
      <w:instrText xml:space="preserve"> PAGE  \* MERGEFORMAT </w:instrText>
    </w:r>
    <w:r w:rsidRPr="00F90CA3">
      <w:fldChar w:fldCharType="separate"/>
    </w:r>
    <w:r w:rsidR="00B96946" w:rsidRPr="00B96946">
      <w:rPr>
        <w:noProof/>
        <w:sz w:val="26"/>
      </w:rPr>
      <w:t>10</w:t>
    </w:r>
    <w:r w:rsidRPr="00F90CA3">
      <w:fldChar w:fldCharType="end"/>
    </w:r>
    <w:r w:rsidRPr="00F90CA3">
      <w:t xml:space="preserve"> of </w:t>
    </w:r>
    <w:fldSimple w:instr=" NUMPAGES  \* MERGEFORMAT ">
      <w:r w:rsidR="00B96946" w:rsidRPr="00B96946">
        <w:rPr>
          <w:noProof/>
          <w:sz w:val="26"/>
        </w:rPr>
        <w:t>10</w:t>
      </w:r>
    </w:fldSimple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DB" w:rsidRDefault="00C71EDB" w:rsidP="004E5A9C">
      <w:pPr>
        <w:spacing w:before="0" w:after="0"/>
      </w:pPr>
      <w:r>
        <w:separator/>
      </w:r>
    </w:p>
  </w:footnote>
  <w:footnote w:type="continuationSeparator" w:id="0">
    <w:p w:rsidR="00C71EDB" w:rsidRDefault="00C71EDB" w:rsidP="004E5A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4" w:rsidRDefault="00DA2AE4">
    <w:pPr>
      <w:pStyle w:val="Header"/>
    </w:pPr>
  </w:p>
  <w:tbl>
    <w:tblPr>
      <w:tblW w:w="9381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5"/>
      <w:gridCol w:w="5103"/>
      <w:gridCol w:w="2293"/>
    </w:tblGrid>
    <w:tr w:rsidR="00DA2AE4" w:rsidTr="009A26C6">
      <w:trPr>
        <w:cantSplit/>
        <w:trHeight w:val="951"/>
      </w:trPr>
      <w:tc>
        <w:tcPr>
          <w:tcW w:w="1985" w:type="dxa"/>
          <w:tcBorders>
            <w:top w:val="double" w:sz="6" w:space="0" w:color="auto"/>
            <w:right w:val="dotted" w:sz="4" w:space="0" w:color="auto"/>
          </w:tcBorders>
          <w:vAlign w:val="center"/>
        </w:tcPr>
        <w:p w:rsidR="00DA2AE4" w:rsidRDefault="00DA2AE4" w:rsidP="009A26C6">
          <w:pPr>
            <w:jc w:val="center"/>
            <w:rPr>
              <w:lang w:val="en-GB"/>
            </w:rPr>
          </w:pPr>
          <w:bookmarkStart w:id="1" w:name="hp_Header"/>
        </w:p>
      </w:tc>
      <w:tc>
        <w:tcPr>
          <w:tcW w:w="5103" w:type="dxa"/>
          <w:tcBorders>
            <w:left w:val="nil"/>
            <w:right w:val="nil"/>
          </w:tcBorders>
          <w:vAlign w:val="center"/>
        </w:tcPr>
        <w:p w:rsidR="00DA2AE4" w:rsidRPr="00F90CA3" w:rsidRDefault="00DA2AE4" w:rsidP="00250194">
          <w:pPr>
            <w:spacing w:before="100" w:after="60"/>
            <w:jc w:val="center"/>
            <w:rPr>
              <w:b/>
              <w:sz w:val="32"/>
              <w:szCs w:val="32"/>
            </w:rPr>
          </w:pPr>
        </w:p>
      </w:tc>
      <w:tc>
        <w:tcPr>
          <w:tcW w:w="2293" w:type="dxa"/>
          <w:tcBorders>
            <w:top w:val="double" w:sz="6" w:space="0" w:color="auto"/>
            <w:left w:val="dotted" w:sz="4" w:space="0" w:color="auto"/>
          </w:tcBorders>
          <w:vAlign w:val="center"/>
        </w:tcPr>
        <w:p w:rsidR="00DA2AE4" w:rsidRPr="00427573" w:rsidRDefault="00DA2AE4" w:rsidP="009A26C6">
          <w:pPr>
            <w:spacing w:before="6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noProof/>
            </w:rPr>
            <w:drawing>
              <wp:inline distT="0" distB="0" distL="0" distR="0">
                <wp:extent cx="923290" cy="551815"/>
                <wp:effectExtent l="0" t="0" r="0" b="635"/>
                <wp:docPr id="49" name="Picture 49" descr="logo_HiPT_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logo_HiPT_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29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:rsidR="00DA2AE4" w:rsidRDefault="00DA2AE4" w:rsidP="004E5A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A2A"/>
    <w:multiLevelType w:val="hybridMultilevel"/>
    <w:tmpl w:val="210E6B64"/>
    <w:lvl w:ilvl="0" w:tplc="AC9A3F7E">
      <w:start w:val="1"/>
      <w:numFmt w:val="decimal"/>
      <w:lvlText w:val="5.2.4.%1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45728"/>
    <w:multiLevelType w:val="hybridMultilevel"/>
    <w:tmpl w:val="FCAA97EA"/>
    <w:lvl w:ilvl="0" w:tplc="B3CC45BE">
      <w:start w:val="1"/>
      <w:numFmt w:val="decimal"/>
      <w:lvlText w:val="4.2.7.%1"/>
      <w:lvlJc w:val="left"/>
      <w:pPr>
        <w:ind w:left="11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21A3EEF"/>
    <w:multiLevelType w:val="hybridMultilevel"/>
    <w:tmpl w:val="E662D1FC"/>
    <w:lvl w:ilvl="0" w:tplc="AEC2B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1989"/>
    <w:multiLevelType w:val="hybridMultilevel"/>
    <w:tmpl w:val="EA4647E6"/>
    <w:lvl w:ilvl="0" w:tplc="3230A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3C6700"/>
    <w:multiLevelType w:val="hybridMultilevel"/>
    <w:tmpl w:val="6B0C4A30"/>
    <w:lvl w:ilvl="0" w:tplc="055AB8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F4ED5"/>
    <w:multiLevelType w:val="multilevel"/>
    <w:tmpl w:val="B838C880"/>
    <w:styleLink w:val="ISMSbulletlvl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A0E83"/>
    <w:multiLevelType w:val="hybridMultilevel"/>
    <w:tmpl w:val="95A0C80C"/>
    <w:lvl w:ilvl="0" w:tplc="3230A6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2B2FD0"/>
    <w:multiLevelType w:val="hybridMultilevel"/>
    <w:tmpl w:val="FFE6B2AA"/>
    <w:lvl w:ilvl="0" w:tplc="222C4D90">
      <w:start w:val="1"/>
      <w:numFmt w:val="decimal"/>
      <w:pStyle w:val="Body-List-Speci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43001"/>
    <w:multiLevelType w:val="hybridMultilevel"/>
    <w:tmpl w:val="83609F48"/>
    <w:lvl w:ilvl="0" w:tplc="FBD49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42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E0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A7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6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5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EA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A1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EE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B84F4D"/>
    <w:multiLevelType w:val="hybridMultilevel"/>
    <w:tmpl w:val="98E0740E"/>
    <w:lvl w:ilvl="0" w:tplc="9ED8592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30577"/>
    <w:multiLevelType w:val="multilevel"/>
    <w:tmpl w:val="928A2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66E7533"/>
    <w:multiLevelType w:val="hybridMultilevel"/>
    <w:tmpl w:val="F1FC191A"/>
    <w:lvl w:ilvl="0" w:tplc="67ACBF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3F02B9"/>
    <w:multiLevelType w:val="hybridMultilevel"/>
    <w:tmpl w:val="935A8A0C"/>
    <w:lvl w:ilvl="0" w:tplc="1CBA6F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02206"/>
    <w:multiLevelType w:val="hybridMultilevel"/>
    <w:tmpl w:val="A630EA72"/>
    <w:lvl w:ilvl="0" w:tplc="218676D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27589E"/>
    <w:multiLevelType w:val="hybridMultilevel"/>
    <w:tmpl w:val="C4EA0074"/>
    <w:lvl w:ilvl="0" w:tplc="D94A80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CD7E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0911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09B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6D0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3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E5E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E6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A3E4257"/>
    <w:multiLevelType w:val="hybridMultilevel"/>
    <w:tmpl w:val="9C0278AE"/>
    <w:lvl w:ilvl="0" w:tplc="1DB612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A8F3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80AF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E9E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E22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675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41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0FC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2C2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B8701D"/>
    <w:multiLevelType w:val="hybridMultilevel"/>
    <w:tmpl w:val="84FE6290"/>
    <w:lvl w:ilvl="0" w:tplc="3230A6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2B4239"/>
    <w:multiLevelType w:val="hybridMultilevel"/>
    <w:tmpl w:val="B33C96D6"/>
    <w:lvl w:ilvl="0" w:tplc="3230A6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B759B8"/>
    <w:multiLevelType w:val="hybridMultilevel"/>
    <w:tmpl w:val="103AE440"/>
    <w:lvl w:ilvl="0" w:tplc="714027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B02959"/>
    <w:multiLevelType w:val="hybridMultilevel"/>
    <w:tmpl w:val="3DDEDA30"/>
    <w:lvl w:ilvl="0" w:tplc="97786B3C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sz w:val="16"/>
        <w:szCs w:val="16"/>
      </w:rPr>
    </w:lvl>
    <w:lvl w:ilvl="1" w:tplc="71D69E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A0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48E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BE1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EAC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00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CF0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523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3E0673"/>
    <w:multiLevelType w:val="hybridMultilevel"/>
    <w:tmpl w:val="4D681A7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26FA7"/>
    <w:multiLevelType w:val="hybridMultilevel"/>
    <w:tmpl w:val="F63E61BE"/>
    <w:lvl w:ilvl="0" w:tplc="88DA8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21F2A"/>
    <w:multiLevelType w:val="hybridMultilevel"/>
    <w:tmpl w:val="A2342C22"/>
    <w:lvl w:ilvl="0" w:tplc="6FD0E2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417974"/>
    <w:multiLevelType w:val="hybridMultilevel"/>
    <w:tmpl w:val="014E7AF4"/>
    <w:lvl w:ilvl="0" w:tplc="148EFD2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9D27AC"/>
    <w:multiLevelType w:val="hybridMultilevel"/>
    <w:tmpl w:val="47C6CAF4"/>
    <w:lvl w:ilvl="0" w:tplc="3230A63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8503A4A"/>
    <w:multiLevelType w:val="hybridMultilevel"/>
    <w:tmpl w:val="45E4AA1A"/>
    <w:lvl w:ilvl="0" w:tplc="3230A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D25771"/>
    <w:multiLevelType w:val="hybridMultilevel"/>
    <w:tmpl w:val="EF58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E43D1"/>
    <w:multiLevelType w:val="multilevel"/>
    <w:tmpl w:val="DF28AF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39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04" w:hanging="1800"/>
      </w:pPr>
      <w:rPr>
        <w:rFonts w:hint="default"/>
      </w:rPr>
    </w:lvl>
  </w:abstractNum>
  <w:abstractNum w:abstractNumId="28">
    <w:nsid w:val="63DC308F"/>
    <w:multiLevelType w:val="hybridMultilevel"/>
    <w:tmpl w:val="B61E17D4"/>
    <w:lvl w:ilvl="0" w:tplc="FEBE7CE4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6D176519"/>
    <w:multiLevelType w:val="hybridMultilevel"/>
    <w:tmpl w:val="E17E4C9C"/>
    <w:lvl w:ilvl="0" w:tplc="A0F66D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9E63357"/>
    <w:multiLevelType w:val="hybridMultilevel"/>
    <w:tmpl w:val="4A84158E"/>
    <w:lvl w:ilvl="0" w:tplc="1D7C60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41707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7D83644F"/>
    <w:multiLevelType w:val="multilevel"/>
    <w:tmpl w:val="CBDC4512"/>
    <w:lvl w:ilvl="0">
      <w:start w:val="1"/>
      <w:numFmt w:val="decimal"/>
      <w:pStyle w:val="In-table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1"/>
  </w:num>
  <w:num w:numId="2">
    <w:abstractNumId w:val="28"/>
  </w:num>
  <w:num w:numId="3">
    <w:abstractNumId w:val="19"/>
  </w:num>
  <w:num w:numId="4">
    <w:abstractNumId w:val="20"/>
  </w:num>
  <w:num w:numId="5">
    <w:abstractNumId w:val="5"/>
  </w:num>
  <w:num w:numId="6">
    <w:abstractNumId w:val="10"/>
  </w:num>
  <w:num w:numId="7">
    <w:abstractNumId w:val="17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26"/>
  </w:num>
  <w:num w:numId="15">
    <w:abstractNumId w:val="21"/>
  </w:num>
  <w:num w:numId="16">
    <w:abstractNumId w:val="22"/>
  </w:num>
  <w:num w:numId="17">
    <w:abstractNumId w:val="24"/>
  </w:num>
  <w:num w:numId="18">
    <w:abstractNumId w:val="16"/>
  </w:num>
  <w:num w:numId="19">
    <w:abstractNumId w:val="25"/>
  </w:num>
  <w:num w:numId="20">
    <w:abstractNumId w:val="29"/>
  </w:num>
  <w:num w:numId="21">
    <w:abstractNumId w:val="11"/>
  </w:num>
  <w:num w:numId="22">
    <w:abstractNumId w:val="18"/>
  </w:num>
  <w:num w:numId="23">
    <w:abstractNumId w:val="30"/>
  </w:num>
  <w:num w:numId="24">
    <w:abstractNumId w:val="4"/>
  </w:num>
  <w:num w:numId="25">
    <w:abstractNumId w:val="3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"/>
  </w:num>
  <w:num w:numId="29">
    <w:abstractNumId w:val="12"/>
  </w:num>
  <w:num w:numId="30">
    <w:abstractNumId w:val="13"/>
  </w:num>
  <w:num w:numId="31">
    <w:abstractNumId w:val="23"/>
  </w:num>
  <w:num w:numId="32">
    <w:abstractNumId w:val="15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0"/>
    <w:rsid w:val="00002207"/>
    <w:rsid w:val="00006204"/>
    <w:rsid w:val="00006A8A"/>
    <w:rsid w:val="0003064A"/>
    <w:rsid w:val="00033CDF"/>
    <w:rsid w:val="00062BD2"/>
    <w:rsid w:val="00067634"/>
    <w:rsid w:val="00081469"/>
    <w:rsid w:val="000B1D1D"/>
    <w:rsid w:val="000C6754"/>
    <w:rsid w:val="000F15B7"/>
    <w:rsid w:val="000F5126"/>
    <w:rsid w:val="001119DD"/>
    <w:rsid w:val="001137C0"/>
    <w:rsid w:val="0015644C"/>
    <w:rsid w:val="00160B63"/>
    <w:rsid w:val="00164C1E"/>
    <w:rsid w:val="001D3A26"/>
    <w:rsid w:val="001F0865"/>
    <w:rsid w:val="00242A95"/>
    <w:rsid w:val="00250194"/>
    <w:rsid w:val="00254FA8"/>
    <w:rsid w:val="00284063"/>
    <w:rsid w:val="00284CE0"/>
    <w:rsid w:val="002865F5"/>
    <w:rsid w:val="002E59BA"/>
    <w:rsid w:val="003067BD"/>
    <w:rsid w:val="0031463C"/>
    <w:rsid w:val="00337A1D"/>
    <w:rsid w:val="0034381B"/>
    <w:rsid w:val="00374211"/>
    <w:rsid w:val="003909BA"/>
    <w:rsid w:val="003A051F"/>
    <w:rsid w:val="003A39C0"/>
    <w:rsid w:val="003B53AD"/>
    <w:rsid w:val="003C1B68"/>
    <w:rsid w:val="003C7EC4"/>
    <w:rsid w:val="003E0F9B"/>
    <w:rsid w:val="00404A4F"/>
    <w:rsid w:val="00407800"/>
    <w:rsid w:val="0041548F"/>
    <w:rsid w:val="00415A1A"/>
    <w:rsid w:val="00422E23"/>
    <w:rsid w:val="004519BF"/>
    <w:rsid w:val="00475227"/>
    <w:rsid w:val="004833E6"/>
    <w:rsid w:val="004C28E5"/>
    <w:rsid w:val="004E5A9C"/>
    <w:rsid w:val="005031FE"/>
    <w:rsid w:val="00510974"/>
    <w:rsid w:val="0051323F"/>
    <w:rsid w:val="005171E9"/>
    <w:rsid w:val="0052505B"/>
    <w:rsid w:val="00534B3B"/>
    <w:rsid w:val="00541A5D"/>
    <w:rsid w:val="00572F34"/>
    <w:rsid w:val="00574D92"/>
    <w:rsid w:val="005771FB"/>
    <w:rsid w:val="005C3220"/>
    <w:rsid w:val="005C6911"/>
    <w:rsid w:val="005E2EEF"/>
    <w:rsid w:val="005F2201"/>
    <w:rsid w:val="00602CBA"/>
    <w:rsid w:val="00605739"/>
    <w:rsid w:val="00612FCB"/>
    <w:rsid w:val="00623110"/>
    <w:rsid w:val="00626D39"/>
    <w:rsid w:val="00667B06"/>
    <w:rsid w:val="00673C8E"/>
    <w:rsid w:val="006B1488"/>
    <w:rsid w:val="006C2E62"/>
    <w:rsid w:val="006D0C6E"/>
    <w:rsid w:val="006D5E63"/>
    <w:rsid w:val="006D78D3"/>
    <w:rsid w:val="006E43A2"/>
    <w:rsid w:val="006F7A4B"/>
    <w:rsid w:val="0070089D"/>
    <w:rsid w:val="007252C0"/>
    <w:rsid w:val="00736536"/>
    <w:rsid w:val="00762E2D"/>
    <w:rsid w:val="0077241B"/>
    <w:rsid w:val="00791986"/>
    <w:rsid w:val="00793317"/>
    <w:rsid w:val="007D5598"/>
    <w:rsid w:val="007E30EF"/>
    <w:rsid w:val="0080092C"/>
    <w:rsid w:val="0080280A"/>
    <w:rsid w:val="0082001D"/>
    <w:rsid w:val="00823D9A"/>
    <w:rsid w:val="00842887"/>
    <w:rsid w:val="008500F5"/>
    <w:rsid w:val="00866115"/>
    <w:rsid w:val="00871B07"/>
    <w:rsid w:val="00871EDC"/>
    <w:rsid w:val="008842CA"/>
    <w:rsid w:val="008A7E65"/>
    <w:rsid w:val="008B6407"/>
    <w:rsid w:val="008C1452"/>
    <w:rsid w:val="008D4918"/>
    <w:rsid w:val="008D5DB4"/>
    <w:rsid w:val="008D60C7"/>
    <w:rsid w:val="009311E1"/>
    <w:rsid w:val="009470CF"/>
    <w:rsid w:val="009506B2"/>
    <w:rsid w:val="00981A50"/>
    <w:rsid w:val="009A0B8E"/>
    <w:rsid w:val="009A26C6"/>
    <w:rsid w:val="009B67FE"/>
    <w:rsid w:val="009D2947"/>
    <w:rsid w:val="009E4900"/>
    <w:rsid w:val="00A028E9"/>
    <w:rsid w:val="00A03B7F"/>
    <w:rsid w:val="00A07D67"/>
    <w:rsid w:val="00A235C4"/>
    <w:rsid w:val="00A408BA"/>
    <w:rsid w:val="00A53B58"/>
    <w:rsid w:val="00A63214"/>
    <w:rsid w:val="00A67E75"/>
    <w:rsid w:val="00A7388F"/>
    <w:rsid w:val="00A76D14"/>
    <w:rsid w:val="00A82421"/>
    <w:rsid w:val="00A85BB5"/>
    <w:rsid w:val="00A9216C"/>
    <w:rsid w:val="00A96835"/>
    <w:rsid w:val="00AA2CC2"/>
    <w:rsid w:val="00AA6D8B"/>
    <w:rsid w:val="00AB3559"/>
    <w:rsid w:val="00AB3B94"/>
    <w:rsid w:val="00AB77B6"/>
    <w:rsid w:val="00AE077E"/>
    <w:rsid w:val="00AF6A44"/>
    <w:rsid w:val="00B060D7"/>
    <w:rsid w:val="00B27E71"/>
    <w:rsid w:val="00B378CC"/>
    <w:rsid w:val="00B43EBC"/>
    <w:rsid w:val="00B60FEF"/>
    <w:rsid w:val="00B7279F"/>
    <w:rsid w:val="00B76BB0"/>
    <w:rsid w:val="00B82946"/>
    <w:rsid w:val="00B96946"/>
    <w:rsid w:val="00BB0D99"/>
    <w:rsid w:val="00BD0B05"/>
    <w:rsid w:val="00C24664"/>
    <w:rsid w:val="00C3352A"/>
    <w:rsid w:val="00C353A4"/>
    <w:rsid w:val="00C354D3"/>
    <w:rsid w:val="00C52938"/>
    <w:rsid w:val="00C64852"/>
    <w:rsid w:val="00C71EDB"/>
    <w:rsid w:val="00C7597D"/>
    <w:rsid w:val="00C80057"/>
    <w:rsid w:val="00C93984"/>
    <w:rsid w:val="00CA0473"/>
    <w:rsid w:val="00CA3A64"/>
    <w:rsid w:val="00CC6AF0"/>
    <w:rsid w:val="00CD6333"/>
    <w:rsid w:val="00CE2DB6"/>
    <w:rsid w:val="00D056F9"/>
    <w:rsid w:val="00D15483"/>
    <w:rsid w:val="00D2474B"/>
    <w:rsid w:val="00D52C02"/>
    <w:rsid w:val="00D53AB5"/>
    <w:rsid w:val="00D77D4D"/>
    <w:rsid w:val="00D95237"/>
    <w:rsid w:val="00D97B7B"/>
    <w:rsid w:val="00DA09AD"/>
    <w:rsid w:val="00DA2AE4"/>
    <w:rsid w:val="00DD325E"/>
    <w:rsid w:val="00DD4572"/>
    <w:rsid w:val="00DE46CB"/>
    <w:rsid w:val="00DF1799"/>
    <w:rsid w:val="00DF1C0A"/>
    <w:rsid w:val="00DF2D28"/>
    <w:rsid w:val="00E248DC"/>
    <w:rsid w:val="00E24D5E"/>
    <w:rsid w:val="00E319B6"/>
    <w:rsid w:val="00E3301B"/>
    <w:rsid w:val="00E36031"/>
    <w:rsid w:val="00E43B94"/>
    <w:rsid w:val="00E46C3B"/>
    <w:rsid w:val="00E66C9E"/>
    <w:rsid w:val="00E73B25"/>
    <w:rsid w:val="00E84D01"/>
    <w:rsid w:val="00E9274E"/>
    <w:rsid w:val="00EA7340"/>
    <w:rsid w:val="00EB36BE"/>
    <w:rsid w:val="00EC2B75"/>
    <w:rsid w:val="00EC5187"/>
    <w:rsid w:val="00ED3FF4"/>
    <w:rsid w:val="00EE0B00"/>
    <w:rsid w:val="00EE7398"/>
    <w:rsid w:val="00F01E64"/>
    <w:rsid w:val="00F15A5E"/>
    <w:rsid w:val="00F176AD"/>
    <w:rsid w:val="00F321D1"/>
    <w:rsid w:val="00F454A2"/>
    <w:rsid w:val="00F56B96"/>
    <w:rsid w:val="00F63001"/>
    <w:rsid w:val="00F9123F"/>
    <w:rsid w:val="00FA159A"/>
    <w:rsid w:val="00FD3A12"/>
    <w:rsid w:val="00FD6F0D"/>
    <w:rsid w:val="00FE4FF5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0E221-328E-467A-BA05-22C5B1A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96"/>
    <w:pPr>
      <w:spacing w:before="120" w:after="120"/>
      <w:ind w:firstLine="360"/>
    </w:pPr>
    <w:rPr>
      <w:rFonts w:ascii="Arial" w:eastAsia="Times New Roman" w:hAnsi="Arial"/>
      <w:sz w:val="24"/>
    </w:rPr>
  </w:style>
  <w:style w:type="paragraph" w:styleId="Heading1">
    <w:name w:val="heading 1"/>
    <w:aliases w:val="ISO Heading 1"/>
    <w:basedOn w:val="Normal"/>
    <w:next w:val="Normal"/>
    <w:link w:val="Heading1Char"/>
    <w:uiPriority w:val="9"/>
    <w:qFormat/>
    <w:rsid w:val="00793317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aliases w:val="ISO Heading 2"/>
    <w:basedOn w:val="Normal"/>
    <w:next w:val="Normal"/>
    <w:link w:val="Heading2Char"/>
    <w:uiPriority w:val="9"/>
    <w:unhideWhenUsed/>
    <w:qFormat/>
    <w:rsid w:val="00D53AB5"/>
    <w:pPr>
      <w:keepNext/>
      <w:numPr>
        <w:ilvl w:val="1"/>
        <w:numId w:val="1"/>
      </w:numPr>
      <w:spacing w:before="240"/>
      <w:ind w:left="578" w:hanging="578"/>
      <w:outlineLvl w:val="1"/>
    </w:pPr>
    <w:rPr>
      <w:b/>
      <w:bCs/>
      <w:iCs/>
      <w:sz w:val="26"/>
      <w:szCs w:val="28"/>
    </w:rPr>
  </w:style>
  <w:style w:type="paragraph" w:styleId="Heading3">
    <w:name w:val="heading 3"/>
    <w:aliases w:val="ISO Heading 3"/>
    <w:basedOn w:val="Normal"/>
    <w:next w:val="Normal"/>
    <w:link w:val="Heading3Char"/>
    <w:uiPriority w:val="9"/>
    <w:unhideWhenUsed/>
    <w:qFormat/>
    <w:rsid w:val="00D53AB5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1137C0"/>
    <w:pPr>
      <w:keepNext/>
      <w:numPr>
        <w:ilvl w:val="3"/>
        <w:numId w:val="1"/>
      </w:numPr>
      <w:adjustRightInd w:val="0"/>
      <w:snapToGrid w:val="0"/>
      <w:spacing w:before="240" w:after="60"/>
      <w:ind w:left="0" w:firstLine="0"/>
      <w:outlineLvl w:val="3"/>
    </w:pPr>
    <w:rPr>
      <w:rFonts w:ascii="Cambria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0B1D1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0B1D1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0B1D1D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nhideWhenUsed/>
    <w:rsid w:val="000B1D1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0B1D1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4E5A9C"/>
    <w:rPr>
      <w:rFonts w:ascii="Futura Bk" w:hAnsi="Futura Bk"/>
      <w:sz w:val="20"/>
    </w:rPr>
  </w:style>
  <w:style w:type="paragraph" w:customStyle="1" w:styleId="TableSmall">
    <w:name w:val="Table_Small"/>
    <w:basedOn w:val="Table"/>
    <w:rsid w:val="004E5A9C"/>
    <w:rPr>
      <w:sz w:val="16"/>
    </w:rPr>
  </w:style>
  <w:style w:type="character" w:customStyle="1" w:styleId="CharacterUserEntry">
    <w:name w:val="Character UserEntry"/>
    <w:rsid w:val="004E5A9C"/>
    <w:rPr>
      <w:color w:val="FF0000"/>
    </w:rPr>
  </w:style>
  <w:style w:type="paragraph" w:customStyle="1" w:styleId="TableSmHeading">
    <w:name w:val="Table_Sm_Heading"/>
    <w:basedOn w:val="Normal"/>
    <w:rsid w:val="004E5A9C"/>
    <w:pPr>
      <w:keepNext/>
      <w:keepLines/>
      <w:spacing w:before="60"/>
    </w:pPr>
    <w:rPr>
      <w:rFonts w:ascii="Futura Bk" w:hAnsi="Futura Bk"/>
      <w:b/>
      <w:sz w:val="16"/>
    </w:rPr>
  </w:style>
  <w:style w:type="paragraph" w:customStyle="1" w:styleId="HPTableTitle">
    <w:name w:val="HP_Table_Title"/>
    <w:basedOn w:val="Normal"/>
    <w:next w:val="Normal"/>
    <w:rsid w:val="004E5A9C"/>
    <w:pPr>
      <w:keepNext/>
      <w:keepLines/>
      <w:spacing w:before="240" w:after="60"/>
    </w:pPr>
    <w:rPr>
      <w:rFonts w:ascii="Futura Bk" w:hAnsi="Futura Bk"/>
      <w:b/>
      <w:sz w:val="18"/>
    </w:rPr>
  </w:style>
  <w:style w:type="paragraph" w:customStyle="1" w:styleId="TableSmHeadingRight">
    <w:name w:val="Table_Sm_Heading_Right"/>
    <w:basedOn w:val="TableSmHeading"/>
    <w:rsid w:val="004E5A9C"/>
    <w:pPr>
      <w:jc w:val="right"/>
    </w:pPr>
  </w:style>
  <w:style w:type="paragraph" w:customStyle="1" w:styleId="TableMedium">
    <w:name w:val="Table_Medium"/>
    <w:basedOn w:val="Table"/>
    <w:rsid w:val="004E5A9C"/>
    <w:rPr>
      <w:sz w:val="18"/>
    </w:rPr>
  </w:style>
  <w:style w:type="paragraph" w:customStyle="1" w:styleId="TitlePageHeader">
    <w:name w:val="TitlePage_Header"/>
    <w:basedOn w:val="Normal"/>
    <w:rsid w:val="004E5A9C"/>
    <w:pPr>
      <w:spacing w:before="240" w:after="240"/>
      <w:ind w:left="3240"/>
    </w:pPr>
    <w:rPr>
      <w:rFonts w:ascii="Futura Bk" w:hAnsi="Futura Bk"/>
      <w:b/>
      <w:sz w:val="32"/>
    </w:rPr>
  </w:style>
  <w:style w:type="paragraph" w:customStyle="1" w:styleId="TitlePageTopBorder">
    <w:name w:val="TitlePage_TopBorder"/>
    <w:basedOn w:val="Normal"/>
    <w:next w:val="Normal"/>
    <w:rsid w:val="004E5A9C"/>
    <w:pPr>
      <w:pBdr>
        <w:top w:val="single" w:sz="18" w:space="1" w:color="auto"/>
      </w:pBdr>
      <w:spacing w:before="240" w:after="240"/>
      <w:ind w:left="3240"/>
    </w:pPr>
    <w:rPr>
      <w:rFonts w:ascii="Futura Bk" w:hAnsi="Futura Bk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5A9C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5A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E5A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5A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4E5A9C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nhideWhenUsed/>
    <w:rsid w:val="004E5A9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semiHidden/>
    <w:rsid w:val="004E5A9C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aliases w:val="ISO Heading 1 Char"/>
    <w:link w:val="Heading1"/>
    <w:uiPriority w:val="9"/>
    <w:rsid w:val="00793317"/>
    <w:rPr>
      <w:rFonts w:ascii="Arial" w:eastAsia="Times New Roman" w:hAnsi="Arial"/>
      <w:b/>
      <w:bCs/>
      <w:kern w:val="32"/>
      <w:sz w:val="28"/>
      <w:szCs w:val="32"/>
    </w:rPr>
  </w:style>
  <w:style w:type="character" w:customStyle="1" w:styleId="Heading2Char">
    <w:name w:val="Heading 2 Char"/>
    <w:aliases w:val="ISO Heading 2 Char"/>
    <w:link w:val="Heading2"/>
    <w:uiPriority w:val="9"/>
    <w:rsid w:val="00D53AB5"/>
    <w:rPr>
      <w:rFonts w:ascii="Arial" w:eastAsia="Times New Roman" w:hAnsi="Arial"/>
      <w:b/>
      <w:bCs/>
      <w:iCs/>
      <w:sz w:val="26"/>
      <w:szCs w:val="28"/>
    </w:rPr>
  </w:style>
  <w:style w:type="character" w:customStyle="1" w:styleId="Heading3Char">
    <w:name w:val="Heading 3 Char"/>
    <w:aliases w:val="ISO Heading 3 Char"/>
    <w:link w:val="Heading3"/>
    <w:uiPriority w:val="9"/>
    <w:rsid w:val="00D53AB5"/>
    <w:rPr>
      <w:rFonts w:ascii="Arial" w:eastAsia="Times New Roman" w:hAnsi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1137C0"/>
    <w:rPr>
      <w:rFonts w:ascii="Cambria" w:eastAsia="Times New Roman" w:hAnsi="Cambria"/>
      <w:b/>
      <w:bCs/>
      <w:sz w:val="24"/>
      <w:szCs w:val="28"/>
      <w:lang w:eastAsia="en-US"/>
    </w:rPr>
  </w:style>
  <w:style w:type="character" w:customStyle="1" w:styleId="Heading5Char">
    <w:name w:val="Heading 5 Char"/>
    <w:link w:val="Heading5"/>
    <w:rsid w:val="000B1D1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B1D1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0B1D1D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rsid w:val="000B1D1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0B1D1D"/>
    <w:rPr>
      <w:rFonts w:ascii="Cambria" w:eastAsia="Times New Roman" w:hAnsi="Cambria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23F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A26C6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1323F"/>
    <w:pPr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1323F"/>
    <w:pPr>
      <w:ind w:left="520"/>
    </w:pPr>
  </w:style>
  <w:style w:type="character" w:styleId="Hyperlink">
    <w:name w:val="Hyperlink"/>
    <w:uiPriority w:val="99"/>
    <w:unhideWhenUsed/>
    <w:rsid w:val="0051323F"/>
    <w:rPr>
      <w:color w:val="0000FF"/>
      <w:u w:val="single"/>
    </w:rPr>
  </w:style>
  <w:style w:type="character" w:customStyle="1" w:styleId="themebody">
    <w:name w:val="themebody"/>
    <w:basedOn w:val="DefaultParagraphFont"/>
    <w:rsid w:val="00BB0D99"/>
  </w:style>
  <w:style w:type="paragraph" w:customStyle="1" w:styleId="In-table-List">
    <w:name w:val="In-table-List"/>
    <w:basedOn w:val="Normal"/>
    <w:rsid w:val="00FA159A"/>
    <w:pPr>
      <w:numPr>
        <w:numId w:val="25"/>
      </w:numPr>
      <w:spacing w:before="0" w:after="0"/>
      <w:ind w:hanging="360"/>
    </w:pPr>
    <w:rPr>
      <w:sz w:val="20"/>
    </w:rPr>
  </w:style>
  <w:style w:type="paragraph" w:customStyle="1" w:styleId="Body-List">
    <w:name w:val="Body-List"/>
    <w:rsid w:val="00FA159A"/>
    <w:pPr>
      <w:tabs>
        <w:tab w:val="num" w:pos="720"/>
      </w:tabs>
      <w:spacing w:before="120"/>
      <w:ind w:left="2160" w:hanging="720"/>
      <w:contextualSpacing/>
    </w:pPr>
    <w:rPr>
      <w:rFonts w:ascii="Verdana" w:eastAsia="Times New Roman" w:hAnsi="Verdana"/>
      <w:szCs w:val="24"/>
    </w:rPr>
  </w:style>
  <w:style w:type="paragraph" w:customStyle="1" w:styleId="Body-List-Special">
    <w:name w:val="Body-List-Special"/>
    <w:link w:val="Body-List-SpecialChar"/>
    <w:rsid w:val="00FA159A"/>
    <w:pPr>
      <w:numPr>
        <w:numId w:val="11"/>
      </w:numPr>
      <w:spacing w:before="120"/>
      <w:ind w:left="1440"/>
    </w:pPr>
    <w:rPr>
      <w:rFonts w:ascii="Verdana" w:eastAsia="Times New Roman" w:hAnsi="Verdana"/>
      <w:b/>
      <w:szCs w:val="24"/>
    </w:rPr>
  </w:style>
  <w:style w:type="character" w:customStyle="1" w:styleId="Body-List-SpecialChar">
    <w:name w:val="Body-List-Special Char"/>
    <w:link w:val="Body-List-Special"/>
    <w:rsid w:val="00FA159A"/>
    <w:rPr>
      <w:rFonts w:ascii="Verdana" w:eastAsia="Times New Roman" w:hAnsi="Verdana"/>
      <w:b/>
      <w:szCs w:val="24"/>
      <w:lang w:val="en-US" w:eastAsia="en-US" w:bidi="ar-SA"/>
    </w:rPr>
  </w:style>
  <w:style w:type="table" w:styleId="TableGrid">
    <w:name w:val="Table Grid"/>
    <w:basedOn w:val="TableNormal"/>
    <w:rsid w:val="00CA0473"/>
    <w:pPr>
      <w:suppressAutoHyphens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6B96"/>
    <w:pPr>
      <w:suppressAutoHyphens/>
      <w:spacing w:before="0" w:after="0"/>
      <w:ind w:left="720"/>
      <w:contextualSpacing/>
    </w:pPr>
    <w:rPr>
      <w:lang w:eastAsia="ar-SA"/>
    </w:rPr>
  </w:style>
  <w:style w:type="paragraph" w:styleId="Title">
    <w:name w:val="Title"/>
    <w:basedOn w:val="Normal"/>
    <w:link w:val="TitleChar"/>
    <w:uiPriority w:val="10"/>
    <w:qFormat/>
    <w:rsid w:val="00793317"/>
    <w:pPr>
      <w:jc w:val="center"/>
    </w:pPr>
    <w:rPr>
      <w:b/>
      <w:sz w:val="52"/>
      <w:lang w:val="x-none" w:eastAsia="x-none"/>
    </w:rPr>
  </w:style>
  <w:style w:type="character" w:customStyle="1" w:styleId="TitleChar">
    <w:name w:val="Title Char"/>
    <w:link w:val="Title"/>
    <w:uiPriority w:val="10"/>
    <w:rsid w:val="00793317"/>
    <w:rPr>
      <w:rFonts w:ascii="Arial" w:eastAsia="Times New Roman" w:hAnsi="Arial"/>
      <w:b/>
      <w:sz w:val="52"/>
      <w:lang w:val="x-none" w:eastAsia="x-none"/>
    </w:rPr>
  </w:style>
  <w:style w:type="numbering" w:customStyle="1" w:styleId="ISMSbulletlvl1">
    <w:name w:val="ISMS bullet lvl 1"/>
    <w:basedOn w:val="NoList"/>
    <w:rsid w:val="001137C0"/>
    <w:pPr>
      <w:numPr>
        <w:numId w:val="5"/>
      </w:numPr>
    </w:pPr>
  </w:style>
  <w:style w:type="paragraph" w:customStyle="1" w:styleId="ISONormal">
    <w:name w:val="ISO Normal"/>
    <w:basedOn w:val="Normal"/>
    <w:link w:val="ISONormalChar"/>
    <w:rsid w:val="001137C0"/>
    <w:pPr>
      <w:spacing w:line="288" w:lineRule="auto"/>
      <w:ind w:firstLine="454"/>
      <w:jc w:val="both"/>
    </w:pPr>
    <w:rPr>
      <w:lang w:val="en-GB" w:eastAsia="x-none"/>
    </w:rPr>
  </w:style>
  <w:style w:type="character" w:customStyle="1" w:styleId="ISONormalChar">
    <w:name w:val="ISO Normal Char"/>
    <w:link w:val="ISONormal"/>
    <w:rsid w:val="001137C0"/>
    <w:rPr>
      <w:rFonts w:ascii="Times New Roman" w:eastAsia="Times New Roman" w:hAnsi="Times New Roman"/>
      <w:sz w:val="28"/>
      <w:lang w:val="en-GB" w:eastAsia="x-none"/>
    </w:rPr>
  </w:style>
  <w:style w:type="paragraph" w:customStyle="1" w:styleId="DocumentTitle">
    <w:name w:val="Document Title"/>
    <w:basedOn w:val="Normal"/>
    <w:rsid w:val="001137C0"/>
    <w:pPr>
      <w:spacing w:before="240" w:after="60" w:line="312" w:lineRule="auto"/>
      <w:ind w:firstLine="0"/>
      <w:jc w:val="center"/>
    </w:pPr>
    <w:rPr>
      <w:rFonts w:cs="Arial"/>
      <w:b/>
      <w:i/>
      <w:color w:val="000000"/>
      <w:sz w:val="36"/>
    </w:rPr>
  </w:style>
  <w:style w:type="paragraph" w:customStyle="1" w:styleId="Code">
    <w:name w:val="Code"/>
    <w:basedOn w:val="ListParagraph"/>
    <w:link w:val="CodeChar"/>
    <w:qFormat/>
    <w:rsid w:val="003146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before="60" w:after="60" w:line="300" w:lineRule="atLeast"/>
      <w:ind w:left="0" w:right="-374" w:firstLine="0"/>
    </w:pPr>
    <w:rPr>
      <w:rFonts w:ascii="Courier New" w:hAnsi="Courier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F56B96"/>
    <w:rPr>
      <w:rFonts w:ascii="Arial" w:eastAsia="Times New Roman" w:hAnsi="Arial"/>
      <w:sz w:val="24"/>
      <w:lang w:eastAsia="ar-SA"/>
    </w:rPr>
  </w:style>
  <w:style w:type="character" w:customStyle="1" w:styleId="CodeChar">
    <w:name w:val="Code Char"/>
    <w:link w:val="Code"/>
    <w:rsid w:val="0031463C"/>
    <w:rPr>
      <w:rFonts w:ascii="Courier New" w:eastAsia="Times New Roman" w:hAnsi="Courier New"/>
      <w:sz w:val="22"/>
      <w:lang w:val="x-none" w:eastAsia="x-none"/>
    </w:rPr>
  </w:style>
  <w:style w:type="paragraph" w:styleId="TOC4">
    <w:name w:val="toc 4"/>
    <w:basedOn w:val="Normal"/>
    <w:next w:val="Normal"/>
    <w:autoRedefine/>
    <w:uiPriority w:val="39"/>
    <w:unhideWhenUsed/>
    <w:rsid w:val="001137C0"/>
    <w:pPr>
      <w:ind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C354D3"/>
    <w:rPr>
      <w:rFonts w:ascii="Courier New" w:eastAsia="Times New Roman" w:hAnsi="Courier New" w:cs="Courier New"/>
    </w:rPr>
  </w:style>
  <w:style w:type="paragraph" w:customStyle="1" w:styleId="CODE0">
    <w:name w:val="CODE"/>
    <w:basedOn w:val="Normal"/>
    <w:link w:val="CODEChar0"/>
    <w:rsid w:val="00A235C4"/>
    <w:pPr>
      <w:shd w:val="clear" w:color="auto" w:fill="D9D9D9" w:themeFill="background1" w:themeFillShade="D9"/>
      <w:spacing w:before="0" w:after="200" w:line="276" w:lineRule="auto"/>
      <w:ind w:firstLine="0"/>
    </w:pPr>
    <w:rPr>
      <w:rFonts w:ascii="Courier New" w:eastAsiaTheme="minorHAnsi" w:hAnsi="Courier New" w:cs="Courier New"/>
      <w:b/>
      <w:sz w:val="22"/>
      <w:szCs w:val="22"/>
    </w:rPr>
  </w:style>
  <w:style w:type="character" w:customStyle="1" w:styleId="CODEChar0">
    <w:name w:val="CODE Char"/>
    <w:basedOn w:val="DefaultParagraphFont"/>
    <w:link w:val="CODE0"/>
    <w:rsid w:val="00A235C4"/>
    <w:rPr>
      <w:rFonts w:ascii="Courier New" w:eastAsiaTheme="minorHAnsi" w:hAnsi="Courier New" w:cs="Courier New"/>
      <w:b/>
      <w:sz w:val="22"/>
      <w:szCs w:val="22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A7388F"/>
    <w:pPr>
      <w:spacing w:before="100" w:beforeAutospacing="1" w:after="100" w:afterAutospacing="1"/>
      <w:ind w:firstLine="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70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0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65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2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28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13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ows\AppData\Local\Microsoft\Windows\Temporary%20Internet%20Files\Content.Outlook\CCJS44K6\HiS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8D28-A851-48D0-A60B-77A47984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HiSI_Template</Template>
  <TotalTime>664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Links>
    <vt:vector size="144" baseType="variant"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_Toc361134003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_Toc361134002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_Toc361134001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_Toc361134000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_Toc361133999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_Toc361133998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_Toc361133997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_Toc361133996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_Toc361133995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_Toc361133994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_Toc361133993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_Toc361133992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_Toc361133991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_Toc361133990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_Toc361133989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_Toc361133988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_Toc361133987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_Toc361133986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_Toc361133985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_Toc361133984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_Toc361133983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_Toc361133982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_Toc361133981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_Toc361133980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Shadows</dc:creator>
  <cp:keywords/>
  <cp:lastModifiedBy>Sony Vaio</cp:lastModifiedBy>
  <cp:revision>18</cp:revision>
  <cp:lastPrinted>2008-07-22T06:31:00Z</cp:lastPrinted>
  <dcterms:created xsi:type="dcterms:W3CDTF">2015-01-19T07:23:00Z</dcterms:created>
  <dcterms:modified xsi:type="dcterms:W3CDTF">2015-03-04T06:45:00Z</dcterms:modified>
</cp:coreProperties>
</file>